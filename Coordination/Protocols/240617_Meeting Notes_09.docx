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543"/>
        <w:gridCol w:w="156"/>
        <w:gridCol w:w="567"/>
        <w:gridCol w:w="1257"/>
        <w:gridCol w:w="784"/>
        <w:gridCol w:w="57"/>
        <w:gridCol w:w="1536"/>
        <w:gridCol w:w="1627"/>
        <w:gridCol w:w="624"/>
        <w:gridCol w:w="624"/>
        <w:gridCol w:w="626"/>
        <w:gridCol w:w="11"/>
      </w:tblGrid>
      <w:tr w:rsidR="007E07DC" w:rsidRPr="00955B40" w14:paraId="0E37BC1E" w14:textId="77777777" w:rsidTr="00DE2BAA">
        <w:trPr>
          <w:trHeight w:hRule="exact" w:val="1312"/>
        </w:trPr>
        <w:tc>
          <w:tcPr>
            <w:tcW w:w="9412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28" w:type="dxa"/>
            </w:tcMar>
            <w:vAlign w:val="bottom"/>
          </w:tcPr>
          <w:p w14:paraId="49909387" w14:textId="4068AB2E" w:rsidR="007E07DC" w:rsidRPr="00AA5726" w:rsidRDefault="00CE3CFE" w:rsidP="00D41D9F">
            <w:pPr>
              <w:pStyle w:val="FormularHaupttitel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Protocol</w:t>
            </w:r>
          </w:p>
          <w:p w14:paraId="4A788FF6" w14:textId="485D3670" w:rsidR="007E07DC" w:rsidRPr="00AA5726" w:rsidRDefault="003B7C0E" w:rsidP="00D41D9F">
            <w:pPr>
              <w:pStyle w:val="FormularHaupttitel"/>
              <w:rPr>
                <w:lang w:val="en-US"/>
              </w:rPr>
            </w:pPr>
            <w:r w:rsidRPr="00AA5726">
              <w:rPr>
                <w:lang w:val="en-US"/>
              </w:rPr>
              <w:t xml:space="preserve">Meeting </w:t>
            </w:r>
            <w:r w:rsidR="00DE1594">
              <w:rPr>
                <w:lang w:val="en-US"/>
              </w:rPr>
              <w:t>Bachelor</w:t>
            </w:r>
            <w:r w:rsidRPr="00AA5726">
              <w:rPr>
                <w:lang w:val="en-US"/>
              </w:rPr>
              <w:t xml:space="preserve"> Thesis</w:t>
            </w:r>
            <w:r w:rsidR="00371F94" w:rsidRPr="00AA5726">
              <w:rPr>
                <w:lang w:val="en-US"/>
              </w:rPr>
              <w:t xml:space="preserve">, </w:t>
            </w:r>
            <w:r w:rsidR="00DE1594">
              <w:rPr>
                <w:lang w:val="en-US"/>
              </w:rPr>
              <w:t>FS</w:t>
            </w:r>
            <w:r w:rsidR="00371F94" w:rsidRPr="00AA5726">
              <w:rPr>
                <w:lang w:val="en-US"/>
              </w:rPr>
              <w:t xml:space="preserve"> 20</w:t>
            </w:r>
            <w:r w:rsidRPr="00AA5726">
              <w:rPr>
                <w:lang w:val="en-US"/>
              </w:rPr>
              <w:t>2</w:t>
            </w:r>
            <w:r w:rsidR="00DE1594">
              <w:rPr>
                <w:lang w:val="en-US"/>
              </w:rPr>
              <w:t>4</w:t>
            </w:r>
          </w:p>
        </w:tc>
      </w:tr>
      <w:tr w:rsidR="007E07DC" w:rsidRPr="00955B40" w14:paraId="2461EADD" w14:textId="77777777" w:rsidTr="00DE2BAA">
        <w:trPr>
          <w:trHeight w:hRule="exact" w:val="113"/>
        </w:trPr>
        <w:tc>
          <w:tcPr>
            <w:tcW w:w="15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0B388605" w14:textId="77777777" w:rsidR="007E07DC" w:rsidRPr="003B7C0E" w:rsidRDefault="007E07DC" w:rsidP="00D41D9F">
            <w:pPr>
              <w:rPr>
                <w:lang w:val="en-GB"/>
              </w:rPr>
            </w:pPr>
          </w:p>
        </w:tc>
        <w:tc>
          <w:tcPr>
            <w:tcW w:w="2821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127A2D5C" w14:textId="77777777" w:rsidR="007E07DC" w:rsidRPr="00AA5726" w:rsidRDefault="007E07DC" w:rsidP="00D41D9F">
            <w:pPr>
              <w:pStyle w:val="FormularText"/>
              <w:rPr>
                <w:lang w:val="en-US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742AD718" w14:textId="77777777" w:rsidR="007E07DC" w:rsidRPr="00AA5726" w:rsidRDefault="007E07DC" w:rsidP="00D41D9F">
            <w:pPr>
              <w:rPr>
                <w:lang w:val="en-US"/>
              </w:rPr>
            </w:pPr>
          </w:p>
        </w:tc>
        <w:tc>
          <w:tcPr>
            <w:tcW w:w="3512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2A8AA829" w14:textId="77777777" w:rsidR="007E07DC" w:rsidRPr="00AA5726" w:rsidRDefault="007E07DC" w:rsidP="00D41D9F">
            <w:pPr>
              <w:pStyle w:val="FormularText"/>
              <w:rPr>
                <w:lang w:val="en-US"/>
              </w:rPr>
            </w:pPr>
          </w:p>
        </w:tc>
      </w:tr>
      <w:tr w:rsidR="00186468" w:rsidRPr="000E22DA" w14:paraId="243D07DC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B7BDC14" w14:textId="54035A38" w:rsidR="00186468" w:rsidRPr="00155ED4" w:rsidRDefault="00CF046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Protocol</w:t>
            </w:r>
            <w:r w:rsidR="00CE3CFE">
              <w:rPr>
                <w:b/>
              </w:rPr>
              <w:t>-</w:t>
            </w:r>
            <w:proofErr w:type="spellStart"/>
            <w:r w:rsidR="00CE3CFE">
              <w:rPr>
                <w:b/>
              </w:rPr>
              <w:t>No</w:t>
            </w:r>
            <w:proofErr w:type="spellEnd"/>
            <w:r w:rsidR="00186468" w:rsidRPr="00155ED4">
              <w:rPr>
                <w:b/>
              </w:rPr>
              <w:t>.: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9B6C328" w14:textId="1F83DD06" w:rsidR="00186468" w:rsidRPr="00AA5726" w:rsidRDefault="00186468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>0</w:t>
            </w:r>
            <w:r w:rsidR="00471508">
              <w:rPr>
                <w:lang w:val="en-US"/>
              </w:rPr>
              <w:t>8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369B1D8" w14:textId="51058FC9" w:rsidR="00186468" w:rsidRPr="00AA5726" w:rsidRDefault="00E32891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Project name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D87CEA" w14:textId="60CAAEFB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Bachelor</w:t>
            </w:r>
            <w:r w:rsidR="00CD748C" w:rsidRPr="00AA5726">
              <w:rPr>
                <w:lang w:val="en-US"/>
              </w:rPr>
              <w:t xml:space="preserve"> Thesis</w:t>
            </w:r>
          </w:p>
        </w:tc>
      </w:tr>
      <w:tr w:rsidR="00186468" w:rsidRPr="000E22DA" w14:paraId="4F83BA45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463374C" w14:textId="720AC0C0" w:rsidR="00186468" w:rsidRPr="00155ED4" w:rsidRDefault="00165128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Meeting type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4D372C" w14:textId="002B7DAF" w:rsidR="00186468" w:rsidRPr="00AA5726" w:rsidRDefault="003256C9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>Discussion</w:t>
            </w:r>
            <w:r w:rsidR="00186468" w:rsidRPr="00AA5726">
              <w:rPr>
                <w:lang w:val="en-US"/>
              </w:rPr>
              <w:t xml:space="preserve"> 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64A87A7" w14:textId="62D572B8" w:rsidR="00186468" w:rsidRPr="00AA5726" w:rsidRDefault="00E32891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Location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442BE1A" w14:textId="6E780803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GIUB</w:t>
            </w:r>
            <w:r w:rsidR="00CD748C" w:rsidRPr="00AA5726">
              <w:rPr>
                <w:lang w:val="en-US"/>
              </w:rPr>
              <w:t xml:space="preserve">, </w:t>
            </w:r>
            <w:r>
              <w:rPr>
                <w:lang w:val="en-US"/>
              </w:rPr>
              <w:t>Bern</w:t>
            </w:r>
          </w:p>
        </w:tc>
      </w:tr>
      <w:tr w:rsidR="00186468" w:rsidRPr="00BD5566" w14:paraId="4D20CA57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B8DC635" w14:textId="4011BC35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Date / Time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8F98A43" w14:textId="4BDD0ECE" w:rsidR="00186468" w:rsidRPr="00AA5726" w:rsidRDefault="009C611B" w:rsidP="00186468">
            <w:pPr>
              <w:pStyle w:val="FormularDatum-Zeit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3656C3" w:rsidRPr="00AA5726">
              <w:rPr>
                <w:lang w:val="en-US"/>
              </w:rPr>
              <w:t>.</w:t>
            </w:r>
            <w:r w:rsidR="008E1C7C">
              <w:rPr>
                <w:lang w:val="en-US"/>
              </w:rPr>
              <w:t>0</w:t>
            </w:r>
            <w:r w:rsidR="00FE2E1A">
              <w:rPr>
                <w:lang w:val="en-US"/>
              </w:rPr>
              <w:t>5</w:t>
            </w:r>
            <w:r w:rsidR="003656C3" w:rsidRPr="00AA5726">
              <w:rPr>
                <w:lang w:val="en-US"/>
              </w:rPr>
              <w:t>.202</w:t>
            </w:r>
            <w:r w:rsidR="008E1C7C">
              <w:rPr>
                <w:lang w:val="en-US"/>
              </w:rPr>
              <w:t>4</w:t>
            </w:r>
            <w:r w:rsidR="00FC643E" w:rsidRPr="00AA5726">
              <w:rPr>
                <w:lang w:val="en-US"/>
              </w:rPr>
              <w:t xml:space="preserve"> / </w:t>
            </w:r>
            <w:r w:rsidR="00EC1DB5" w:rsidRPr="00AA5726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="003030BF">
              <w:rPr>
                <w:lang w:val="en-US"/>
              </w:rPr>
              <w:t>:00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3A1037" w14:textId="765051DB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668D130D" w14:textId="40DB1D9E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</w:tr>
      <w:tr w:rsidR="00186468" w:rsidRPr="006A3A44" w14:paraId="0E687B22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FF45AA" w14:textId="7CF48E62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Topic / Goals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786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52097B3" w14:textId="02CCF180" w:rsidR="00186468" w:rsidRPr="00AA5726" w:rsidRDefault="006A3A44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 xml:space="preserve">Global </w:t>
            </w:r>
            <w:r w:rsidR="00887545">
              <w:rPr>
                <w:lang w:val="en-US"/>
              </w:rPr>
              <w:t>Modelling</w:t>
            </w:r>
          </w:p>
        </w:tc>
      </w:tr>
      <w:tr w:rsidR="00186468" w:rsidRPr="000E22DA" w14:paraId="1AE45783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948774E" w14:textId="6DDC74CD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Lead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C15CEC4" w14:textId="2A50CBEC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Benjamin Stocker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BAA1076" w14:textId="573C33C1" w:rsidR="00186468" w:rsidRPr="00AA5726" w:rsidRDefault="009B1876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Logger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6468836" w14:textId="09E6A194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Patricia Gribi</w:t>
            </w:r>
          </w:p>
        </w:tc>
      </w:tr>
      <w:tr w:rsidR="00186468" w:rsidRPr="000E22DA" w14:paraId="5D4E6994" w14:textId="77777777" w:rsidTr="00DE2BAA">
        <w:trPr>
          <w:trHeight w:hRule="exact" w:val="113"/>
        </w:trPr>
        <w:tc>
          <w:tcPr>
            <w:tcW w:w="94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</w:tcMar>
          </w:tcPr>
          <w:p w14:paraId="44FDF28A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</w:tr>
      <w:tr w:rsidR="00186468" w:rsidRPr="00AA5726" w14:paraId="6A7700AA" w14:textId="77777777" w:rsidTr="003476F9">
        <w:trPr>
          <w:gridAfter w:val="1"/>
          <w:wAfter w:w="11" w:type="dxa"/>
          <w:trHeight w:hRule="exact" w:val="550"/>
        </w:trPr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24353D9E" w14:textId="30778463" w:rsidR="00186468" w:rsidRPr="00155ED4" w:rsidRDefault="00C07603" w:rsidP="00186468">
            <w:pPr>
              <w:pStyle w:val="FormularText"/>
              <w:rPr>
                <w:b/>
              </w:rPr>
            </w:pPr>
            <w:proofErr w:type="spellStart"/>
            <w:r>
              <w:rPr>
                <w:b/>
              </w:rPr>
              <w:t>Participants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898AA0" w14:textId="5E1BF45B" w:rsidR="00186468" w:rsidRPr="00155ED4" w:rsidRDefault="00186468" w:rsidP="00186468">
            <w:pPr>
              <w:pStyle w:val="FormularText"/>
              <w:rPr>
                <w:b/>
              </w:rPr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1C97E6C2" w14:textId="67F0334A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7C50A9" w14:textId="36C2060A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E</w:t>
            </w:r>
            <w:r w:rsidR="00C07603" w:rsidRPr="00AA5726">
              <w:rPr>
                <w:b/>
                <w:lang w:val="en-US"/>
              </w:rPr>
              <w:t>-mail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2F0F00" w14:textId="51B2E593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Present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5F6843" w14:textId="63CA4D43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Excused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2FB672" w14:textId="13A1D0E0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Distribution</w:t>
            </w:r>
          </w:p>
        </w:tc>
      </w:tr>
      <w:tr w:rsidR="00186468" w:rsidRPr="00AA5726" w14:paraId="0A67D112" w14:textId="77777777" w:rsidTr="003476F9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2615E02" w14:textId="139EE210" w:rsidR="00186468" w:rsidRPr="000E22DA" w:rsidRDefault="00DE576A" w:rsidP="00186468">
            <w:pPr>
              <w:pStyle w:val="FormularText"/>
            </w:pPr>
            <w:r>
              <w:t>Prof. Benjamin Stocker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C607448" w14:textId="77777777" w:rsidR="00186468" w:rsidRPr="001B118C" w:rsidRDefault="00186468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</w:tcMar>
          </w:tcPr>
          <w:p w14:paraId="3B59A3E1" w14:textId="1E237940" w:rsidR="00186468" w:rsidRPr="00AA5726" w:rsidRDefault="00DE576A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GECO-Group</w:t>
            </w: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F0D1A4" w14:textId="7B6701A2" w:rsidR="00186468" w:rsidRPr="00AA5726" w:rsidRDefault="003F3794" w:rsidP="00186468">
            <w:pPr>
              <w:pStyle w:val="FormularText"/>
              <w:rPr>
                <w:lang w:val="en-US"/>
              </w:rPr>
            </w:pPr>
            <w:r w:rsidRPr="003F3794">
              <w:rPr>
                <w:lang w:val="en-US"/>
              </w:rPr>
              <w:t>benjamin.stocker@unibe.ch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9A777CA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  <w:r w:rsidRPr="00AA5726">
              <w:rPr>
                <w:lang w:val="en-US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AB59EC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0A58EE6" w14:textId="5531CBA1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4554B0" w:rsidRPr="00AA5726" w14:paraId="33C32DA8" w14:textId="77777777" w:rsidTr="00DE2BAA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71FD87F" w14:textId="542295BF" w:rsidR="004554B0" w:rsidRDefault="003F3794" w:rsidP="00186468">
            <w:pPr>
              <w:pStyle w:val="FormularText"/>
            </w:pPr>
            <w:r>
              <w:t>Patricia Gribi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BC14E71" w14:textId="77777777" w:rsidR="004554B0" w:rsidRPr="000E22DA" w:rsidRDefault="004554B0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1EAF169" w14:textId="0C8B97B6" w:rsidR="004554B0" w:rsidRPr="00AA5726" w:rsidRDefault="003F3794" w:rsidP="00186468">
            <w:pPr>
              <w:pStyle w:val="Formular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Unibe</w:t>
            </w:r>
            <w:proofErr w:type="spellEnd"/>
          </w:p>
        </w:tc>
        <w:tc>
          <w:tcPr>
            <w:tcW w:w="3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3C10FF" w14:textId="76E33B6A" w:rsidR="004554B0" w:rsidRPr="00AA5726" w:rsidRDefault="008C585B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patricia.gribi</w:t>
            </w:r>
            <w:r w:rsidRPr="003F3794">
              <w:rPr>
                <w:lang w:val="en-US"/>
              </w:rPr>
              <w:t>@</w:t>
            </w:r>
            <w:r>
              <w:rPr>
                <w:lang w:val="en-US"/>
              </w:rPr>
              <w:t>students.unibe.ch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4650E43" w14:textId="1F49AC8B" w:rsidR="004554B0" w:rsidRPr="00AA5726" w:rsidRDefault="00E24AA4" w:rsidP="00186468">
            <w:pPr>
              <w:pStyle w:val="FormularText"/>
              <w:jc w:val="center"/>
              <w:rPr>
                <w:lang w:val="en-US"/>
              </w:rPr>
            </w:pPr>
            <w:r w:rsidRPr="00AA5726">
              <w:rPr>
                <w:lang w:val="en-US"/>
              </w:rPr>
              <w:t>x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0CB20" w14:textId="77777777" w:rsidR="004554B0" w:rsidRPr="00AA5726" w:rsidRDefault="004554B0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1DD5999" w14:textId="77777777" w:rsidR="004554B0" w:rsidRPr="00AA5726" w:rsidRDefault="004554B0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186468" w:rsidRPr="00291162" w14:paraId="3DEA875F" w14:textId="77777777" w:rsidTr="00DE2BAA">
        <w:trPr>
          <w:trHeight w:hRule="exact" w:val="113"/>
        </w:trPr>
        <w:tc>
          <w:tcPr>
            <w:tcW w:w="94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4A1FB834" w14:textId="77777777" w:rsidR="00186468" w:rsidRPr="00AA5726" w:rsidRDefault="00186468" w:rsidP="00186468">
            <w:pPr>
              <w:rPr>
                <w:lang w:val="en-US"/>
              </w:rPr>
            </w:pPr>
          </w:p>
        </w:tc>
      </w:tr>
      <w:tr w:rsidR="00186468" w:rsidRPr="000E22DA" w14:paraId="729A472B" w14:textId="77777777" w:rsidTr="00DE2BAA">
        <w:trPr>
          <w:trHeight w:val="397"/>
        </w:trPr>
        <w:tc>
          <w:tcPr>
            <w:tcW w:w="941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  <w:vAlign w:val="center"/>
          </w:tcPr>
          <w:p w14:paraId="6958113D" w14:textId="7D313A56" w:rsidR="00186468" w:rsidRPr="00AA5726" w:rsidRDefault="00E1666A" w:rsidP="00186468">
            <w:pPr>
              <w:pStyle w:val="FormularText"/>
              <w:rPr>
                <w:b/>
                <w:bCs/>
                <w:lang w:val="en-US"/>
              </w:rPr>
            </w:pPr>
            <w:r w:rsidRPr="00AA5726">
              <w:rPr>
                <w:b/>
                <w:bCs/>
                <w:lang w:val="en-US"/>
              </w:rPr>
              <w:t>Items discussed</w:t>
            </w:r>
            <w:r w:rsidR="00186468" w:rsidRPr="00AA5726">
              <w:rPr>
                <w:b/>
                <w:bCs/>
                <w:lang w:val="en-US"/>
              </w:rPr>
              <w:t>:</w:t>
            </w:r>
          </w:p>
        </w:tc>
      </w:tr>
      <w:tr w:rsidR="00186468" w:rsidRPr="006A3A44" w14:paraId="46E2D3B7" w14:textId="77777777" w:rsidTr="00DE2BAA">
        <w:tc>
          <w:tcPr>
            <w:tcW w:w="941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23AD354F" w14:textId="0FB8B427" w:rsidR="00186468" w:rsidRPr="00AA5726" w:rsidRDefault="00186468" w:rsidP="000E04F8">
            <w:pPr>
              <w:pStyle w:val="TOC1"/>
              <w:rPr>
                <w:lang w:val="en-US"/>
              </w:rPr>
            </w:pPr>
            <w:r w:rsidRPr="00AA5726">
              <w:rPr>
                <w:rFonts w:ascii="Arial Narrow" w:hAnsi="Arial Narrow"/>
                <w:sz w:val="16"/>
                <w:lang w:val="en-US"/>
              </w:rPr>
              <w:fldChar w:fldCharType="begin"/>
            </w:r>
            <w:r w:rsidRPr="00AA5726">
              <w:rPr>
                <w:lang w:val="en-US"/>
              </w:rPr>
              <w:instrText xml:space="preserve"> TOC \o "1-2" \n \p " " \u </w:instrText>
            </w:r>
            <w:r w:rsidR="00000000">
              <w:rPr>
                <w:rFonts w:ascii="Arial Narrow" w:hAnsi="Arial Narrow"/>
                <w:sz w:val="16"/>
                <w:lang w:val="en-US"/>
              </w:rPr>
              <w:fldChar w:fldCharType="separate"/>
            </w:r>
            <w:r w:rsidRPr="00AA5726">
              <w:rPr>
                <w:b w:val="0"/>
                <w:bCs w:val="0"/>
                <w:lang w:val="en-US"/>
              </w:rPr>
              <w:fldChar w:fldCharType="end"/>
            </w:r>
            <w:r w:rsidR="000E04F8">
              <w:rPr>
                <w:rFonts w:ascii="Arial Narrow" w:hAnsi="Arial Narrow"/>
                <w:sz w:val="16"/>
                <w:lang w:val="en-US"/>
              </w:rPr>
              <w:t>1</w:t>
            </w:r>
            <w:r w:rsidR="00204A93" w:rsidRPr="00AA5726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6A3A44" w:rsidRPr="00B607D6">
              <w:rPr>
                <w:lang w:val="en-US"/>
              </w:rPr>
              <w:t>global</w:t>
            </w:r>
            <w:r w:rsidR="006A3A44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 </w:t>
            </w:r>
            <w:r w:rsidR="00887545">
              <w:rPr>
                <w:lang w:val="en-US"/>
              </w:rPr>
              <w:t>Modelling</w:t>
            </w:r>
          </w:p>
        </w:tc>
      </w:tr>
      <w:tr w:rsidR="00186468" w:rsidRPr="000E22DA" w14:paraId="71691297" w14:textId="77777777" w:rsidTr="00DE2BAA">
        <w:trPr>
          <w:trHeight w:val="397"/>
        </w:trPr>
        <w:tc>
          <w:tcPr>
            <w:tcW w:w="352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  <w:vAlign w:val="center"/>
          </w:tcPr>
          <w:p w14:paraId="06E10048" w14:textId="641333D0" w:rsidR="00186468" w:rsidRPr="00AA5726" w:rsidRDefault="00E1666A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Next meeting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5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473BF" w14:textId="22DB4E15" w:rsidR="00186468" w:rsidRPr="00AA5726" w:rsidRDefault="008432F4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Attachments</w:t>
            </w:r>
            <w:r w:rsidR="00186468" w:rsidRPr="00AA5726">
              <w:rPr>
                <w:b/>
                <w:lang w:val="en-US"/>
              </w:rPr>
              <w:t>:</w:t>
            </w:r>
          </w:p>
        </w:tc>
      </w:tr>
      <w:tr w:rsidR="00186468" w:rsidRPr="000E22DA" w14:paraId="245AD963" w14:textId="77777777" w:rsidTr="00DE2BAA">
        <w:tc>
          <w:tcPr>
            <w:tcW w:w="35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66FB3180" w14:textId="00FBF607" w:rsidR="00186468" w:rsidRPr="00AA5726" w:rsidRDefault="00186468" w:rsidP="002D4923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AA5726">
              <w:rPr>
                <w:lang w:val="en-US"/>
              </w:rPr>
              <w:br w:type="page"/>
            </w:r>
            <w:r w:rsidR="00393F5C">
              <w:rPr>
                <w:lang w:val="en-US"/>
              </w:rPr>
              <w:t>xx</w:t>
            </w:r>
            <w:r w:rsidR="0020679F">
              <w:rPr>
                <w:lang w:val="en-US"/>
              </w:rPr>
              <w:t>.0</w:t>
            </w:r>
            <w:r w:rsidR="00703082">
              <w:rPr>
                <w:lang w:val="en-US"/>
              </w:rPr>
              <w:t>5</w:t>
            </w:r>
            <w:r w:rsidR="0020679F">
              <w:rPr>
                <w:lang w:val="en-US"/>
              </w:rPr>
              <w:t>.22</w:t>
            </w:r>
            <w:r w:rsidR="006D0198">
              <w:rPr>
                <w:lang w:val="en-US"/>
              </w:rPr>
              <w:t>/1</w:t>
            </w:r>
            <w:r w:rsidR="0019174F">
              <w:rPr>
                <w:lang w:val="en-US"/>
              </w:rPr>
              <w:t>5</w:t>
            </w:r>
            <w:r w:rsidR="006D0198">
              <w:rPr>
                <w:lang w:val="en-US"/>
              </w:rPr>
              <w:t>.00</w:t>
            </w:r>
          </w:p>
          <w:p w14:paraId="4DA6F09D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  <w:tc>
          <w:tcPr>
            <w:tcW w:w="58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EB921D" w14:textId="2BE51049" w:rsidR="00F64F1B" w:rsidRDefault="00F64F1B" w:rsidP="009156B9">
            <w:pPr>
              <w:pStyle w:val="Aufzhlungunnummeriert"/>
              <w:rPr>
                <w:lang w:val="en-US"/>
              </w:rPr>
            </w:pPr>
          </w:p>
          <w:p w14:paraId="18698D35" w14:textId="27FC1494" w:rsidR="00384EFF" w:rsidRPr="00F64F1B" w:rsidRDefault="00384EFF" w:rsidP="00F64F1B">
            <w:pPr>
              <w:pStyle w:val="Aufzhlungunnummeriert"/>
              <w:rPr>
                <w:lang w:val="en-US"/>
              </w:rPr>
            </w:pPr>
          </w:p>
        </w:tc>
      </w:tr>
    </w:tbl>
    <w:p w14:paraId="4C52681B" w14:textId="633F30BC" w:rsidR="00E3054B" w:rsidRDefault="00E3054B" w:rsidP="00E3054B">
      <w:pPr>
        <w:pStyle w:val="Fliesstext"/>
      </w:pPr>
    </w:p>
    <w:p w14:paraId="1070B60B" w14:textId="77777777" w:rsidR="00DE2BAA" w:rsidRDefault="00DE2BAA" w:rsidP="000800FD">
      <w:pPr>
        <w:pStyle w:val="Fliesstext"/>
        <w:rPr>
          <w:rFonts w:cs="Times New Roman"/>
          <w:szCs w:val="20"/>
        </w:rPr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9"/>
        <w:gridCol w:w="480"/>
        <w:gridCol w:w="522"/>
        <w:gridCol w:w="791"/>
      </w:tblGrid>
      <w:tr w:rsidR="00DE2BAA" w:rsidRPr="005A71AD" w14:paraId="2EC3E535" w14:textId="77777777" w:rsidTr="005A71AD">
        <w:trPr>
          <w:tblHeader/>
        </w:trPr>
        <w:tc>
          <w:tcPr>
            <w:tcW w:w="7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70" w:type="dxa"/>
            </w:tcMar>
            <w:vAlign w:val="center"/>
          </w:tcPr>
          <w:p w14:paraId="4F047C7E" w14:textId="6D0CC263" w:rsidR="00DE2BAA" w:rsidRPr="004B18E9" w:rsidRDefault="004B18E9" w:rsidP="005A71AD">
            <w:pPr>
              <w:pStyle w:val="FormularText"/>
              <w:rPr>
                <w:i/>
                <w:iCs/>
                <w:lang w:val="en-GB"/>
              </w:rPr>
            </w:pPr>
            <w:r w:rsidRPr="004B18E9">
              <w:rPr>
                <w:i/>
                <w:iCs/>
                <w:lang w:val="en-GB"/>
              </w:rPr>
              <w:lastRenderedPageBreak/>
              <w:t>(Legend for type: D = Decision, P = Pending, I = Information</w:t>
            </w:r>
            <w:r w:rsidR="00DE2BAA" w:rsidRPr="004B18E9">
              <w:rPr>
                <w:i/>
                <w:iCs/>
                <w:lang w:val="en-GB"/>
              </w:rPr>
              <w:t>)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A28C5F6" w14:textId="238B8DF8" w:rsidR="00DE2BAA" w:rsidRPr="00591CF0" w:rsidRDefault="00DE2BAA" w:rsidP="005A71AD">
            <w:pPr>
              <w:pStyle w:val="FormularText"/>
            </w:pPr>
            <w:r w:rsidRPr="00591CF0">
              <w:t>Ty</w:t>
            </w:r>
            <w:r w:rsidR="006573F9">
              <w:t>p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3F668E" w14:textId="62FFEB9B" w:rsidR="00DE2BAA" w:rsidRPr="00591CF0" w:rsidRDefault="003E7990" w:rsidP="005A71AD">
            <w:pPr>
              <w:pStyle w:val="FormularText"/>
            </w:pPr>
            <w:r>
              <w:t xml:space="preserve"> </w:t>
            </w:r>
            <w:r w:rsidR="00301B47">
              <w:t>Resp</w:t>
            </w:r>
            <w:r w:rsidR="00DE2BAA" w:rsidRPr="00591CF0">
              <w:t>.: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  <w:vAlign w:val="center"/>
          </w:tcPr>
          <w:p w14:paraId="604E168C" w14:textId="45EF08DE" w:rsidR="00DE2BAA" w:rsidRPr="00591CF0" w:rsidRDefault="006573F9" w:rsidP="005A71AD">
            <w:pPr>
              <w:pStyle w:val="FormularText"/>
            </w:pPr>
            <w:r>
              <w:t>Date</w:t>
            </w:r>
            <w:r w:rsidR="00DE2BAA" w:rsidRPr="00591CF0">
              <w:t>:</w:t>
            </w:r>
          </w:p>
        </w:tc>
      </w:tr>
      <w:tr w:rsidR="000C442A" w:rsidRPr="007F64AB" w14:paraId="51DB31B8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5683079" w14:textId="2CAFF9CF" w:rsidR="000C442A" w:rsidRDefault="000C442A" w:rsidP="000C442A">
            <w:pPr>
              <w:pStyle w:val="Heading1"/>
              <w:rPr>
                <w:b w:val="0"/>
                <w:bCs/>
                <w:lang w:val="en-US"/>
              </w:rPr>
            </w:pPr>
            <w:r w:rsidRPr="000C442A">
              <w:rPr>
                <w:lang w:val="en-US"/>
              </w:rPr>
              <w:t>Modelling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186A00" w14:textId="77777777" w:rsidR="000C442A" w:rsidRDefault="000C442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8A745E3" w14:textId="77777777" w:rsidR="000C442A" w:rsidRPr="008808B7" w:rsidRDefault="000C442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430DEAC" w14:textId="77777777" w:rsidR="000C442A" w:rsidRDefault="000C442A" w:rsidP="00D41D9F">
            <w:pPr>
              <w:pStyle w:val="FormularZustndig"/>
              <w:rPr>
                <w:lang w:val="en-US"/>
              </w:rPr>
            </w:pPr>
          </w:p>
        </w:tc>
      </w:tr>
      <w:tr w:rsidR="00434EEA" w:rsidRPr="00B86078" w14:paraId="17E0AB79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61D2544" w14:textId="3F5FE8DE" w:rsidR="00434EEA" w:rsidRPr="008E0128" w:rsidRDefault="008E0128" w:rsidP="008E0128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8E0128">
              <w:rPr>
                <w:b/>
                <w:bCs/>
                <w:lang w:val="en-US"/>
              </w:rPr>
              <w:t xml:space="preserve">Reading information on </w:t>
            </w:r>
            <w:proofErr w:type="spellStart"/>
            <w:r w:rsidR="003016B8">
              <w:rPr>
                <w:b/>
                <w:bCs/>
                <w:lang w:val="en-US"/>
              </w:rPr>
              <w:t>Net</w:t>
            </w:r>
            <w:r w:rsidRPr="008E0128">
              <w:rPr>
                <w:b/>
                <w:bCs/>
                <w:lang w:val="en-US"/>
              </w:rPr>
              <w:t>CDF</w:t>
            </w:r>
            <w:proofErr w:type="spellEnd"/>
            <w:r w:rsidRPr="008E0128">
              <w:rPr>
                <w:b/>
                <w:bCs/>
                <w:lang w:val="en-US"/>
              </w:rPr>
              <w:t xml:space="preserve"> from </w:t>
            </w:r>
            <w:proofErr w:type="spellStart"/>
            <w:r w:rsidRPr="008E0128">
              <w:rPr>
                <w:b/>
                <w:bCs/>
                <w:lang w:val="en-US"/>
              </w:rPr>
              <w:t>linux</w:t>
            </w:r>
            <w:proofErr w:type="spellEnd"/>
            <w:r w:rsidRPr="008E0128">
              <w:rPr>
                <w:b/>
                <w:bCs/>
                <w:lang w:val="en-US"/>
              </w:rPr>
              <w:t xml:space="preserve"> shell:</w:t>
            </w:r>
            <w:r>
              <w:rPr>
                <w:lang w:val="en-US"/>
              </w:rPr>
              <w:t xml:space="preserve"> </w:t>
            </w:r>
            <w:proofErr w:type="spellStart"/>
            <w:r w:rsidRPr="008E0128">
              <w:rPr>
                <w:lang w:val="en-US"/>
              </w:rPr>
              <w:t>nc</w:t>
            </w:r>
            <w:r>
              <w:rPr>
                <w:lang w:val="en-US"/>
              </w:rPr>
              <w:t>d</w:t>
            </w:r>
            <w:r w:rsidRPr="008E0128">
              <w:rPr>
                <w:lang w:val="en-US"/>
              </w:rPr>
              <w:t>ump</w:t>
            </w:r>
            <w:proofErr w:type="spellEnd"/>
            <w:r w:rsidRPr="008E0128">
              <w:rPr>
                <w:lang w:val="en-US"/>
              </w:rPr>
              <w:t xml:space="preserve"> -h </w:t>
            </w:r>
            <w:r>
              <w:rPr>
                <w:lang w:val="en-US"/>
              </w:rPr>
              <w:t>file</w:t>
            </w:r>
            <w:r w:rsidRPr="008E0128">
              <w:rPr>
                <w:lang w:val="en-US"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72B74F3" w14:textId="0B298878" w:rsidR="00434EEA" w:rsidRDefault="008E0128" w:rsidP="00C103BB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932608D" w14:textId="77777777" w:rsidR="00434EEA" w:rsidRPr="00B86078" w:rsidRDefault="00434EEA" w:rsidP="00C103BB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CAEC5A2" w14:textId="470B453C" w:rsidR="00434EEA" w:rsidRDefault="008E0128" w:rsidP="00C103BB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10.06</w:t>
            </w:r>
          </w:p>
        </w:tc>
      </w:tr>
      <w:tr w:rsidR="007D79B2" w:rsidRPr="00F364B9" w14:paraId="06B0D979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44F25A9B" w14:textId="1F9AEF2D" w:rsidR="00094876" w:rsidRPr="008F616C" w:rsidRDefault="008C6099" w:rsidP="00094876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D515B7">
              <w:rPr>
                <w:b/>
                <w:bCs/>
                <w:noProof/>
                <w:lang w:val="en-US"/>
              </w:rPr>
              <w:drawing>
                <wp:anchor distT="0" distB="0" distL="114300" distR="114300" simplePos="0" relativeHeight="251662336" behindDoc="1" locked="0" layoutInCell="1" allowOverlap="1" wp14:anchorId="655DDA84" wp14:editId="48FD46A1">
                  <wp:simplePos x="0" y="0"/>
                  <wp:positionH relativeFrom="column">
                    <wp:posOffset>486043</wp:posOffset>
                  </wp:positionH>
                  <wp:positionV relativeFrom="paragraph">
                    <wp:posOffset>537210</wp:posOffset>
                  </wp:positionV>
                  <wp:extent cx="3499485" cy="1574165"/>
                  <wp:effectExtent l="19050" t="19050" r="24765" b="26035"/>
                  <wp:wrapTopAndBottom/>
                  <wp:docPr id="9413132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313209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9485" cy="15741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515B7">
              <w:rPr>
                <w:b/>
                <w:bCs/>
                <w:lang w:val="en-US"/>
              </w:rPr>
              <w:t xml:space="preserve">Map2tidy: </w:t>
            </w:r>
            <w:r w:rsidR="00B64F90" w:rsidRPr="008C6099">
              <w:rPr>
                <w:lang w:val="en-US"/>
              </w:rPr>
              <w:t xml:space="preserve">The </w:t>
            </w:r>
            <w:proofErr w:type="spellStart"/>
            <w:r w:rsidR="00B64F90" w:rsidRPr="008C6099">
              <w:rPr>
                <w:lang w:val="en-US"/>
              </w:rPr>
              <w:t>evspsbl</w:t>
            </w:r>
            <w:proofErr w:type="spellEnd"/>
            <w:r w:rsidR="00B64F90" w:rsidRPr="008C6099">
              <w:rPr>
                <w:lang w:val="en-US"/>
              </w:rPr>
              <w:t xml:space="preserve"> data contained </w:t>
            </w:r>
            <w:r w:rsidR="00E92BDF" w:rsidRPr="008C6099">
              <w:rPr>
                <w:lang w:val="en-US"/>
              </w:rPr>
              <w:t xml:space="preserve">sometimes 2 records in one month. This was probably because </w:t>
            </w:r>
            <w:r w:rsidR="00D67E0E" w:rsidRPr="008C6099">
              <w:rPr>
                <w:lang w:val="en-US"/>
              </w:rPr>
              <w:t>the cmip6</w:t>
            </w:r>
            <w:r w:rsidR="000C372E" w:rsidRPr="008C6099">
              <w:rPr>
                <w:lang w:val="en-US"/>
              </w:rPr>
              <w:t xml:space="preserve">-ng </w:t>
            </w:r>
            <w:proofErr w:type="spellStart"/>
            <w:r w:rsidR="000C372E" w:rsidRPr="008C6099">
              <w:rPr>
                <w:lang w:val="en-US"/>
              </w:rPr>
              <w:t>netcdf</w:t>
            </w:r>
            <w:proofErr w:type="spellEnd"/>
            <w:r w:rsidR="000C372E" w:rsidRPr="008C6099">
              <w:rPr>
                <w:lang w:val="en-US"/>
              </w:rPr>
              <w:t xml:space="preserve"> files leap years are not </w:t>
            </w:r>
            <w:proofErr w:type="gramStart"/>
            <w:r w:rsidR="000C372E" w:rsidRPr="008C6099">
              <w:rPr>
                <w:lang w:val="en-US"/>
              </w:rPr>
              <w:t>considered.</w:t>
            </w:r>
            <w:r w:rsidR="006F2A3D">
              <w:rPr>
                <w:lang w:val="en-US"/>
              </w:rPr>
              <w:t>*</w:t>
            </w:r>
            <w:proofErr w:type="gramEnd"/>
            <w:r w:rsidR="000C372E" w:rsidRPr="008C6099">
              <w:rPr>
                <w:lang w:val="en-US"/>
              </w:rPr>
              <w:t xml:space="preserve"> We adjusted the map2tidy function to calculate the years correctly.</w:t>
            </w:r>
            <w:r w:rsidR="000C372E">
              <w:rPr>
                <w:b/>
                <w:bCs/>
                <w:lang w:val="en-US"/>
              </w:rPr>
              <w:t xml:space="preserve"> </w:t>
            </w:r>
          </w:p>
          <w:p w14:paraId="22DB732E" w14:textId="5C3D591C" w:rsidR="008F616C" w:rsidRPr="008F616C" w:rsidRDefault="008F616C" w:rsidP="008F616C">
            <w:pPr>
              <w:pStyle w:val="Fliesstext"/>
              <w:numPr>
                <w:ilvl w:val="1"/>
                <w:numId w:val="7"/>
              </w:numPr>
              <w:rPr>
                <w:lang w:val="en-US"/>
              </w:rPr>
            </w:pPr>
            <w:r w:rsidRPr="008F616C">
              <w:rPr>
                <w:lang w:val="en-US"/>
              </w:rPr>
              <w:t>overwrite=True in map2tidy to overwrite the new files</w:t>
            </w:r>
          </w:p>
          <w:p w14:paraId="4078CA80" w14:textId="5F1D8EFC" w:rsidR="006052F7" w:rsidRDefault="007D79B2" w:rsidP="007D79B2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825C49">
              <w:rPr>
                <w:b/>
                <w:bCs/>
                <w:lang w:val="en-US"/>
              </w:rPr>
              <w:t>many-to-many relationship:</w:t>
            </w:r>
            <w:r>
              <w:rPr>
                <w:lang w:val="en-US"/>
              </w:rPr>
              <w:t xml:space="preserve"> </w:t>
            </w:r>
            <w:r w:rsidR="00FD532C">
              <w:rPr>
                <w:lang w:val="en-US"/>
              </w:rPr>
              <w:t xml:space="preserve">As mentioned above there are multiple rows in </w:t>
            </w:r>
            <w:proofErr w:type="spellStart"/>
            <w:r w:rsidR="00FD532C">
              <w:rPr>
                <w:lang w:val="en-US"/>
              </w:rPr>
              <w:t>df_evap</w:t>
            </w:r>
            <w:proofErr w:type="spellEnd"/>
            <w:r w:rsidR="00FD532C">
              <w:rPr>
                <w:lang w:val="en-US"/>
              </w:rPr>
              <w:t xml:space="preserve"> containing 2 values per month or lacking a value per month. W</w:t>
            </w:r>
            <w:r>
              <w:rPr>
                <w:lang w:val="en-US"/>
              </w:rPr>
              <w:t xml:space="preserve">hen joining </w:t>
            </w:r>
            <w:r w:rsidR="00FD532C">
              <w:rPr>
                <w:lang w:val="en-US"/>
              </w:rPr>
              <w:t xml:space="preserve">with the other variables </w:t>
            </w:r>
            <w:r>
              <w:rPr>
                <w:lang w:val="en-US"/>
              </w:rPr>
              <w:t xml:space="preserve">to one dataset there is a many-to-many relationship, resulting in double data in one day for example. </w:t>
            </w:r>
            <w:r w:rsidR="006052F7">
              <w:rPr>
                <w:lang w:val="en-US"/>
              </w:rPr>
              <w:t xml:space="preserve">What I did until now is: </w:t>
            </w:r>
          </w:p>
          <w:p w14:paraId="5A5DE1CD" w14:textId="0C033E2E" w:rsidR="006052F7" w:rsidRPr="009B329F" w:rsidRDefault="008F616C" w:rsidP="006052F7">
            <w:pPr>
              <w:pStyle w:val="Fliesstext"/>
              <w:numPr>
                <w:ilvl w:val="1"/>
                <w:numId w:val="7"/>
              </w:numPr>
              <w:rPr>
                <w:lang w:val="en-US"/>
              </w:rPr>
            </w:pPr>
            <w:r w:rsidRPr="00825C49">
              <w:rPr>
                <w:b/>
                <w:bCs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25469F49" wp14:editId="1B8C947D">
                  <wp:simplePos x="0" y="0"/>
                  <wp:positionH relativeFrom="margin">
                    <wp:posOffset>2501265</wp:posOffset>
                  </wp:positionH>
                  <wp:positionV relativeFrom="paragraph">
                    <wp:posOffset>72390</wp:posOffset>
                  </wp:positionV>
                  <wp:extent cx="2209800" cy="683895"/>
                  <wp:effectExtent l="19050" t="19050" r="19050" b="20955"/>
                  <wp:wrapTight wrapText="bothSides">
                    <wp:wrapPolygon edited="0">
                      <wp:start x="-186" y="-602"/>
                      <wp:lineTo x="-186" y="21660"/>
                      <wp:lineTo x="21600" y="21660"/>
                      <wp:lineTo x="21600" y="-602"/>
                      <wp:lineTo x="-186" y="-602"/>
                    </wp:wrapPolygon>
                  </wp:wrapTight>
                  <wp:docPr id="430620698" name="Picture 1" descr="A red numbers and black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620698" name="Picture 1" descr="A red numbers and black text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6838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52F7" w:rsidRPr="009B329F">
              <w:rPr>
                <w:noProof/>
                <w:lang w:val="en-US"/>
              </w:rPr>
              <w:t>Aggregated double records by taking the mean</w:t>
            </w:r>
          </w:p>
          <w:p w14:paraId="42DE8E30" w14:textId="7BA797BF" w:rsidR="007D79B2" w:rsidRPr="007D79B2" w:rsidRDefault="0094032E" w:rsidP="006052F7">
            <w:pPr>
              <w:pStyle w:val="Fliesstext"/>
              <w:numPr>
                <w:ilvl w:val="1"/>
                <w:numId w:val="7"/>
              </w:numPr>
              <w:rPr>
                <w:lang w:val="en-US"/>
              </w:rPr>
            </w:pPr>
            <w:r>
              <w:rPr>
                <w:noProof/>
                <w:lang w:val="en-US"/>
              </w:rPr>
              <w:t>The issue should be solved now with the implemented functionality of noleap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F01A70B" w14:textId="4D1CE720" w:rsidR="007D79B2" w:rsidRDefault="00F338EB" w:rsidP="00C103BB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D724882" w14:textId="77777777" w:rsidR="007D79B2" w:rsidRPr="008808B7" w:rsidRDefault="007D79B2" w:rsidP="00C103BB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14547247" w14:textId="65856194" w:rsidR="007D79B2" w:rsidRDefault="008C6099" w:rsidP="00C103BB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10.06</w:t>
            </w:r>
          </w:p>
        </w:tc>
      </w:tr>
      <w:tr w:rsidR="00EA2DB8" w:rsidRPr="009865C6" w14:paraId="510617D2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71CCC6E7" w14:textId="77777777" w:rsidR="00EA2DB8" w:rsidRDefault="00EA2DB8" w:rsidP="00EA2DB8">
            <w:pPr>
              <w:pStyle w:val="Fliesstext"/>
              <w:numPr>
                <w:ilvl w:val="0"/>
                <w:numId w:val="7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Next steps: </w:t>
            </w:r>
          </w:p>
          <w:p w14:paraId="57F7702C" w14:textId="77777777" w:rsidR="00EA2DB8" w:rsidRPr="00EF12BA" w:rsidRDefault="00EA2DB8" w:rsidP="00EA2DB8">
            <w:pPr>
              <w:pStyle w:val="Fliesstext"/>
              <w:numPr>
                <w:ilvl w:val="1"/>
                <w:numId w:val="7"/>
              </w:numPr>
            </w:pPr>
            <w:r w:rsidRPr="00EF12BA">
              <w:rPr>
                <w:lang w:val="en-US"/>
              </w:rPr>
              <w:t xml:space="preserve">Test if the data shows plausible results based on a </w:t>
            </w:r>
            <w:proofErr w:type="spellStart"/>
            <w:r w:rsidRPr="00EF12BA">
              <w:rPr>
                <w:lang w:val="en-US"/>
              </w:rPr>
              <w:t>gridcell</w:t>
            </w:r>
            <w:proofErr w:type="spellEnd"/>
            <w:r w:rsidRPr="00EF12BA">
              <w:rPr>
                <w:lang w:val="en-US"/>
              </w:rPr>
              <w:t xml:space="preserve"> whic</w:t>
            </w:r>
            <w:r>
              <w:rPr>
                <w:lang w:val="en-US"/>
              </w:rPr>
              <w:t xml:space="preserve">h is known and compared with other data. </w:t>
            </w:r>
            <w:proofErr w:type="spellStart"/>
            <w:r w:rsidRPr="00EF12BA">
              <w:t>F</w:t>
            </w:r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example</w:t>
            </w:r>
            <w:proofErr w:type="spellEnd"/>
            <w:r>
              <w:t xml:space="preserve">: De-Tha, </w:t>
            </w:r>
            <w:proofErr w:type="spellStart"/>
            <w:r>
              <w:t>comparison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fluxnet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>.</w:t>
            </w:r>
          </w:p>
          <w:p w14:paraId="42933B52" w14:textId="4A972352" w:rsidR="00EA2DB8" w:rsidRPr="00EA2DB8" w:rsidRDefault="00EA2DB8" w:rsidP="00EA2DB8">
            <w:pPr>
              <w:pStyle w:val="Fliesstext"/>
              <w:numPr>
                <w:ilvl w:val="1"/>
                <w:numId w:val="7"/>
              </w:numPr>
              <w:rPr>
                <w:b/>
                <w:bCs/>
              </w:rPr>
            </w:pPr>
            <w:r w:rsidRPr="006C6598">
              <w:rPr>
                <w:b/>
                <w:bCs/>
              </w:rPr>
              <w:t xml:space="preserve">Annual </w:t>
            </w:r>
            <w:proofErr w:type="spellStart"/>
            <w:r w:rsidRPr="006C6598">
              <w:rPr>
                <w:b/>
                <w:bCs/>
              </w:rPr>
              <w:t>maxima</w:t>
            </w:r>
            <w:proofErr w:type="spellEnd"/>
            <w:r w:rsidRPr="006C6598">
              <w:rPr>
                <w:b/>
                <w:bCs/>
              </w:rPr>
              <w:t xml:space="preserve">: </w:t>
            </w:r>
            <w:proofErr w:type="spellStart"/>
            <w:r w:rsidRPr="001E0236">
              <w:t>deficit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gruppieren nach </w:t>
            </w:r>
            <w:proofErr w:type="spellStart"/>
            <w:r>
              <w:t>jahr</w:t>
            </w:r>
            <w:proofErr w:type="spellEnd"/>
            <w:r>
              <w:t xml:space="preserve">, pro Jahr, pro </w:t>
            </w:r>
            <w:proofErr w:type="spellStart"/>
            <w:r>
              <w:t>gitterzelle</w:t>
            </w:r>
            <w:proofErr w:type="spellEnd"/>
            <w:r>
              <w:t xml:space="preserve">, pro band das </w:t>
            </w:r>
            <w:proofErr w:type="spellStart"/>
            <w:r>
              <w:t>max</w:t>
            </w:r>
            <w:proofErr w:type="spellEnd"/>
            <w:r>
              <w:t xml:space="preserve"> zusammenfassen und diese dann zusammentragen (diese Funktion gibt es schon). Alles dann in ein </w:t>
            </w:r>
            <w:proofErr w:type="spellStart"/>
            <w:r>
              <w:t>NetCDF</w:t>
            </w:r>
            <w:proofErr w:type="spellEnd"/>
            <w:r>
              <w:t xml:space="preserve"> schreiben. Das Datum von maximum pro </w:t>
            </w:r>
            <w:proofErr w:type="spellStart"/>
            <w:r>
              <w:t>jahr</w:t>
            </w:r>
            <w:proofErr w:type="spellEnd"/>
            <w:r>
              <w:t xml:space="preserve"> sollte auch bekannt sein und ausgelesen werden.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5578F55" w14:textId="64117CF0" w:rsidR="00EA2DB8" w:rsidRDefault="00EA2DB8" w:rsidP="00C103BB">
            <w:pPr>
              <w:pStyle w:val="FormularZustndig"/>
            </w:pPr>
            <w: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B2281DA" w14:textId="77777777" w:rsidR="00EA2DB8" w:rsidRPr="009865C6" w:rsidRDefault="00EA2DB8" w:rsidP="00C103BB">
            <w:pPr>
              <w:pStyle w:val="FormularZustndig"/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5DC5718" w14:textId="5E190E08" w:rsidR="00EA2DB8" w:rsidRDefault="00EA2DB8" w:rsidP="00C103BB">
            <w:pPr>
              <w:pStyle w:val="FormularZustndig"/>
            </w:pPr>
            <w:r>
              <w:t>10.06</w:t>
            </w:r>
          </w:p>
        </w:tc>
      </w:tr>
      <w:tr w:rsidR="00C103BB" w:rsidRPr="006C6435" w14:paraId="6E44FA22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40D7D694" w14:textId="086FC848" w:rsidR="00C103BB" w:rsidRDefault="00C103BB" w:rsidP="00C103BB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Workflow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34FBDAA" w14:textId="77777777" w:rsidR="00C103BB" w:rsidRPr="003256C9" w:rsidRDefault="00C103BB" w:rsidP="00C103BB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52BEAB1" w14:textId="77777777" w:rsidR="00C103BB" w:rsidRPr="003256C9" w:rsidRDefault="00C103BB" w:rsidP="00C103BB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0D74A29" w14:textId="77777777" w:rsidR="00C103BB" w:rsidRPr="003256C9" w:rsidRDefault="00C103BB" w:rsidP="00C103BB">
            <w:pPr>
              <w:pStyle w:val="FormularZustndig"/>
              <w:rPr>
                <w:lang w:val="en-GB"/>
              </w:rPr>
            </w:pPr>
          </w:p>
        </w:tc>
      </w:tr>
      <w:tr w:rsidR="00C103BB" w:rsidRPr="00955B40" w14:paraId="4E3711E8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665FD5D" w14:textId="50C5A563" w:rsidR="00C103BB" w:rsidRPr="00916916" w:rsidRDefault="00C103BB" w:rsidP="00C103BB">
            <w:pPr>
              <w:pStyle w:val="Fliesstext"/>
              <w:numPr>
                <w:ilvl w:val="0"/>
                <w:numId w:val="7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16916">
              <w:rPr>
                <w:b/>
                <w:bCs/>
                <w:lang w:val="en-US"/>
              </w:rPr>
              <w:t xml:space="preserve">CWD outputs and map2tidy outputs here: </w:t>
            </w:r>
            <w:r w:rsidRPr="00DB649C">
              <w:rPr>
                <w:lang w:val="en-US"/>
              </w:rPr>
              <w:t>/</w:t>
            </w:r>
            <w:r w:rsidRPr="00A01B18">
              <w:rPr>
                <w:lang w:val="en-US"/>
              </w:rPr>
              <w:t>data_1/CMIP6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1B5C7C2" w14:textId="77777777" w:rsidR="00C103BB" w:rsidRDefault="00C103BB" w:rsidP="00C103BB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5BD1153" w14:textId="77777777" w:rsidR="00C103BB" w:rsidRPr="003256C9" w:rsidRDefault="00C103BB" w:rsidP="00C103BB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14E91AA" w14:textId="77777777" w:rsidR="00C103BB" w:rsidRDefault="00C103BB" w:rsidP="00C103BB">
            <w:pPr>
              <w:pStyle w:val="FormularZustndig"/>
              <w:rPr>
                <w:lang w:val="en-GB"/>
              </w:rPr>
            </w:pPr>
          </w:p>
        </w:tc>
      </w:tr>
      <w:tr w:rsidR="00C103BB" w:rsidRPr="00955B40" w14:paraId="09DF94F9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234CD2F" w14:textId="6B4586A5" w:rsidR="00C103BB" w:rsidRDefault="00C103BB" w:rsidP="00C103BB">
            <w:pPr>
              <w:pStyle w:val="Fliesstext"/>
              <w:numPr>
                <w:ilvl w:val="0"/>
                <w:numId w:val="7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Moved original data-download: </w:t>
            </w:r>
            <w:r w:rsidRPr="00A01B18">
              <w:rPr>
                <w:lang w:val="en-US"/>
              </w:rPr>
              <w:t>/data/scratch/CMIP6ng_CESM2_ssp585/cmip6-ng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EB04D94" w14:textId="77777777" w:rsidR="00C103BB" w:rsidRDefault="00C103BB" w:rsidP="00C103BB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C9D07E0" w14:textId="77777777" w:rsidR="00C103BB" w:rsidRPr="003256C9" w:rsidRDefault="00C103BB" w:rsidP="00C103BB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1F43DF70" w14:textId="77777777" w:rsidR="00C103BB" w:rsidRDefault="00C103BB" w:rsidP="00C103BB">
            <w:pPr>
              <w:pStyle w:val="FormularZustndig"/>
              <w:rPr>
                <w:lang w:val="en-GB"/>
              </w:rPr>
            </w:pPr>
          </w:p>
        </w:tc>
      </w:tr>
      <w:tr w:rsidR="00C103BB" w:rsidRPr="00790B75" w14:paraId="67DA3019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D338A3E" w14:textId="3BFB5D28" w:rsidR="00C103BB" w:rsidRDefault="006F6E70" w:rsidP="00561FEF">
            <w:pPr>
              <w:pStyle w:val="Fliesstext"/>
              <w:numPr>
                <w:ilvl w:val="0"/>
                <w:numId w:val="7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Rename the function </w:t>
            </w:r>
            <w:proofErr w:type="spellStart"/>
            <w:r w:rsidR="004B3596">
              <w:rPr>
                <w:lang w:val="en-US"/>
              </w:rPr>
              <w:t>cwd_byilon</w:t>
            </w:r>
            <w:proofErr w:type="spellEnd"/>
            <w:r w:rsidR="004B3596">
              <w:rPr>
                <w:lang w:val="en-US"/>
              </w:rPr>
              <w:t xml:space="preserve"> to </w:t>
            </w:r>
            <w:r w:rsidRPr="006F6E70">
              <w:rPr>
                <w:lang w:val="en-US"/>
              </w:rPr>
              <w:t>cwd_byilon_cmip6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D4B56D9" w14:textId="6445DE97" w:rsidR="00C103BB" w:rsidRPr="00561FEF" w:rsidRDefault="009F66EA" w:rsidP="00C103BB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E4F9301" w14:textId="77777777" w:rsidR="00C103BB" w:rsidRPr="003256C9" w:rsidRDefault="00C103BB" w:rsidP="00C103BB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7DC774D6" w14:textId="4CAC24B1" w:rsidR="00C103BB" w:rsidRDefault="009F66EA" w:rsidP="00C103BB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10.06</w:t>
            </w:r>
          </w:p>
        </w:tc>
      </w:tr>
      <w:tr w:rsidR="00C103BB" w:rsidRPr="00C3327F" w14:paraId="2159F3B5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27F4CA5" w14:textId="6CB2474D" w:rsidR="00C103BB" w:rsidRPr="00BC5B32" w:rsidRDefault="00C103BB" w:rsidP="00C103BB">
            <w:pPr>
              <w:pStyle w:val="Fliesstext"/>
              <w:numPr>
                <w:ilvl w:val="0"/>
                <w:numId w:val="7"/>
              </w:num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Github</w:t>
            </w:r>
            <w:proofErr w:type="spellEnd"/>
            <w:r>
              <w:rPr>
                <w:b/>
                <w:bCs/>
                <w:lang w:val="en-US"/>
              </w:rPr>
              <w:t xml:space="preserve"> Issue: </w:t>
            </w:r>
            <w:r w:rsidRPr="00C3327F">
              <w:rPr>
                <w:lang w:val="en-US"/>
              </w:rPr>
              <w:t xml:space="preserve">There is an issue with my </w:t>
            </w:r>
            <w:proofErr w:type="spellStart"/>
            <w:r w:rsidRPr="00C3327F">
              <w:rPr>
                <w:lang w:val="en-US"/>
              </w:rPr>
              <w:t>github</w:t>
            </w:r>
            <w:proofErr w:type="spellEnd"/>
            <w:r w:rsidRPr="00C3327F">
              <w:rPr>
                <w:lang w:val="en-US"/>
              </w:rPr>
              <w:t xml:space="preserve">. I cannot push to the </w:t>
            </w:r>
            <w:proofErr w:type="spellStart"/>
            <w:r w:rsidRPr="00C3327F">
              <w:rPr>
                <w:lang w:val="en-US"/>
              </w:rPr>
              <w:t>cwd_global</w:t>
            </w:r>
            <w:proofErr w:type="spellEnd"/>
            <w:r w:rsidRPr="00C3327F">
              <w:rPr>
                <w:lang w:val="en-US"/>
              </w:rPr>
              <w:t xml:space="preserve"> repo. This problem needs to be solved.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8AC0CA3" w14:textId="0E664A04" w:rsidR="00C103BB" w:rsidRDefault="00C103BB" w:rsidP="00C103BB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B6DB9FC" w14:textId="77777777" w:rsidR="00C103BB" w:rsidRPr="003256C9" w:rsidRDefault="00C103BB" w:rsidP="00C103BB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2B84D130" w14:textId="77777777" w:rsidR="00C103BB" w:rsidRDefault="00C103BB" w:rsidP="00C103BB">
            <w:pPr>
              <w:pStyle w:val="FormularZustndig"/>
              <w:rPr>
                <w:lang w:val="en-GB"/>
              </w:rPr>
            </w:pPr>
          </w:p>
        </w:tc>
      </w:tr>
      <w:tr w:rsidR="00C103BB" w:rsidRPr="005E009B" w14:paraId="6AEF4FB1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B1EA4AD" w14:textId="0783729D" w:rsidR="00C103BB" w:rsidRPr="00541463" w:rsidRDefault="00C103BB" w:rsidP="00C103BB">
            <w:pPr>
              <w:pStyle w:val="Heading1"/>
              <w:rPr>
                <w:b w:val="0"/>
                <w:bCs/>
                <w:lang w:val="en-GB"/>
              </w:rPr>
            </w:pPr>
            <w:r w:rsidRPr="00394C82">
              <w:rPr>
                <w:lang w:val="en-US"/>
              </w:rPr>
              <w:t>Questions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1A0427C" w14:textId="77777777" w:rsidR="00C103BB" w:rsidRPr="003256C9" w:rsidRDefault="00C103BB" w:rsidP="00C103BB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C236D61" w14:textId="77777777" w:rsidR="00C103BB" w:rsidRPr="003256C9" w:rsidRDefault="00C103BB" w:rsidP="00C103BB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26281661" w14:textId="77777777" w:rsidR="00C103BB" w:rsidRPr="003256C9" w:rsidRDefault="00C103BB" w:rsidP="00C103BB">
            <w:pPr>
              <w:pStyle w:val="FormularZustndig"/>
              <w:rPr>
                <w:lang w:val="en-GB"/>
              </w:rPr>
            </w:pPr>
          </w:p>
        </w:tc>
      </w:tr>
    </w:tbl>
    <w:p w14:paraId="331AC45F" w14:textId="19DD5C91" w:rsidR="00431CAE" w:rsidRDefault="00431CAE" w:rsidP="00845FAC">
      <w:pPr>
        <w:pStyle w:val="Fliesstext"/>
        <w:numPr>
          <w:ilvl w:val="0"/>
          <w:numId w:val="7"/>
        </w:numPr>
        <w:rPr>
          <w:lang w:val="en-US"/>
        </w:rPr>
      </w:pPr>
      <w:r>
        <w:rPr>
          <w:lang w:val="en-US"/>
        </w:rPr>
        <w:t>How to adjust the paths to enable a reproducible workflow?</w:t>
      </w:r>
    </w:p>
    <w:p w14:paraId="27D63CAE" w14:textId="77777777" w:rsidR="0019414E" w:rsidRDefault="007E1BDC" w:rsidP="00156C23">
      <w:pPr>
        <w:pStyle w:val="Fliesstext"/>
        <w:numPr>
          <w:ilvl w:val="0"/>
          <w:numId w:val="7"/>
        </w:numPr>
        <w:rPr>
          <w:lang w:val="en-US"/>
        </w:rPr>
      </w:pPr>
      <w:r w:rsidRPr="0000001D">
        <w:rPr>
          <w:lang w:val="en-US"/>
        </w:rPr>
        <w:t>Do I need to write in the methodology part what code adjustments I did</w:t>
      </w:r>
      <w:r w:rsidR="0019414E">
        <w:rPr>
          <w:lang w:val="en-US"/>
        </w:rPr>
        <w:t>?</w:t>
      </w:r>
    </w:p>
    <w:p w14:paraId="564F4E34" w14:textId="77777777" w:rsidR="00D13F5B" w:rsidRPr="00E36F5E" w:rsidRDefault="00D13F5B" w:rsidP="00156C23">
      <w:pPr>
        <w:pStyle w:val="Fliesstext"/>
        <w:rPr>
          <w:lang w:val="en-US"/>
        </w:rPr>
      </w:pPr>
    </w:p>
    <w:p w14:paraId="46631A41" w14:textId="77777777" w:rsidR="00DD053A" w:rsidRPr="00E36F5E" w:rsidRDefault="00DD053A" w:rsidP="00156C23">
      <w:pPr>
        <w:pStyle w:val="Fliesstext"/>
        <w:rPr>
          <w:lang w:val="en-US"/>
        </w:rPr>
      </w:pPr>
    </w:p>
    <w:p w14:paraId="1F236B4F" w14:textId="085865CD" w:rsidR="00DD053A" w:rsidRDefault="006F2A3D" w:rsidP="00156C23">
      <w:pPr>
        <w:pStyle w:val="Fliesstext"/>
        <w:rPr>
          <w:lang w:val="en-US"/>
        </w:rPr>
      </w:pPr>
      <w:r>
        <w:rPr>
          <w:lang w:val="en-US"/>
        </w:rPr>
        <w:t>*</w:t>
      </w:r>
      <w:r w:rsidR="00BC39B3">
        <w:rPr>
          <w:lang w:val="en-US"/>
        </w:rPr>
        <w:t xml:space="preserve">Days in the </w:t>
      </w:r>
      <w:proofErr w:type="spellStart"/>
      <w:r w:rsidR="004B1079">
        <w:rPr>
          <w:lang w:val="en-US"/>
        </w:rPr>
        <w:t>NetCDF</w:t>
      </w:r>
      <w:proofErr w:type="spellEnd"/>
      <w:r w:rsidR="004B1079">
        <w:rPr>
          <w:lang w:val="en-US"/>
        </w:rPr>
        <w:t xml:space="preserve"> files</w:t>
      </w:r>
      <w:r w:rsidR="00BC39B3">
        <w:rPr>
          <w:lang w:val="en-US"/>
        </w:rPr>
        <w:t xml:space="preserve"> without leap years, but we counted days with leap year</w:t>
      </w:r>
      <w:r w:rsidR="004B1079">
        <w:rPr>
          <w:lang w:val="en-US"/>
        </w:rPr>
        <w:t>, so the interpretation of the days was false</w:t>
      </w:r>
      <w:r w:rsidR="000062D6">
        <w:rPr>
          <w:lang w:val="en-US"/>
        </w:rPr>
        <w:t xml:space="preserve"> (function helpers in map2tidy). If it was a leap year for example </w:t>
      </w:r>
      <w:r w:rsidR="00002E3E">
        <w:rPr>
          <w:lang w:val="en-US"/>
        </w:rPr>
        <w:t>it would indicate the</w:t>
      </w:r>
      <w:r w:rsidR="00B6629B">
        <w:rPr>
          <w:lang w:val="en-US"/>
        </w:rPr>
        <w:t xml:space="preserve"> 31. December but the model counts as 1. January and we calculate it as 31. December</w:t>
      </w:r>
      <w:r w:rsidR="00F75A7D">
        <w:rPr>
          <w:lang w:val="en-US"/>
        </w:rPr>
        <w:t xml:space="preserve">. </w:t>
      </w:r>
      <w:r w:rsidR="00002E3E">
        <w:rPr>
          <w:lang w:val="en-US"/>
        </w:rPr>
        <w:t>The m</w:t>
      </w:r>
      <w:r w:rsidR="00F75A7D">
        <w:rPr>
          <w:lang w:val="en-US"/>
        </w:rPr>
        <w:t xml:space="preserve">odel </w:t>
      </w:r>
      <w:r w:rsidR="00655073">
        <w:rPr>
          <w:lang w:val="en-US"/>
        </w:rPr>
        <w:t>lies in advance.</w:t>
      </w:r>
    </w:p>
    <w:p w14:paraId="6F3BCD6E" w14:textId="77777777" w:rsidR="00502410" w:rsidRDefault="00502410" w:rsidP="00156C23">
      <w:pPr>
        <w:pStyle w:val="Fliesstext"/>
        <w:rPr>
          <w:lang w:val="en-US"/>
        </w:rPr>
      </w:pPr>
    </w:p>
    <w:p w14:paraId="55E9A0B7" w14:textId="77777777" w:rsidR="00BB3369" w:rsidRDefault="00BB3369" w:rsidP="00156C23">
      <w:pPr>
        <w:pStyle w:val="Fliesstext"/>
        <w:rPr>
          <w:lang w:val="en-US"/>
        </w:rPr>
      </w:pPr>
    </w:p>
    <w:p w14:paraId="1E772B6E" w14:textId="77777777" w:rsidR="00696F1E" w:rsidRDefault="00696F1E" w:rsidP="00156C23">
      <w:pPr>
        <w:pStyle w:val="Fliesstext"/>
      </w:pPr>
    </w:p>
    <w:p w14:paraId="4480162E" w14:textId="77777777" w:rsidR="00696F1E" w:rsidRDefault="00696F1E" w:rsidP="00156C23">
      <w:pPr>
        <w:pStyle w:val="Fliesstext"/>
      </w:pPr>
    </w:p>
    <w:p w14:paraId="760D13D3" w14:textId="77777777" w:rsidR="00104913" w:rsidRDefault="00104913" w:rsidP="00156C23">
      <w:pPr>
        <w:pStyle w:val="Fliesstext"/>
      </w:pPr>
    </w:p>
    <w:p w14:paraId="4FD9FA38" w14:textId="77777777" w:rsidR="0018015B" w:rsidRDefault="0018015B" w:rsidP="00156C23">
      <w:pPr>
        <w:pStyle w:val="Fliesstext"/>
      </w:pPr>
    </w:p>
    <w:p w14:paraId="65A9292A" w14:textId="77777777" w:rsidR="008F5321" w:rsidRPr="00BB3369" w:rsidRDefault="008F5321" w:rsidP="00156C23">
      <w:pPr>
        <w:pStyle w:val="Fliesstext"/>
      </w:pPr>
    </w:p>
    <w:sectPr w:rsidR="008F5321" w:rsidRPr="00BB3369" w:rsidSect="00E4424B">
      <w:headerReference w:type="default" r:id="rId13"/>
      <w:type w:val="continuous"/>
      <w:pgSz w:w="11906" w:h="16838" w:code="9"/>
      <w:pgMar w:top="1247" w:right="1247" w:bottom="851" w:left="1247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A36C1" w14:textId="77777777" w:rsidR="00B05324" w:rsidRDefault="00B05324">
      <w:r>
        <w:separator/>
      </w:r>
    </w:p>
    <w:p w14:paraId="59036AFF" w14:textId="77777777" w:rsidR="00B05324" w:rsidRDefault="00B05324"/>
    <w:p w14:paraId="732C8D3A" w14:textId="77777777" w:rsidR="00B05324" w:rsidRDefault="00B05324"/>
  </w:endnote>
  <w:endnote w:type="continuationSeparator" w:id="0">
    <w:p w14:paraId="2FBCAC51" w14:textId="77777777" w:rsidR="00B05324" w:rsidRDefault="00B05324">
      <w:r>
        <w:continuationSeparator/>
      </w:r>
    </w:p>
    <w:p w14:paraId="742B79C9" w14:textId="77777777" w:rsidR="00B05324" w:rsidRDefault="00B05324"/>
    <w:p w14:paraId="42EC1678" w14:textId="77777777" w:rsidR="00B05324" w:rsidRDefault="00B053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-Star">
    <w:altName w:val="Calibri"/>
    <w:charset w:val="00"/>
    <w:family w:val="auto"/>
    <w:pitch w:val="variable"/>
    <w:sig w:usb0="20000003" w:usb1="00000000" w:usb2="00000000" w:usb3="00000000" w:csb0="000001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STAR">
    <w:altName w:val="Franklin Gothic Demi Cond"/>
    <w:charset w:val="00"/>
    <w:family w:val="auto"/>
    <w:pitch w:val="variable"/>
    <w:sig w:usb0="8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248BF" w14:textId="77777777" w:rsidR="00B05324" w:rsidRDefault="00B05324">
      <w:r>
        <w:separator/>
      </w:r>
    </w:p>
    <w:p w14:paraId="2ACDAB1E" w14:textId="77777777" w:rsidR="00B05324" w:rsidRDefault="00B05324"/>
    <w:p w14:paraId="2F2A6EAC" w14:textId="77777777" w:rsidR="00B05324" w:rsidRDefault="00B05324"/>
  </w:footnote>
  <w:footnote w:type="continuationSeparator" w:id="0">
    <w:p w14:paraId="204E0C80" w14:textId="77777777" w:rsidR="00B05324" w:rsidRDefault="00B05324">
      <w:r>
        <w:continuationSeparator/>
      </w:r>
    </w:p>
    <w:p w14:paraId="6D4251C1" w14:textId="77777777" w:rsidR="00B05324" w:rsidRDefault="00B05324"/>
    <w:p w14:paraId="24474F5A" w14:textId="77777777" w:rsidR="00B05324" w:rsidRDefault="00B053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12" w:type="dxa"/>
      <w:tblBorders>
        <w:top w:val="none" w:sz="0" w:space="0" w:color="auto"/>
        <w:left w:val="none" w:sz="0" w:space="0" w:color="auto"/>
        <w:bottom w:val="single" w:sz="18" w:space="0" w:color="0076BD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3693"/>
      <w:gridCol w:w="4245"/>
      <w:gridCol w:w="1474"/>
    </w:tblGrid>
    <w:tr w:rsidR="00C209B0" w14:paraId="1FC9C236" w14:textId="77777777" w:rsidTr="00D41D9F">
      <w:trPr>
        <w:trHeight w:val="340"/>
      </w:trPr>
      <w:tc>
        <w:tcPr>
          <w:tcW w:w="1962" w:type="pct"/>
          <w:tcBorders>
            <w:bottom w:val="nil"/>
            <w:right w:val="single" w:sz="2" w:space="0" w:color="auto"/>
          </w:tcBorders>
        </w:tcPr>
        <w:p w14:paraId="3D48A38E" w14:textId="76DA0E18" w:rsidR="00C209B0" w:rsidRPr="005E5A1B" w:rsidRDefault="009C611B" w:rsidP="00417911">
          <w:pPr>
            <w:pStyle w:val="BeKopfFusslinks"/>
          </w:pPr>
          <w:r>
            <w:t>10</w:t>
          </w:r>
          <w:r w:rsidR="00464924">
            <w:t>.</w:t>
          </w:r>
          <w:r w:rsidR="00C25FEE">
            <w:t>0</w:t>
          </w:r>
          <w:r>
            <w:t>6</w:t>
          </w:r>
          <w:r w:rsidR="00464924">
            <w:t>.202</w:t>
          </w:r>
          <w:r w:rsidR="00C25FEE">
            <w:t>4</w:t>
          </w:r>
        </w:p>
      </w:tc>
      <w:tc>
        <w:tcPr>
          <w:tcW w:w="2255" w:type="pct"/>
          <w:tcBorders>
            <w:left w:val="single" w:sz="2" w:space="0" w:color="auto"/>
            <w:bottom w:val="nil"/>
          </w:tcBorders>
          <w:tcMar>
            <w:left w:w="284" w:type="dxa"/>
          </w:tcMar>
        </w:tcPr>
        <w:p w14:paraId="26B75FFF" w14:textId="69C3C064" w:rsidR="00C209B0" w:rsidRDefault="00C25FEE" w:rsidP="00FD4A11">
          <w:pPr>
            <w:pStyle w:val="BeKopfFusslinks"/>
          </w:pPr>
          <w:proofErr w:type="gramStart"/>
          <w:r>
            <w:t>Bachelor</w:t>
          </w:r>
          <w:r w:rsidR="008B2EA5">
            <w:t xml:space="preserve"> Thesis</w:t>
          </w:r>
          <w:proofErr w:type="gramEnd"/>
        </w:p>
        <w:p w14:paraId="63EA7235" w14:textId="016B7D6D" w:rsidR="00C039A0" w:rsidRPr="00C77E4E" w:rsidRDefault="008B2EA5" w:rsidP="00FD4A11">
          <w:pPr>
            <w:pStyle w:val="BeKopfFusslinks"/>
          </w:pPr>
          <w:proofErr w:type="spellStart"/>
          <w:r>
            <w:t>Discussion</w:t>
          </w:r>
          <w:proofErr w:type="spellEnd"/>
        </w:p>
      </w:tc>
      <w:tc>
        <w:tcPr>
          <w:tcW w:w="783" w:type="pct"/>
          <w:tcBorders>
            <w:bottom w:val="nil"/>
          </w:tcBorders>
        </w:tcPr>
        <w:p w14:paraId="342C3A6A" w14:textId="6CEFA37A" w:rsidR="00C209B0" w:rsidRDefault="008B2EA5" w:rsidP="00C209B0">
          <w:pPr>
            <w:pStyle w:val="BeKopfFusslinks"/>
            <w:jc w:val="right"/>
          </w:pPr>
          <w:r>
            <w:rPr>
              <w:bCs/>
              <w:noProof/>
              <w:lang w:val="de-DE"/>
            </w:rPr>
            <w:t>Page</w:t>
          </w:r>
          <w:r w:rsidR="00C209B0">
            <w:rPr>
              <w:bCs/>
              <w:noProof/>
              <w:lang w:val="de-DE"/>
            </w:rPr>
            <w:t xml:space="preserve"> </w:t>
          </w:r>
          <w:r w:rsidR="00C209B0">
            <w:fldChar w:fldCharType="begin"/>
          </w:r>
          <w:r w:rsidR="00C209B0">
            <w:instrText xml:space="preserve">PAGE  </w:instrText>
          </w:r>
          <w:r w:rsidR="00C209B0">
            <w:fldChar w:fldCharType="separate"/>
          </w:r>
          <w:r w:rsidR="000378F2">
            <w:rPr>
              <w:noProof/>
            </w:rPr>
            <w:t>3</w:t>
          </w:r>
          <w:r w:rsidR="00C209B0">
            <w:fldChar w:fldCharType="end"/>
          </w:r>
          <w:r w:rsidR="00C209B0">
            <w:t xml:space="preserve"> </w:t>
          </w:r>
          <w:r w:rsidR="00C209B0" w:rsidRPr="00692C1D">
            <w:rPr>
              <w:rStyle w:val="PageNumber"/>
            </w:rPr>
            <w:t xml:space="preserve">/ </w:t>
          </w:r>
          <w:r w:rsidR="00C209B0" w:rsidRPr="00692C1D">
            <w:rPr>
              <w:rStyle w:val="PageNumber"/>
            </w:rPr>
            <w:fldChar w:fldCharType="begin"/>
          </w:r>
          <w:r w:rsidR="00C209B0" w:rsidRPr="00692C1D">
            <w:rPr>
              <w:rStyle w:val="PageNumber"/>
            </w:rPr>
            <w:instrText xml:space="preserve"> NUMPAGES </w:instrText>
          </w:r>
          <w:r w:rsidR="00C209B0" w:rsidRPr="00692C1D">
            <w:rPr>
              <w:rStyle w:val="PageNumber"/>
            </w:rPr>
            <w:fldChar w:fldCharType="separate"/>
          </w:r>
          <w:r w:rsidR="000378F2">
            <w:rPr>
              <w:rStyle w:val="PageNumber"/>
              <w:noProof/>
            </w:rPr>
            <w:t>3</w:t>
          </w:r>
          <w:r w:rsidR="00C209B0" w:rsidRPr="00692C1D">
            <w:rPr>
              <w:rStyle w:val="PageNumber"/>
            </w:rPr>
            <w:fldChar w:fldCharType="end"/>
          </w:r>
        </w:p>
      </w:tc>
    </w:tr>
  </w:tbl>
  <w:p w14:paraId="1A2C52F5" w14:textId="77777777" w:rsidR="00C209B0" w:rsidRDefault="00C209B0" w:rsidP="005A71AD">
    <w:pPr>
      <w:pStyle w:val="Fliesstex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69D"/>
    <w:multiLevelType w:val="hybridMultilevel"/>
    <w:tmpl w:val="210AE2B2"/>
    <w:lvl w:ilvl="0" w:tplc="9A509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4E4B"/>
    <w:multiLevelType w:val="multilevel"/>
    <w:tmpl w:val="8C52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F3DA5"/>
    <w:multiLevelType w:val="multilevel"/>
    <w:tmpl w:val="C5164E48"/>
    <w:styleLink w:val="111111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80"/>
        </w:tabs>
        <w:ind w:left="18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928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C1B1300"/>
    <w:multiLevelType w:val="multilevel"/>
    <w:tmpl w:val="E488BAF8"/>
    <w:styleLink w:val="AufzhlungEBG"/>
    <w:lvl w:ilvl="0">
      <w:start w:val="29"/>
      <w:numFmt w:val="bullet"/>
      <w:lvlText w:val="-"/>
      <w:lvlJc w:val="left"/>
      <w:pPr>
        <w:tabs>
          <w:tab w:val="num" w:pos="1021"/>
        </w:tabs>
        <w:ind w:left="1021" w:hanging="284"/>
      </w:pPr>
      <w:rPr>
        <w:rFonts w:hint="eastAsia"/>
      </w:rPr>
    </w:lvl>
    <w:lvl w:ilvl="1">
      <w:start w:val="1"/>
      <w:numFmt w:val="bullet"/>
      <w:lvlText w:val="o"/>
      <w:lvlJc w:val="left"/>
      <w:pPr>
        <w:tabs>
          <w:tab w:val="num" w:pos="1701"/>
        </w:tabs>
        <w:ind w:left="1701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098"/>
        </w:tabs>
        <w:ind w:left="209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0CF8269F"/>
    <w:multiLevelType w:val="hybridMultilevel"/>
    <w:tmpl w:val="F45057E0"/>
    <w:lvl w:ilvl="0" w:tplc="45C06D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03338"/>
    <w:multiLevelType w:val="multilevel"/>
    <w:tmpl w:val="5220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723F0"/>
    <w:multiLevelType w:val="multilevel"/>
    <w:tmpl w:val="D970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A4C45"/>
    <w:multiLevelType w:val="hybridMultilevel"/>
    <w:tmpl w:val="79541D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F099B"/>
    <w:multiLevelType w:val="hybridMultilevel"/>
    <w:tmpl w:val="330A66B0"/>
    <w:lvl w:ilvl="0" w:tplc="1CC4D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9033D"/>
    <w:multiLevelType w:val="multilevel"/>
    <w:tmpl w:val="BE3A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137249"/>
    <w:multiLevelType w:val="hybridMultilevel"/>
    <w:tmpl w:val="13AE82EC"/>
    <w:lvl w:ilvl="0" w:tplc="44FE48A4">
      <w:start w:val="2"/>
      <w:numFmt w:val="bullet"/>
      <w:lvlText w:val="-"/>
      <w:lvlJc w:val="left"/>
      <w:pPr>
        <w:ind w:left="720" w:hanging="360"/>
      </w:pPr>
      <w:rPr>
        <w:rFonts w:ascii="T-Star" w:eastAsia="Times New Roman" w:hAnsi="T-Star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75A48"/>
    <w:multiLevelType w:val="multilevel"/>
    <w:tmpl w:val="50D2DC1A"/>
    <w:lvl w:ilvl="0">
      <w:start w:val="1"/>
      <w:numFmt w:val="decimal"/>
      <w:pStyle w:val="Heading1"/>
      <w:lvlText w:val="%1"/>
      <w:lvlJc w:val="left"/>
      <w:pPr>
        <w:tabs>
          <w:tab w:val="num" w:pos="737"/>
        </w:tabs>
        <w:ind w:left="737" w:hanging="737"/>
      </w:pPr>
      <w:rPr>
        <w:rFonts w:hint="default"/>
        <w:b/>
        <w:bCs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  <w:sz w:val="19"/>
        <w:szCs w:val="19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upperLetter"/>
      <w:lvlRestart w:val="0"/>
      <w:pStyle w:val="Heading7"/>
      <w:lvlText w:val="Anhang %7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12" w15:restartNumberingAfterBreak="0">
    <w:nsid w:val="6B8A6321"/>
    <w:multiLevelType w:val="multilevel"/>
    <w:tmpl w:val="0AEC4002"/>
    <w:lvl w:ilvl="0">
      <w:start w:val="1"/>
      <w:numFmt w:val="bullet"/>
      <w:pStyle w:val="Aufzhlungunnummeriert"/>
      <w:lvlText w:val="–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080ACE"/>
    <w:multiLevelType w:val="multilevel"/>
    <w:tmpl w:val="606A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B92B46"/>
    <w:multiLevelType w:val="multilevel"/>
    <w:tmpl w:val="9F983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4322BD"/>
    <w:multiLevelType w:val="multilevel"/>
    <w:tmpl w:val="AA22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0006AD"/>
    <w:multiLevelType w:val="multilevel"/>
    <w:tmpl w:val="4246E92C"/>
    <w:styleLink w:val="AufzhlungEBGnummeriert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44"/>
        </w:tabs>
        <w:ind w:left="1344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3"/>
        </w:tabs>
        <w:ind w:left="22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3"/>
        </w:tabs>
        <w:ind w:left="27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3"/>
        </w:tabs>
        <w:ind w:left="32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03"/>
        </w:tabs>
        <w:ind w:left="37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3"/>
        </w:tabs>
        <w:ind w:left="4303" w:hanging="1440"/>
      </w:pPr>
      <w:rPr>
        <w:rFonts w:hint="default"/>
      </w:rPr>
    </w:lvl>
  </w:abstractNum>
  <w:abstractNum w:abstractNumId="17" w15:restartNumberingAfterBreak="0">
    <w:nsid w:val="7F203B19"/>
    <w:multiLevelType w:val="multilevel"/>
    <w:tmpl w:val="5BF2DCF4"/>
    <w:lvl w:ilvl="0">
      <w:start w:val="1"/>
      <w:numFmt w:val="decimal"/>
      <w:pStyle w:val="Aufzhlungnummeriert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59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"/>
        </w:tabs>
        <w:ind w:left="-29" w:firstLine="0"/>
      </w:pPr>
      <w:rPr>
        <w:rFonts w:hint="default"/>
      </w:rPr>
    </w:lvl>
  </w:abstractNum>
  <w:num w:numId="1" w16cid:durableId="758675674">
    <w:abstractNumId w:val="16"/>
  </w:num>
  <w:num w:numId="2" w16cid:durableId="701857680">
    <w:abstractNumId w:val="3"/>
  </w:num>
  <w:num w:numId="3" w16cid:durableId="107968065">
    <w:abstractNumId w:val="2"/>
  </w:num>
  <w:num w:numId="4" w16cid:durableId="734087230">
    <w:abstractNumId w:val="12"/>
  </w:num>
  <w:num w:numId="5" w16cid:durableId="2116442605">
    <w:abstractNumId w:val="17"/>
  </w:num>
  <w:num w:numId="6" w16cid:durableId="1468741932">
    <w:abstractNumId w:val="11"/>
  </w:num>
  <w:num w:numId="7" w16cid:durableId="1262759236">
    <w:abstractNumId w:val="10"/>
  </w:num>
  <w:num w:numId="8" w16cid:durableId="1839347416">
    <w:abstractNumId w:val="0"/>
  </w:num>
  <w:num w:numId="9" w16cid:durableId="1765371792">
    <w:abstractNumId w:val="7"/>
  </w:num>
  <w:num w:numId="10" w16cid:durableId="500701148">
    <w:abstractNumId w:val="15"/>
  </w:num>
  <w:num w:numId="11" w16cid:durableId="401291677">
    <w:abstractNumId w:val="9"/>
  </w:num>
  <w:num w:numId="12" w16cid:durableId="1147741757">
    <w:abstractNumId w:val="6"/>
  </w:num>
  <w:num w:numId="13" w16cid:durableId="2031292439">
    <w:abstractNumId w:val="1"/>
  </w:num>
  <w:num w:numId="14" w16cid:durableId="1115563503">
    <w:abstractNumId w:val="13"/>
  </w:num>
  <w:num w:numId="15" w16cid:durableId="1426414768">
    <w:abstractNumId w:val="11"/>
  </w:num>
  <w:num w:numId="16" w16cid:durableId="125004340">
    <w:abstractNumId w:val="11"/>
  </w:num>
  <w:num w:numId="17" w16cid:durableId="1158839563">
    <w:abstractNumId w:val="11"/>
  </w:num>
  <w:num w:numId="18" w16cid:durableId="1754738153">
    <w:abstractNumId w:val="11"/>
  </w:num>
  <w:num w:numId="19" w16cid:durableId="1778789260">
    <w:abstractNumId w:val="11"/>
  </w:num>
  <w:num w:numId="20" w16cid:durableId="1806384216">
    <w:abstractNumId w:val="11"/>
  </w:num>
  <w:num w:numId="21" w16cid:durableId="1885021080">
    <w:abstractNumId w:val="11"/>
  </w:num>
  <w:num w:numId="22" w16cid:durableId="123500039">
    <w:abstractNumId w:val="4"/>
  </w:num>
  <w:num w:numId="23" w16cid:durableId="1170757381">
    <w:abstractNumId w:val="11"/>
  </w:num>
  <w:num w:numId="24" w16cid:durableId="471365590">
    <w:abstractNumId w:val="8"/>
  </w:num>
  <w:num w:numId="25" w16cid:durableId="67584523">
    <w:abstractNumId w:val="11"/>
  </w:num>
  <w:num w:numId="26" w16cid:durableId="750004972">
    <w:abstractNumId w:val="5"/>
  </w:num>
  <w:num w:numId="27" w16cid:durableId="1218786227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hyphenationZone w:val="284"/>
  <w:doNotHyphenateCaps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2NjM3MbE0MjA3NjBS0lEKTi0uzszPAykwNKgFAKO8580tAAAA"/>
    <w:docVar w:name="dgnword-docGUID" w:val="{5E813901-3D58-4E41-9C15-88BEE72686AB}"/>
    <w:docVar w:name="dgnword-eventsink" w:val="2974947497616"/>
  </w:docVars>
  <w:rsids>
    <w:rsidRoot w:val="00313E5A"/>
    <w:rsid w:val="0000001D"/>
    <w:rsid w:val="000004E8"/>
    <w:rsid w:val="00000896"/>
    <w:rsid w:val="00002E3E"/>
    <w:rsid w:val="00003A5F"/>
    <w:rsid w:val="00004178"/>
    <w:rsid w:val="00004D5E"/>
    <w:rsid w:val="000062D6"/>
    <w:rsid w:val="00006D3C"/>
    <w:rsid w:val="00007832"/>
    <w:rsid w:val="00007B57"/>
    <w:rsid w:val="00012BAC"/>
    <w:rsid w:val="00013F14"/>
    <w:rsid w:val="0001795E"/>
    <w:rsid w:val="000179D3"/>
    <w:rsid w:val="00017BD0"/>
    <w:rsid w:val="00020F14"/>
    <w:rsid w:val="0002311D"/>
    <w:rsid w:val="00023133"/>
    <w:rsid w:val="00023F46"/>
    <w:rsid w:val="00025F4C"/>
    <w:rsid w:val="0002632B"/>
    <w:rsid w:val="000266E6"/>
    <w:rsid w:val="00027A2E"/>
    <w:rsid w:val="000338C5"/>
    <w:rsid w:val="00033B14"/>
    <w:rsid w:val="00033D51"/>
    <w:rsid w:val="00034182"/>
    <w:rsid w:val="000357ED"/>
    <w:rsid w:val="000368E1"/>
    <w:rsid w:val="000378F2"/>
    <w:rsid w:val="000420B8"/>
    <w:rsid w:val="00042A36"/>
    <w:rsid w:val="00042B0F"/>
    <w:rsid w:val="00042B96"/>
    <w:rsid w:val="00042DB5"/>
    <w:rsid w:val="00043DE0"/>
    <w:rsid w:val="000442A8"/>
    <w:rsid w:val="00044DD7"/>
    <w:rsid w:val="00047032"/>
    <w:rsid w:val="0005281D"/>
    <w:rsid w:val="000530BD"/>
    <w:rsid w:val="00053A17"/>
    <w:rsid w:val="00054ED5"/>
    <w:rsid w:val="00055049"/>
    <w:rsid w:val="00055B75"/>
    <w:rsid w:val="00056571"/>
    <w:rsid w:val="00057AA1"/>
    <w:rsid w:val="00061477"/>
    <w:rsid w:val="00061A22"/>
    <w:rsid w:val="00061A52"/>
    <w:rsid w:val="0006247A"/>
    <w:rsid w:val="00063ED6"/>
    <w:rsid w:val="00063F59"/>
    <w:rsid w:val="00065883"/>
    <w:rsid w:val="00066A59"/>
    <w:rsid w:val="00070232"/>
    <w:rsid w:val="000703A5"/>
    <w:rsid w:val="00070751"/>
    <w:rsid w:val="00070838"/>
    <w:rsid w:val="00071964"/>
    <w:rsid w:val="00073697"/>
    <w:rsid w:val="00074048"/>
    <w:rsid w:val="00074773"/>
    <w:rsid w:val="00074D94"/>
    <w:rsid w:val="00077D03"/>
    <w:rsid w:val="000800FD"/>
    <w:rsid w:val="00080A36"/>
    <w:rsid w:val="00080E8F"/>
    <w:rsid w:val="000813B2"/>
    <w:rsid w:val="0008620F"/>
    <w:rsid w:val="000862FD"/>
    <w:rsid w:val="000863B4"/>
    <w:rsid w:val="00086BCC"/>
    <w:rsid w:val="00090D36"/>
    <w:rsid w:val="00093104"/>
    <w:rsid w:val="00093B17"/>
    <w:rsid w:val="00094130"/>
    <w:rsid w:val="0009424A"/>
    <w:rsid w:val="0009476A"/>
    <w:rsid w:val="00094876"/>
    <w:rsid w:val="00095049"/>
    <w:rsid w:val="00095D05"/>
    <w:rsid w:val="00096E27"/>
    <w:rsid w:val="000A6E2B"/>
    <w:rsid w:val="000B057C"/>
    <w:rsid w:val="000B10FC"/>
    <w:rsid w:val="000B1BC3"/>
    <w:rsid w:val="000B1FC3"/>
    <w:rsid w:val="000B3E2D"/>
    <w:rsid w:val="000B46B2"/>
    <w:rsid w:val="000B56DB"/>
    <w:rsid w:val="000B7422"/>
    <w:rsid w:val="000B7927"/>
    <w:rsid w:val="000C13D8"/>
    <w:rsid w:val="000C1839"/>
    <w:rsid w:val="000C372E"/>
    <w:rsid w:val="000C442A"/>
    <w:rsid w:val="000C4550"/>
    <w:rsid w:val="000C47BE"/>
    <w:rsid w:val="000C4C3D"/>
    <w:rsid w:val="000C5726"/>
    <w:rsid w:val="000C5D7E"/>
    <w:rsid w:val="000C6443"/>
    <w:rsid w:val="000C6B7F"/>
    <w:rsid w:val="000D406B"/>
    <w:rsid w:val="000D470E"/>
    <w:rsid w:val="000D4E4A"/>
    <w:rsid w:val="000D6D91"/>
    <w:rsid w:val="000D6DEE"/>
    <w:rsid w:val="000E01C4"/>
    <w:rsid w:val="000E04F8"/>
    <w:rsid w:val="000E3CF1"/>
    <w:rsid w:val="000E3D4B"/>
    <w:rsid w:val="000E4672"/>
    <w:rsid w:val="000E46FB"/>
    <w:rsid w:val="000E7FF8"/>
    <w:rsid w:val="000F08CA"/>
    <w:rsid w:val="000F21AA"/>
    <w:rsid w:val="000F264B"/>
    <w:rsid w:val="000F3020"/>
    <w:rsid w:val="000F4543"/>
    <w:rsid w:val="000F4E30"/>
    <w:rsid w:val="000F5D69"/>
    <w:rsid w:val="0010175B"/>
    <w:rsid w:val="00101C12"/>
    <w:rsid w:val="00101E2A"/>
    <w:rsid w:val="00102855"/>
    <w:rsid w:val="00102B41"/>
    <w:rsid w:val="001042E5"/>
    <w:rsid w:val="00104913"/>
    <w:rsid w:val="00104EE0"/>
    <w:rsid w:val="001070A3"/>
    <w:rsid w:val="00107938"/>
    <w:rsid w:val="00110456"/>
    <w:rsid w:val="00110BF6"/>
    <w:rsid w:val="001119B4"/>
    <w:rsid w:val="00112FB5"/>
    <w:rsid w:val="00113827"/>
    <w:rsid w:val="00114070"/>
    <w:rsid w:val="00114D96"/>
    <w:rsid w:val="00116638"/>
    <w:rsid w:val="0011744F"/>
    <w:rsid w:val="00117603"/>
    <w:rsid w:val="00120DC8"/>
    <w:rsid w:val="00121D5A"/>
    <w:rsid w:val="00122214"/>
    <w:rsid w:val="00122CDC"/>
    <w:rsid w:val="00122DE2"/>
    <w:rsid w:val="00123670"/>
    <w:rsid w:val="00125113"/>
    <w:rsid w:val="00125E1A"/>
    <w:rsid w:val="00126206"/>
    <w:rsid w:val="00127231"/>
    <w:rsid w:val="00130CFC"/>
    <w:rsid w:val="0013281D"/>
    <w:rsid w:val="001329BA"/>
    <w:rsid w:val="00132ABD"/>
    <w:rsid w:val="00133329"/>
    <w:rsid w:val="0013520F"/>
    <w:rsid w:val="00136506"/>
    <w:rsid w:val="00136897"/>
    <w:rsid w:val="0013797E"/>
    <w:rsid w:val="0014268B"/>
    <w:rsid w:val="00142F9F"/>
    <w:rsid w:val="00143FD4"/>
    <w:rsid w:val="001459B2"/>
    <w:rsid w:val="00145D32"/>
    <w:rsid w:val="0014615F"/>
    <w:rsid w:val="00150F38"/>
    <w:rsid w:val="00151717"/>
    <w:rsid w:val="0015261F"/>
    <w:rsid w:val="00152C77"/>
    <w:rsid w:val="00152D39"/>
    <w:rsid w:val="00155ED4"/>
    <w:rsid w:val="00156311"/>
    <w:rsid w:val="00156C23"/>
    <w:rsid w:val="00157357"/>
    <w:rsid w:val="001602E9"/>
    <w:rsid w:val="001614B2"/>
    <w:rsid w:val="00161F45"/>
    <w:rsid w:val="00162481"/>
    <w:rsid w:val="0016298D"/>
    <w:rsid w:val="001638EB"/>
    <w:rsid w:val="001640A9"/>
    <w:rsid w:val="00165128"/>
    <w:rsid w:val="00165E5A"/>
    <w:rsid w:val="00166D13"/>
    <w:rsid w:val="00170630"/>
    <w:rsid w:val="0017134B"/>
    <w:rsid w:val="00171DEA"/>
    <w:rsid w:val="00172005"/>
    <w:rsid w:val="0017268C"/>
    <w:rsid w:val="00173314"/>
    <w:rsid w:val="00174E80"/>
    <w:rsid w:val="0017523B"/>
    <w:rsid w:val="00175625"/>
    <w:rsid w:val="0018015B"/>
    <w:rsid w:val="00180503"/>
    <w:rsid w:val="00180E8C"/>
    <w:rsid w:val="001811BC"/>
    <w:rsid w:val="00181BEE"/>
    <w:rsid w:val="001827F9"/>
    <w:rsid w:val="00182B8C"/>
    <w:rsid w:val="00182F88"/>
    <w:rsid w:val="00183FA5"/>
    <w:rsid w:val="00186468"/>
    <w:rsid w:val="00186C69"/>
    <w:rsid w:val="0019174F"/>
    <w:rsid w:val="00191CF0"/>
    <w:rsid w:val="001924CF"/>
    <w:rsid w:val="00192613"/>
    <w:rsid w:val="0019414E"/>
    <w:rsid w:val="00195179"/>
    <w:rsid w:val="00195738"/>
    <w:rsid w:val="0019714B"/>
    <w:rsid w:val="00197520"/>
    <w:rsid w:val="00197ED6"/>
    <w:rsid w:val="00197F2B"/>
    <w:rsid w:val="001A04E5"/>
    <w:rsid w:val="001A07D9"/>
    <w:rsid w:val="001A383D"/>
    <w:rsid w:val="001A50C4"/>
    <w:rsid w:val="001A5459"/>
    <w:rsid w:val="001A76CC"/>
    <w:rsid w:val="001A7A45"/>
    <w:rsid w:val="001A7F35"/>
    <w:rsid w:val="001B048A"/>
    <w:rsid w:val="001B2095"/>
    <w:rsid w:val="001B2406"/>
    <w:rsid w:val="001B31AD"/>
    <w:rsid w:val="001B6DAE"/>
    <w:rsid w:val="001B7A7C"/>
    <w:rsid w:val="001B7B5E"/>
    <w:rsid w:val="001B7D7E"/>
    <w:rsid w:val="001C0CC6"/>
    <w:rsid w:val="001C1FE2"/>
    <w:rsid w:val="001C29A6"/>
    <w:rsid w:val="001C3E46"/>
    <w:rsid w:val="001C4785"/>
    <w:rsid w:val="001C5062"/>
    <w:rsid w:val="001C6580"/>
    <w:rsid w:val="001C7F02"/>
    <w:rsid w:val="001D1E2B"/>
    <w:rsid w:val="001D3161"/>
    <w:rsid w:val="001D3252"/>
    <w:rsid w:val="001D4E40"/>
    <w:rsid w:val="001D51D3"/>
    <w:rsid w:val="001D6211"/>
    <w:rsid w:val="001D6FD0"/>
    <w:rsid w:val="001D7079"/>
    <w:rsid w:val="001D799D"/>
    <w:rsid w:val="001E0236"/>
    <w:rsid w:val="001E0501"/>
    <w:rsid w:val="001E0711"/>
    <w:rsid w:val="001E0EF5"/>
    <w:rsid w:val="001E160E"/>
    <w:rsid w:val="001E1CE7"/>
    <w:rsid w:val="001E4224"/>
    <w:rsid w:val="001E5408"/>
    <w:rsid w:val="001E5B8C"/>
    <w:rsid w:val="001E6913"/>
    <w:rsid w:val="001F01D2"/>
    <w:rsid w:val="001F0B95"/>
    <w:rsid w:val="001F3B1E"/>
    <w:rsid w:val="001F3EC9"/>
    <w:rsid w:val="001F432B"/>
    <w:rsid w:val="001F6626"/>
    <w:rsid w:val="001F6A0D"/>
    <w:rsid w:val="001F73BA"/>
    <w:rsid w:val="0020161F"/>
    <w:rsid w:val="00201675"/>
    <w:rsid w:val="002016DD"/>
    <w:rsid w:val="00201A9B"/>
    <w:rsid w:val="00203B54"/>
    <w:rsid w:val="00204A93"/>
    <w:rsid w:val="0020523D"/>
    <w:rsid w:val="00205772"/>
    <w:rsid w:val="00206257"/>
    <w:rsid w:val="00206726"/>
    <w:rsid w:val="0020679F"/>
    <w:rsid w:val="00210E03"/>
    <w:rsid w:val="002113EB"/>
    <w:rsid w:val="002117C5"/>
    <w:rsid w:val="00212CE1"/>
    <w:rsid w:val="00213F33"/>
    <w:rsid w:val="002141C1"/>
    <w:rsid w:val="00215403"/>
    <w:rsid w:val="002156E1"/>
    <w:rsid w:val="00216DDD"/>
    <w:rsid w:val="00217F7D"/>
    <w:rsid w:val="00220C42"/>
    <w:rsid w:val="00220EC3"/>
    <w:rsid w:val="002237BE"/>
    <w:rsid w:val="002275C5"/>
    <w:rsid w:val="00227A53"/>
    <w:rsid w:val="00230CBC"/>
    <w:rsid w:val="00230D54"/>
    <w:rsid w:val="002324C2"/>
    <w:rsid w:val="00233333"/>
    <w:rsid w:val="00233D8F"/>
    <w:rsid w:val="002345B5"/>
    <w:rsid w:val="00234835"/>
    <w:rsid w:val="002348C0"/>
    <w:rsid w:val="00235A42"/>
    <w:rsid w:val="002367E8"/>
    <w:rsid w:val="002371FB"/>
    <w:rsid w:val="002375EC"/>
    <w:rsid w:val="00237611"/>
    <w:rsid w:val="00240016"/>
    <w:rsid w:val="00240904"/>
    <w:rsid w:val="002411DD"/>
    <w:rsid w:val="00242414"/>
    <w:rsid w:val="00243536"/>
    <w:rsid w:val="0024375C"/>
    <w:rsid w:val="00243A4B"/>
    <w:rsid w:val="00243EDC"/>
    <w:rsid w:val="0024440F"/>
    <w:rsid w:val="00244E9C"/>
    <w:rsid w:val="00245109"/>
    <w:rsid w:val="00246F6A"/>
    <w:rsid w:val="00250314"/>
    <w:rsid w:val="002505F6"/>
    <w:rsid w:val="00251CEC"/>
    <w:rsid w:val="0025265D"/>
    <w:rsid w:val="0025334D"/>
    <w:rsid w:val="0025360B"/>
    <w:rsid w:val="00253C2B"/>
    <w:rsid w:val="00257A25"/>
    <w:rsid w:val="00260343"/>
    <w:rsid w:val="00260E25"/>
    <w:rsid w:val="0026184A"/>
    <w:rsid w:val="002630B8"/>
    <w:rsid w:val="00267080"/>
    <w:rsid w:val="002676E5"/>
    <w:rsid w:val="00270030"/>
    <w:rsid w:val="002716E6"/>
    <w:rsid w:val="00271D12"/>
    <w:rsid w:val="002724A7"/>
    <w:rsid w:val="00274E93"/>
    <w:rsid w:val="0027564D"/>
    <w:rsid w:val="002759C8"/>
    <w:rsid w:val="00276A29"/>
    <w:rsid w:val="00277B27"/>
    <w:rsid w:val="00285DDF"/>
    <w:rsid w:val="002862BA"/>
    <w:rsid w:val="00287314"/>
    <w:rsid w:val="00290BD6"/>
    <w:rsid w:val="00290D46"/>
    <w:rsid w:val="00292CD8"/>
    <w:rsid w:val="00295459"/>
    <w:rsid w:val="002968C2"/>
    <w:rsid w:val="00297211"/>
    <w:rsid w:val="002A173A"/>
    <w:rsid w:val="002A244C"/>
    <w:rsid w:val="002A2628"/>
    <w:rsid w:val="002A4764"/>
    <w:rsid w:val="002A4F16"/>
    <w:rsid w:val="002A4F5B"/>
    <w:rsid w:val="002A5636"/>
    <w:rsid w:val="002A568F"/>
    <w:rsid w:val="002A701A"/>
    <w:rsid w:val="002A75FF"/>
    <w:rsid w:val="002B10B0"/>
    <w:rsid w:val="002B1476"/>
    <w:rsid w:val="002B192D"/>
    <w:rsid w:val="002B1DD0"/>
    <w:rsid w:val="002B576B"/>
    <w:rsid w:val="002C0F39"/>
    <w:rsid w:val="002C27F7"/>
    <w:rsid w:val="002C451A"/>
    <w:rsid w:val="002C5EFC"/>
    <w:rsid w:val="002C5FA2"/>
    <w:rsid w:val="002C607C"/>
    <w:rsid w:val="002C6F92"/>
    <w:rsid w:val="002D0444"/>
    <w:rsid w:val="002D103C"/>
    <w:rsid w:val="002D1699"/>
    <w:rsid w:val="002D4923"/>
    <w:rsid w:val="002D5B17"/>
    <w:rsid w:val="002D6399"/>
    <w:rsid w:val="002D6D5F"/>
    <w:rsid w:val="002D79D2"/>
    <w:rsid w:val="002E0CD7"/>
    <w:rsid w:val="002E0EE1"/>
    <w:rsid w:val="002E1D5F"/>
    <w:rsid w:val="002E40C9"/>
    <w:rsid w:val="002E5AA6"/>
    <w:rsid w:val="002E5BFB"/>
    <w:rsid w:val="002E6E26"/>
    <w:rsid w:val="002E7F90"/>
    <w:rsid w:val="002F109B"/>
    <w:rsid w:val="002F11C9"/>
    <w:rsid w:val="002F1E4B"/>
    <w:rsid w:val="002F26FB"/>
    <w:rsid w:val="002F3ADC"/>
    <w:rsid w:val="002F3E7F"/>
    <w:rsid w:val="002F4589"/>
    <w:rsid w:val="002F49B9"/>
    <w:rsid w:val="002F4D1F"/>
    <w:rsid w:val="002F58AF"/>
    <w:rsid w:val="002F5C0E"/>
    <w:rsid w:val="002F5F68"/>
    <w:rsid w:val="002F655D"/>
    <w:rsid w:val="002F6804"/>
    <w:rsid w:val="00300AB3"/>
    <w:rsid w:val="003016B8"/>
    <w:rsid w:val="003018CC"/>
    <w:rsid w:val="00301B47"/>
    <w:rsid w:val="003022E8"/>
    <w:rsid w:val="003023DE"/>
    <w:rsid w:val="00302441"/>
    <w:rsid w:val="003030BF"/>
    <w:rsid w:val="003032A8"/>
    <w:rsid w:val="00306083"/>
    <w:rsid w:val="003077C5"/>
    <w:rsid w:val="00310A4F"/>
    <w:rsid w:val="00310FE3"/>
    <w:rsid w:val="0031233F"/>
    <w:rsid w:val="00312E1E"/>
    <w:rsid w:val="003131CF"/>
    <w:rsid w:val="00313B22"/>
    <w:rsid w:val="00313E5A"/>
    <w:rsid w:val="00314491"/>
    <w:rsid w:val="00314494"/>
    <w:rsid w:val="00314BA8"/>
    <w:rsid w:val="0031529C"/>
    <w:rsid w:val="00316B2D"/>
    <w:rsid w:val="00316F90"/>
    <w:rsid w:val="003203F4"/>
    <w:rsid w:val="003207AB"/>
    <w:rsid w:val="00321AD7"/>
    <w:rsid w:val="003245EA"/>
    <w:rsid w:val="00324F7B"/>
    <w:rsid w:val="003256C9"/>
    <w:rsid w:val="0032688F"/>
    <w:rsid w:val="003273CB"/>
    <w:rsid w:val="00327F7F"/>
    <w:rsid w:val="00333D2E"/>
    <w:rsid w:val="0033570C"/>
    <w:rsid w:val="00336E48"/>
    <w:rsid w:val="003400B1"/>
    <w:rsid w:val="00340ABE"/>
    <w:rsid w:val="003416CD"/>
    <w:rsid w:val="00341D6D"/>
    <w:rsid w:val="003424B3"/>
    <w:rsid w:val="00343461"/>
    <w:rsid w:val="0034396B"/>
    <w:rsid w:val="00344DBE"/>
    <w:rsid w:val="00345F21"/>
    <w:rsid w:val="00346DC5"/>
    <w:rsid w:val="00346EB0"/>
    <w:rsid w:val="003476F9"/>
    <w:rsid w:val="003515B8"/>
    <w:rsid w:val="003533ED"/>
    <w:rsid w:val="003536DF"/>
    <w:rsid w:val="0035405D"/>
    <w:rsid w:val="0035420A"/>
    <w:rsid w:val="00357211"/>
    <w:rsid w:val="00357EDF"/>
    <w:rsid w:val="00360FB5"/>
    <w:rsid w:val="00361B43"/>
    <w:rsid w:val="003621D4"/>
    <w:rsid w:val="003635D2"/>
    <w:rsid w:val="003639B9"/>
    <w:rsid w:val="00363EE1"/>
    <w:rsid w:val="00364AD9"/>
    <w:rsid w:val="003656C3"/>
    <w:rsid w:val="00370046"/>
    <w:rsid w:val="003703EE"/>
    <w:rsid w:val="0037083D"/>
    <w:rsid w:val="00370B2A"/>
    <w:rsid w:val="00370FD5"/>
    <w:rsid w:val="00371140"/>
    <w:rsid w:val="00371469"/>
    <w:rsid w:val="00371F94"/>
    <w:rsid w:val="00372502"/>
    <w:rsid w:val="00373ED9"/>
    <w:rsid w:val="00375C68"/>
    <w:rsid w:val="00376257"/>
    <w:rsid w:val="00377326"/>
    <w:rsid w:val="003803EC"/>
    <w:rsid w:val="0038043B"/>
    <w:rsid w:val="00380653"/>
    <w:rsid w:val="00380AA0"/>
    <w:rsid w:val="003812AF"/>
    <w:rsid w:val="00381BB4"/>
    <w:rsid w:val="0038240D"/>
    <w:rsid w:val="00382E5F"/>
    <w:rsid w:val="00383F24"/>
    <w:rsid w:val="00384EFF"/>
    <w:rsid w:val="003869A7"/>
    <w:rsid w:val="00391060"/>
    <w:rsid w:val="0039137B"/>
    <w:rsid w:val="0039349B"/>
    <w:rsid w:val="0039351A"/>
    <w:rsid w:val="00393E7C"/>
    <w:rsid w:val="00393F5C"/>
    <w:rsid w:val="003946A0"/>
    <w:rsid w:val="00394C82"/>
    <w:rsid w:val="00395CD8"/>
    <w:rsid w:val="00397160"/>
    <w:rsid w:val="003A1A13"/>
    <w:rsid w:val="003A2203"/>
    <w:rsid w:val="003A2545"/>
    <w:rsid w:val="003A28EC"/>
    <w:rsid w:val="003A36F8"/>
    <w:rsid w:val="003A3B5A"/>
    <w:rsid w:val="003A5EAD"/>
    <w:rsid w:val="003A754E"/>
    <w:rsid w:val="003A7644"/>
    <w:rsid w:val="003B12A4"/>
    <w:rsid w:val="003B3EEB"/>
    <w:rsid w:val="003B5509"/>
    <w:rsid w:val="003B5FDF"/>
    <w:rsid w:val="003B6285"/>
    <w:rsid w:val="003B6E71"/>
    <w:rsid w:val="003B72E3"/>
    <w:rsid w:val="003B7C0E"/>
    <w:rsid w:val="003C23B9"/>
    <w:rsid w:val="003C39DE"/>
    <w:rsid w:val="003C415A"/>
    <w:rsid w:val="003C465B"/>
    <w:rsid w:val="003C5B11"/>
    <w:rsid w:val="003D02FF"/>
    <w:rsid w:val="003D222C"/>
    <w:rsid w:val="003D37DF"/>
    <w:rsid w:val="003D75A9"/>
    <w:rsid w:val="003E19AF"/>
    <w:rsid w:val="003E1A6C"/>
    <w:rsid w:val="003E1B67"/>
    <w:rsid w:val="003E2516"/>
    <w:rsid w:val="003E4468"/>
    <w:rsid w:val="003E47F5"/>
    <w:rsid w:val="003E5723"/>
    <w:rsid w:val="003E6CCE"/>
    <w:rsid w:val="003E7990"/>
    <w:rsid w:val="003F0242"/>
    <w:rsid w:val="003F2669"/>
    <w:rsid w:val="003F3794"/>
    <w:rsid w:val="003F4027"/>
    <w:rsid w:val="003F4765"/>
    <w:rsid w:val="003F49E4"/>
    <w:rsid w:val="003F7FF7"/>
    <w:rsid w:val="00401B13"/>
    <w:rsid w:val="00402070"/>
    <w:rsid w:val="00402750"/>
    <w:rsid w:val="00406332"/>
    <w:rsid w:val="00407A8E"/>
    <w:rsid w:val="0041120A"/>
    <w:rsid w:val="004119C5"/>
    <w:rsid w:val="0041200F"/>
    <w:rsid w:val="004120CC"/>
    <w:rsid w:val="004126E5"/>
    <w:rsid w:val="00415070"/>
    <w:rsid w:val="004155AE"/>
    <w:rsid w:val="00416B2A"/>
    <w:rsid w:val="00416E7C"/>
    <w:rsid w:val="004175C9"/>
    <w:rsid w:val="00417911"/>
    <w:rsid w:val="00420439"/>
    <w:rsid w:val="00422393"/>
    <w:rsid w:val="00423FB1"/>
    <w:rsid w:val="00424FA6"/>
    <w:rsid w:val="00426585"/>
    <w:rsid w:val="004273D3"/>
    <w:rsid w:val="00430694"/>
    <w:rsid w:val="004310FD"/>
    <w:rsid w:val="0043127C"/>
    <w:rsid w:val="00431CAE"/>
    <w:rsid w:val="004338C7"/>
    <w:rsid w:val="00433AE5"/>
    <w:rsid w:val="00433BA9"/>
    <w:rsid w:val="00433D8B"/>
    <w:rsid w:val="00434827"/>
    <w:rsid w:val="00434EEA"/>
    <w:rsid w:val="00435A5D"/>
    <w:rsid w:val="00436D4B"/>
    <w:rsid w:val="0043774F"/>
    <w:rsid w:val="0044118A"/>
    <w:rsid w:val="004418D5"/>
    <w:rsid w:val="00441A71"/>
    <w:rsid w:val="00441C65"/>
    <w:rsid w:val="0044235A"/>
    <w:rsid w:val="004423AD"/>
    <w:rsid w:val="00442D56"/>
    <w:rsid w:val="00443638"/>
    <w:rsid w:val="00444073"/>
    <w:rsid w:val="00444C63"/>
    <w:rsid w:val="004465BB"/>
    <w:rsid w:val="00447835"/>
    <w:rsid w:val="0045238A"/>
    <w:rsid w:val="00452F1A"/>
    <w:rsid w:val="004554B0"/>
    <w:rsid w:val="00455CC1"/>
    <w:rsid w:val="004562D4"/>
    <w:rsid w:val="0045743B"/>
    <w:rsid w:val="00457BB0"/>
    <w:rsid w:val="00457DF9"/>
    <w:rsid w:val="00462263"/>
    <w:rsid w:val="00462D67"/>
    <w:rsid w:val="00464311"/>
    <w:rsid w:val="00464924"/>
    <w:rsid w:val="0046525A"/>
    <w:rsid w:val="00466133"/>
    <w:rsid w:val="00466ED6"/>
    <w:rsid w:val="00467741"/>
    <w:rsid w:val="00470376"/>
    <w:rsid w:val="004705EA"/>
    <w:rsid w:val="00470773"/>
    <w:rsid w:val="00470CA9"/>
    <w:rsid w:val="00471508"/>
    <w:rsid w:val="0047171A"/>
    <w:rsid w:val="004717A1"/>
    <w:rsid w:val="00472604"/>
    <w:rsid w:val="004727AD"/>
    <w:rsid w:val="0047361F"/>
    <w:rsid w:val="00473656"/>
    <w:rsid w:val="00473B9A"/>
    <w:rsid w:val="004764A3"/>
    <w:rsid w:val="004804FF"/>
    <w:rsid w:val="00480F75"/>
    <w:rsid w:val="0048166E"/>
    <w:rsid w:val="0048232F"/>
    <w:rsid w:val="004830E8"/>
    <w:rsid w:val="004848DF"/>
    <w:rsid w:val="00485F99"/>
    <w:rsid w:val="00486376"/>
    <w:rsid w:val="004877C2"/>
    <w:rsid w:val="00490600"/>
    <w:rsid w:val="00490DF6"/>
    <w:rsid w:val="00491401"/>
    <w:rsid w:val="004918F4"/>
    <w:rsid w:val="00491E2C"/>
    <w:rsid w:val="004935A2"/>
    <w:rsid w:val="004937D0"/>
    <w:rsid w:val="00493833"/>
    <w:rsid w:val="00494CA2"/>
    <w:rsid w:val="004971BE"/>
    <w:rsid w:val="00497651"/>
    <w:rsid w:val="00497668"/>
    <w:rsid w:val="004A0DC2"/>
    <w:rsid w:val="004A1183"/>
    <w:rsid w:val="004A1460"/>
    <w:rsid w:val="004A14D4"/>
    <w:rsid w:val="004A3D80"/>
    <w:rsid w:val="004A4091"/>
    <w:rsid w:val="004A4490"/>
    <w:rsid w:val="004A5CF9"/>
    <w:rsid w:val="004A64D9"/>
    <w:rsid w:val="004A6CE4"/>
    <w:rsid w:val="004B0164"/>
    <w:rsid w:val="004B0AF2"/>
    <w:rsid w:val="004B0EE7"/>
    <w:rsid w:val="004B1079"/>
    <w:rsid w:val="004B1308"/>
    <w:rsid w:val="004B1589"/>
    <w:rsid w:val="004B18E9"/>
    <w:rsid w:val="004B3596"/>
    <w:rsid w:val="004B3618"/>
    <w:rsid w:val="004B4736"/>
    <w:rsid w:val="004B570E"/>
    <w:rsid w:val="004B6C81"/>
    <w:rsid w:val="004C093E"/>
    <w:rsid w:val="004C12F3"/>
    <w:rsid w:val="004C69AA"/>
    <w:rsid w:val="004C715C"/>
    <w:rsid w:val="004D1ACF"/>
    <w:rsid w:val="004D2449"/>
    <w:rsid w:val="004D253E"/>
    <w:rsid w:val="004D2E72"/>
    <w:rsid w:val="004D3336"/>
    <w:rsid w:val="004D4840"/>
    <w:rsid w:val="004D57D6"/>
    <w:rsid w:val="004D587A"/>
    <w:rsid w:val="004D653B"/>
    <w:rsid w:val="004D7212"/>
    <w:rsid w:val="004D7C89"/>
    <w:rsid w:val="004E07E6"/>
    <w:rsid w:val="004E0FCF"/>
    <w:rsid w:val="004E6696"/>
    <w:rsid w:val="004E7FA7"/>
    <w:rsid w:val="004F1E09"/>
    <w:rsid w:val="004F3678"/>
    <w:rsid w:val="004F5D72"/>
    <w:rsid w:val="004F5D78"/>
    <w:rsid w:val="00502410"/>
    <w:rsid w:val="00503B24"/>
    <w:rsid w:val="0050582C"/>
    <w:rsid w:val="005068FE"/>
    <w:rsid w:val="00506ACC"/>
    <w:rsid w:val="0051069E"/>
    <w:rsid w:val="00510A48"/>
    <w:rsid w:val="00510D71"/>
    <w:rsid w:val="005116D0"/>
    <w:rsid w:val="00511A1B"/>
    <w:rsid w:val="00511D31"/>
    <w:rsid w:val="00511E79"/>
    <w:rsid w:val="005156DB"/>
    <w:rsid w:val="005157A2"/>
    <w:rsid w:val="00516AE9"/>
    <w:rsid w:val="00521C93"/>
    <w:rsid w:val="005252C1"/>
    <w:rsid w:val="00527F18"/>
    <w:rsid w:val="0053072E"/>
    <w:rsid w:val="00531724"/>
    <w:rsid w:val="00533350"/>
    <w:rsid w:val="00533624"/>
    <w:rsid w:val="00534300"/>
    <w:rsid w:val="005348AC"/>
    <w:rsid w:val="0053759D"/>
    <w:rsid w:val="00537A8E"/>
    <w:rsid w:val="00537BCA"/>
    <w:rsid w:val="00540493"/>
    <w:rsid w:val="00541463"/>
    <w:rsid w:val="005414F9"/>
    <w:rsid w:val="00541531"/>
    <w:rsid w:val="005433E4"/>
    <w:rsid w:val="00543B73"/>
    <w:rsid w:val="00543E54"/>
    <w:rsid w:val="00545379"/>
    <w:rsid w:val="0054767F"/>
    <w:rsid w:val="00550DAF"/>
    <w:rsid w:val="00552A74"/>
    <w:rsid w:val="0055319C"/>
    <w:rsid w:val="00554534"/>
    <w:rsid w:val="00555128"/>
    <w:rsid w:val="0055573F"/>
    <w:rsid w:val="00555DD9"/>
    <w:rsid w:val="00556041"/>
    <w:rsid w:val="00556603"/>
    <w:rsid w:val="00556F7F"/>
    <w:rsid w:val="0055734D"/>
    <w:rsid w:val="00557D48"/>
    <w:rsid w:val="0056076F"/>
    <w:rsid w:val="00560A37"/>
    <w:rsid w:val="00561FEF"/>
    <w:rsid w:val="005631A1"/>
    <w:rsid w:val="0056359E"/>
    <w:rsid w:val="00565378"/>
    <w:rsid w:val="005658DC"/>
    <w:rsid w:val="00566833"/>
    <w:rsid w:val="00566FAA"/>
    <w:rsid w:val="00570836"/>
    <w:rsid w:val="00571021"/>
    <w:rsid w:val="005713BE"/>
    <w:rsid w:val="005732F3"/>
    <w:rsid w:val="00573472"/>
    <w:rsid w:val="00580677"/>
    <w:rsid w:val="005806E2"/>
    <w:rsid w:val="00580A6F"/>
    <w:rsid w:val="0058221E"/>
    <w:rsid w:val="0058413D"/>
    <w:rsid w:val="00585340"/>
    <w:rsid w:val="00585841"/>
    <w:rsid w:val="005867CE"/>
    <w:rsid w:val="00587115"/>
    <w:rsid w:val="005906E7"/>
    <w:rsid w:val="00591CF0"/>
    <w:rsid w:val="00592A33"/>
    <w:rsid w:val="00592A9E"/>
    <w:rsid w:val="00593869"/>
    <w:rsid w:val="00593C76"/>
    <w:rsid w:val="00593FFB"/>
    <w:rsid w:val="0059405F"/>
    <w:rsid w:val="00594EFF"/>
    <w:rsid w:val="0059602E"/>
    <w:rsid w:val="0059695F"/>
    <w:rsid w:val="005971CC"/>
    <w:rsid w:val="00597CE8"/>
    <w:rsid w:val="005A0747"/>
    <w:rsid w:val="005A2E90"/>
    <w:rsid w:val="005A3AD0"/>
    <w:rsid w:val="005A401C"/>
    <w:rsid w:val="005A464F"/>
    <w:rsid w:val="005A48EB"/>
    <w:rsid w:val="005A536B"/>
    <w:rsid w:val="005A5FE2"/>
    <w:rsid w:val="005A6196"/>
    <w:rsid w:val="005A71AD"/>
    <w:rsid w:val="005A7480"/>
    <w:rsid w:val="005B10B2"/>
    <w:rsid w:val="005B57CE"/>
    <w:rsid w:val="005B5AA4"/>
    <w:rsid w:val="005B5B1A"/>
    <w:rsid w:val="005B6631"/>
    <w:rsid w:val="005B7D6C"/>
    <w:rsid w:val="005C051B"/>
    <w:rsid w:val="005C258B"/>
    <w:rsid w:val="005C302F"/>
    <w:rsid w:val="005C39D0"/>
    <w:rsid w:val="005C3C19"/>
    <w:rsid w:val="005C4121"/>
    <w:rsid w:val="005C5249"/>
    <w:rsid w:val="005C57E3"/>
    <w:rsid w:val="005C5E01"/>
    <w:rsid w:val="005C726E"/>
    <w:rsid w:val="005C792A"/>
    <w:rsid w:val="005C7BCC"/>
    <w:rsid w:val="005C7DD1"/>
    <w:rsid w:val="005D17B5"/>
    <w:rsid w:val="005D25E4"/>
    <w:rsid w:val="005D44F9"/>
    <w:rsid w:val="005D5DC0"/>
    <w:rsid w:val="005D5FC3"/>
    <w:rsid w:val="005D70FC"/>
    <w:rsid w:val="005D75BB"/>
    <w:rsid w:val="005D7F28"/>
    <w:rsid w:val="005E009B"/>
    <w:rsid w:val="005E0308"/>
    <w:rsid w:val="005E0956"/>
    <w:rsid w:val="005E122F"/>
    <w:rsid w:val="005E3713"/>
    <w:rsid w:val="005E417B"/>
    <w:rsid w:val="005E6C19"/>
    <w:rsid w:val="005E6F77"/>
    <w:rsid w:val="005E713C"/>
    <w:rsid w:val="005E72F6"/>
    <w:rsid w:val="005E7911"/>
    <w:rsid w:val="005E7D92"/>
    <w:rsid w:val="005F0952"/>
    <w:rsid w:val="005F0BC5"/>
    <w:rsid w:val="005F13DE"/>
    <w:rsid w:val="005F1B52"/>
    <w:rsid w:val="005F23C9"/>
    <w:rsid w:val="005F2E73"/>
    <w:rsid w:val="005F5284"/>
    <w:rsid w:val="005F711C"/>
    <w:rsid w:val="005F7F1D"/>
    <w:rsid w:val="00602ADF"/>
    <w:rsid w:val="00604778"/>
    <w:rsid w:val="006052F7"/>
    <w:rsid w:val="00606580"/>
    <w:rsid w:val="00606719"/>
    <w:rsid w:val="006071DA"/>
    <w:rsid w:val="00607F0C"/>
    <w:rsid w:val="006101EA"/>
    <w:rsid w:val="006141D4"/>
    <w:rsid w:val="00615CB6"/>
    <w:rsid w:val="00615EEA"/>
    <w:rsid w:val="0061628F"/>
    <w:rsid w:val="00617348"/>
    <w:rsid w:val="00617DEC"/>
    <w:rsid w:val="00620E8D"/>
    <w:rsid w:val="00622791"/>
    <w:rsid w:val="00623D3A"/>
    <w:rsid w:val="00624FC9"/>
    <w:rsid w:val="00625252"/>
    <w:rsid w:val="00625262"/>
    <w:rsid w:val="006256AB"/>
    <w:rsid w:val="00626C6B"/>
    <w:rsid w:val="00626D4F"/>
    <w:rsid w:val="00627B78"/>
    <w:rsid w:val="006302E7"/>
    <w:rsid w:val="00630842"/>
    <w:rsid w:val="00630BE6"/>
    <w:rsid w:val="006316C3"/>
    <w:rsid w:val="00631A0C"/>
    <w:rsid w:val="00631FD6"/>
    <w:rsid w:val="00634C7D"/>
    <w:rsid w:val="00634D1E"/>
    <w:rsid w:val="0063624D"/>
    <w:rsid w:val="0063645D"/>
    <w:rsid w:val="00637027"/>
    <w:rsid w:val="00637491"/>
    <w:rsid w:val="00637789"/>
    <w:rsid w:val="00637C02"/>
    <w:rsid w:val="006411C0"/>
    <w:rsid w:val="00641462"/>
    <w:rsid w:val="0064364A"/>
    <w:rsid w:val="00644779"/>
    <w:rsid w:val="0064491D"/>
    <w:rsid w:val="00645283"/>
    <w:rsid w:val="00645EAC"/>
    <w:rsid w:val="00650E94"/>
    <w:rsid w:val="006514E4"/>
    <w:rsid w:val="006528B6"/>
    <w:rsid w:val="00652F30"/>
    <w:rsid w:val="006539B4"/>
    <w:rsid w:val="00654D9F"/>
    <w:rsid w:val="00655073"/>
    <w:rsid w:val="006553C5"/>
    <w:rsid w:val="006569E4"/>
    <w:rsid w:val="00657330"/>
    <w:rsid w:val="006573F9"/>
    <w:rsid w:val="0066058D"/>
    <w:rsid w:val="00660E12"/>
    <w:rsid w:val="006622C1"/>
    <w:rsid w:val="00663E40"/>
    <w:rsid w:val="00664BC0"/>
    <w:rsid w:val="00667F4D"/>
    <w:rsid w:val="00670199"/>
    <w:rsid w:val="00670B06"/>
    <w:rsid w:val="006725E0"/>
    <w:rsid w:val="00674899"/>
    <w:rsid w:val="00675AD6"/>
    <w:rsid w:val="00675CC8"/>
    <w:rsid w:val="00676104"/>
    <w:rsid w:val="006773EC"/>
    <w:rsid w:val="00680075"/>
    <w:rsid w:val="00680DAE"/>
    <w:rsid w:val="006811F1"/>
    <w:rsid w:val="00684C59"/>
    <w:rsid w:val="00685000"/>
    <w:rsid w:val="006862C9"/>
    <w:rsid w:val="00687B3C"/>
    <w:rsid w:val="0069183B"/>
    <w:rsid w:val="00691C52"/>
    <w:rsid w:val="00691F1E"/>
    <w:rsid w:val="006928B9"/>
    <w:rsid w:val="00692C1D"/>
    <w:rsid w:val="00695803"/>
    <w:rsid w:val="00696C49"/>
    <w:rsid w:val="00696F1E"/>
    <w:rsid w:val="006A14E3"/>
    <w:rsid w:val="006A3A44"/>
    <w:rsid w:val="006A3F6B"/>
    <w:rsid w:val="006A4BA8"/>
    <w:rsid w:val="006A5404"/>
    <w:rsid w:val="006A64DA"/>
    <w:rsid w:val="006A69DF"/>
    <w:rsid w:val="006A6B78"/>
    <w:rsid w:val="006A7A5F"/>
    <w:rsid w:val="006A7BC1"/>
    <w:rsid w:val="006B010F"/>
    <w:rsid w:val="006B2335"/>
    <w:rsid w:val="006B2DB9"/>
    <w:rsid w:val="006B32FF"/>
    <w:rsid w:val="006B50FB"/>
    <w:rsid w:val="006B588C"/>
    <w:rsid w:val="006B6B28"/>
    <w:rsid w:val="006B7F6C"/>
    <w:rsid w:val="006C16D0"/>
    <w:rsid w:val="006C1E2B"/>
    <w:rsid w:val="006C2256"/>
    <w:rsid w:val="006C2424"/>
    <w:rsid w:val="006C3243"/>
    <w:rsid w:val="006C36FC"/>
    <w:rsid w:val="006C60BE"/>
    <w:rsid w:val="006C60D3"/>
    <w:rsid w:val="006C6435"/>
    <w:rsid w:val="006C6598"/>
    <w:rsid w:val="006C6795"/>
    <w:rsid w:val="006C76B3"/>
    <w:rsid w:val="006C7D8F"/>
    <w:rsid w:val="006D0198"/>
    <w:rsid w:val="006D0A58"/>
    <w:rsid w:val="006D0DC5"/>
    <w:rsid w:val="006D2B48"/>
    <w:rsid w:val="006D3972"/>
    <w:rsid w:val="006D3A85"/>
    <w:rsid w:val="006D445C"/>
    <w:rsid w:val="006D566C"/>
    <w:rsid w:val="006D6D8C"/>
    <w:rsid w:val="006E4883"/>
    <w:rsid w:val="006E4987"/>
    <w:rsid w:val="006E5419"/>
    <w:rsid w:val="006E630C"/>
    <w:rsid w:val="006E704F"/>
    <w:rsid w:val="006E71C1"/>
    <w:rsid w:val="006F0D60"/>
    <w:rsid w:val="006F20FA"/>
    <w:rsid w:val="006F2A3D"/>
    <w:rsid w:val="006F3ED3"/>
    <w:rsid w:val="006F3FB9"/>
    <w:rsid w:val="006F462A"/>
    <w:rsid w:val="006F4E45"/>
    <w:rsid w:val="006F50CE"/>
    <w:rsid w:val="006F5575"/>
    <w:rsid w:val="006F5791"/>
    <w:rsid w:val="006F5A9E"/>
    <w:rsid w:val="006F6569"/>
    <w:rsid w:val="006F6E70"/>
    <w:rsid w:val="006F75A4"/>
    <w:rsid w:val="007004B9"/>
    <w:rsid w:val="00700A3A"/>
    <w:rsid w:val="0070178C"/>
    <w:rsid w:val="007022F3"/>
    <w:rsid w:val="00703082"/>
    <w:rsid w:val="007032A4"/>
    <w:rsid w:val="0070366C"/>
    <w:rsid w:val="00703853"/>
    <w:rsid w:val="007051D7"/>
    <w:rsid w:val="00705215"/>
    <w:rsid w:val="007067B5"/>
    <w:rsid w:val="0070766E"/>
    <w:rsid w:val="00707EA9"/>
    <w:rsid w:val="0071104D"/>
    <w:rsid w:val="007110C2"/>
    <w:rsid w:val="00711185"/>
    <w:rsid w:val="00711894"/>
    <w:rsid w:val="00711A2C"/>
    <w:rsid w:val="00711DB4"/>
    <w:rsid w:val="007121DE"/>
    <w:rsid w:val="007127E7"/>
    <w:rsid w:val="00714CBA"/>
    <w:rsid w:val="00716634"/>
    <w:rsid w:val="007173D4"/>
    <w:rsid w:val="007174AB"/>
    <w:rsid w:val="007179CA"/>
    <w:rsid w:val="00717E96"/>
    <w:rsid w:val="0072062A"/>
    <w:rsid w:val="00720761"/>
    <w:rsid w:val="00721500"/>
    <w:rsid w:val="007224D9"/>
    <w:rsid w:val="00725280"/>
    <w:rsid w:val="007254E9"/>
    <w:rsid w:val="007257A9"/>
    <w:rsid w:val="00726190"/>
    <w:rsid w:val="00726268"/>
    <w:rsid w:val="00727329"/>
    <w:rsid w:val="007323F8"/>
    <w:rsid w:val="00732E55"/>
    <w:rsid w:val="007338D8"/>
    <w:rsid w:val="007352C3"/>
    <w:rsid w:val="0073543C"/>
    <w:rsid w:val="007355C8"/>
    <w:rsid w:val="00735BEB"/>
    <w:rsid w:val="00735F0E"/>
    <w:rsid w:val="00735F1C"/>
    <w:rsid w:val="00736ADB"/>
    <w:rsid w:val="007413A2"/>
    <w:rsid w:val="007426B3"/>
    <w:rsid w:val="00742CC4"/>
    <w:rsid w:val="00744302"/>
    <w:rsid w:val="00744B60"/>
    <w:rsid w:val="00746215"/>
    <w:rsid w:val="007466A2"/>
    <w:rsid w:val="00750D3E"/>
    <w:rsid w:val="00751132"/>
    <w:rsid w:val="00751CAE"/>
    <w:rsid w:val="00752B2C"/>
    <w:rsid w:val="00752C43"/>
    <w:rsid w:val="00754255"/>
    <w:rsid w:val="007549D5"/>
    <w:rsid w:val="00755452"/>
    <w:rsid w:val="00755774"/>
    <w:rsid w:val="00756321"/>
    <w:rsid w:val="007608BE"/>
    <w:rsid w:val="0076167E"/>
    <w:rsid w:val="007622CA"/>
    <w:rsid w:val="00763428"/>
    <w:rsid w:val="00765DA1"/>
    <w:rsid w:val="007667D3"/>
    <w:rsid w:val="0076710C"/>
    <w:rsid w:val="0076768F"/>
    <w:rsid w:val="0077100E"/>
    <w:rsid w:val="0077219B"/>
    <w:rsid w:val="007724B7"/>
    <w:rsid w:val="007737F0"/>
    <w:rsid w:val="00775828"/>
    <w:rsid w:val="00776274"/>
    <w:rsid w:val="007766AE"/>
    <w:rsid w:val="007775C6"/>
    <w:rsid w:val="00781A58"/>
    <w:rsid w:val="007833DC"/>
    <w:rsid w:val="00784AAB"/>
    <w:rsid w:val="00785CB7"/>
    <w:rsid w:val="00785E0F"/>
    <w:rsid w:val="0078656B"/>
    <w:rsid w:val="00786DBA"/>
    <w:rsid w:val="007878CC"/>
    <w:rsid w:val="00790B75"/>
    <w:rsid w:val="00791243"/>
    <w:rsid w:val="0079189A"/>
    <w:rsid w:val="00792640"/>
    <w:rsid w:val="00792643"/>
    <w:rsid w:val="007941E7"/>
    <w:rsid w:val="007944E3"/>
    <w:rsid w:val="00795814"/>
    <w:rsid w:val="0079698D"/>
    <w:rsid w:val="00797562"/>
    <w:rsid w:val="00797955"/>
    <w:rsid w:val="00797AE5"/>
    <w:rsid w:val="00797C03"/>
    <w:rsid w:val="007A0544"/>
    <w:rsid w:val="007A0AAA"/>
    <w:rsid w:val="007A16D8"/>
    <w:rsid w:val="007A178E"/>
    <w:rsid w:val="007A2C7C"/>
    <w:rsid w:val="007A357D"/>
    <w:rsid w:val="007A3A04"/>
    <w:rsid w:val="007A437F"/>
    <w:rsid w:val="007A460B"/>
    <w:rsid w:val="007A4683"/>
    <w:rsid w:val="007A4C87"/>
    <w:rsid w:val="007A4F5E"/>
    <w:rsid w:val="007A50CA"/>
    <w:rsid w:val="007A62B6"/>
    <w:rsid w:val="007A65E0"/>
    <w:rsid w:val="007A7538"/>
    <w:rsid w:val="007B1D66"/>
    <w:rsid w:val="007B2D10"/>
    <w:rsid w:val="007B4033"/>
    <w:rsid w:val="007B6014"/>
    <w:rsid w:val="007B661C"/>
    <w:rsid w:val="007B7E3A"/>
    <w:rsid w:val="007B7EC6"/>
    <w:rsid w:val="007C1027"/>
    <w:rsid w:val="007C282E"/>
    <w:rsid w:val="007C4462"/>
    <w:rsid w:val="007C467C"/>
    <w:rsid w:val="007C48B5"/>
    <w:rsid w:val="007C492C"/>
    <w:rsid w:val="007C6C8E"/>
    <w:rsid w:val="007C6CDF"/>
    <w:rsid w:val="007C7AA9"/>
    <w:rsid w:val="007D098A"/>
    <w:rsid w:val="007D2803"/>
    <w:rsid w:val="007D3E00"/>
    <w:rsid w:val="007D4AC9"/>
    <w:rsid w:val="007D6380"/>
    <w:rsid w:val="007D777E"/>
    <w:rsid w:val="007D79B2"/>
    <w:rsid w:val="007E067A"/>
    <w:rsid w:val="007E07DC"/>
    <w:rsid w:val="007E15AA"/>
    <w:rsid w:val="007E1BDC"/>
    <w:rsid w:val="007E2197"/>
    <w:rsid w:val="007E27DC"/>
    <w:rsid w:val="007E3ADC"/>
    <w:rsid w:val="007E3B54"/>
    <w:rsid w:val="007E4DA0"/>
    <w:rsid w:val="007E5E2D"/>
    <w:rsid w:val="007E716E"/>
    <w:rsid w:val="007E7426"/>
    <w:rsid w:val="007F13B2"/>
    <w:rsid w:val="007F5951"/>
    <w:rsid w:val="007F64AB"/>
    <w:rsid w:val="007F65DC"/>
    <w:rsid w:val="007F69C0"/>
    <w:rsid w:val="00800FBB"/>
    <w:rsid w:val="0080169E"/>
    <w:rsid w:val="00801D8D"/>
    <w:rsid w:val="00802302"/>
    <w:rsid w:val="00802454"/>
    <w:rsid w:val="00802C05"/>
    <w:rsid w:val="0080374B"/>
    <w:rsid w:val="00803D7B"/>
    <w:rsid w:val="0080420E"/>
    <w:rsid w:val="0080458D"/>
    <w:rsid w:val="008068E3"/>
    <w:rsid w:val="0080745E"/>
    <w:rsid w:val="00810879"/>
    <w:rsid w:val="008111E4"/>
    <w:rsid w:val="00814606"/>
    <w:rsid w:val="00814A51"/>
    <w:rsid w:val="0081775F"/>
    <w:rsid w:val="008201E3"/>
    <w:rsid w:val="0082048A"/>
    <w:rsid w:val="00821382"/>
    <w:rsid w:val="00821947"/>
    <w:rsid w:val="00825C49"/>
    <w:rsid w:val="00825D5D"/>
    <w:rsid w:val="00826FE5"/>
    <w:rsid w:val="00827537"/>
    <w:rsid w:val="00827A46"/>
    <w:rsid w:val="00831166"/>
    <w:rsid w:val="008314EF"/>
    <w:rsid w:val="00831F92"/>
    <w:rsid w:val="0083280D"/>
    <w:rsid w:val="00834758"/>
    <w:rsid w:val="00837CCB"/>
    <w:rsid w:val="00841616"/>
    <w:rsid w:val="00841D1D"/>
    <w:rsid w:val="00842170"/>
    <w:rsid w:val="00842BE1"/>
    <w:rsid w:val="008432F4"/>
    <w:rsid w:val="00844774"/>
    <w:rsid w:val="00845FAC"/>
    <w:rsid w:val="00846366"/>
    <w:rsid w:val="008464DE"/>
    <w:rsid w:val="00846DE4"/>
    <w:rsid w:val="00850D0D"/>
    <w:rsid w:val="00850DCA"/>
    <w:rsid w:val="008522AD"/>
    <w:rsid w:val="00852CCF"/>
    <w:rsid w:val="0085367F"/>
    <w:rsid w:val="008536D1"/>
    <w:rsid w:val="00853D07"/>
    <w:rsid w:val="00854285"/>
    <w:rsid w:val="00854DA2"/>
    <w:rsid w:val="0085794D"/>
    <w:rsid w:val="008610E4"/>
    <w:rsid w:val="008618D6"/>
    <w:rsid w:val="00861E2C"/>
    <w:rsid w:val="008642E6"/>
    <w:rsid w:val="0086522C"/>
    <w:rsid w:val="00865585"/>
    <w:rsid w:val="008673DA"/>
    <w:rsid w:val="00870040"/>
    <w:rsid w:val="0087004C"/>
    <w:rsid w:val="0087051F"/>
    <w:rsid w:val="00871299"/>
    <w:rsid w:val="00871F85"/>
    <w:rsid w:val="00872B01"/>
    <w:rsid w:val="00872CD8"/>
    <w:rsid w:val="00874FCC"/>
    <w:rsid w:val="00876370"/>
    <w:rsid w:val="008808B7"/>
    <w:rsid w:val="00880EF0"/>
    <w:rsid w:val="00881802"/>
    <w:rsid w:val="00881C58"/>
    <w:rsid w:val="008825C8"/>
    <w:rsid w:val="008826F5"/>
    <w:rsid w:val="0088522E"/>
    <w:rsid w:val="008862D1"/>
    <w:rsid w:val="00887545"/>
    <w:rsid w:val="00892275"/>
    <w:rsid w:val="0089252A"/>
    <w:rsid w:val="00894278"/>
    <w:rsid w:val="008942CD"/>
    <w:rsid w:val="00895221"/>
    <w:rsid w:val="00895DD3"/>
    <w:rsid w:val="008A34D2"/>
    <w:rsid w:val="008A51EA"/>
    <w:rsid w:val="008A552D"/>
    <w:rsid w:val="008A68C3"/>
    <w:rsid w:val="008A69B8"/>
    <w:rsid w:val="008A77EF"/>
    <w:rsid w:val="008B02F4"/>
    <w:rsid w:val="008B2A6F"/>
    <w:rsid w:val="008B2EA5"/>
    <w:rsid w:val="008B48BC"/>
    <w:rsid w:val="008B51D1"/>
    <w:rsid w:val="008B5CEB"/>
    <w:rsid w:val="008C0D72"/>
    <w:rsid w:val="008C1637"/>
    <w:rsid w:val="008C39E8"/>
    <w:rsid w:val="008C585B"/>
    <w:rsid w:val="008C5A39"/>
    <w:rsid w:val="008C5F4C"/>
    <w:rsid w:val="008C6099"/>
    <w:rsid w:val="008C677B"/>
    <w:rsid w:val="008D0484"/>
    <w:rsid w:val="008D09B0"/>
    <w:rsid w:val="008D2261"/>
    <w:rsid w:val="008D2BAD"/>
    <w:rsid w:val="008D33C5"/>
    <w:rsid w:val="008D47F8"/>
    <w:rsid w:val="008D51A2"/>
    <w:rsid w:val="008D569F"/>
    <w:rsid w:val="008D7B05"/>
    <w:rsid w:val="008E0128"/>
    <w:rsid w:val="008E0513"/>
    <w:rsid w:val="008E0BB6"/>
    <w:rsid w:val="008E1C7C"/>
    <w:rsid w:val="008E1D30"/>
    <w:rsid w:val="008E48E1"/>
    <w:rsid w:val="008E4EFA"/>
    <w:rsid w:val="008E5E26"/>
    <w:rsid w:val="008E63A1"/>
    <w:rsid w:val="008E6876"/>
    <w:rsid w:val="008F0EA0"/>
    <w:rsid w:val="008F2250"/>
    <w:rsid w:val="008F4405"/>
    <w:rsid w:val="008F44DA"/>
    <w:rsid w:val="008F4515"/>
    <w:rsid w:val="008F463B"/>
    <w:rsid w:val="008F5321"/>
    <w:rsid w:val="008F616C"/>
    <w:rsid w:val="008F655C"/>
    <w:rsid w:val="008F6BDD"/>
    <w:rsid w:val="008F733B"/>
    <w:rsid w:val="008F757D"/>
    <w:rsid w:val="00900C7B"/>
    <w:rsid w:val="009016FD"/>
    <w:rsid w:val="00902B7C"/>
    <w:rsid w:val="00903043"/>
    <w:rsid w:val="00904F45"/>
    <w:rsid w:val="00905997"/>
    <w:rsid w:val="00905CC3"/>
    <w:rsid w:val="009063CA"/>
    <w:rsid w:val="00906475"/>
    <w:rsid w:val="0090662D"/>
    <w:rsid w:val="00907FC3"/>
    <w:rsid w:val="00911343"/>
    <w:rsid w:val="009136A8"/>
    <w:rsid w:val="00914CD3"/>
    <w:rsid w:val="009150DC"/>
    <w:rsid w:val="00915364"/>
    <w:rsid w:val="009156B9"/>
    <w:rsid w:val="009165FD"/>
    <w:rsid w:val="00916916"/>
    <w:rsid w:val="00916FFB"/>
    <w:rsid w:val="00917892"/>
    <w:rsid w:val="00921018"/>
    <w:rsid w:val="009221D3"/>
    <w:rsid w:val="00922285"/>
    <w:rsid w:val="009233F2"/>
    <w:rsid w:val="00923625"/>
    <w:rsid w:val="00923952"/>
    <w:rsid w:val="009268F7"/>
    <w:rsid w:val="009272F6"/>
    <w:rsid w:val="00927533"/>
    <w:rsid w:val="00931E23"/>
    <w:rsid w:val="009325D3"/>
    <w:rsid w:val="00932724"/>
    <w:rsid w:val="009350E0"/>
    <w:rsid w:val="00935D45"/>
    <w:rsid w:val="00936D5D"/>
    <w:rsid w:val="00937140"/>
    <w:rsid w:val="00937529"/>
    <w:rsid w:val="0094032E"/>
    <w:rsid w:val="00941753"/>
    <w:rsid w:val="00942769"/>
    <w:rsid w:val="0094325B"/>
    <w:rsid w:val="00943382"/>
    <w:rsid w:val="00946149"/>
    <w:rsid w:val="00946487"/>
    <w:rsid w:val="0094708D"/>
    <w:rsid w:val="00947391"/>
    <w:rsid w:val="0095130C"/>
    <w:rsid w:val="00951DFB"/>
    <w:rsid w:val="00953B40"/>
    <w:rsid w:val="00955B17"/>
    <w:rsid w:val="00955B40"/>
    <w:rsid w:val="009621CE"/>
    <w:rsid w:val="00964899"/>
    <w:rsid w:val="009649C7"/>
    <w:rsid w:val="00965B2D"/>
    <w:rsid w:val="0097080D"/>
    <w:rsid w:val="00970E4E"/>
    <w:rsid w:val="00972BAD"/>
    <w:rsid w:val="00974FAC"/>
    <w:rsid w:val="00976154"/>
    <w:rsid w:val="009767F7"/>
    <w:rsid w:val="009779EA"/>
    <w:rsid w:val="00982EBB"/>
    <w:rsid w:val="009836DE"/>
    <w:rsid w:val="009841A1"/>
    <w:rsid w:val="009865C6"/>
    <w:rsid w:val="009901AD"/>
    <w:rsid w:val="009909C4"/>
    <w:rsid w:val="00995941"/>
    <w:rsid w:val="00995C99"/>
    <w:rsid w:val="009A0784"/>
    <w:rsid w:val="009A13AE"/>
    <w:rsid w:val="009A167A"/>
    <w:rsid w:val="009A1AB4"/>
    <w:rsid w:val="009A34DC"/>
    <w:rsid w:val="009A3F22"/>
    <w:rsid w:val="009A42CE"/>
    <w:rsid w:val="009A5AAF"/>
    <w:rsid w:val="009A5BD5"/>
    <w:rsid w:val="009A7E2F"/>
    <w:rsid w:val="009B1876"/>
    <w:rsid w:val="009B30B6"/>
    <w:rsid w:val="009B329F"/>
    <w:rsid w:val="009B5549"/>
    <w:rsid w:val="009B572E"/>
    <w:rsid w:val="009B5996"/>
    <w:rsid w:val="009B6855"/>
    <w:rsid w:val="009C0B16"/>
    <w:rsid w:val="009C2004"/>
    <w:rsid w:val="009C2A03"/>
    <w:rsid w:val="009C422E"/>
    <w:rsid w:val="009C4EC0"/>
    <w:rsid w:val="009C56C2"/>
    <w:rsid w:val="009C611B"/>
    <w:rsid w:val="009C701E"/>
    <w:rsid w:val="009C75E3"/>
    <w:rsid w:val="009D01F6"/>
    <w:rsid w:val="009D1BFB"/>
    <w:rsid w:val="009D2D4C"/>
    <w:rsid w:val="009D2F87"/>
    <w:rsid w:val="009D3098"/>
    <w:rsid w:val="009D3B88"/>
    <w:rsid w:val="009D3C24"/>
    <w:rsid w:val="009D5522"/>
    <w:rsid w:val="009D592C"/>
    <w:rsid w:val="009D7AD3"/>
    <w:rsid w:val="009D7ED8"/>
    <w:rsid w:val="009E0505"/>
    <w:rsid w:val="009E1793"/>
    <w:rsid w:val="009E2C42"/>
    <w:rsid w:val="009E3773"/>
    <w:rsid w:val="009E4E75"/>
    <w:rsid w:val="009E54C5"/>
    <w:rsid w:val="009E6C0E"/>
    <w:rsid w:val="009E7E30"/>
    <w:rsid w:val="009F0BB7"/>
    <w:rsid w:val="009F1C74"/>
    <w:rsid w:val="009F3513"/>
    <w:rsid w:val="009F525E"/>
    <w:rsid w:val="009F64D7"/>
    <w:rsid w:val="009F66EA"/>
    <w:rsid w:val="009F751E"/>
    <w:rsid w:val="009F76B8"/>
    <w:rsid w:val="00A01517"/>
    <w:rsid w:val="00A01B18"/>
    <w:rsid w:val="00A02E02"/>
    <w:rsid w:val="00A035B2"/>
    <w:rsid w:val="00A035F6"/>
    <w:rsid w:val="00A04544"/>
    <w:rsid w:val="00A05A2A"/>
    <w:rsid w:val="00A06A78"/>
    <w:rsid w:val="00A06D4D"/>
    <w:rsid w:val="00A1549C"/>
    <w:rsid w:val="00A15BAA"/>
    <w:rsid w:val="00A15E25"/>
    <w:rsid w:val="00A1676E"/>
    <w:rsid w:val="00A17392"/>
    <w:rsid w:val="00A21F4A"/>
    <w:rsid w:val="00A23C51"/>
    <w:rsid w:val="00A244CD"/>
    <w:rsid w:val="00A27210"/>
    <w:rsid w:val="00A30CB1"/>
    <w:rsid w:val="00A30F96"/>
    <w:rsid w:val="00A3241F"/>
    <w:rsid w:val="00A32DA2"/>
    <w:rsid w:val="00A33382"/>
    <w:rsid w:val="00A34C39"/>
    <w:rsid w:val="00A350EE"/>
    <w:rsid w:val="00A352A7"/>
    <w:rsid w:val="00A35D15"/>
    <w:rsid w:val="00A3613E"/>
    <w:rsid w:val="00A364BA"/>
    <w:rsid w:val="00A3653C"/>
    <w:rsid w:val="00A36ACF"/>
    <w:rsid w:val="00A36B37"/>
    <w:rsid w:val="00A406B3"/>
    <w:rsid w:val="00A41C9F"/>
    <w:rsid w:val="00A421CF"/>
    <w:rsid w:val="00A426D1"/>
    <w:rsid w:val="00A430A4"/>
    <w:rsid w:val="00A433DA"/>
    <w:rsid w:val="00A43962"/>
    <w:rsid w:val="00A45D6B"/>
    <w:rsid w:val="00A469DB"/>
    <w:rsid w:val="00A47DFF"/>
    <w:rsid w:val="00A5021D"/>
    <w:rsid w:val="00A53B93"/>
    <w:rsid w:val="00A53CC9"/>
    <w:rsid w:val="00A54561"/>
    <w:rsid w:val="00A5466C"/>
    <w:rsid w:val="00A56293"/>
    <w:rsid w:val="00A5769D"/>
    <w:rsid w:val="00A57B88"/>
    <w:rsid w:val="00A605E5"/>
    <w:rsid w:val="00A6089D"/>
    <w:rsid w:val="00A60EB2"/>
    <w:rsid w:val="00A6159F"/>
    <w:rsid w:val="00A618BF"/>
    <w:rsid w:val="00A625FE"/>
    <w:rsid w:val="00A6270A"/>
    <w:rsid w:val="00A657E7"/>
    <w:rsid w:val="00A66FCA"/>
    <w:rsid w:val="00A6783A"/>
    <w:rsid w:val="00A702F1"/>
    <w:rsid w:val="00A705E8"/>
    <w:rsid w:val="00A7174D"/>
    <w:rsid w:val="00A72199"/>
    <w:rsid w:val="00A7223C"/>
    <w:rsid w:val="00A73FDB"/>
    <w:rsid w:val="00A74979"/>
    <w:rsid w:val="00A754EA"/>
    <w:rsid w:val="00A77148"/>
    <w:rsid w:val="00A80FA2"/>
    <w:rsid w:val="00A81569"/>
    <w:rsid w:val="00A8211F"/>
    <w:rsid w:val="00A82A86"/>
    <w:rsid w:val="00A84941"/>
    <w:rsid w:val="00A861E7"/>
    <w:rsid w:val="00A908A9"/>
    <w:rsid w:val="00A90C52"/>
    <w:rsid w:val="00A91545"/>
    <w:rsid w:val="00A918B9"/>
    <w:rsid w:val="00A91F93"/>
    <w:rsid w:val="00A92147"/>
    <w:rsid w:val="00A924CC"/>
    <w:rsid w:val="00A940AC"/>
    <w:rsid w:val="00A94308"/>
    <w:rsid w:val="00A9495C"/>
    <w:rsid w:val="00A94E58"/>
    <w:rsid w:val="00A95FD0"/>
    <w:rsid w:val="00A97597"/>
    <w:rsid w:val="00A97D1A"/>
    <w:rsid w:val="00AA06EC"/>
    <w:rsid w:val="00AA2BC5"/>
    <w:rsid w:val="00AA3106"/>
    <w:rsid w:val="00AA4B0E"/>
    <w:rsid w:val="00AA5726"/>
    <w:rsid w:val="00AA58E6"/>
    <w:rsid w:val="00AB00B4"/>
    <w:rsid w:val="00AB1316"/>
    <w:rsid w:val="00AB3550"/>
    <w:rsid w:val="00AB3E13"/>
    <w:rsid w:val="00AB69AB"/>
    <w:rsid w:val="00AC033C"/>
    <w:rsid w:val="00AC0963"/>
    <w:rsid w:val="00AC1CB2"/>
    <w:rsid w:val="00AC6031"/>
    <w:rsid w:val="00AC6C39"/>
    <w:rsid w:val="00AD0AD0"/>
    <w:rsid w:val="00AD290A"/>
    <w:rsid w:val="00AD2A40"/>
    <w:rsid w:val="00AD2FD0"/>
    <w:rsid w:val="00AD3FD8"/>
    <w:rsid w:val="00AD4766"/>
    <w:rsid w:val="00AD47B0"/>
    <w:rsid w:val="00AD5CB3"/>
    <w:rsid w:val="00AD76AE"/>
    <w:rsid w:val="00AD76B6"/>
    <w:rsid w:val="00AD78AD"/>
    <w:rsid w:val="00AE0571"/>
    <w:rsid w:val="00AE1986"/>
    <w:rsid w:val="00AE1DCC"/>
    <w:rsid w:val="00AE2B1A"/>
    <w:rsid w:val="00AE3455"/>
    <w:rsid w:val="00AE4A4F"/>
    <w:rsid w:val="00AE4B04"/>
    <w:rsid w:val="00AE5BED"/>
    <w:rsid w:val="00AE5EB9"/>
    <w:rsid w:val="00AE6351"/>
    <w:rsid w:val="00AF4572"/>
    <w:rsid w:val="00AF45D3"/>
    <w:rsid w:val="00AF7498"/>
    <w:rsid w:val="00AF78A7"/>
    <w:rsid w:val="00B000E7"/>
    <w:rsid w:val="00B05324"/>
    <w:rsid w:val="00B053E2"/>
    <w:rsid w:val="00B05A85"/>
    <w:rsid w:val="00B07101"/>
    <w:rsid w:val="00B07F54"/>
    <w:rsid w:val="00B1004B"/>
    <w:rsid w:val="00B10403"/>
    <w:rsid w:val="00B11214"/>
    <w:rsid w:val="00B11696"/>
    <w:rsid w:val="00B13F21"/>
    <w:rsid w:val="00B1410B"/>
    <w:rsid w:val="00B15371"/>
    <w:rsid w:val="00B1546A"/>
    <w:rsid w:val="00B157DA"/>
    <w:rsid w:val="00B1627B"/>
    <w:rsid w:val="00B1692B"/>
    <w:rsid w:val="00B16AFF"/>
    <w:rsid w:val="00B17B81"/>
    <w:rsid w:val="00B21EE5"/>
    <w:rsid w:val="00B23112"/>
    <w:rsid w:val="00B25265"/>
    <w:rsid w:val="00B252B1"/>
    <w:rsid w:val="00B25399"/>
    <w:rsid w:val="00B262DE"/>
    <w:rsid w:val="00B26AFC"/>
    <w:rsid w:val="00B27A86"/>
    <w:rsid w:val="00B3010D"/>
    <w:rsid w:val="00B3058A"/>
    <w:rsid w:val="00B31389"/>
    <w:rsid w:val="00B34703"/>
    <w:rsid w:val="00B35107"/>
    <w:rsid w:val="00B403DE"/>
    <w:rsid w:val="00B4107F"/>
    <w:rsid w:val="00B42811"/>
    <w:rsid w:val="00B42C75"/>
    <w:rsid w:val="00B43548"/>
    <w:rsid w:val="00B43F7F"/>
    <w:rsid w:val="00B4457F"/>
    <w:rsid w:val="00B44CA7"/>
    <w:rsid w:val="00B450B8"/>
    <w:rsid w:val="00B45A9B"/>
    <w:rsid w:val="00B462EB"/>
    <w:rsid w:val="00B467E1"/>
    <w:rsid w:val="00B47600"/>
    <w:rsid w:val="00B47B31"/>
    <w:rsid w:val="00B51935"/>
    <w:rsid w:val="00B52846"/>
    <w:rsid w:val="00B53B63"/>
    <w:rsid w:val="00B54C83"/>
    <w:rsid w:val="00B5583D"/>
    <w:rsid w:val="00B558EF"/>
    <w:rsid w:val="00B561DD"/>
    <w:rsid w:val="00B579B5"/>
    <w:rsid w:val="00B57FEA"/>
    <w:rsid w:val="00B607D6"/>
    <w:rsid w:val="00B62955"/>
    <w:rsid w:val="00B62F76"/>
    <w:rsid w:val="00B63689"/>
    <w:rsid w:val="00B646B1"/>
    <w:rsid w:val="00B64F90"/>
    <w:rsid w:val="00B6629B"/>
    <w:rsid w:val="00B67166"/>
    <w:rsid w:val="00B67306"/>
    <w:rsid w:val="00B67EB5"/>
    <w:rsid w:val="00B701BB"/>
    <w:rsid w:val="00B701F9"/>
    <w:rsid w:val="00B704CF"/>
    <w:rsid w:val="00B72A76"/>
    <w:rsid w:val="00B72C70"/>
    <w:rsid w:val="00B733BF"/>
    <w:rsid w:val="00B74B2F"/>
    <w:rsid w:val="00B74D71"/>
    <w:rsid w:val="00B75B48"/>
    <w:rsid w:val="00B77965"/>
    <w:rsid w:val="00B80845"/>
    <w:rsid w:val="00B8151E"/>
    <w:rsid w:val="00B81EAB"/>
    <w:rsid w:val="00B82DA7"/>
    <w:rsid w:val="00B83683"/>
    <w:rsid w:val="00B84239"/>
    <w:rsid w:val="00B84EDD"/>
    <w:rsid w:val="00B85735"/>
    <w:rsid w:val="00B86078"/>
    <w:rsid w:val="00B8653C"/>
    <w:rsid w:val="00B865B6"/>
    <w:rsid w:val="00B8670F"/>
    <w:rsid w:val="00B91057"/>
    <w:rsid w:val="00B92815"/>
    <w:rsid w:val="00B94A16"/>
    <w:rsid w:val="00B95E7F"/>
    <w:rsid w:val="00B967E1"/>
    <w:rsid w:val="00B97122"/>
    <w:rsid w:val="00B972B6"/>
    <w:rsid w:val="00BA029B"/>
    <w:rsid w:val="00BA0E02"/>
    <w:rsid w:val="00BA41A1"/>
    <w:rsid w:val="00BA4FFA"/>
    <w:rsid w:val="00BA5763"/>
    <w:rsid w:val="00BA5792"/>
    <w:rsid w:val="00BA70D4"/>
    <w:rsid w:val="00BB05D9"/>
    <w:rsid w:val="00BB1F03"/>
    <w:rsid w:val="00BB31EC"/>
    <w:rsid w:val="00BB3369"/>
    <w:rsid w:val="00BB4582"/>
    <w:rsid w:val="00BB577D"/>
    <w:rsid w:val="00BB6922"/>
    <w:rsid w:val="00BB6B95"/>
    <w:rsid w:val="00BC159A"/>
    <w:rsid w:val="00BC345D"/>
    <w:rsid w:val="00BC3574"/>
    <w:rsid w:val="00BC39B3"/>
    <w:rsid w:val="00BC5A8B"/>
    <w:rsid w:val="00BC5B32"/>
    <w:rsid w:val="00BC672C"/>
    <w:rsid w:val="00BC675C"/>
    <w:rsid w:val="00BC6A21"/>
    <w:rsid w:val="00BD1503"/>
    <w:rsid w:val="00BD2D95"/>
    <w:rsid w:val="00BD5566"/>
    <w:rsid w:val="00BD7BCA"/>
    <w:rsid w:val="00BD7F99"/>
    <w:rsid w:val="00BE02A0"/>
    <w:rsid w:val="00BE0A07"/>
    <w:rsid w:val="00BE0DA1"/>
    <w:rsid w:val="00BE0F01"/>
    <w:rsid w:val="00BE14E4"/>
    <w:rsid w:val="00BE2255"/>
    <w:rsid w:val="00BE2420"/>
    <w:rsid w:val="00BE4E37"/>
    <w:rsid w:val="00BE7A93"/>
    <w:rsid w:val="00BF117D"/>
    <w:rsid w:val="00BF3B3D"/>
    <w:rsid w:val="00BF4CBD"/>
    <w:rsid w:val="00BF6A81"/>
    <w:rsid w:val="00BF7FB7"/>
    <w:rsid w:val="00C00569"/>
    <w:rsid w:val="00C015F6"/>
    <w:rsid w:val="00C02E99"/>
    <w:rsid w:val="00C039A0"/>
    <w:rsid w:val="00C0452C"/>
    <w:rsid w:val="00C0495E"/>
    <w:rsid w:val="00C052CA"/>
    <w:rsid w:val="00C05AFA"/>
    <w:rsid w:val="00C07603"/>
    <w:rsid w:val="00C103BB"/>
    <w:rsid w:val="00C11445"/>
    <w:rsid w:val="00C124BA"/>
    <w:rsid w:val="00C125CF"/>
    <w:rsid w:val="00C13202"/>
    <w:rsid w:val="00C14865"/>
    <w:rsid w:val="00C15FEB"/>
    <w:rsid w:val="00C1771D"/>
    <w:rsid w:val="00C1795B"/>
    <w:rsid w:val="00C209B0"/>
    <w:rsid w:val="00C21E83"/>
    <w:rsid w:val="00C243AE"/>
    <w:rsid w:val="00C24A0F"/>
    <w:rsid w:val="00C25FEE"/>
    <w:rsid w:val="00C307E6"/>
    <w:rsid w:val="00C3327F"/>
    <w:rsid w:val="00C33D6F"/>
    <w:rsid w:val="00C372E4"/>
    <w:rsid w:val="00C405C6"/>
    <w:rsid w:val="00C4156F"/>
    <w:rsid w:val="00C4277F"/>
    <w:rsid w:val="00C42C1B"/>
    <w:rsid w:val="00C4300C"/>
    <w:rsid w:val="00C43878"/>
    <w:rsid w:val="00C447F1"/>
    <w:rsid w:val="00C4677B"/>
    <w:rsid w:val="00C475E2"/>
    <w:rsid w:val="00C5200E"/>
    <w:rsid w:val="00C52589"/>
    <w:rsid w:val="00C526C5"/>
    <w:rsid w:val="00C535D3"/>
    <w:rsid w:val="00C5375B"/>
    <w:rsid w:val="00C540BF"/>
    <w:rsid w:val="00C54B66"/>
    <w:rsid w:val="00C55698"/>
    <w:rsid w:val="00C57C08"/>
    <w:rsid w:val="00C57F97"/>
    <w:rsid w:val="00C611C2"/>
    <w:rsid w:val="00C616B7"/>
    <w:rsid w:val="00C62F70"/>
    <w:rsid w:val="00C65314"/>
    <w:rsid w:val="00C6549B"/>
    <w:rsid w:val="00C66507"/>
    <w:rsid w:val="00C706CA"/>
    <w:rsid w:val="00C74012"/>
    <w:rsid w:val="00C76332"/>
    <w:rsid w:val="00C776A9"/>
    <w:rsid w:val="00C77833"/>
    <w:rsid w:val="00C7794A"/>
    <w:rsid w:val="00C77B5E"/>
    <w:rsid w:val="00C81A30"/>
    <w:rsid w:val="00C82411"/>
    <w:rsid w:val="00C8380F"/>
    <w:rsid w:val="00C839D0"/>
    <w:rsid w:val="00C83A61"/>
    <w:rsid w:val="00C83EF7"/>
    <w:rsid w:val="00C85577"/>
    <w:rsid w:val="00C86188"/>
    <w:rsid w:val="00C864EC"/>
    <w:rsid w:val="00C8679B"/>
    <w:rsid w:val="00C87922"/>
    <w:rsid w:val="00C90111"/>
    <w:rsid w:val="00C96591"/>
    <w:rsid w:val="00C975A3"/>
    <w:rsid w:val="00CA25A6"/>
    <w:rsid w:val="00CA26E2"/>
    <w:rsid w:val="00CA2918"/>
    <w:rsid w:val="00CA2E2C"/>
    <w:rsid w:val="00CA2EE5"/>
    <w:rsid w:val="00CA3008"/>
    <w:rsid w:val="00CA4CF5"/>
    <w:rsid w:val="00CA58B0"/>
    <w:rsid w:val="00CB1F75"/>
    <w:rsid w:val="00CB2D83"/>
    <w:rsid w:val="00CB2F01"/>
    <w:rsid w:val="00CB48B1"/>
    <w:rsid w:val="00CB5647"/>
    <w:rsid w:val="00CB5FDE"/>
    <w:rsid w:val="00CB7738"/>
    <w:rsid w:val="00CB7CDA"/>
    <w:rsid w:val="00CC08D9"/>
    <w:rsid w:val="00CC0E5F"/>
    <w:rsid w:val="00CC103A"/>
    <w:rsid w:val="00CC1286"/>
    <w:rsid w:val="00CC2AD7"/>
    <w:rsid w:val="00CC32A2"/>
    <w:rsid w:val="00CC3CFF"/>
    <w:rsid w:val="00CC4081"/>
    <w:rsid w:val="00CC4B37"/>
    <w:rsid w:val="00CC6F52"/>
    <w:rsid w:val="00CC748A"/>
    <w:rsid w:val="00CC7671"/>
    <w:rsid w:val="00CC7B20"/>
    <w:rsid w:val="00CD1031"/>
    <w:rsid w:val="00CD1C8A"/>
    <w:rsid w:val="00CD28F7"/>
    <w:rsid w:val="00CD5222"/>
    <w:rsid w:val="00CD671F"/>
    <w:rsid w:val="00CD6C43"/>
    <w:rsid w:val="00CD748C"/>
    <w:rsid w:val="00CE2457"/>
    <w:rsid w:val="00CE35CE"/>
    <w:rsid w:val="00CE3CFE"/>
    <w:rsid w:val="00CE51BD"/>
    <w:rsid w:val="00CE55D2"/>
    <w:rsid w:val="00CE5BE8"/>
    <w:rsid w:val="00CE734B"/>
    <w:rsid w:val="00CF0464"/>
    <w:rsid w:val="00CF046E"/>
    <w:rsid w:val="00CF24A6"/>
    <w:rsid w:val="00CF2AB5"/>
    <w:rsid w:val="00CF35BE"/>
    <w:rsid w:val="00CF3760"/>
    <w:rsid w:val="00CF6A13"/>
    <w:rsid w:val="00CF6D98"/>
    <w:rsid w:val="00CF72E3"/>
    <w:rsid w:val="00CF739F"/>
    <w:rsid w:val="00D03196"/>
    <w:rsid w:val="00D040DD"/>
    <w:rsid w:val="00D057BD"/>
    <w:rsid w:val="00D072DB"/>
    <w:rsid w:val="00D0751D"/>
    <w:rsid w:val="00D1133F"/>
    <w:rsid w:val="00D11631"/>
    <w:rsid w:val="00D11982"/>
    <w:rsid w:val="00D11C17"/>
    <w:rsid w:val="00D136B5"/>
    <w:rsid w:val="00D13F5B"/>
    <w:rsid w:val="00D159B2"/>
    <w:rsid w:val="00D177FF"/>
    <w:rsid w:val="00D206E1"/>
    <w:rsid w:val="00D219A7"/>
    <w:rsid w:val="00D22B40"/>
    <w:rsid w:val="00D22FBF"/>
    <w:rsid w:val="00D248F4"/>
    <w:rsid w:val="00D24ACB"/>
    <w:rsid w:val="00D262FC"/>
    <w:rsid w:val="00D26F00"/>
    <w:rsid w:val="00D2779F"/>
    <w:rsid w:val="00D30ADF"/>
    <w:rsid w:val="00D3110B"/>
    <w:rsid w:val="00D32ECE"/>
    <w:rsid w:val="00D32EEF"/>
    <w:rsid w:val="00D338B8"/>
    <w:rsid w:val="00D3754E"/>
    <w:rsid w:val="00D41ED9"/>
    <w:rsid w:val="00D44AAB"/>
    <w:rsid w:val="00D44E68"/>
    <w:rsid w:val="00D47A69"/>
    <w:rsid w:val="00D515B7"/>
    <w:rsid w:val="00D5243D"/>
    <w:rsid w:val="00D54489"/>
    <w:rsid w:val="00D54A8F"/>
    <w:rsid w:val="00D5520C"/>
    <w:rsid w:val="00D55F82"/>
    <w:rsid w:val="00D567EF"/>
    <w:rsid w:val="00D56F64"/>
    <w:rsid w:val="00D578C3"/>
    <w:rsid w:val="00D60AE1"/>
    <w:rsid w:val="00D60FC1"/>
    <w:rsid w:val="00D618B9"/>
    <w:rsid w:val="00D6236C"/>
    <w:rsid w:val="00D62C1E"/>
    <w:rsid w:val="00D62E3D"/>
    <w:rsid w:val="00D62FC9"/>
    <w:rsid w:val="00D63B5B"/>
    <w:rsid w:val="00D63E88"/>
    <w:rsid w:val="00D643BE"/>
    <w:rsid w:val="00D645BE"/>
    <w:rsid w:val="00D64B62"/>
    <w:rsid w:val="00D659E0"/>
    <w:rsid w:val="00D66E9C"/>
    <w:rsid w:val="00D67407"/>
    <w:rsid w:val="00D67E0E"/>
    <w:rsid w:val="00D70F4B"/>
    <w:rsid w:val="00D72EAA"/>
    <w:rsid w:val="00D7417A"/>
    <w:rsid w:val="00D747F0"/>
    <w:rsid w:val="00D74E1F"/>
    <w:rsid w:val="00D74F8C"/>
    <w:rsid w:val="00D75361"/>
    <w:rsid w:val="00D75DEB"/>
    <w:rsid w:val="00D75F7A"/>
    <w:rsid w:val="00D76D4E"/>
    <w:rsid w:val="00D76E81"/>
    <w:rsid w:val="00D80162"/>
    <w:rsid w:val="00D803B0"/>
    <w:rsid w:val="00D803B3"/>
    <w:rsid w:val="00D81C88"/>
    <w:rsid w:val="00D83EA6"/>
    <w:rsid w:val="00D843CC"/>
    <w:rsid w:val="00D84A02"/>
    <w:rsid w:val="00D84D32"/>
    <w:rsid w:val="00D85736"/>
    <w:rsid w:val="00D872D5"/>
    <w:rsid w:val="00D87810"/>
    <w:rsid w:val="00D87846"/>
    <w:rsid w:val="00D90A7E"/>
    <w:rsid w:val="00D90C1C"/>
    <w:rsid w:val="00D91028"/>
    <w:rsid w:val="00D91360"/>
    <w:rsid w:val="00D9197B"/>
    <w:rsid w:val="00D9315A"/>
    <w:rsid w:val="00D94B7A"/>
    <w:rsid w:val="00D953FA"/>
    <w:rsid w:val="00D9615C"/>
    <w:rsid w:val="00D97170"/>
    <w:rsid w:val="00DA1C3F"/>
    <w:rsid w:val="00DA21A0"/>
    <w:rsid w:val="00DA29C8"/>
    <w:rsid w:val="00DA379A"/>
    <w:rsid w:val="00DA509D"/>
    <w:rsid w:val="00DA6878"/>
    <w:rsid w:val="00DA6F01"/>
    <w:rsid w:val="00DA7B5D"/>
    <w:rsid w:val="00DB009E"/>
    <w:rsid w:val="00DB0280"/>
    <w:rsid w:val="00DB3930"/>
    <w:rsid w:val="00DB5A00"/>
    <w:rsid w:val="00DB6342"/>
    <w:rsid w:val="00DB6354"/>
    <w:rsid w:val="00DB649C"/>
    <w:rsid w:val="00DB6C39"/>
    <w:rsid w:val="00DB70EB"/>
    <w:rsid w:val="00DC0439"/>
    <w:rsid w:val="00DC0967"/>
    <w:rsid w:val="00DC29D0"/>
    <w:rsid w:val="00DC2E9B"/>
    <w:rsid w:val="00DC35A7"/>
    <w:rsid w:val="00DC4790"/>
    <w:rsid w:val="00DC617E"/>
    <w:rsid w:val="00DC6957"/>
    <w:rsid w:val="00DD053A"/>
    <w:rsid w:val="00DD13D1"/>
    <w:rsid w:val="00DD14DA"/>
    <w:rsid w:val="00DD1593"/>
    <w:rsid w:val="00DD16CF"/>
    <w:rsid w:val="00DD2C63"/>
    <w:rsid w:val="00DD34EB"/>
    <w:rsid w:val="00DD4844"/>
    <w:rsid w:val="00DD6C5D"/>
    <w:rsid w:val="00DD7786"/>
    <w:rsid w:val="00DE00D9"/>
    <w:rsid w:val="00DE033F"/>
    <w:rsid w:val="00DE04B3"/>
    <w:rsid w:val="00DE1594"/>
    <w:rsid w:val="00DE211E"/>
    <w:rsid w:val="00DE2BAA"/>
    <w:rsid w:val="00DE37C5"/>
    <w:rsid w:val="00DE396C"/>
    <w:rsid w:val="00DE3ABD"/>
    <w:rsid w:val="00DE4DD1"/>
    <w:rsid w:val="00DE576A"/>
    <w:rsid w:val="00DE5999"/>
    <w:rsid w:val="00DE599C"/>
    <w:rsid w:val="00DE6E11"/>
    <w:rsid w:val="00DE6ED3"/>
    <w:rsid w:val="00DE6F46"/>
    <w:rsid w:val="00DF2562"/>
    <w:rsid w:val="00DF6A00"/>
    <w:rsid w:val="00E006C6"/>
    <w:rsid w:val="00E00CC6"/>
    <w:rsid w:val="00E01D69"/>
    <w:rsid w:val="00E023C2"/>
    <w:rsid w:val="00E0382A"/>
    <w:rsid w:val="00E03B13"/>
    <w:rsid w:val="00E06CB3"/>
    <w:rsid w:val="00E07F5D"/>
    <w:rsid w:val="00E11C85"/>
    <w:rsid w:val="00E149EB"/>
    <w:rsid w:val="00E14B76"/>
    <w:rsid w:val="00E15E9E"/>
    <w:rsid w:val="00E162AE"/>
    <w:rsid w:val="00E16550"/>
    <w:rsid w:val="00E1666A"/>
    <w:rsid w:val="00E16D6B"/>
    <w:rsid w:val="00E22278"/>
    <w:rsid w:val="00E23721"/>
    <w:rsid w:val="00E242CF"/>
    <w:rsid w:val="00E24502"/>
    <w:rsid w:val="00E24AA4"/>
    <w:rsid w:val="00E25592"/>
    <w:rsid w:val="00E25B87"/>
    <w:rsid w:val="00E27ED6"/>
    <w:rsid w:val="00E3054B"/>
    <w:rsid w:val="00E32891"/>
    <w:rsid w:val="00E3397A"/>
    <w:rsid w:val="00E3403F"/>
    <w:rsid w:val="00E366BB"/>
    <w:rsid w:val="00E36BE7"/>
    <w:rsid w:val="00E36F5E"/>
    <w:rsid w:val="00E400BF"/>
    <w:rsid w:val="00E404D1"/>
    <w:rsid w:val="00E407BA"/>
    <w:rsid w:val="00E40E07"/>
    <w:rsid w:val="00E4140A"/>
    <w:rsid w:val="00E41452"/>
    <w:rsid w:val="00E419B2"/>
    <w:rsid w:val="00E422B9"/>
    <w:rsid w:val="00E42D72"/>
    <w:rsid w:val="00E43E23"/>
    <w:rsid w:val="00E4424B"/>
    <w:rsid w:val="00E443A0"/>
    <w:rsid w:val="00E46A21"/>
    <w:rsid w:val="00E47150"/>
    <w:rsid w:val="00E472A3"/>
    <w:rsid w:val="00E47CEC"/>
    <w:rsid w:val="00E50D03"/>
    <w:rsid w:val="00E5339E"/>
    <w:rsid w:val="00E53411"/>
    <w:rsid w:val="00E53624"/>
    <w:rsid w:val="00E552FD"/>
    <w:rsid w:val="00E56ED9"/>
    <w:rsid w:val="00E57792"/>
    <w:rsid w:val="00E57E8C"/>
    <w:rsid w:val="00E62D36"/>
    <w:rsid w:val="00E63C5E"/>
    <w:rsid w:val="00E645EB"/>
    <w:rsid w:val="00E65E96"/>
    <w:rsid w:val="00E66906"/>
    <w:rsid w:val="00E66ABB"/>
    <w:rsid w:val="00E706D2"/>
    <w:rsid w:val="00E71793"/>
    <w:rsid w:val="00E736D5"/>
    <w:rsid w:val="00E800C7"/>
    <w:rsid w:val="00E802E9"/>
    <w:rsid w:val="00E805A2"/>
    <w:rsid w:val="00E80696"/>
    <w:rsid w:val="00E843D9"/>
    <w:rsid w:val="00E8481A"/>
    <w:rsid w:val="00E84C3B"/>
    <w:rsid w:val="00E84D24"/>
    <w:rsid w:val="00E85123"/>
    <w:rsid w:val="00E86690"/>
    <w:rsid w:val="00E87D7B"/>
    <w:rsid w:val="00E90591"/>
    <w:rsid w:val="00E91D86"/>
    <w:rsid w:val="00E92BDF"/>
    <w:rsid w:val="00E93076"/>
    <w:rsid w:val="00E950A5"/>
    <w:rsid w:val="00E96761"/>
    <w:rsid w:val="00E96EFD"/>
    <w:rsid w:val="00EA0F04"/>
    <w:rsid w:val="00EA2DB8"/>
    <w:rsid w:val="00EA39BD"/>
    <w:rsid w:val="00EA40B3"/>
    <w:rsid w:val="00EA58BA"/>
    <w:rsid w:val="00EA5C1E"/>
    <w:rsid w:val="00EA65E2"/>
    <w:rsid w:val="00EA6ADD"/>
    <w:rsid w:val="00EB0C96"/>
    <w:rsid w:val="00EB189D"/>
    <w:rsid w:val="00EB2DB4"/>
    <w:rsid w:val="00EB310F"/>
    <w:rsid w:val="00EB357E"/>
    <w:rsid w:val="00EB6F53"/>
    <w:rsid w:val="00EC029F"/>
    <w:rsid w:val="00EC1DB5"/>
    <w:rsid w:val="00EC2001"/>
    <w:rsid w:val="00EC2248"/>
    <w:rsid w:val="00EC50E3"/>
    <w:rsid w:val="00EC65BE"/>
    <w:rsid w:val="00EC7BE1"/>
    <w:rsid w:val="00ED046D"/>
    <w:rsid w:val="00ED1207"/>
    <w:rsid w:val="00ED25E5"/>
    <w:rsid w:val="00ED2786"/>
    <w:rsid w:val="00ED590E"/>
    <w:rsid w:val="00ED5BBD"/>
    <w:rsid w:val="00ED682E"/>
    <w:rsid w:val="00ED7E38"/>
    <w:rsid w:val="00EE0521"/>
    <w:rsid w:val="00EE0903"/>
    <w:rsid w:val="00EE2FA4"/>
    <w:rsid w:val="00EE37EA"/>
    <w:rsid w:val="00EE38A6"/>
    <w:rsid w:val="00EE6BFB"/>
    <w:rsid w:val="00EE7114"/>
    <w:rsid w:val="00EE715C"/>
    <w:rsid w:val="00EF066F"/>
    <w:rsid w:val="00EF12BA"/>
    <w:rsid w:val="00EF12C5"/>
    <w:rsid w:val="00EF1B11"/>
    <w:rsid w:val="00EF27DA"/>
    <w:rsid w:val="00EF2BE8"/>
    <w:rsid w:val="00EF4C00"/>
    <w:rsid w:val="00EF6B20"/>
    <w:rsid w:val="00F002D2"/>
    <w:rsid w:val="00F00E2F"/>
    <w:rsid w:val="00F02B5A"/>
    <w:rsid w:val="00F03411"/>
    <w:rsid w:val="00F12180"/>
    <w:rsid w:val="00F13F4B"/>
    <w:rsid w:val="00F16110"/>
    <w:rsid w:val="00F177B2"/>
    <w:rsid w:val="00F21527"/>
    <w:rsid w:val="00F21918"/>
    <w:rsid w:val="00F2305D"/>
    <w:rsid w:val="00F24645"/>
    <w:rsid w:val="00F262D4"/>
    <w:rsid w:val="00F2712F"/>
    <w:rsid w:val="00F274CC"/>
    <w:rsid w:val="00F30D7B"/>
    <w:rsid w:val="00F30E0B"/>
    <w:rsid w:val="00F31E63"/>
    <w:rsid w:val="00F3292B"/>
    <w:rsid w:val="00F32A39"/>
    <w:rsid w:val="00F338EB"/>
    <w:rsid w:val="00F33FC2"/>
    <w:rsid w:val="00F3500E"/>
    <w:rsid w:val="00F364B9"/>
    <w:rsid w:val="00F36AFA"/>
    <w:rsid w:val="00F36D94"/>
    <w:rsid w:val="00F41058"/>
    <w:rsid w:val="00F41A9F"/>
    <w:rsid w:val="00F42779"/>
    <w:rsid w:val="00F42A2F"/>
    <w:rsid w:val="00F438FF"/>
    <w:rsid w:val="00F451F9"/>
    <w:rsid w:val="00F458FB"/>
    <w:rsid w:val="00F478D0"/>
    <w:rsid w:val="00F47FD9"/>
    <w:rsid w:val="00F50AFA"/>
    <w:rsid w:val="00F5169E"/>
    <w:rsid w:val="00F519A2"/>
    <w:rsid w:val="00F52090"/>
    <w:rsid w:val="00F52119"/>
    <w:rsid w:val="00F55846"/>
    <w:rsid w:val="00F55E28"/>
    <w:rsid w:val="00F55FD7"/>
    <w:rsid w:val="00F568E5"/>
    <w:rsid w:val="00F57628"/>
    <w:rsid w:val="00F61BEC"/>
    <w:rsid w:val="00F62321"/>
    <w:rsid w:val="00F63659"/>
    <w:rsid w:val="00F64D76"/>
    <w:rsid w:val="00F64F1B"/>
    <w:rsid w:val="00F651A2"/>
    <w:rsid w:val="00F662C2"/>
    <w:rsid w:val="00F66499"/>
    <w:rsid w:val="00F66F7D"/>
    <w:rsid w:val="00F703EF"/>
    <w:rsid w:val="00F70BEB"/>
    <w:rsid w:val="00F70CD8"/>
    <w:rsid w:val="00F71156"/>
    <w:rsid w:val="00F72A4B"/>
    <w:rsid w:val="00F746FD"/>
    <w:rsid w:val="00F7570E"/>
    <w:rsid w:val="00F75796"/>
    <w:rsid w:val="00F75A7D"/>
    <w:rsid w:val="00F75B70"/>
    <w:rsid w:val="00F76867"/>
    <w:rsid w:val="00F771A9"/>
    <w:rsid w:val="00F82119"/>
    <w:rsid w:val="00F83206"/>
    <w:rsid w:val="00F85E92"/>
    <w:rsid w:val="00F86DFA"/>
    <w:rsid w:val="00F91661"/>
    <w:rsid w:val="00F93D18"/>
    <w:rsid w:val="00F9614D"/>
    <w:rsid w:val="00F96B9A"/>
    <w:rsid w:val="00F97A07"/>
    <w:rsid w:val="00FA212F"/>
    <w:rsid w:val="00FA3366"/>
    <w:rsid w:val="00FA3475"/>
    <w:rsid w:val="00FA369B"/>
    <w:rsid w:val="00FA4588"/>
    <w:rsid w:val="00FA45D3"/>
    <w:rsid w:val="00FA4783"/>
    <w:rsid w:val="00FA4841"/>
    <w:rsid w:val="00FA4864"/>
    <w:rsid w:val="00FA4A64"/>
    <w:rsid w:val="00FA5B45"/>
    <w:rsid w:val="00FB2B83"/>
    <w:rsid w:val="00FB313D"/>
    <w:rsid w:val="00FB512E"/>
    <w:rsid w:val="00FB5938"/>
    <w:rsid w:val="00FB6743"/>
    <w:rsid w:val="00FB6E58"/>
    <w:rsid w:val="00FB6EDF"/>
    <w:rsid w:val="00FB75B2"/>
    <w:rsid w:val="00FC0AF2"/>
    <w:rsid w:val="00FC172B"/>
    <w:rsid w:val="00FC27C5"/>
    <w:rsid w:val="00FC4DD0"/>
    <w:rsid w:val="00FC4EBB"/>
    <w:rsid w:val="00FC50FB"/>
    <w:rsid w:val="00FC542F"/>
    <w:rsid w:val="00FC55F6"/>
    <w:rsid w:val="00FC5606"/>
    <w:rsid w:val="00FC643E"/>
    <w:rsid w:val="00FC6BCE"/>
    <w:rsid w:val="00FC7278"/>
    <w:rsid w:val="00FC7D4A"/>
    <w:rsid w:val="00FD09B2"/>
    <w:rsid w:val="00FD2216"/>
    <w:rsid w:val="00FD351F"/>
    <w:rsid w:val="00FD3CF1"/>
    <w:rsid w:val="00FD4093"/>
    <w:rsid w:val="00FD4A11"/>
    <w:rsid w:val="00FD532C"/>
    <w:rsid w:val="00FD7619"/>
    <w:rsid w:val="00FE02BD"/>
    <w:rsid w:val="00FE0E70"/>
    <w:rsid w:val="00FE29DF"/>
    <w:rsid w:val="00FE2E1A"/>
    <w:rsid w:val="00FE5035"/>
    <w:rsid w:val="00FE6E2D"/>
    <w:rsid w:val="00FF381E"/>
    <w:rsid w:val="00FF41E5"/>
    <w:rsid w:val="00FF466B"/>
    <w:rsid w:val="00FF51E7"/>
    <w:rsid w:val="00FF63D9"/>
    <w:rsid w:val="00F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6CFF9B0"/>
  <w15:docId w15:val="{479F99CE-EE4E-4CCB-B59F-EC7ECEB5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STAR" w:eastAsia="Times New Roman" w:hAnsi="TSTAR" w:cs="Arial"/>
        <w:sz w:val="16"/>
        <w:szCs w:val="16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D4A11"/>
    <w:pPr>
      <w:spacing w:line="260" w:lineRule="exact"/>
    </w:pPr>
    <w:rPr>
      <w:rFonts w:ascii="T-Star" w:hAnsi="T-Star"/>
      <w:sz w:val="19"/>
    </w:rPr>
  </w:style>
  <w:style w:type="paragraph" w:styleId="Heading1">
    <w:name w:val="heading 1"/>
    <w:basedOn w:val="Normal"/>
    <w:next w:val="Fliesstext"/>
    <w:qFormat/>
    <w:rsid w:val="00EA39BD"/>
    <w:pPr>
      <w:keepNext/>
      <w:numPr>
        <w:numId w:val="6"/>
      </w:numPr>
      <w:spacing w:before="20" w:line="240" w:lineRule="auto"/>
      <w:outlineLvl w:val="0"/>
    </w:pPr>
    <w:rPr>
      <w:rFonts w:cs="Times New Roman"/>
      <w:b/>
      <w:sz w:val="24"/>
      <w:szCs w:val="20"/>
    </w:rPr>
  </w:style>
  <w:style w:type="paragraph" w:styleId="Heading2">
    <w:name w:val="heading 2"/>
    <w:basedOn w:val="Heading1"/>
    <w:next w:val="Fliesstext"/>
    <w:qFormat/>
    <w:rsid w:val="00253C2B"/>
    <w:pPr>
      <w:numPr>
        <w:ilvl w:val="1"/>
      </w:numPr>
      <w:spacing w:line="260" w:lineRule="exact"/>
      <w:outlineLvl w:val="1"/>
    </w:pPr>
    <w:rPr>
      <w:sz w:val="19"/>
    </w:rPr>
  </w:style>
  <w:style w:type="paragraph" w:styleId="Heading3">
    <w:name w:val="heading 3"/>
    <w:basedOn w:val="Heading2"/>
    <w:next w:val="Fliesstext"/>
    <w:qFormat/>
    <w:rsid w:val="000800FD"/>
    <w:pPr>
      <w:numPr>
        <w:ilvl w:val="2"/>
      </w:numPr>
      <w:outlineLvl w:val="2"/>
    </w:pPr>
  </w:style>
  <w:style w:type="paragraph" w:styleId="Heading4">
    <w:name w:val="heading 4"/>
    <w:basedOn w:val="Normal"/>
    <w:next w:val="Fliesstext"/>
    <w:link w:val="Heading4Char"/>
    <w:rsid w:val="003E1A6C"/>
    <w:pPr>
      <w:keepNext/>
      <w:tabs>
        <w:tab w:val="num" w:pos="907"/>
      </w:tabs>
      <w:spacing w:after="280" w:line="280" w:lineRule="exact"/>
      <w:ind w:left="907" w:hanging="907"/>
      <w:outlineLvl w:val="3"/>
    </w:pPr>
    <w:rPr>
      <w:rFonts w:cs="Times New Roman"/>
      <w:szCs w:val="20"/>
    </w:rPr>
  </w:style>
  <w:style w:type="paragraph" w:styleId="Heading5">
    <w:name w:val="heading 5"/>
    <w:basedOn w:val="Normal"/>
    <w:next w:val="Normal"/>
    <w:link w:val="Heading5Char"/>
    <w:rsid w:val="003E1A6C"/>
    <w:pPr>
      <w:tabs>
        <w:tab w:val="num" w:pos="1008"/>
      </w:tabs>
      <w:spacing w:before="240" w:after="60"/>
      <w:ind w:left="1009" w:hanging="1009"/>
      <w:outlineLvl w:val="4"/>
    </w:pPr>
    <w:rPr>
      <w:rFonts w:cs="Times New Roman"/>
      <w:szCs w:val="20"/>
    </w:rPr>
  </w:style>
  <w:style w:type="paragraph" w:styleId="Heading6">
    <w:name w:val="heading 6"/>
    <w:basedOn w:val="Normal"/>
    <w:next w:val="Normal"/>
    <w:link w:val="Heading6Char"/>
    <w:rsid w:val="003E1A6C"/>
    <w:pPr>
      <w:tabs>
        <w:tab w:val="num" w:pos="1152"/>
      </w:tabs>
      <w:spacing w:before="240" w:after="60"/>
      <w:ind w:left="1151" w:hanging="1151"/>
      <w:outlineLvl w:val="5"/>
    </w:pPr>
    <w:rPr>
      <w:rFonts w:ascii="Times New Roman" w:hAnsi="Times New Roman" w:cs="Times New Roman"/>
      <w:i/>
      <w:szCs w:val="20"/>
    </w:rPr>
  </w:style>
  <w:style w:type="paragraph" w:styleId="Heading7">
    <w:name w:val="heading 7"/>
    <w:basedOn w:val="Heading1"/>
    <w:next w:val="Fliesstext"/>
    <w:link w:val="Heading7Char"/>
    <w:rsid w:val="003E1A6C"/>
    <w:pPr>
      <w:pageBreakBefore/>
      <w:numPr>
        <w:ilvl w:val="6"/>
      </w:numPr>
      <w:outlineLvl w:val="6"/>
    </w:pPr>
  </w:style>
  <w:style w:type="paragraph" w:styleId="Heading8">
    <w:name w:val="heading 8"/>
    <w:basedOn w:val="Heading2"/>
    <w:next w:val="Fliesstext"/>
    <w:link w:val="Heading8Char"/>
    <w:rsid w:val="003E1A6C"/>
    <w:pPr>
      <w:numPr>
        <w:ilvl w:val="7"/>
      </w:numPr>
      <w:outlineLvl w:val="7"/>
    </w:pPr>
  </w:style>
  <w:style w:type="paragraph" w:styleId="Heading9">
    <w:name w:val="heading 9"/>
    <w:basedOn w:val="Heading3"/>
    <w:next w:val="Fliesstext"/>
    <w:link w:val="Heading9Char"/>
    <w:rsid w:val="00570836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A7644"/>
    <w:pPr>
      <w:pBdr>
        <w:bottom w:val="single" w:sz="4" w:space="2" w:color="auto"/>
      </w:pBdr>
      <w:tabs>
        <w:tab w:val="right" w:pos="9393"/>
      </w:tabs>
      <w:spacing w:before="120"/>
    </w:pPr>
  </w:style>
  <w:style w:type="paragraph" w:styleId="Footer">
    <w:name w:val="footer"/>
    <w:basedOn w:val="Normal"/>
    <w:link w:val="FooterChar"/>
    <w:unhideWhenUsed/>
    <w:rsid w:val="00726190"/>
    <w:pPr>
      <w:tabs>
        <w:tab w:val="center" w:pos="4536"/>
        <w:tab w:val="right" w:pos="9072"/>
      </w:tabs>
      <w:spacing w:line="240" w:lineRule="auto"/>
    </w:pPr>
  </w:style>
  <w:style w:type="paragraph" w:customStyle="1" w:styleId="BeKopfFusslinks">
    <w:name w:val="Be_Kopf_Fuss_links"/>
    <w:basedOn w:val="Normal"/>
    <w:semiHidden/>
    <w:rsid w:val="00C209B0"/>
    <w:pPr>
      <w:spacing w:line="200" w:lineRule="exact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726190"/>
    <w:rPr>
      <w:rFonts w:ascii="T-Star" w:hAnsi="T-Star"/>
      <w:sz w:val="20"/>
    </w:rPr>
  </w:style>
  <w:style w:type="character" w:styleId="CommentReference">
    <w:name w:val="annotation reference"/>
    <w:basedOn w:val="DefaultParagraphFont"/>
    <w:semiHidden/>
    <w:unhideWhenUsed/>
    <w:rsid w:val="00A8494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84941"/>
    <w:pPr>
      <w:spacing w:line="240" w:lineRule="auto"/>
    </w:pPr>
    <w:rPr>
      <w:szCs w:val="20"/>
    </w:rPr>
  </w:style>
  <w:style w:type="character" w:styleId="PageNumber">
    <w:name w:val="page number"/>
    <w:basedOn w:val="DefaultParagraphFont"/>
    <w:semiHidden/>
    <w:rsid w:val="00324F7B"/>
  </w:style>
  <w:style w:type="paragraph" w:customStyle="1" w:styleId="Abschnittstitel">
    <w:name w:val="Abschnittstitel"/>
    <w:basedOn w:val="Normal"/>
    <w:qFormat/>
    <w:rsid w:val="00230D54"/>
    <w:pPr>
      <w:jc w:val="both"/>
    </w:pPr>
    <w:rPr>
      <w:rFonts w:cs="Times New Roman"/>
      <w:b/>
      <w:bCs/>
      <w:szCs w:val="20"/>
    </w:rPr>
  </w:style>
  <w:style w:type="numbering" w:styleId="111111">
    <w:name w:val="Outline List 2"/>
    <w:basedOn w:val="NoList"/>
    <w:semiHidden/>
    <w:rsid w:val="00295459"/>
    <w:pPr>
      <w:numPr>
        <w:numId w:val="3"/>
      </w:numPr>
    </w:pPr>
  </w:style>
  <w:style w:type="character" w:styleId="Hyperlink">
    <w:name w:val="Hyperlink"/>
    <w:semiHidden/>
    <w:rsid w:val="00DC29D0"/>
    <w:rPr>
      <w:color w:val="auto"/>
      <w:u w:val="single"/>
    </w:rPr>
  </w:style>
  <w:style w:type="table" w:styleId="TableGrid">
    <w:name w:val="Table Grid"/>
    <w:basedOn w:val="TableNormal"/>
    <w:semiHidden/>
    <w:rsid w:val="000F0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semiHidden/>
    <w:rsid w:val="00A84941"/>
    <w:rPr>
      <w:sz w:val="20"/>
      <w:szCs w:val="20"/>
    </w:rPr>
  </w:style>
  <w:style w:type="table" w:customStyle="1" w:styleId="TabFStandard">
    <w:name w:val="TabF_Standard"/>
    <w:basedOn w:val="TableNormal"/>
    <w:semiHidden/>
    <w:rsid w:val="000F08CA"/>
    <w:tblPr>
      <w:tblInd w:w="737" w:type="dxa"/>
      <w:tblBorders>
        <w:top w:val="single" w:sz="8" w:space="0" w:color="auto"/>
        <w:bottom w:val="single" w:sz="8" w:space="0" w:color="auto"/>
        <w:insideH w:val="single" w:sz="6" w:space="0" w:color="auto"/>
      </w:tblBorders>
      <w:tblCellMar>
        <w:top w:w="28" w:type="dxa"/>
        <w:bottom w:w="2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84941"/>
    <w:rPr>
      <w:b/>
      <w:bCs/>
    </w:rPr>
  </w:style>
  <w:style w:type="table" w:customStyle="1" w:styleId="TabFKopfgrau">
    <w:name w:val="TabF_Kopf_grau"/>
    <w:basedOn w:val="TabFStandard"/>
    <w:rsid w:val="000F08CA"/>
    <w:tblPr/>
    <w:tblStylePr w:type="fir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character" w:customStyle="1" w:styleId="Heading7Char">
    <w:name w:val="Heading 7 Char"/>
    <w:basedOn w:val="DefaultParagraphFont"/>
    <w:link w:val="Heading7"/>
    <w:rsid w:val="003E1A6C"/>
    <w:rPr>
      <w:rFonts w:ascii="T-Star" w:hAnsi="T-Star" w:cs="Times New Roman"/>
      <w:b/>
      <w:sz w:val="24"/>
      <w:szCs w:val="20"/>
    </w:rPr>
  </w:style>
  <w:style w:type="paragraph" w:customStyle="1" w:styleId="Fliesstext">
    <w:name w:val="Fliesstext"/>
    <w:basedOn w:val="Normal"/>
    <w:link w:val="FliesstextZchnZchn"/>
    <w:qFormat/>
    <w:rsid w:val="00A80FA2"/>
  </w:style>
  <w:style w:type="paragraph" w:styleId="DocumentMap">
    <w:name w:val="Document Map"/>
    <w:basedOn w:val="Normal"/>
    <w:semiHidden/>
    <w:rsid w:val="003D75A9"/>
    <w:pPr>
      <w:shd w:val="clear" w:color="auto" w:fill="000080"/>
    </w:pPr>
    <w:rPr>
      <w:rFonts w:ascii="Tahoma" w:hAnsi="Tahoma" w:cs="Tahoma"/>
      <w:szCs w:val="20"/>
    </w:rPr>
  </w:style>
  <w:style w:type="numbering" w:customStyle="1" w:styleId="AufzhlungEBGnummeriert">
    <w:name w:val="Aufzählung EBG nummeriert"/>
    <w:basedOn w:val="NoList"/>
    <w:semiHidden/>
    <w:rsid w:val="00295459"/>
    <w:pPr>
      <w:numPr>
        <w:numId w:val="1"/>
      </w:numPr>
    </w:pPr>
  </w:style>
  <w:style w:type="paragraph" w:customStyle="1" w:styleId="Aufzhlungunnummeriert">
    <w:name w:val="Aufzählung unnummeriert"/>
    <w:basedOn w:val="Fliesstext"/>
    <w:qFormat/>
    <w:rsid w:val="00467741"/>
    <w:pPr>
      <w:numPr>
        <w:numId w:val="4"/>
      </w:numPr>
      <w:tabs>
        <w:tab w:val="right" w:pos="6691"/>
      </w:tabs>
      <w:contextualSpacing/>
    </w:pPr>
    <w:rPr>
      <w:rFonts w:cs="Times New Roman"/>
      <w:szCs w:val="20"/>
      <w:lang w:eastAsia="de-DE"/>
    </w:rPr>
  </w:style>
  <w:style w:type="paragraph" w:customStyle="1" w:styleId="Aufzhlungnummeriert">
    <w:name w:val="Aufzählung nummeriert"/>
    <w:basedOn w:val="Aufzhlungunnummeriert"/>
    <w:qFormat/>
    <w:rsid w:val="00295459"/>
    <w:pPr>
      <w:numPr>
        <w:numId w:val="5"/>
      </w:numPr>
    </w:pPr>
  </w:style>
  <w:style w:type="numbering" w:customStyle="1" w:styleId="AufzhlungEBG">
    <w:name w:val="Aufzählung_EBG"/>
    <w:basedOn w:val="NoList"/>
    <w:semiHidden/>
    <w:rsid w:val="00E71793"/>
    <w:pPr>
      <w:numPr>
        <w:numId w:val="2"/>
      </w:numPr>
    </w:pPr>
  </w:style>
  <w:style w:type="character" w:customStyle="1" w:styleId="Heading8Char">
    <w:name w:val="Heading 8 Char"/>
    <w:basedOn w:val="DefaultParagraphFont"/>
    <w:link w:val="Heading8"/>
    <w:rsid w:val="003E1A6C"/>
    <w:rPr>
      <w:rFonts w:ascii="T-Star" w:hAnsi="T-Star" w:cs="Times New Roman"/>
      <w:b/>
      <w:sz w:val="19"/>
      <w:szCs w:val="20"/>
    </w:rPr>
  </w:style>
  <w:style w:type="character" w:customStyle="1" w:styleId="Heading9Char">
    <w:name w:val="Heading 9 Char"/>
    <w:basedOn w:val="DefaultParagraphFont"/>
    <w:link w:val="Heading9"/>
    <w:rsid w:val="00570836"/>
    <w:rPr>
      <w:rFonts w:ascii="T-Star" w:hAnsi="T-Star" w:cs="Times New Roman"/>
      <w:b/>
      <w:sz w:val="19"/>
      <w:szCs w:val="20"/>
    </w:rPr>
  </w:style>
  <w:style w:type="character" w:customStyle="1" w:styleId="FliesstextZchnZchn">
    <w:name w:val="Fliesstext Zchn Zchn"/>
    <w:link w:val="Fliesstext"/>
    <w:rsid w:val="00A80FA2"/>
    <w:rPr>
      <w:sz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849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A849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84941"/>
    <w:rPr>
      <w:rFonts w:ascii="Segoe UI" w:hAnsi="Segoe UI" w:cs="Segoe UI"/>
      <w:sz w:val="18"/>
      <w:szCs w:val="18"/>
    </w:rPr>
  </w:style>
  <w:style w:type="paragraph" w:customStyle="1" w:styleId="FusszeileAdresse">
    <w:name w:val="Fusszeile_Adresse"/>
    <w:basedOn w:val="Normal"/>
    <w:rsid w:val="00A84941"/>
    <w:pPr>
      <w:spacing w:line="200" w:lineRule="exact"/>
    </w:pPr>
    <w:rPr>
      <w:sz w:val="16"/>
    </w:rPr>
  </w:style>
  <w:style w:type="paragraph" w:customStyle="1" w:styleId="FusszeileClaim">
    <w:name w:val="Fusszeile_Claim"/>
    <w:basedOn w:val="Fliesstext"/>
    <w:rsid w:val="00A74979"/>
    <w:pPr>
      <w:spacing w:before="200"/>
    </w:pPr>
    <w:rPr>
      <w:b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3E1A6C"/>
    <w:rPr>
      <w:rFonts w:ascii="T-Star" w:hAnsi="T-Star" w:cs="Times New Roman"/>
      <w:sz w:val="19"/>
      <w:szCs w:val="20"/>
    </w:rPr>
  </w:style>
  <w:style w:type="character" w:customStyle="1" w:styleId="Heading5Char">
    <w:name w:val="Heading 5 Char"/>
    <w:basedOn w:val="DefaultParagraphFont"/>
    <w:link w:val="Heading5"/>
    <w:rsid w:val="003E1A6C"/>
    <w:rPr>
      <w:rFonts w:ascii="T-Star" w:hAnsi="T-Star" w:cs="Times New Roman"/>
      <w:sz w:val="19"/>
      <w:szCs w:val="20"/>
    </w:rPr>
  </w:style>
  <w:style w:type="character" w:customStyle="1" w:styleId="Heading6Char">
    <w:name w:val="Heading 6 Char"/>
    <w:basedOn w:val="DefaultParagraphFont"/>
    <w:link w:val="Heading6"/>
    <w:rsid w:val="003E1A6C"/>
    <w:rPr>
      <w:rFonts w:ascii="Times New Roman" w:hAnsi="Times New Roman" w:cs="Times New Roman"/>
      <w:i/>
      <w:sz w:val="19"/>
      <w:szCs w:val="20"/>
    </w:rPr>
  </w:style>
  <w:style w:type="paragraph" w:customStyle="1" w:styleId="EBGFusszeile1">
    <w:name w:val="EBG_Fusszeile1"/>
    <w:semiHidden/>
    <w:rsid w:val="007E07DC"/>
    <w:pPr>
      <w:spacing w:line="240" w:lineRule="exact"/>
      <w:ind w:right="-597"/>
      <w:jc w:val="right"/>
    </w:pPr>
    <w:rPr>
      <w:rFonts w:ascii="Arial Black" w:hAnsi="Arial Black"/>
      <w:w w:val="93"/>
      <w:sz w:val="18"/>
      <w:szCs w:val="18"/>
      <w:lang w:eastAsia="de-DE"/>
    </w:rPr>
  </w:style>
  <w:style w:type="character" w:customStyle="1" w:styleId="grau70">
    <w:name w:val="_grau70"/>
    <w:rsid w:val="007E07DC"/>
    <w:rPr>
      <w:color w:val="717171"/>
    </w:rPr>
  </w:style>
  <w:style w:type="paragraph" w:customStyle="1" w:styleId="EBGFusszeile2">
    <w:name w:val="EBG_Fusszeile2"/>
    <w:basedOn w:val="EBGFusszeile1"/>
    <w:semiHidden/>
    <w:rsid w:val="007E07DC"/>
    <w:rPr>
      <w:rFonts w:ascii="Arial" w:hAnsi="Arial"/>
      <w:w w:val="10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A71AD"/>
    <w:pPr>
      <w:tabs>
        <w:tab w:val="left" w:pos="1134"/>
        <w:tab w:val="right" w:leader="dot" w:pos="9402"/>
      </w:tabs>
      <w:spacing w:before="20" w:line="240" w:lineRule="auto"/>
      <w:ind w:left="1134" w:hanging="567"/>
    </w:pPr>
    <w:rPr>
      <w:noProof/>
      <w:szCs w:val="20"/>
      <w:lang w:eastAsia="de-DE"/>
    </w:rPr>
  </w:style>
  <w:style w:type="paragraph" w:customStyle="1" w:styleId="EBGKopfzeile">
    <w:name w:val="EBG_Kopfzeile"/>
    <w:basedOn w:val="Normal"/>
    <w:link w:val="EBGKopfzeileZchn"/>
    <w:semiHidden/>
    <w:rsid w:val="007E07DC"/>
    <w:pPr>
      <w:spacing w:line="240" w:lineRule="auto"/>
      <w:ind w:right="-569"/>
      <w:jc w:val="right"/>
    </w:pPr>
    <w:rPr>
      <w:rFonts w:ascii="Arial" w:hAnsi="Arial"/>
      <w:sz w:val="20"/>
      <w:szCs w:val="22"/>
      <w:lang w:eastAsia="de-DE"/>
    </w:rPr>
  </w:style>
  <w:style w:type="character" w:customStyle="1" w:styleId="EBGKopfzeileZchn">
    <w:name w:val="EBG_Kopfzeile Zchn"/>
    <w:link w:val="EBGKopfzeile"/>
    <w:semiHidden/>
    <w:rsid w:val="007E07DC"/>
    <w:rPr>
      <w:rFonts w:ascii="Arial" w:hAnsi="Arial"/>
      <w:sz w:val="20"/>
      <w:szCs w:val="22"/>
      <w:lang w:eastAsia="de-DE"/>
    </w:rPr>
  </w:style>
  <w:style w:type="paragraph" w:customStyle="1" w:styleId="FormularText">
    <w:name w:val="Formular_Text"/>
    <w:basedOn w:val="Normal"/>
    <w:rsid w:val="007E07DC"/>
    <w:pPr>
      <w:spacing w:line="240" w:lineRule="auto"/>
    </w:pPr>
    <w:rPr>
      <w:szCs w:val="20"/>
      <w:lang w:eastAsia="de-DE"/>
    </w:rPr>
  </w:style>
  <w:style w:type="paragraph" w:customStyle="1" w:styleId="FormularHaupttitel">
    <w:name w:val="Formular_Haupttitel"/>
    <w:basedOn w:val="FormularText"/>
    <w:rsid w:val="007E07DC"/>
    <w:pPr>
      <w:spacing w:before="120" w:after="120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204A93"/>
    <w:pPr>
      <w:tabs>
        <w:tab w:val="left" w:pos="567"/>
        <w:tab w:val="right" w:leader="dot" w:pos="9402"/>
      </w:tabs>
      <w:spacing w:before="20" w:line="240" w:lineRule="auto"/>
      <w:ind w:left="567" w:hanging="567"/>
    </w:pPr>
    <w:rPr>
      <w:rFonts w:cs="Times New Roman"/>
      <w:b/>
      <w:bCs/>
      <w:noProof/>
      <w:szCs w:val="20"/>
      <w:lang w:eastAsia="de-DE"/>
    </w:rPr>
  </w:style>
  <w:style w:type="paragraph" w:customStyle="1" w:styleId="FormularTextklein">
    <w:name w:val="Formular_Text_klein"/>
    <w:basedOn w:val="FormularText"/>
    <w:rsid w:val="00DE2BAA"/>
    <w:rPr>
      <w:sz w:val="16"/>
    </w:rPr>
  </w:style>
  <w:style w:type="numbering" w:customStyle="1" w:styleId="LFAufzEBGnum">
    <w:name w:val="LF_Aufz_EBG_num"/>
    <w:basedOn w:val="NoList"/>
    <w:semiHidden/>
    <w:rsid w:val="00DE2BAA"/>
  </w:style>
  <w:style w:type="numbering" w:customStyle="1" w:styleId="LFAufzEBGun">
    <w:name w:val="LF_Aufz_EBG_un"/>
    <w:basedOn w:val="NoList"/>
    <w:semiHidden/>
    <w:rsid w:val="00DE2BAA"/>
  </w:style>
  <w:style w:type="paragraph" w:customStyle="1" w:styleId="FormularZustndig">
    <w:name w:val="Formular_Zuständig"/>
    <w:basedOn w:val="Fliesstext"/>
    <w:rsid w:val="000800FD"/>
    <w:pPr>
      <w:jc w:val="center"/>
    </w:pPr>
    <w:rPr>
      <w:rFonts w:cs="Times New Roman"/>
      <w:szCs w:val="20"/>
      <w:lang w:eastAsia="de-DE"/>
    </w:rPr>
  </w:style>
  <w:style w:type="table" w:customStyle="1" w:styleId="TabFKopfgrau1">
    <w:name w:val="TabF_Kopf_grau1"/>
    <w:basedOn w:val="TabFStandard"/>
    <w:rsid w:val="00763428"/>
    <w:pPr>
      <w:spacing w:line="270" w:lineRule="exact"/>
    </w:pPr>
    <w:rPr>
      <w:rFonts w:ascii="T-Star" w:hAnsi="T-Star"/>
      <w:sz w:val="20"/>
    </w:rPr>
    <w:tblPr>
      <w:tblInd w:w="0" w:type="dxa"/>
      <w:tblBorders>
        <w:top w:val="none" w:sz="0" w:space="0" w:color="auto"/>
        <w:bottom w:val="none" w:sz="0" w:space="0" w:color="auto"/>
        <w:insideH w:val="single" w:sz="12" w:space="0" w:color="FFFFFF" w:themeColor="background1"/>
        <w:insideV w:val="single" w:sz="12" w:space="0" w:color="FFFFFF" w:themeColor="background1"/>
      </w:tblBorders>
      <w:tblCellMar>
        <w:left w:w="85" w:type="dxa"/>
        <w:right w:w="85" w:type="dxa"/>
      </w:tblCellMar>
    </w:tblPr>
    <w:tcPr>
      <w:shd w:val="clear" w:color="auto" w:fill="F2F2F2" w:themeFill="background1" w:themeFillShade="F2"/>
    </w:tcPr>
    <w:tblStylePr w:type="firstRow">
      <w:pPr>
        <w:wordWrap/>
        <w:spacing w:beforeLines="0" w:before="0" w:beforeAutospacing="0" w:afterLines="0" w:after="0" w:afterAutospacing="0" w:line="270" w:lineRule="atLeast"/>
        <w:ind w:leftChars="0" w:left="0" w:rightChars="0" w:right="0" w:firstLineChars="0" w:firstLine="0"/>
        <w:contextualSpacing w:val="0"/>
        <w:mirrorIndents w:val="0"/>
        <w:jc w:val="left"/>
      </w:pPr>
      <w:rPr>
        <w:rFonts w:ascii="TSTAR" w:hAnsi="TSTAR"/>
        <w:b/>
        <w:sz w:val="20"/>
      </w:rPr>
      <w:tblPr/>
      <w:trPr>
        <w:tblHeader/>
      </w:trPr>
      <w:tcPr>
        <w:tcBorders>
          <w:top w:val="nil"/>
          <w:left w:val="nil"/>
          <w:bottom w:val="single" w:sz="12" w:space="0" w:color="FFFFFF" w:themeColor="background1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TabAufzhlung">
    <w:name w:val="Tab_Aufzählung"/>
    <w:basedOn w:val="Aufzhlungunnummeriert"/>
    <w:qFormat/>
    <w:rsid w:val="00763428"/>
    <w:pPr>
      <w:numPr>
        <w:numId w:val="0"/>
      </w:numPr>
      <w:tabs>
        <w:tab w:val="left" w:pos="181"/>
        <w:tab w:val="num" w:pos="284"/>
      </w:tabs>
      <w:ind w:left="181" w:hanging="181"/>
    </w:pPr>
  </w:style>
  <w:style w:type="paragraph" w:customStyle="1" w:styleId="FormularDatum-Zeit">
    <w:name w:val="Formular_Datum-Zeit"/>
    <w:basedOn w:val="FormularText"/>
    <w:rsid w:val="00F5169E"/>
  </w:style>
  <w:style w:type="character" w:styleId="PlaceholderText">
    <w:name w:val="Placeholder Text"/>
    <w:basedOn w:val="DefaultParagraphFont"/>
    <w:uiPriority w:val="99"/>
    <w:semiHidden/>
    <w:rsid w:val="00503B24"/>
    <w:rPr>
      <w:color w:val="808080"/>
    </w:rPr>
  </w:style>
  <w:style w:type="paragraph" w:styleId="ListParagraph">
    <w:name w:val="List Paragraph"/>
    <w:basedOn w:val="Normal"/>
    <w:uiPriority w:val="34"/>
    <w:qFormat/>
    <w:rsid w:val="00B17B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NormalWeb">
    <w:name w:val="Normal (Web)"/>
    <w:basedOn w:val="Normal"/>
    <w:uiPriority w:val="99"/>
    <w:unhideWhenUsed/>
    <w:rsid w:val="00CB48B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25D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4615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7A4683"/>
    <w:pPr>
      <w:spacing w:after="240" w:line="240" w:lineRule="exact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3CB"/>
    <w:rPr>
      <w:rFonts w:ascii="Courier New" w:hAnsi="Courier New" w:cs="Courier New"/>
      <w:sz w:val="20"/>
      <w:szCs w:val="20"/>
    </w:rPr>
  </w:style>
  <w:style w:type="character" w:customStyle="1" w:styleId="gnvwddmdd3b">
    <w:name w:val="gnvwddmdd3b"/>
    <w:basedOn w:val="DefaultParagraphFont"/>
    <w:rsid w:val="003273CB"/>
  </w:style>
  <w:style w:type="character" w:styleId="HTMLCode">
    <w:name w:val="HTML Code"/>
    <w:basedOn w:val="DefaultParagraphFont"/>
    <w:uiPriority w:val="99"/>
    <w:semiHidden/>
    <w:unhideWhenUsed/>
    <w:rsid w:val="0079698D"/>
    <w:rPr>
      <w:rFonts w:ascii="Courier New" w:eastAsiaTheme="minorHAnsi" w:hAnsi="Courier New" w:cs="Courier New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217F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0_Dokumentenvorlagen\P_Protokoll_T-STAR_D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1F769B905C324E9D8729BB11F39196" ma:contentTypeVersion="2" ma:contentTypeDescription="Ein neues Dokument erstellen." ma:contentTypeScope="" ma:versionID="f65286cd5b0c03e6fcc0337f0733126e">
  <xsd:schema xmlns:xsd="http://www.w3.org/2001/XMLSchema" xmlns:xs="http://www.w3.org/2001/XMLSchema" xmlns:p="http://schemas.microsoft.com/office/2006/metadata/properties" xmlns:ns2="002c2250-87b0-41a1-8a63-78dd733826aa" targetNamespace="http://schemas.microsoft.com/office/2006/metadata/properties" ma:root="true" ma:fieldsID="d0036cb42a92dfac19cf6e8445503838" ns2:_="">
    <xsd:import namespace="002c2250-87b0-41a1-8a63-78dd733826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c2250-87b0-41a1-8a63-78dd733826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02c2250-87b0-41a1-8a63-78dd733826aa">
      <UserInfo>
        <DisplayName>Jungo Barbara</DisplayName>
        <AccountId>83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CF890-D642-4B94-BC70-9C7529F613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AC7728-0FF3-4A61-B501-7A1FBB102D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2c2250-87b0-41a1-8a63-78dd73382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B4656F-51F8-4972-AD41-49371F94FFCE}">
  <ds:schemaRefs>
    <ds:schemaRef ds:uri="http://schemas.microsoft.com/office/2006/metadata/properties"/>
    <ds:schemaRef ds:uri="http://schemas.microsoft.com/office/infopath/2007/PartnerControls"/>
    <ds:schemaRef ds:uri="002c2250-87b0-41a1-8a63-78dd733826aa"/>
  </ds:schemaRefs>
</ds:datastoreItem>
</file>

<file path=customXml/itemProps4.xml><?xml version="1.0" encoding="utf-8"?>
<ds:datastoreItem xmlns:ds="http://schemas.openxmlformats.org/officeDocument/2006/customXml" ds:itemID="{6B539019-8955-485C-BB9F-FE80906DA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P_Protokoll_T-STAR_DE.dotx</Template>
  <TotalTime>0</TotalTime>
  <Pages>3</Pages>
  <Words>373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Emch+Berger AG Bern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Tschan David</dc:creator>
  <cp:lastModifiedBy>Patricia Gribi</cp:lastModifiedBy>
  <cp:revision>1007</cp:revision>
  <cp:lastPrinted>2024-03-11T16:15:00Z</cp:lastPrinted>
  <dcterms:created xsi:type="dcterms:W3CDTF">2024-02-18T14:30:00Z</dcterms:created>
  <dcterms:modified xsi:type="dcterms:W3CDTF">2024-06-10T13:30:00Z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0x010100671F769B905C324E9D8729BB11F39196</vt:lpwstr>
  </property>
  <property fmtid="{D5CDD505-2E9C-101B-9397-08002B2CF9AE}" pid="3" name="ZOTERO_PREF_1">
    <vt:lpwstr>&lt;data data-version="3" zotero-version="6.0.30"&gt;&lt;session id="4dHAAsfh"/&gt;&lt;style id="http://www.zotero.org/styles/copernicus-publications" hasBibliography="1" bibliographyStyleHasBeenSet="1"/&gt;&lt;prefs&gt;&lt;pref name="fieldType" value="Field"/&gt;&lt;/prefs&gt;&lt;/data&gt;</vt:lpwstr>
  </property>
</Properties>
</file>
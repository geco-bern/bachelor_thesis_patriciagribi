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43"/>
        <w:gridCol w:w="156"/>
        <w:gridCol w:w="567"/>
        <w:gridCol w:w="1257"/>
        <w:gridCol w:w="784"/>
        <w:gridCol w:w="57"/>
        <w:gridCol w:w="1536"/>
        <w:gridCol w:w="1627"/>
        <w:gridCol w:w="624"/>
        <w:gridCol w:w="624"/>
        <w:gridCol w:w="626"/>
        <w:gridCol w:w="11"/>
      </w:tblGrid>
      <w:tr w:rsidR="007E07DC" w:rsidRPr="004310FD" w14:paraId="0E37BC1E" w14:textId="77777777" w:rsidTr="00DE2BAA">
        <w:trPr>
          <w:trHeight w:hRule="exact" w:val="1312"/>
        </w:trPr>
        <w:tc>
          <w:tcPr>
            <w:tcW w:w="9412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28" w:type="dxa"/>
            </w:tcMar>
            <w:vAlign w:val="bottom"/>
          </w:tcPr>
          <w:p w14:paraId="49909387" w14:textId="4068AB2E" w:rsidR="007E07DC" w:rsidRPr="00AA5726" w:rsidRDefault="00CE3CFE" w:rsidP="00D41D9F">
            <w:pPr>
              <w:pStyle w:val="FormularHaupttitel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Protocol</w:t>
            </w:r>
          </w:p>
          <w:p w14:paraId="4A788FF6" w14:textId="485D3670" w:rsidR="007E07DC" w:rsidRPr="00AA5726" w:rsidRDefault="003B7C0E" w:rsidP="00D41D9F">
            <w:pPr>
              <w:pStyle w:val="FormularHaupttitel"/>
              <w:rPr>
                <w:lang w:val="en-US"/>
              </w:rPr>
            </w:pPr>
            <w:r w:rsidRPr="00AA5726">
              <w:rPr>
                <w:lang w:val="en-US"/>
              </w:rPr>
              <w:t xml:space="preserve">Meeting </w:t>
            </w:r>
            <w:r w:rsidR="00DE1594">
              <w:rPr>
                <w:lang w:val="en-US"/>
              </w:rPr>
              <w:t>Bachelor</w:t>
            </w:r>
            <w:r w:rsidRPr="00AA5726">
              <w:rPr>
                <w:lang w:val="en-US"/>
              </w:rPr>
              <w:t xml:space="preserve"> Thesis</w:t>
            </w:r>
            <w:r w:rsidR="00371F94" w:rsidRPr="00AA5726">
              <w:rPr>
                <w:lang w:val="en-US"/>
              </w:rPr>
              <w:t xml:space="preserve">, </w:t>
            </w:r>
            <w:r w:rsidR="00DE1594">
              <w:rPr>
                <w:lang w:val="en-US"/>
              </w:rPr>
              <w:t>FS</w:t>
            </w:r>
            <w:r w:rsidR="00371F94" w:rsidRPr="00AA5726">
              <w:rPr>
                <w:lang w:val="en-US"/>
              </w:rPr>
              <w:t xml:space="preserve"> 20</w:t>
            </w:r>
            <w:r w:rsidRPr="00AA5726">
              <w:rPr>
                <w:lang w:val="en-US"/>
              </w:rPr>
              <w:t>2</w:t>
            </w:r>
            <w:r w:rsidR="00DE1594">
              <w:rPr>
                <w:lang w:val="en-US"/>
              </w:rPr>
              <w:t>4</w:t>
            </w:r>
          </w:p>
        </w:tc>
      </w:tr>
      <w:tr w:rsidR="007E07DC" w:rsidRPr="004310FD" w14:paraId="2461EADD" w14:textId="77777777" w:rsidTr="00DE2BAA">
        <w:trPr>
          <w:trHeight w:hRule="exact" w:val="113"/>
        </w:trPr>
        <w:tc>
          <w:tcPr>
            <w:tcW w:w="15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0B388605" w14:textId="77777777" w:rsidR="007E07DC" w:rsidRPr="003B7C0E" w:rsidRDefault="007E07DC" w:rsidP="00D41D9F">
            <w:pPr>
              <w:rPr>
                <w:lang w:val="en-GB"/>
              </w:rPr>
            </w:pPr>
          </w:p>
        </w:tc>
        <w:tc>
          <w:tcPr>
            <w:tcW w:w="2821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127A2D5C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742AD718" w14:textId="77777777" w:rsidR="007E07DC" w:rsidRPr="00AA5726" w:rsidRDefault="007E07DC" w:rsidP="00D41D9F">
            <w:pPr>
              <w:rPr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2A8AA829" w14:textId="77777777" w:rsidR="007E07DC" w:rsidRPr="00AA5726" w:rsidRDefault="007E07DC" w:rsidP="00D41D9F">
            <w:pPr>
              <w:pStyle w:val="FormularText"/>
              <w:rPr>
                <w:lang w:val="en-US"/>
              </w:rPr>
            </w:pPr>
          </w:p>
        </w:tc>
      </w:tr>
      <w:tr w:rsidR="00186468" w:rsidRPr="000E22DA" w14:paraId="243D07DC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B7BDC14" w14:textId="54035A38" w:rsidR="00186468" w:rsidRPr="00155ED4" w:rsidRDefault="00CF046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Protocol</w:t>
            </w:r>
            <w:r w:rsidR="00CE3CFE">
              <w:rPr>
                <w:b/>
              </w:rPr>
              <w:t>-</w:t>
            </w:r>
            <w:proofErr w:type="spellStart"/>
            <w:r w:rsidR="00CE3CFE">
              <w:rPr>
                <w:b/>
              </w:rPr>
              <w:t>No</w:t>
            </w:r>
            <w:proofErr w:type="spellEnd"/>
            <w:r w:rsidR="00186468" w:rsidRPr="00155ED4">
              <w:rPr>
                <w:b/>
              </w:rPr>
              <w:t>.: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9B6C328" w14:textId="0C879158" w:rsidR="00186468" w:rsidRPr="00AA5726" w:rsidRDefault="00186468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0</w:t>
            </w:r>
            <w:r w:rsidR="00033B14">
              <w:rPr>
                <w:lang w:val="en-US"/>
              </w:rPr>
              <w:t>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3369B1D8" w14:textId="51058FC9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Project name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D87CEA" w14:textId="60CAAEFB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Bachelor</w:t>
            </w:r>
            <w:r w:rsidR="00CD748C" w:rsidRPr="00AA5726">
              <w:rPr>
                <w:lang w:val="en-US"/>
              </w:rPr>
              <w:t xml:space="preserve"> Thesis</w:t>
            </w:r>
          </w:p>
        </w:tc>
      </w:tr>
      <w:tr w:rsidR="00186468" w:rsidRPr="000E22DA" w14:paraId="4F83BA45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463374C" w14:textId="720AC0C0" w:rsidR="00186468" w:rsidRPr="00155ED4" w:rsidRDefault="00165128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Meeting type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4D372C" w14:textId="002B7DAF" w:rsidR="00186468" w:rsidRPr="00AA5726" w:rsidRDefault="003256C9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>Discussion</w:t>
            </w:r>
            <w:r w:rsidR="00186468" w:rsidRPr="00AA5726">
              <w:rPr>
                <w:lang w:val="en-US"/>
              </w:rPr>
              <w:t xml:space="preserve">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64A87A7" w14:textId="62D572B8" w:rsidR="00186468" w:rsidRPr="00AA5726" w:rsidRDefault="00E32891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Location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442BE1A" w14:textId="6E780803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GIUB</w:t>
            </w:r>
            <w:r w:rsidR="00CD748C" w:rsidRPr="00AA5726">
              <w:rPr>
                <w:lang w:val="en-US"/>
              </w:rPr>
              <w:t xml:space="preserve">, </w:t>
            </w:r>
            <w:r>
              <w:rPr>
                <w:lang w:val="en-US"/>
              </w:rPr>
              <w:t>Bern</w:t>
            </w:r>
          </w:p>
        </w:tc>
      </w:tr>
      <w:tr w:rsidR="00186468" w:rsidRPr="00BD5566" w14:paraId="4D20CA57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8DC635" w14:textId="4011BC35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Date / Time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8F98A43" w14:textId="717638C5" w:rsidR="00186468" w:rsidRPr="00AA5726" w:rsidRDefault="004C715C" w:rsidP="00186468">
            <w:pPr>
              <w:pStyle w:val="FormularDatum-Zeit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3656C3" w:rsidRPr="00AA5726">
              <w:rPr>
                <w:lang w:val="en-US"/>
              </w:rPr>
              <w:t>.</w:t>
            </w:r>
            <w:r w:rsidR="008E1C7C">
              <w:rPr>
                <w:lang w:val="en-US"/>
              </w:rPr>
              <w:t>0</w:t>
            </w:r>
            <w:r w:rsidR="00033B14">
              <w:rPr>
                <w:lang w:val="en-US"/>
              </w:rPr>
              <w:t>3</w:t>
            </w:r>
            <w:r w:rsidR="003656C3" w:rsidRPr="00AA5726">
              <w:rPr>
                <w:lang w:val="en-US"/>
              </w:rPr>
              <w:t>.202</w:t>
            </w:r>
            <w:r w:rsidR="008E1C7C">
              <w:rPr>
                <w:lang w:val="en-US"/>
              </w:rPr>
              <w:t>4</w:t>
            </w:r>
            <w:r w:rsidR="00FC643E" w:rsidRPr="00AA5726">
              <w:rPr>
                <w:lang w:val="en-US"/>
              </w:rPr>
              <w:t xml:space="preserve"> / </w:t>
            </w:r>
            <w:r w:rsidR="00EC1DB5" w:rsidRPr="00AA5726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 w:rsidR="00033B14">
              <w:rPr>
                <w:lang w:val="en-US"/>
              </w:rPr>
              <w:t>:15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3A1037" w14:textId="765051DB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668D130D" w14:textId="40DB1D9E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4310FD" w14:paraId="0E687B22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FF45AA" w14:textId="7CF48E62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Topic / Goals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786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52097B3" w14:textId="7F2C04FA" w:rsidR="00186468" w:rsidRPr="00AA5726" w:rsidRDefault="00EC1DB5" w:rsidP="00186468">
            <w:pPr>
              <w:pStyle w:val="FormularText"/>
              <w:rPr>
                <w:lang w:val="en-US"/>
              </w:rPr>
            </w:pPr>
            <w:r w:rsidRPr="00AA5726">
              <w:rPr>
                <w:lang w:val="en-US"/>
              </w:rPr>
              <w:t xml:space="preserve">Discussion </w:t>
            </w:r>
            <w:r w:rsidR="00195738">
              <w:rPr>
                <w:lang w:val="en-US"/>
              </w:rPr>
              <w:t>on the first steps: Data Download</w:t>
            </w:r>
            <w:r w:rsidR="00DB3930">
              <w:rPr>
                <w:lang w:val="en-US"/>
              </w:rPr>
              <w:t xml:space="preserve"> and Proposal</w:t>
            </w:r>
          </w:p>
        </w:tc>
      </w:tr>
      <w:tr w:rsidR="00186468" w:rsidRPr="000E22DA" w14:paraId="1AE45783" w14:textId="77777777" w:rsidTr="00DE2BAA"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948774E" w14:textId="6DDC74CD" w:rsidR="00186468" w:rsidRPr="00155ED4" w:rsidRDefault="00CE3CFE" w:rsidP="00186468">
            <w:pPr>
              <w:pStyle w:val="FormularText"/>
              <w:rPr>
                <w:b/>
              </w:rPr>
            </w:pPr>
            <w:r>
              <w:rPr>
                <w:b/>
              </w:rPr>
              <w:t>Lead</w:t>
            </w:r>
            <w:r w:rsidR="00186468" w:rsidRPr="00155ED4">
              <w:rPr>
                <w:b/>
              </w:rPr>
              <w:t>:</w:t>
            </w:r>
          </w:p>
        </w:tc>
        <w:tc>
          <w:tcPr>
            <w:tcW w:w="28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C15CEC4" w14:textId="2A50CBEC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Benjamin Stocker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BAA1076" w14:textId="573C33C1" w:rsidR="00186468" w:rsidRPr="00AA5726" w:rsidRDefault="009B1876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Logger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35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6468836" w14:textId="09E6A194" w:rsidR="00186468" w:rsidRPr="00AA5726" w:rsidRDefault="00360FB5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 Gribi</w:t>
            </w:r>
          </w:p>
        </w:tc>
      </w:tr>
      <w:tr w:rsidR="00186468" w:rsidRPr="000E22DA" w14:paraId="5D4E6994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</w:tcPr>
          <w:p w14:paraId="44FDF28A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</w:tr>
      <w:tr w:rsidR="00186468" w:rsidRPr="00AA5726" w14:paraId="6A7700AA" w14:textId="77777777" w:rsidTr="003476F9">
        <w:trPr>
          <w:gridAfter w:val="1"/>
          <w:wAfter w:w="11" w:type="dxa"/>
          <w:trHeight w:hRule="exact" w:val="550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24353D9E" w14:textId="30778463" w:rsidR="00186468" w:rsidRPr="00155ED4" w:rsidRDefault="00C07603" w:rsidP="00186468">
            <w:pPr>
              <w:pStyle w:val="FormularText"/>
              <w:rPr>
                <w:b/>
              </w:rPr>
            </w:pPr>
            <w:proofErr w:type="spellStart"/>
            <w:r>
              <w:rPr>
                <w:b/>
              </w:rPr>
              <w:t>Participants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898AA0" w14:textId="5E1BF45B" w:rsidR="00186468" w:rsidRPr="00155ED4" w:rsidRDefault="00186468" w:rsidP="00186468">
            <w:pPr>
              <w:pStyle w:val="FormularText"/>
              <w:rPr>
                <w:b/>
              </w:rPr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C97E6C2" w14:textId="67F0334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7C50A9" w14:textId="36C2060A" w:rsidR="00186468" w:rsidRPr="00AA5726" w:rsidRDefault="00186468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</w:t>
            </w:r>
            <w:r w:rsidR="00C07603" w:rsidRPr="00AA5726">
              <w:rPr>
                <w:b/>
                <w:lang w:val="en-US"/>
              </w:rPr>
              <w:t>-mail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2F0F00" w14:textId="51B2E59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Present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5F6843" w14:textId="63CA4D43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Excused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2FB672" w14:textId="13A1D0E0" w:rsidR="00186468" w:rsidRPr="00AA5726" w:rsidRDefault="00C07603" w:rsidP="00186468">
            <w:pPr>
              <w:pStyle w:val="FormularText"/>
              <w:jc w:val="center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Distribution</w:t>
            </w:r>
          </w:p>
        </w:tc>
      </w:tr>
      <w:tr w:rsidR="00186468" w:rsidRPr="00AA5726" w14:paraId="0A67D112" w14:textId="77777777" w:rsidTr="003476F9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2615E02" w14:textId="139EE210" w:rsidR="00186468" w:rsidRPr="000E22DA" w:rsidRDefault="00DE576A" w:rsidP="00186468">
            <w:pPr>
              <w:pStyle w:val="FormularText"/>
            </w:pPr>
            <w:r>
              <w:t>Prof. Benjamin Stocker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C607448" w14:textId="77777777" w:rsidR="00186468" w:rsidRPr="001B118C" w:rsidRDefault="00186468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</w:tcMar>
          </w:tcPr>
          <w:p w14:paraId="3B59A3E1" w14:textId="1E237940" w:rsidR="00186468" w:rsidRPr="00AA5726" w:rsidRDefault="00DE576A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GECO-Group</w:t>
            </w:r>
          </w:p>
        </w:tc>
        <w:tc>
          <w:tcPr>
            <w:tcW w:w="32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8F0D1A4" w14:textId="7B6701A2" w:rsidR="00186468" w:rsidRPr="00AA5726" w:rsidRDefault="003F3794" w:rsidP="00186468">
            <w:pPr>
              <w:pStyle w:val="FormularText"/>
              <w:rPr>
                <w:lang w:val="en-US"/>
              </w:rPr>
            </w:pPr>
            <w:r w:rsidRPr="003F3794">
              <w:rPr>
                <w:lang w:val="en-US"/>
              </w:rPr>
              <w:t>benjamin.stocker@unibe.ch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49A777CA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AB59EC" w14:textId="77777777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0A58EE6" w14:textId="5531CBA1" w:rsidR="00186468" w:rsidRPr="00AA5726" w:rsidRDefault="00186468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4554B0" w:rsidRPr="00AA5726" w14:paraId="33C32DA8" w14:textId="77777777" w:rsidTr="00DE2BAA">
        <w:trPr>
          <w:gridAfter w:val="1"/>
          <w:wAfter w:w="11" w:type="dxa"/>
        </w:trPr>
        <w:tc>
          <w:tcPr>
            <w:tcW w:w="16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271FD87F" w14:textId="542295BF" w:rsidR="004554B0" w:rsidRDefault="003F3794" w:rsidP="00186468">
            <w:pPr>
              <w:pStyle w:val="FormularText"/>
            </w:pPr>
            <w:r>
              <w:t>Patricia Gribi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BC14E71" w14:textId="77777777" w:rsidR="004554B0" w:rsidRPr="000E22DA" w:rsidRDefault="004554B0" w:rsidP="00186468">
            <w:pPr>
              <w:pStyle w:val="FormularText"/>
            </w:pPr>
          </w:p>
        </w:tc>
        <w:tc>
          <w:tcPr>
            <w:tcW w:w="20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11EAF169" w14:textId="0C8B97B6" w:rsidR="004554B0" w:rsidRPr="00AA5726" w:rsidRDefault="003F3794" w:rsidP="00186468">
            <w:pPr>
              <w:pStyle w:val="Formular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Unibe</w:t>
            </w:r>
            <w:proofErr w:type="spellEnd"/>
          </w:p>
        </w:tc>
        <w:tc>
          <w:tcPr>
            <w:tcW w:w="3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7D3C10FF" w14:textId="76E33B6A" w:rsidR="004554B0" w:rsidRPr="00AA5726" w:rsidRDefault="008C585B" w:rsidP="00186468">
            <w:pPr>
              <w:pStyle w:val="FormularText"/>
              <w:rPr>
                <w:lang w:val="en-US"/>
              </w:rPr>
            </w:pPr>
            <w:r>
              <w:rPr>
                <w:lang w:val="en-US"/>
              </w:rPr>
              <w:t>patricia.gribi</w:t>
            </w:r>
            <w:r w:rsidRPr="003F3794">
              <w:rPr>
                <w:lang w:val="en-US"/>
              </w:rPr>
              <w:t>@</w:t>
            </w:r>
            <w:r>
              <w:rPr>
                <w:lang w:val="en-US"/>
              </w:rPr>
              <w:t>students.unibe.ch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04650E43" w14:textId="1F49AC8B" w:rsidR="004554B0" w:rsidRPr="00AA5726" w:rsidRDefault="00E24AA4" w:rsidP="00186468">
            <w:pPr>
              <w:pStyle w:val="FormularText"/>
              <w:jc w:val="center"/>
              <w:rPr>
                <w:lang w:val="en-US"/>
              </w:rPr>
            </w:pPr>
            <w:r w:rsidRPr="00AA5726">
              <w:rPr>
                <w:lang w:val="en-US"/>
              </w:rPr>
              <w:t>x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0CB20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</w:tcPr>
          <w:p w14:paraId="51DD5999" w14:textId="77777777" w:rsidR="004554B0" w:rsidRPr="00AA5726" w:rsidRDefault="004554B0" w:rsidP="00186468">
            <w:pPr>
              <w:pStyle w:val="FormularText"/>
              <w:jc w:val="center"/>
              <w:rPr>
                <w:lang w:val="en-US"/>
              </w:rPr>
            </w:pPr>
          </w:p>
        </w:tc>
      </w:tr>
      <w:tr w:rsidR="00186468" w:rsidRPr="00291162" w14:paraId="3DEA875F" w14:textId="77777777" w:rsidTr="00DE2BAA">
        <w:trPr>
          <w:trHeight w:hRule="exact" w:val="113"/>
        </w:trPr>
        <w:tc>
          <w:tcPr>
            <w:tcW w:w="941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4A1FB834" w14:textId="77777777" w:rsidR="00186468" w:rsidRPr="00AA5726" w:rsidRDefault="00186468" w:rsidP="00186468">
            <w:pPr>
              <w:rPr>
                <w:lang w:val="en-US"/>
              </w:rPr>
            </w:pPr>
          </w:p>
        </w:tc>
      </w:tr>
      <w:tr w:rsidR="00186468" w:rsidRPr="000E22DA" w14:paraId="729A472B" w14:textId="77777777" w:rsidTr="00DE2BAA">
        <w:trPr>
          <w:trHeight w:val="397"/>
        </w:trPr>
        <w:tc>
          <w:tcPr>
            <w:tcW w:w="941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6958113D" w14:textId="7D313A56" w:rsidR="00186468" w:rsidRPr="00AA5726" w:rsidRDefault="00E1666A" w:rsidP="00186468">
            <w:pPr>
              <w:pStyle w:val="FormularText"/>
              <w:rPr>
                <w:b/>
                <w:bCs/>
                <w:lang w:val="en-US"/>
              </w:rPr>
            </w:pPr>
            <w:r w:rsidRPr="00AA5726">
              <w:rPr>
                <w:b/>
                <w:bCs/>
                <w:lang w:val="en-US"/>
              </w:rPr>
              <w:t>Items discussed</w:t>
            </w:r>
            <w:r w:rsidR="00186468" w:rsidRPr="00AA5726">
              <w:rPr>
                <w:b/>
                <w:bCs/>
                <w:lang w:val="en-US"/>
              </w:rPr>
              <w:t>:</w:t>
            </w:r>
          </w:p>
        </w:tc>
      </w:tr>
      <w:tr w:rsidR="00186468" w:rsidRPr="00033B14" w14:paraId="46E2D3B7" w14:textId="77777777" w:rsidTr="00DE2BAA">
        <w:tc>
          <w:tcPr>
            <w:tcW w:w="941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8" w:type="dxa"/>
            </w:tcMar>
          </w:tcPr>
          <w:p w14:paraId="19860E41" w14:textId="36393847" w:rsidR="00EC1DB5" w:rsidRPr="00AA5726" w:rsidRDefault="00186468" w:rsidP="00204A93">
            <w:pPr>
              <w:pStyle w:val="TOC1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de-CH"/>
              </w:rPr>
            </w:pPr>
            <w:r w:rsidRPr="00AA5726">
              <w:rPr>
                <w:rFonts w:ascii="Arial Narrow" w:hAnsi="Arial Narrow"/>
                <w:sz w:val="16"/>
                <w:lang w:val="en-US"/>
              </w:rPr>
              <w:fldChar w:fldCharType="begin"/>
            </w:r>
            <w:r w:rsidRPr="00AA5726">
              <w:rPr>
                <w:lang w:val="en-US"/>
              </w:rPr>
              <w:instrText xml:space="preserve"> TOC \o "1-2" \n \p " " \u </w:instrText>
            </w:r>
            <w:r w:rsidRPr="00AA5726">
              <w:rPr>
                <w:rFonts w:ascii="Arial Narrow" w:hAnsi="Arial Narrow"/>
                <w:sz w:val="16"/>
                <w:lang w:val="en-US"/>
              </w:rPr>
              <w:fldChar w:fldCharType="separate"/>
            </w:r>
            <w:r w:rsidR="00EC1DB5" w:rsidRPr="00AA5726">
              <w:rPr>
                <w:lang w:val="en-US"/>
              </w:rPr>
              <w:t>1</w:t>
            </w:r>
            <w:r w:rsidR="00EC1DB5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de-CH"/>
              </w:rPr>
              <w:tab/>
            </w:r>
            <w:r w:rsidR="0013520F">
              <w:rPr>
                <w:lang w:val="en-US"/>
              </w:rPr>
              <w:t>Data Download</w:t>
            </w:r>
          </w:p>
          <w:p w14:paraId="23AD354F" w14:textId="514C7967" w:rsidR="00186468" w:rsidRPr="00AA5726" w:rsidRDefault="00186468" w:rsidP="0066058D">
            <w:pPr>
              <w:tabs>
                <w:tab w:val="left" w:pos="566"/>
              </w:tabs>
              <w:rPr>
                <w:szCs w:val="20"/>
                <w:lang w:val="en-US"/>
              </w:rPr>
            </w:pPr>
            <w:r w:rsidRPr="00AA5726">
              <w:rPr>
                <w:rFonts w:cs="Times New Roman"/>
                <w:b/>
                <w:bCs/>
                <w:szCs w:val="20"/>
                <w:lang w:val="en-US"/>
              </w:rPr>
              <w:fldChar w:fldCharType="end"/>
            </w:r>
            <w:r w:rsidR="00204A93">
              <w:rPr>
                <w:rFonts w:cs="Times New Roman"/>
                <w:b/>
                <w:bCs/>
                <w:szCs w:val="20"/>
                <w:lang w:val="en-US"/>
              </w:rPr>
              <w:t>2</w:t>
            </w:r>
            <w:r w:rsidR="00204A93" w:rsidRPr="00AA5726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ab/>
            </w:r>
            <w:r w:rsidR="00204A93">
              <w:rPr>
                <w:rFonts w:cs="Times New Roman"/>
                <w:b/>
                <w:bCs/>
                <w:szCs w:val="20"/>
                <w:lang w:val="en-US"/>
              </w:rPr>
              <w:t>Proposal</w:t>
            </w:r>
          </w:p>
        </w:tc>
      </w:tr>
      <w:tr w:rsidR="00186468" w:rsidRPr="000E22DA" w14:paraId="71691297" w14:textId="77777777" w:rsidTr="00DE2BAA">
        <w:trPr>
          <w:trHeight w:val="397"/>
        </w:trPr>
        <w:tc>
          <w:tcPr>
            <w:tcW w:w="352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  <w:vAlign w:val="center"/>
          </w:tcPr>
          <w:p w14:paraId="06E10048" w14:textId="641333D0" w:rsidR="00186468" w:rsidRPr="00AA5726" w:rsidRDefault="00E1666A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Next meeting</w:t>
            </w:r>
            <w:r w:rsidR="00186468" w:rsidRPr="00AA5726">
              <w:rPr>
                <w:b/>
                <w:lang w:val="en-US"/>
              </w:rPr>
              <w:t>:</w:t>
            </w:r>
          </w:p>
        </w:tc>
        <w:tc>
          <w:tcPr>
            <w:tcW w:w="588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473BF" w14:textId="22DB4E15" w:rsidR="00186468" w:rsidRPr="00AA5726" w:rsidRDefault="008432F4" w:rsidP="00186468">
            <w:pPr>
              <w:pStyle w:val="FormularText"/>
              <w:rPr>
                <w:b/>
                <w:lang w:val="en-US"/>
              </w:rPr>
            </w:pPr>
            <w:r w:rsidRPr="00AA5726">
              <w:rPr>
                <w:b/>
                <w:lang w:val="en-US"/>
              </w:rPr>
              <w:t>Attachments</w:t>
            </w:r>
            <w:r w:rsidR="00186468" w:rsidRPr="00AA5726">
              <w:rPr>
                <w:b/>
                <w:lang w:val="en-US"/>
              </w:rPr>
              <w:t>:</w:t>
            </w:r>
          </w:p>
        </w:tc>
      </w:tr>
      <w:tr w:rsidR="00186468" w:rsidRPr="000E22DA" w14:paraId="245AD963" w14:textId="77777777" w:rsidTr="00DE2BAA">
        <w:tc>
          <w:tcPr>
            <w:tcW w:w="35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8" w:type="dxa"/>
            </w:tcMar>
          </w:tcPr>
          <w:p w14:paraId="66FB3180" w14:textId="344C7498" w:rsidR="00186468" w:rsidRPr="00AA5726" w:rsidRDefault="00186468" w:rsidP="002D4923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AA5726">
              <w:rPr>
                <w:lang w:val="en-US"/>
              </w:rPr>
              <w:br w:type="page"/>
            </w:r>
          </w:p>
          <w:p w14:paraId="4DA6F09D" w14:textId="77777777" w:rsidR="00186468" w:rsidRPr="00AA5726" w:rsidRDefault="00186468" w:rsidP="00186468">
            <w:pPr>
              <w:pStyle w:val="FormularText"/>
              <w:rPr>
                <w:lang w:val="en-US"/>
              </w:rPr>
            </w:pPr>
          </w:p>
        </w:tc>
        <w:tc>
          <w:tcPr>
            <w:tcW w:w="58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EB921D" w14:textId="0A6D7750" w:rsidR="00F64F1B" w:rsidRDefault="00D22FBF" w:rsidP="009156B9">
            <w:pPr>
              <w:pStyle w:val="Aufzhlungunnummeriert"/>
              <w:rPr>
                <w:lang w:val="en-US"/>
              </w:rPr>
            </w:pPr>
            <w:r>
              <w:rPr>
                <w:lang w:val="en-US"/>
              </w:rPr>
              <w:t>Link to proposal</w:t>
            </w:r>
          </w:p>
          <w:p w14:paraId="18698D35" w14:textId="27FC1494" w:rsidR="00384EFF" w:rsidRPr="00F64F1B" w:rsidRDefault="00384EFF" w:rsidP="00F64F1B">
            <w:pPr>
              <w:pStyle w:val="Aufzhlungunnummeriert"/>
              <w:rPr>
                <w:lang w:val="en-US"/>
              </w:rPr>
            </w:pPr>
          </w:p>
        </w:tc>
      </w:tr>
    </w:tbl>
    <w:p w14:paraId="4C52681B" w14:textId="633F30BC" w:rsidR="00E3054B" w:rsidRDefault="00E3054B" w:rsidP="00E3054B">
      <w:pPr>
        <w:pStyle w:val="Fliesstext"/>
      </w:pPr>
    </w:p>
    <w:p w14:paraId="1070B60B" w14:textId="77777777" w:rsidR="00DE2BAA" w:rsidRDefault="00DE2BAA" w:rsidP="000800FD">
      <w:pPr>
        <w:pStyle w:val="Fliesstext"/>
        <w:rPr>
          <w:rFonts w:cs="Times New Roman"/>
          <w:szCs w:val="20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9"/>
        <w:gridCol w:w="480"/>
        <w:gridCol w:w="522"/>
        <w:gridCol w:w="791"/>
      </w:tblGrid>
      <w:tr w:rsidR="00DE2BAA" w:rsidRPr="005A71AD" w14:paraId="2EC3E535" w14:textId="77777777" w:rsidTr="005A71AD">
        <w:trPr>
          <w:tblHeader/>
        </w:trPr>
        <w:tc>
          <w:tcPr>
            <w:tcW w:w="7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right w:w="170" w:type="dxa"/>
            </w:tcMar>
            <w:vAlign w:val="center"/>
          </w:tcPr>
          <w:p w14:paraId="4F047C7E" w14:textId="6D0CC263" w:rsidR="00DE2BAA" w:rsidRPr="004B18E9" w:rsidRDefault="004B18E9" w:rsidP="005A71AD">
            <w:pPr>
              <w:pStyle w:val="FormularText"/>
              <w:rPr>
                <w:i/>
                <w:iCs/>
                <w:lang w:val="en-GB"/>
              </w:rPr>
            </w:pPr>
            <w:r w:rsidRPr="004B18E9">
              <w:rPr>
                <w:i/>
                <w:iCs/>
                <w:lang w:val="en-GB"/>
              </w:rPr>
              <w:lastRenderedPageBreak/>
              <w:t>(Legend for type: D = Decision, P = Pending, I = Information</w:t>
            </w:r>
            <w:r w:rsidR="00DE2BAA" w:rsidRPr="004B18E9">
              <w:rPr>
                <w:i/>
                <w:iCs/>
                <w:lang w:val="en-GB"/>
              </w:rPr>
              <w:t>)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A28C5F6" w14:textId="238B8DF8" w:rsidR="00DE2BAA" w:rsidRPr="00591CF0" w:rsidRDefault="00DE2BAA" w:rsidP="005A71AD">
            <w:pPr>
              <w:pStyle w:val="FormularText"/>
            </w:pPr>
            <w:r w:rsidRPr="00591CF0">
              <w:t>Ty</w:t>
            </w:r>
            <w:r w:rsidR="006573F9">
              <w:t>p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3F668E" w14:textId="62FFEB9B" w:rsidR="00DE2BAA" w:rsidRPr="00591CF0" w:rsidRDefault="003E7990" w:rsidP="005A71AD">
            <w:pPr>
              <w:pStyle w:val="FormularText"/>
            </w:pPr>
            <w:r>
              <w:t xml:space="preserve"> </w:t>
            </w:r>
            <w:r w:rsidR="00301B47">
              <w:t>Resp</w:t>
            </w:r>
            <w:r w:rsidR="00DE2BAA" w:rsidRPr="00591CF0">
              <w:t>.: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  <w:vAlign w:val="center"/>
          </w:tcPr>
          <w:p w14:paraId="604E168C" w14:textId="45EF08DE" w:rsidR="00DE2BAA" w:rsidRPr="00591CF0" w:rsidRDefault="006573F9" w:rsidP="005A71AD">
            <w:pPr>
              <w:pStyle w:val="FormularText"/>
            </w:pPr>
            <w:r>
              <w:t>Date</w:t>
            </w:r>
            <w:r w:rsidR="00DE2BAA" w:rsidRPr="00591CF0">
              <w:t>:</w:t>
            </w:r>
          </w:p>
        </w:tc>
      </w:tr>
      <w:tr w:rsidR="00DE2BAA" w:rsidRPr="00033B14" w14:paraId="7AB606C2" w14:textId="77777777" w:rsidTr="005A71AD">
        <w:tc>
          <w:tcPr>
            <w:tcW w:w="7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C3CEEC2" w14:textId="47A40C7D" w:rsidR="00DE2BAA" w:rsidRPr="001E6913" w:rsidRDefault="00DB3930" w:rsidP="00625262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Data Download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A04D69" w14:textId="1C96323C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932D" w14:textId="4911F5B9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750923F9" w14:textId="77777777" w:rsidR="00DE2BAA" w:rsidRPr="001E6913" w:rsidRDefault="00DE2BAA" w:rsidP="00D41D9F">
            <w:pPr>
              <w:pStyle w:val="FormularZustndig"/>
              <w:rPr>
                <w:lang w:val="en-US"/>
              </w:rPr>
            </w:pPr>
          </w:p>
        </w:tc>
      </w:tr>
      <w:tr w:rsidR="00DE2BAA" w:rsidRPr="006C6435" w14:paraId="2A4FDC4D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9435975" w14:textId="1B562303" w:rsidR="007B4033" w:rsidRPr="003E6CCE" w:rsidRDefault="004C715C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Got access to server (</w:t>
            </w:r>
            <w:r w:rsidR="0010175B">
              <w:rPr>
                <w:lang w:val="en-GB"/>
              </w:rPr>
              <w:t>Workstation 2)</w:t>
            </w:r>
            <w:r w:rsidR="006C2424">
              <w:rPr>
                <w:lang w:val="en-GB"/>
              </w:rPr>
              <w:t xml:space="preserve">. With ubuntu login remotely to </w:t>
            </w:r>
            <w:r w:rsidR="00821382">
              <w:rPr>
                <w:lang w:val="en-GB"/>
              </w:rPr>
              <w:t xml:space="preserve">workstation 2. Use command: </w:t>
            </w:r>
            <w:r w:rsidR="00821382" w:rsidRPr="00821382">
              <w:rPr>
                <w:lang w:val="en-GB"/>
              </w:rPr>
              <w:t xml:space="preserve">ssh -L 9090:localhost:8787 </w:t>
            </w:r>
            <w:hyperlink r:id="rId11" w:history="1">
              <w:r w:rsidR="0001795E" w:rsidRPr="003273CB">
                <w:rPr>
                  <w:lang w:val="en-GB"/>
                </w:rPr>
                <w:t>patricia@130.92.119.132</w:t>
              </w:r>
            </w:hyperlink>
            <w:r w:rsidR="0001795E">
              <w:rPr>
                <w:lang w:val="en-GB"/>
              </w:rPr>
              <w:t xml:space="preserve"> and then my password I set</w:t>
            </w:r>
            <w:r w:rsidR="007A16D8">
              <w:rPr>
                <w:lang w:val="en-GB"/>
              </w:rPr>
              <w:t xml:space="preserve">. </w:t>
            </w:r>
            <w:r w:rsidR="00E42D72">
              <w:rPr>
                <w:lang w:val="en-GB"/>
              </w:rPr>
              <w:t xml:space="preserve">Username for R server: </w:t>
            </w:r>
            <w:proofErr w:type="spellStart"/>
            <w:r w:rsidR="00E42D72">
              <w:rPr>
                <w:lang w:val="en-GB"/>
              </w:rPr>
              <w:t>patricia</w:t>
            </w:r>
            <w:proofErr w:type="spellEnd"/>
            <w:r w:rsidR="00E42D72">
              <w:rPr>
                <w:lang w:val="en-GB"/>
              </w:rPr>
              <w:t xml:space="preserve"> and same password as before</w:t>
            </w:r>
            <w:r w:rsidR="00625252">
              <w:rPr>
                <w:lang w:val="en-GB"/>
              </w:rPr>
              <w:t xml:space="preserve">, </w:t>
            </w:r>
            <w:r w:rsidR="00625252" w:rsidRPr="00625252">
              <w:rPr>
                <w:lang w:val="en-GB"/>
              </w:rPr>
              <w:t>http://localhost:9090/</w:t>
            </w:r>
            <w:r w:rsidR="00E42D72">
              <w:rPr>
                <w:lang w:val="en-GB"/>
              </w:rPr>
              <w:t>.</w:t>
            </w:r>
            <w:r w:rsidR="005A5FE2">
              <w:rPr>
                <w:lang w:val="en-GB"/>
              </w:rPr>
              <w:t xml:space="preserve"> The data on </w:t>
            </w:r>
            <w:r w:rsidR="003273CB">
              <w:rPr>
                <w:lang w:val="en-GB"/>
              </w:rPr>
              <w:t xml:space="preserve">the workstation 2 is found here: </w:t>
            </w:r>
            <w:r w:rsidR="003273CB" w:rsidRPr="003273CB">
              <w:rPr>
                <w:lang w:val="en-GB"/>
              </w:rPr>
              <w:t>/data/scratch/CMIP6ng/cmip6-ng/pr/day/native/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CB80A4" w14:textId="046638F6" w:rsidR="00DE2BAA" w:rsidRPr="003256C9" w:rsidRDefault="00942769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5131B0C" w14:textId="77777777" w:rsidR="00DE2BAA" w:rsidRPr="003256C9" w:rsidRDefault="00DE2BAA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90184C8" w14:textId="5C51E392" w:rsidR="00DE2BAA" w:rsidRPr="003256C9" w:rsidRDefault="001459B2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7.03</w:t>
            </w:r>
          </w:p>
        </w:tc>
      </w:tr>
      <w:tr w:rsidR="00A6089D" w:rsidRPr="006C6435" w14:paraId="7CEF5B35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4F7A7E38" w14:textId="4BB2501D" w:rsidR="00A6089D" w:rsidRDefault="00DE6ED3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E01D69">
              <w:rPr>
                <w:b/>
                <w:bCs/>
                <w:lang w:val="en-GB"/>
              </w:rPr>
              <w:t>Download following variables:</w:t>
            </w:r>
            <w:r>
              <w:rPr>
                <w:lang w:val="en-GB"/>
              </w:rPr>
              <w:t xml:space="preserve"> </w:t>
            </w:r>
            <w:r w:rsidR="00FA4841">
              <w:rPr>
                <w:lang w:val="en-GB"/>
              </w:rPr>
              <w:t>Surface Upward Latent Heat Flux (</w:t>
            </w:r>
            <w:proofErr w:type="spellStart"/>
            <w:r w:rsidR="00FA4841" w:rsidRPr="001459B2">
              <w:rPr>
                <w:b/>
                <w:bCs/>
                <w:lang w:val="en-GB"/>
              </w:rPr>
              <w:t>hfls</w:t>
            </w:r>
            <w:proofErr w:type="spellEnd"/>
            <w:r w:rsidR="00FA4841">
              <w:rPr>
                <w:lang w:val="en-GB"/>
              </w:rPr>
              <w:t>)</w:t>
            </w:r>
            <w:r w:rsidR="00E01D69">
              <w:rPr>
                <w:lang w:val="en-GB"/>
              </w:rPr>
              <w:t xml:space="preserve">, </w:t>
            </w:r>
            <w:r w:rsidR="007179CA">
              <w:rPr>
                <w:lang w:val="en-GB"/>
              </w:rPr>
              <w:t>Surface U</w:t>
            </w:r>
            <w:r w:rsidR="00516AE9">
              <w:rPr>
                <w:lang w:val="en-GB"/>
              </w:rPr>
              <w:t>pwelling Longwave Radiation (</w:t>
            </w:r>
            <w:proofErr w:type="spellStart"/>
            <w:r w:rsidR="00516AE9" w:rsidRPr="001459B2">
              <w:rPr>
                <w:b/>
                <w:bCs/>
                <w:lang w:val="en-GB"/>
              </w:rPr>
              <w:t>rlus</w:t>
            </w:r>
            <w:proofErr w:type="spellEnd"/>
            <w:r w:rsidR="00516AE9">
              <w:rPr>
                <w:lang w:val="en-GB"/>
              </w:rPr>
              <w:t>), Surface Downwelling Shortwave Radiation (</w:t>
            </w:r>
            <w:proofErr w:type="spellStart"/>
            <w:r w:rsidR="00516AE9" w:rsidRPr="001459B2">
              <w:rPr>
                <w:b/>
                <w:bCs/>
                <w:lang w:val="en-GB"/>
              </w:rPr>
              <w:t>rsds</w:t>
            </w:r>
            <w:proofErr w:type="spellEnd"/>
            <w:r w:rsidR="00516AE9">
              <w:rPr>
                <w:lang w:val="en-GB"/>
              </w:rPr>
              <w:t xml:space="preserve">), </w:t>
            </w:r>
            <w:r w:rsidR="00942769">
              <w:rPr>
                <w:lang w:val="en-GB"/>
              </w:rPr>
              <w:t>Surface Upwelling Shortwave Radiation (</w:t>
            </w:r>
            <w:proofErr w:type="spellStart"/>
            <w:r w:rsidR="00942769" w:rsidRPr="001459B2">
              <w:rPr>
                <w:b/>
                <w:bCs/>
                <w:lang w:val="en-GB"/>
              </w:rPr>
              <w:t>rsus</w:t>
            </w:r>
            <w:proofErr w:type="spellEnd"/>
            <w:r w:rsidR="00942769">
              <w:rPr>
                <w:lang w:val="en-GB"/>
              </w:rPr>
              <w:t>)</w:t>
            </w:r>
            <w:r w:rsidR="00B972B6">
              <w:rPr>
                <w:lang w:val="en-GB"/>
              </w:rPr>
              <w:t xml:space="preserve">. The variables can be downloaded using the following script: </w:t>
            </w:r>
            <w:hyperlink r:id="rId12" w:history="1">
              <w:r w:rsidR="00B972B6" w:rsidRPr="00AE6431">
                <w:rPr>
                  <w:rStyle w:val="Hyperlink"/>
                  <w:lang w:val="en-GB"/>
                </w:rPr>
                <w:t>https://github.com/geco-bern/CMIP6ng_download</w:t>
              </w:r>
            </w:hyperlink>
            <w:r w:rsidR="00B972B6">
              <w:rPr>
                <w:lang w:val="en-GB"/>
              </w:rPr>
              <w:t xml:space="preserve"> 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48FF3D" w14:textId="6340C3EA" w:rsidR="00A6089D" w:rsidRPr="003256C9" w:rsidRDefault="00942769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0749947" w14:textId="46A8C6A4" w:rsidR="00A6089D" w:rsidRPr="003256C9" w:rsidRDefault="00942769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4293BFE" w14:textId="2B054649" w:rsidR="00A6089D" w:rsidRPr="003256C9" w:rsidRDefault="00942769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11.03</w:t>
            </w:r>
          </w:p>
        </w:tc>
      </w:tr>
      <w:tr w:rsidR="00186C69" w:rsidRPr="006C6435" w14:paraId="30677671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ECED6A4" w14:textId="5D1E9538" w:rsidR="00186C69" w:rsidRPr="00186C69" w:rsidRDefault="00186C69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136897">
              <w:rPr>
                <w:lang w:val="en-GB"/>
              </w:rPr>
              <w:t xml:space="preserve">The data is from </w:t>
            </w:r>
            <w:r w:rsidR="0031233F" w:rsidRPr="00136897">
              <w:rPr>
                <w:lang w:val="en-GB"/>
              </w:rPr>
              <w:t>the</w:t>
            </w:r>
            <w:r w:rsidRPr="00136897">
              <w:rPr>
                <w:lang w:val="en-GB"/>
              </w:rPr>
              <w:t xml:space="preserve"> model </w:t>
            </w:r>
            <w:proofErr w:type="gramStart"/>
            <w:r w:rsidR="0031233F" w:rsidRPr="00136897">
              <w:rPr>
                <w:b/>
                <w:bCs/>
                <w:lang w:val="en-GB"/>
              </w:rPr>
              <w:t>CESM2</w:t>
            </w:r>
            <w:proofErr w:type="gramEnd"/>
            <w:r w:rsidR="0031233F" w:rsidRPr="00136897">
              <w:rPr>
                <w:lang w:val="en-GB"/>
              </w:rPr>
              <w:t xml:space="preserve"> and the simulation taken is the </w:t>
            </w:r>
            <w:r w:rsidR="0031233F" w:rsidRPr="00136897">
              <w:rPr>
                <w:b/>
                <w:bCs/>
                <w:lang w:val="en-GB"/>
              </w:rPr>
              <w:t>ssp</w:t>
            </w:r>
            <w:r w:rsidR="00BC345D" w:rsidRPr="00136897">
              <w:rPr>
                <w:b/>
                <w:bCs/>
                <w:lang w:val="en-GB"/>
              </w:rPr>
              <w:t>585</w:t>
            </w:r>
            <w:r w:rsidR="00BC345D" w:rsidRPr="00136897">
              <w:rPr>
                <w:lang w:val="en-GB"/>
              </w:rPr>
              <w:t>. Which corresponds to</w:t>
            </w:r>
            <w:r w:rsidR="00136897">
              <w:rPr>
                <w:lang w:val="en-GB"/>
              </w:rPr>
              <w:t xml:space="preserve"> the </w:t>
            </w:r>
            <w:r w:rsidR="00560A37">
              <w:rPr>
                <w:lang w:val="en-GB"/>
              </w:rPr>
              <w:t>future scenarios SSP -RCP8.5</w:t>
            </w:r>
            <w:r w:rsidR="00136897" w:rsidRPr="00136897">
              <w:rPr>
                <w:lang w:val="en-GB"/>
              </w:rPr>
              <w:t xml:space="preserve"> that assume the highest CO2 emissions and predict the strongest warming.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00D34EF" w14:textId="17443302" w:rsidR="00186C69" w:rsidRPr="003256C9" w:rsidRDefault="00A72199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5B4891F" w14:textId="77777777" w:rsidR="00186C69" w:rsidRPr="003256C9" w:rsidRDefault="00186C69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9FD2AFF" w14:textId="679770C3" w:rsidR="00186C69" w:rsidRPr="003256C9" w:rsidRDefault="00A72199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11.03</w:t>
            </w:r>
          </w:p>
        </w:tc>
      </w:tr>
      <w:tr w:rsidR="00433D8B" w:rsidRPr="00433D8B" w14:paraId="631E9759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14C3B89F" w14:textId="6C105C4C" w:rsidR="00433D8B" w:rsidRPr="00136897" w:rsidRDefault="00433D8B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433D8B">
              <w:rPr>
                <w:lang w:val="en-GB"/>
              </w:rPr>
              <w:t>Each model runs standard simulations and produces outputs for the different variables. Ensemble members have the same model, with the same forcing, but the initial conditions are each slightly manipulated.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38E5C17" w14:textId="4AB1AEEB" w:rsidR="00433D8B" w:rsidRDefault="00433D8B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76FBE43" w14:textId="77777777" w:rsidR="00433D8B" w:rsidRPr="003256C9" w:rsidRDefault="00433D8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14E2FD5D" w14:textId="00995CA5" w:rsidR="00433D8B" w:rsidRDefault="00433D8B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11.03</w:t>
            </w:r>
          </w:p>
        </w:tc>
      </w:tr>
      <w:tr w:rsidR="000C5726" w:rsidRPr="006C6435" w14:paraId="20782CD7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F9EED14" w14:textId="6A3D1B74" w:rsidR="000C5726" w:rsidRPr="00136897" w:rsidRDefault="000C5726" w:rsidP="003E6CCE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historical refers to observations and actual recordings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EF9D9FA" w14:textId="45532C79" w:rsidR="000C5726" w:rsidRDefault="000C5726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22C3120" w14:textId="77777777" w:rsidR="000C5726" w:rsidRPr="003256C9" w:rsidRDefault="000C5726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4656247" w14:textId="2376468F" w:rsidR="000C5726" w:rsidRDefault="000C5726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11.03</w:t>
            </w:r>
          </w:p>
        </w:tc>
      </w:tr>
      <w:tr w:rsidR="00D9315A" w:rsidRPr="006C6435" w14:paraId="584B940B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AFEF9AA" w14:textId="35A7851E" w:rsidR="00D9315A" w:rsidRDefault="006D2B48" w:rsidP="005D75BB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6D2B48">
              <w:rPr>
                <w:lang w:val="en-GB"/>
              </w:rPr>
              <w:t xml:space="preserve">To convert ET into mass </w:t>
            </w:r>
            <w:proofErr w:type="gramStart"/>
            <w:r w:rsidRPr="006D2B48">
              <w:rPr>
                <w:lang w:val="en-GB"/>
              </w:rPr>
              <w:t>units</w:t>
            </w:r>
            <w:proofErr w:type="gramEnd"/>
            <w:r w:rsidRPr="006D2B48">
              <w:rPr>
                <w:lang w:val="en-GB"/>
              </w:rPr>
              <w:t xml:space="preserve"> </w:t>
            </w:r>
            <w:r w:rsidR="008A69B8">
              <w:rPr>
                <w:lang w:val="en-GB"/>
              </w:rPr>
              <w:t>atmospheric pressure (Pa) is</w:t>
            </w:r>
            <w:r w:rsidRPr="006D2B48">
              <w:rPr>
                <w:lang w:val="en-GB"/>
              </w:rPr>
              <w:t xml:space="preserve"> required </w:t>
            </w:r>
            <w:r w:rsidR="008A69B8">
              <w:rPr>
                <w:lang w:val="en-GB"/>
              </w:rPr>
              <w:t xml:space="preserve">as parameter </w:t>
            </w:r>
            <w:r w:rsidRPr="006D2B48">
              <w:rPr>
                <w:lang w:val="en-GB"/>
              </w:rPr>
              <w:t xml:space="preserve">according to the </w:t>
            </w:r>
            <w:proofErr w:type="spellStart"/>
            <w:r w:rsidRPr="006D2B48">
              <w:rPr>
                <w:lang w:val="en-GB"/>
              </w:rPr>
              <w:t>cwd</w:t>
            </w:r>
            <w:proofErr w:type="spellEnd"/>
            <w:r w:rsidRPr="006D2B48">
              <w:rPr>
                <w:lang w:val="en-GB"/>
              </w:rPr>
              <w:t xml:space="preserve"> algorithm</w:t>
            </w:r>
            <w:r w:rsidR="005D75BB">
              <w:rPr>
                <w:lang w:val="en-GB"/>
              </w:rPr>
              <w:t xml:space="preserve">. </w:t>
            </w:r>
            <w:r w:rsidR="0011744F" w:rsidRPr="0011744F">
              <w:rPr>
                <w:lang w:val="en-GB"/>
              </w:rPr>
              <w:t>We will assume a default value</w:t>
            </w:r>
            <w:r w:rsidR="0011744F">
              <w:rPr>
                <w:lang w:val="en-GB"/>
              </w:rPr>
              <w:t>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2BCAD18" w14:textId="76AA90C9" w:rsidR="00D9315A" w:rsidRPr="003256C9" w:rsidRDefault="0011744F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B4976B7" w14:textId="77777777" w:rsidR="00D9315A" w:rsidRPr="003256C9" w:rsidRDefault="00D9315A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C5C3434" w14:textId="771A2A4F" w:rsidR="00D9315A" w:rsidRPr="003256C9" w:rsidRDefault="0011744F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11.03</w:t>
            </w:r>
          </w:p>
        </w:tc>
      </w:tr>
      <w:tr w:rsidR="009836DE" w:rsidRPr="006C6435" w14:paraId="60287F05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BF8AEE0" w14:textId="1BB9FAEE" w:rsidR="009836DE" w:rsidRPr="006D2B48" w:rsidRDefault="009836DE" w:rsidP="005D75BB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9836DE">
              <w:rPr>
                <w:lang w:val="en-GB"/>
              </w:rPr>
              <w:t xml:space="preserve">Rain and snow will also be differentiated. As there are no variables for snow in the CMIP6-ng data, it will be modelled (function contained in the </w:t>
            </w:r>
            <w:proofErr w:type="spellStart"/>
            <w:r w:rsidRPr="009836DE">
              <w:rPr>
                <w:lang w:val="en-GB"/>
              </w:rPr>
              <w:t>cwd</w:t>
            </w:r>
            <w:proofErr w:type="spellEnd"/>
            <w:r w:rsidRPr="009836DE">
              <w:rPr>
                <w:lang w:val="en-GB"/>
              </w:rPr>
              <w:t xml:space="preserve"> algorithm).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59BAD6" w14:textId="48DC2B71" w:rsidR="009836DE" w:rsidRDefault="009836DE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361A06D" w14:textId="77777777" w:rsidR="009836DE" w:rsidRPr="003256C9" w:rsidRDefault="009836DE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535432AA" w14:textId="1190E7CF" w:rsidR="009836DE" w:rsidRDefault="009836DE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11.03</w:t>
            </w:r>
          </w:p>
        </w:tc>
      </w:tr>
      <w:tr w:rsidR="001329BA" w:rsidRPr="001329BA" w14:paraId="0EC93A41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74BC7353" w14:textId="3804A415" w:rsidR="001329BA" w:rsidRPr="009836DE" w:rsidRDefault="001329BA" w:rsidP="005D75BB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 w:rsidRPr="001329BA">
              <w:rPr>
                <w:lang w:val="en-GB"/>
              </w:rPr>
              <w:t xml:space="preserve">The </w:t>
            </w:r>
            <w:proofErr w:type="spellStart"/>
            <w:r w:rsidRPr="001329BA">
              <w:rPr>
                <w:lang w:val="en-GB"/>
              </w:rPr>
              <w:t>liquid_to_soil</w:t>
            </w:r>
            <w:proofErr w:type="spellEnd"/>
            <w:r w:rsidRPr="001329BA">
              <w:rPr>
                <w:lang w:val="en-GB"/>
              </w:rPr>
              <w:t xml:space="preserve"> variable in the </w:t>
            </w:r>
            <w:proofErr w:type="spellStart"/>
            <w:r w:rsidRPr="001329BA">
              <w:rPr>
                <w:lang w:val="en-GB"/>
              </w:rPr>
              <w:t>cwd</w:t>
            </w:r>
            <w:proofErr w:type="spellEnd"/>
            <w:r w:rsidRPr="001329BA">
              <w:rPr>
                <w:lang w:val="en-GB"/>
              </w:rPr>
              <w:t>-example takes precipitation and snowmelt into account.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CA13A59" w14:textId="25178097" w:rsidR="001329BA" w:rsidRDefault="001329BA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0486AA2" w14:textId="77777777" w:rsidR="001329BA" w:rsidRPr="003256C9" w:rsidRDefault="001329BA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052F9DE6" w14:textId="7361BEAC" w:rsidR="001329BA" w:rsidRDefault="001329BA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11.03</w:t>
            </w:r>
          </w:p>
        </w:tc>
      </w:tr>
      <w:tr w:rsidR="00047032" w:rsidRPr="00B16AFF" w14:paraId="4088FAA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C95D99D" w14:textId="00C5A15F" w:rsidR="00047032" w:rsidRPr="003256C9" w:rsidRDefault="007C467C" w:rsidP="007C467C">
            <w:pPr>
              <w:pStyle w:val="Heading1"/>
              <w:rPr>
                <w:lang w:val="en-GB"/>
              </w:rPr>
            </w:pPr>
            <w:r>
              <w:rPr>
                <w:lang w:val="en-US"/>
              </w:rPr>
              <w:t>Proposal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CA368C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79B82E3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3F8F2D7" w14:textId="77777777" w:rsidR="00047032" w:rsidRPr="003256C9" w:rsidRDefault="00047032" w:rsidP="00D41D9F">
            <w:pPr>
              <w:pStyle w:val="FormularZustndig"/>
              <w:rPr>
                <w:lang w:val="en-GB"/>
              </w:rPr>
            </w:pPr>
          </w:p>
        </w:tc>
      </w:tr>
      <w:tr w:rsidR="00AD47B0" w:rsidRPr="0055734D" w14:paraId="2A1C1F92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C35649D" w14:textId="21CDE4FD" w:rsidR="00AD47B0" w:rsidRPr="0055734D" w:rsidRDefault="00AD47B0" w:rsidP="00AD47B0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E400BF">
              <w:rPr>
                <w:b/>
                <w:bCs/>
                <w:lang w:val="en-US"/>
              </w:rPr>
              <w:t>Implementation-Section:</w:t>
            </w:r>
            <w:r>
              <w:rPr>
                <w:lang w:val="en-US"/>
              </w:rPr>
              <w:t xml:space="preserve"> </w:t>
            </w:r>
            <w:r w:rsidR="007067B5">
              <w:rPr>
                <w:lang w:val="en-US"/>
              </w:rPr>
              <w:t xml:space="preserve">In the implementation section it should be described what the </w:t>
            </w:r>
            <w:proofErr w:type="spellStart"/>
            <w:r w:rsidR="007067B5">
              <w:rPr>
                <w:lang w:val="en-US"/>
              </w:rPr>
              <w:t>cwd</w:t>
            </w:r>
            <w:proofErr w:type="spellEnd"/>
            <w:r w:rsidR="007067B5">
              <w:rPr>
                <w:lang w:val="en-US"/>
              </w:rPr>
              <w:t xml:space="preserve"> algorithm does and </w:t>
            </w:r>
            <w:r w:rsidR="0055734D">
              <w:rPr>
                <w:lang w:val="en-US"/>
              </w:rPr>
              <w:t xml:space="preserve">what is needed for it to calculate the </w:t>
            </w:r>
            <w:proofErr w:type="spellStart"/>
            <w:r w:rsidR="0055734D">
              <w:rPr>
                <w:lang w:val="en-US"/>
              </w:rPr>
              <w:t>cwd</w:t>
            </w:r>
            <w:proofErr w:type="spellEnd"/>
            <w:r w:rsidR="0055734D">
              <w:rPr>
                <w:lang w:val="en-US"/>
              </w:rPr>
              <w:t>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61C4FD" w14:textId="65EBFA6A" w:rsidR="00AD47B0" w:rsidRPr="0055734D" w:rsidRDefault="0055734D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CCECB3E" w14:textId="77777777" w:rsidR="00AD47B0" w:rsidRPr="0055734D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457DF3E" w14:textId="5C82211B" w:rsidR="00AD47B0" w:rsidRPr="0055734D" w:rsidRDefault="00C4156F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11.03</w:t>
            </w:r>
          </w:p>
        </w:tc>
      </w:tr>
      <w:tr w:rsidR="00122214" w:rsidRPr="0050582C" w14:paraId="0FA7657E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23716CBC" w14:textId="1D21633A" w:rsidR="00122214" w:rsidRPr="0050582C" w:rsidRDefault="00122214" w:rsidP="00AD47B0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50582C">
              <w:rPr>
                <w:b/>
                <w:bCs/>
                <w:lang w:val="en-US"/>
              </w:rPr>
              <w:t>Methods:</w:t>
            </w:r>
            <w:r w:rsidRPr="0050582C">
              <w:rPr>
                <w:lang w:val="en-US"/>
              </w:rPr>
              <w:t xml:space="preserve"> </w:t>
            </w:r>
            <w:r w:rsidR="0050582C" w:rsidRPr="0050582C">
              <w:rPr>
                <w:lang w:val="en-US"/>
              </w:rPr>
              <w:t xml:space="preserve">In this work, the following 2 approaches are used to calculate the cumulative water deficit. The 1st approach is based on the calculation </w:t>
            </w:r>
            <w:proofErr w:type="spellStart"/>
            <w:r w:rsidR="0050582C" w:rsidRPr="0050582C">
              <w:rPr>
                <w:lang w:val="en-US"/>
              </w:rPr>
              <w:t>cwd</w:t>
            </w:r>
            <w:proofErr w:type="spellEnd"/>
            <w:r w:rsidR="0050582C" w:rsidRPr="0050582C">
              <w:rPr>
                <w:lang w:val="en-US"/>
              </w:rPr>
              <w:t xml:space="preserve"> = ET - P. The 2nd approach is based on the calculation </w:t>
            </w:r>
            <w:proofErr w:type="spellStart"/>
            <w:r w:rsidR="0050582C" w:rsidRPr="0050582C">
              <w:rPr>
                <w:lang w:val="en-US"/>
              </w:rPr>
              <w:t>pcwd</w:t>
            </w:r>
            <w:proofErr w:type="spellEnd"/>
            <w:r w:rsidR="0050582C" w:rsidRPr="0050582C">
              <w:rPr>
                <w:lang w:val="en-US"/>
              </w:rPr>
              <w:t xml:space="preserve"> = PET - P. </w:t>
            </w:r>
            <w:r w:rsidR="00C0452C">
              <w:rPr>
                <w:lang w:val="en-US"/>
              </w:rPr>
              <w:t>A</w:t>
            </w:r>
            <w:r w:rsidR="0050582C" w:rsidRPr="0050582C">
              <w:rPr>
                <w:lang w:val="en-US"/>
              </w:rPr>
              <w:t xml:space="preserve">fter the calculations carried out by the algorithm, the trends </w:t>
            </w:r>
            <w:r w:rsidR="00C0452C">
              <w:rPr>
                <w:lang w:val="en-US"/>
              </w:rPr>
              <w:t xml:space="preserve">will be </w:t>
            </w:r>
            <w:r w:rsidR="00C0452C" w:rsidRPr="0050582C">
              <w:rPr>
                <w:lang w:val="en-US"/>
              </w:rPr>
              <w:t>analyzed</w:t>
            </w:r>
            <w:r w:rsidR="00C0452C">
              <w:rPr>
                <w:lang w:val="en-US"/>
              </w:rPr>
              <w:t>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165273C" w14:textId="7C4781D4" w:rsidR="00122214" w:rsidRPr="0050582C" w:rsidRDefault="00C0452C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09F18D1" w14:textId="77777777" w:rsidR="00122214" w:rsidRPr="0050582C" w:rsidRDefault="00122214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287D29B" w14:textId="1B112866" w:rsidR="00122214" w:rsidRPr="0050582C" w:rsidRDefault="00C0452C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11.03</w:t>
            </w:r>
          </w:p>
        </w:tc>
      </w:tr>
      <w:tr w:rsidR="00AD47B0" w:rsidRPr="00D55F82" w14:paraId="6A701B6E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79D8209B" w14:textId="295951BD" w:rsidR="00AD47B0" w:rsidRPr="008808B7" w:rsidRDefault="00AD47B0" w:rsidP="002F109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E400BF">
              <w:rPr>
                <w:b/>
                <w:bCs/>
                <w:lang w:val="en-US"/>
              </w:rPr>
              <w:t>Background and Motivation</w:t>
            </w:r>
            <w:r w:rsidR="00122214" w:rsidRPr="00E400BF">
              <w:rPr>
                <w:b/>
                <w:bCs/>
                <w:lang w:val="en-US"/>
              </w:rPr>
              <w:t>:</w:t>
            </w:r>
            <w:r>
              <w:rPr>
                <w:lang w:val="en-US"/>
              </w:rPr>
              <w:t xml:space="preserve"> I just took the information provided in the thesis-theme overview. Do you expect more there?</w:t>
            </w:r>
            <w:r w:rsidR="00D55F82">
              <w:rPr>
                <w:lang w:val="en-US"/>
              </w:rPr>
              <w:t xml:space="preserve"> </w:t>
            </w:r>
            <w:r w:rsidR="007067B5">
              <w:rPr>
                <w:lang w:val="en-US"/>
              </w:rPr>
              <w:t>Yes. The expectation is to read several papers and to formulate the background and motivation in own words.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67C06F" w14:textId="59D49DDD" w:rsidR="00AD47B0" w:rsidRPr="008808B7" w:rsidRDefault="007067B5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E4E5257" w14:textId="5CCD4574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DB9C2B9" w14:textId="3D947CB4" w:rsidR="00AD47B0" w:rsidRPr="008808B7" w:rsidRDefault="00DB6354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11.03</w:t>
            </w:r>
          </w:p>
        </w:tc>
      </w:tr>
      <w:tr w:rsidR="00AD47B0" w:rsidRPr="006C6435" w14:paraId="76190F7B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0E331B62" w14:textId="51B0B24F" w:rsidR="00AD47B0" w:rsidRPr="008808B7" w:rsidRDefault="00AD47B0" w:rsidP="002F109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3C465B">
              <w:rPr>
                <w:b/>
                <w:bCs/>
                <w:lang w:val="en-US"/>
              </w:rPr>
              <w:t>Impact:</w:t>
            </w:r>
            <w:r>
              <w:rPr>
                <w:lang w:val="en-US"/>
              </w:rPr>
              <w:t xml:space="preserve"> </w:t>
            </w:r>
            <w:r w:rsidR="003C465B" w:rsidRPr="003C465B">
              <w:rPr>
                <w:lang w:val="en-US"/>
              </w:rPr>
              <w:t xml:space="preserve">The </w:t>
            </w:r>
            <w:proofErr w:type="spellStart"/>
            <w:r w:rsidR="003C465B" w:rsidRPr="003C465B">
              <w:rPr>
                <w:lang w:val="en-US"/>
              </w:rPr>
              <w:t>cwd</w:t>
            </w:r>
            <w:proofErr w:type="spellEnd"/>
            <w:r w:rsidR="003C465B" w:rsidRPr="003C465B">
              <w:rPr>
                <w:lang w:val="en-US"/>
              </w:rPr>
              <w:t xml:space="preserve"> algorithm has never been applied to the CMIP6 data, nor to future models. In general, the daily resolution and the units in mm help to establish a concrete link to the storage capacity of the soil and the soil depth. Finally, the results allow direct and concrete conclusions to be drawn.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9AE29C2" w14:textId="4691A54B" w:rsidR="00AD47B0" w:rsidRPr="008808B7" w:rsidRDefault="00DB6354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984E94C" w14:textId="77777777" w:rsidR="00AD47B0" w:rsidRPr="008808B7" w:rsidRDefault="00AD47B0" w:rsidP="00D41D9F">
            <w:pPr>
              <w:pStyle w:val="FormularZustndig"/>
              <w:rPr>
                <w:lang w:val="en-US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AF6B8B7" w14:textId="507C3D9D" w:rsidR="00AD47B0" w:rsidRPr="008808B7" w:rsidRDefault="00DB6354" w:rsidP="00D41D9F">
            <w:pPr>
              <w:pStyle w:val="FormularZustndig"/>
              <w:rPr>
                <w:lang w:val="en-US"/>
              </w:rPr>
            </w:pPr>
            <w:r>
              <w:rPr>
                <w:lang w:val="en-US"/>
              </w:rPr>
              <w:t>11.03</w:t>
            </w:r>
          </w:p>
        </w:tc>
      </w:tr>
      <w:tr w:rsidR="002F109B" w:rsidRPr="00B16AFF" w14:paraId="7FA8EB4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787A2E4" w14:textId="5AD7FD8E" w:rsidR="002F109B" w:rsidRDefault="002F109B" w:rsidP="007C467C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980D825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EF1030C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F0EA3A6" w14:textId="77777777" w:rsidR="002F109B" w:rsidRPr="003256C9" w:rsidRDefault="002F109B" w:rsidP="00D41D9F">
            <w:pPr>
              <w:pStyle w:val="FormularZustndig"/>
              <w:rPr>
                <w:lang w:val="en-GB"/>
              </w:rPr>
            </w:pPr>
          </w:p>
        </w:tc>
      </w:tr>
      <w:tr w:rsidR="007C467C" w:rsidRPr="006C6435" w14:paraId="3D80947F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69EF8180" w14:textId="62B44C62" w:rsidR="00BE4E37" w:rsidRPr="00972BAD" w:rsidRDefault="008F733B" w:rsidP="00972BAD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Got access to my personal notion folder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447F36D" w14:textId="27AA1B7E" w:rsidR="007C467C" w:rsidRPr="003256C9" w:rsidRDefault="00972BAD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75273F6" w14:textId="77777777" w:rsidR="007C467C" w:rsidRPr="003256C9" w:rsidRDefault="007C467C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31379CA1" w14:textId="138CA6BD" w:rsidR="007C467C" w:rsidRPr="003256C9" w:rsidRDefault="00DB6354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11.03</w:t>
            </w:r>
          </w:p>
        </w:tc>
      </w:tr>
      <w:tr w:rsidR="00972BAD" w:rsidRPr="006C6435" w14:paraId="4D1E141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5F7073F1" w14:textId="09DB4DF5" w:rsidR="00972BAD" w:rsidRDefault="00972BAD" w:rsidP="003A2203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 w:rsidRPr="00D578C3">
              <w:rPr>
                <w:b/>
                <w:bCs/>
                <w:lang w:val="en-US"/>
              </w:rPr>
              <w:t>Next steps:</w:t>
            </w:r>
            <w:r>
              <w:rPr>
                <w:lang w:val="en-US"/>
              </w:rPr>
              <w:t xml:space="preserve"> hand in the proposal on </w:t>
            </w:r>
            <w:r w:rsidR="002A5636">
              <w:rPr>
                <w:lang w:val="en-US"/>
              </w:rPr>
              <w:t>Thursday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81CBEB0" w14:textId="414F506E" w:rsidR="00972BAD" w:rsidRDefault="00972BAD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01CC537D" w14:textId="50F3F2AF" w:rsidR="00972BAD" w:rsidRPr="003256C9" w:rsidRDefault="007067B5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16AB851B" w14:textId="0C3D2B9B" w:rsidR="00972BAD" w:rsidRPr="003256C9" w:rsidRDefault="00972BAD" w:rsidP="00D41D9F">
            <w:pPr>
              <w:pStyle w:val="FormularZustndig"/>
              <w:rPr>
                <w:lang w:val="en-GB"/>
              </w:rPr>
            </w:pPr>
            <w:r>
              <w:rPr>
                <w:lang w:val="en-GB"/>
              </w:rPr>
              <w:t>14.03</w:t>
            </w:r>
          </w:p>
        </w:tc>
      </w:tr>
      <w:tr w:rsidR="00F64D76" w:rsidRPr="0015261F" w14:paraId="10EA3B0C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BF58F00" w14:textId="74DD8996" w:rsidR="00F64D76" w:rsidRPr="00D0751D" w:rsidRDefault="00F64D76" w:rsidP="00F64D76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Literature Research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67BBDC7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42C5FC5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1562F8A9" w14:textId="77777777" w:rsidR="00F64D76" w:rsidRPr="003256C9" w:rsidRDefault="00F64D76" w:rsidP="00D41D9F">
            <w:pPr>
              <w:pStyle w:val="FormularZustndig"/>
              <w:rPr>
                <w:lang w:val="en-GB"/>
              </w:rPr>
            </w:pPr>
          </w:p>
        </w:tc>
      </w:tr>
      <w:tr w:rsidR="00D0751D" w:rsidRPr="004310FD" w14:paraId="665FD64A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5504B69" w14:textId="7B4B86CE" w:rsidR="00D0751D" w:rsidRDefault="00D63E88" w:rsidP="00D0751D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 the paper you published you take this mass balance approach. </w:t>
            </w:r>
            <w:proofErr w:type="gramStart"/>
            <w:r>
              <w:rPr>
                <w:lang w:val="en-US"/>
              </w:rPr>
              <w:t>So</w:t>
            </w:r>
            <w:proofErr w:type="gramEnd"/>
            <w:r>
              <w:rPr>
                <w:lang w:val="en-US"/>
              </w:rPr>
              <w:t xml:space="preserve"> you take the CWD as an indicator for rooting-zone water-storage capacity</w:t>
            </w:r>
            <w:r w:rsidR="00A350EE">
              <w:rPr>
                <w:lang w:val="en-US"/>
              </w:rPr>
              <w:t xml:space="preserve">. In the CWD-estimation section you explain your approach and how you calculated the CWD with an algorithm. </w:t>
            </w:r>
            <w:r w:rsidR="00A9495C">
              <w:rPr>
                <w:lang w:val="en-US"/>
              </w:rPr>
              <w:t xml:space="preserve">Would it be enough to cite your paper and how you calculate the CWD? Or do I have to go a </w:t>
            </w:r>
            <w:r w:rsidR="00A9495C">
              <w:rPr>
                <w:lang w:val="en-US"/>
              </w:rPr>
              <w:lastRenderedPageBreak/>
              <w:t xml:space="preserve">step further and find a source, where there is described why I can </w:t>
            </w:r>
            <w:proofErr w:type="gramStart"/>
            <w:r w:rsidR="00A9495C">
              <w:rPr>
                <w:lang w:val="en-US"/>
              </w:rPr>
              <w:t>actually take</w:t>
            </w:r>
            <w:proofErr w:type="gramEnd"/>
            <w:r w:rsidR="00A9495C">
              <w:rPr>
                <w:lang w:val="en-US"/>
              </w:rPr>
              <w:t xml:space="preserve"> the CWD as an indicator for rooting-zone water-storage capacity?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469C3E6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488D36B4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C7883A9" w14:textId="77777777" w:rsidR="00D0751D" w:rsidRPr="003256C9" w:rsidRDefault="00D0751D" w:rsidP="00D41D9F">
            <w:pPr>
              <w:pStyle w:val="FormularZustndig"/>
              <w:rPr>
                <w:lang w:val="en-GB"/>
              </w:rPr>
            </w:pPr>
          </w:p>
        </w:tc>
      </w:tr>
      <w:tr w:rsidR="0038043B" w:rsidRPr="006C6435" w14:paraId="0FA68B34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30E2B9C7" w14:textId="7F55E2C5" w:rsidR="0038043B" w:rsidRDefault="0038043B" w:rsidP="0038043B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Open Questions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4FDE4CF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1B3F80B0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E38AF36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</w:tr>
      <w:tr w:rsidR="0038043B" w:rsidRPr="004310FD" w14:paraId="2A0AA15F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6BE3015B" w14:textId="1486F572" w:rsidR="0038043B" w:rsidRDefault="00F16110" w:rsidP="0038043B">
            <w:pPr>
              <w:pStyle w:val="Fliesstex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GB"/>
              </w:rPr>
              <w:t>I will not be able to put the data in the repository. Is that bad? How will it be a reproducible workflow?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EB7F325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1F7D2A4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4B58D5B0" w14:textId="77777777" w:rsidR="0038043B" w:rsidRPr="003256C9" w:rsidRDefault="0038043B" w:rsidP="00D41D9F">
            <w:pPr>
              <w:pStyle w:val="FormularZustndig"/>
              <w:rPr>
                <w:lang w:val="en-GB"/>
              </w:rPr>
            </w:pPr>
          </w:p>
        </w:tc>
      </w:tr>
      <w:tr w:rsidR="00F16110" w:rsidRPr="004310FD" w14:paraId="61D96D0B" w14:textId="77777777" w:rsidTr="005A71AD">
        <w:tc>
          <w:tcPr>
            <w:tcW w:w="7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right w:w="170" w:type="dxa"/>
            </w:tcMar>
          </w:tcPr>
          <w:p w14:paraId="16B5BF5B" w14:textId="6D39348E" w:rsidR="00F16110" w:rsidRDefault="00F16110" w:rsidP="0038043B">
            <w:pPr>
              <w:pStyle w:val="Fliesstext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 xml:space="preserve">Readme on </w:t>
            </w:r>
            <w:proofErr w:type="spellStart"/>
            <w:r>
              <w:rPr>
                <w:lang w:val="en-GB"/>
              </w:rPr>
              <w:t>infos</w:t>
            </w:r>
            <w:proofErr w:type="spellEnd"/>
            <w:r>
              <w:rPr>
                <w:lang w:val="en-GB"/>
              </w:rPr>
              <w:t xml:space="preserve"> about data download needed in the repo? I put it under data raw although it’s not the actual data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7AC8F8" w14:textId="77777777" w:rsidR="00F16110" w:rsidRPr="003256C9" w:rsidRDefault="00F16110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27CB3CC" w14:textId="77777777" w:rsidR="00F16110" w:rsidRPr="003256C9" w:rsidRDefault="00F16110" w:rsidP="00D41D9F">
            <w:pPr>
              <w:pStyle w:val="FormularZustndig"/>
              <w:rPr>
                <w:lang w:val="en-GB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left w:w="85" w:type="dxa"/>
              <w:bottom w:w="57" w:type="dxa"/>
            </w:tcMar>
          </w:tcPr>
          <w:p w14:paraId="650A93EA" w14:textId="77777777" w:rsidR="00F16110" w:rsidRPr="003256C9" w:rsidRDefault="00F16110" w:rsidP="00D41D9F">
            <w:pPr>
              <w:pStyle w:val="FormularZustndig"/>
              <w:rPr>
                <w:lang w:val="en-GB"/>
              </w:rPr>
            </w:pPr>
          </w:p>
        </w:tc>
      </w:tr>
    </w:tbl>
    <w:p w14:paraId="51CDF38B" w14:textId="7F19AD6A" w:rsidR="00A1549C" w:rsidRDefault="00A1549C" w:rsidP="002A5636">
      <w:pPr>
        <w:pStyle w:val="Fliesstext"/>
      </w:pPr>
    </w:p>
    <w:p w14:paraId="29A795E8" w14:textId="77777777" w:rsidR="002A5636" w:rsidRPr="00A1549C" w:rsidRDefault="002A5636" w:rsidP="002A5636">
      <w:pPr>
        <w:pStyle w:val="Fliesstext"/>
      </w:pPr>
    </w:p>
    <w:sectPr w:rsidR="002A5636" w:rsidRPr="00A1549C" w:rsidSect="00F30E0B">
      <w:headerReference w:type="default" r:id="rId13"/>
      <w:type w:val="continuous"/>
      <w:pgSz w:w="11906" w:h="16838" w:code="9"/>
      <w:pgMar w:top="1247" w:right="1247" w:bottom="851" w:left="1247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A6433" w14:textId="77777777" w:rsidR="00F30E0B" w:rsidRDefault="00F30E0B">
      <w:r>
        <w:separator/>
      </w:r>
    </w:p>
    <w:p w14:paraId="4192D896" w14:textId="77777777" w:rsidR="00F30E0B" w:rsidRDefault="00F30E0B"/>
    <w:p w14:paraId="398BC716" w14:textId="77777777" w:rsidR="00F30E0B" w:rsidRDefault="00F30E0B"/>
  </w:endnote>
  <w:endnote w:type="continuationSeparator" w:id="0">
    <w:p w14:paraId="2F9CC844" w14:textId="77777777" w:rsidR="00F30E0B" w:rsidRDefault="00F30E0B">
      <w:r>
        <w:continuationSeparator/>
      </w:r>
    </w:p>
    <w:p w14:paraId="2CBBB311" w14:textId="77777777" w:rsidR="00F30E0B" w:rsidRDefault="00F30E0B"/>
    <w:p w14:paraId="37D16F43" w14:textId="77777777" w:rsidR="00F30E0B" w:rsidRDefault="00F30E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-Star">
    <w:altName w:val="Calibri"/>
    <w:charset w:val="00"/>
    <w:family w:val="auto"/>
    <w:pitch w:val="variable"/>
    <w:sig w:usb0="20000003" w:usb1="00000000" w:usb2="00000000" w:usb3="00000000" w:csb0="0000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STAR">
    <w:altName w:val="Franklin Gothic Demi Cond"/>
    <w:charset w:val="00"/>
    <w:family w:val="auto"/>
    <w:pitch w:val="variable"/>
    <w:sig w:usb0="8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F97B6" w14:textId="77777777" w:rsidR="00F30E0B" w:rsidRDefault="00F30E0B">
      <w:r>
        <w:separator/>
      </w:r>
    </w:p>
    <w:p w14:paraId="236C11D0" w14:textId="77777777" w:rsidR="00F30E0B" w:rsidRDefault="00F30E0B"/>
    <w:p w14:paraId="03F4133C" w14:textId="77777777" w:rsidR="00F30E0B" w:rsidRDefault="00F30E0B"/>
  </w:footnote>
  <w:footnote w:type="continuationSeparator" w:id="0">
    <w:p w14:paraId="2533183B" w14:textId="77777777" w:rsidR="00F30E0B" w:rsidRDefault="00F30E0B">
      <w:r>
        <w:continuationSeparator/>
      </w:r>
    </w:p>
    <w:p w14:paraId="34355B43" w14:textId="77777777" w:rsidR="00F30E0B" w:rsidRDefault="00F30E0B"/>
    <w:p w14:paraId="7DFAEC48" w14:textId="77777777" w:rsidR="00F30E0B" w:rsidRDefault="00F30E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12" w:type="dxa"/>
      <w:tblBorders>
        <w:top w:val="none" w:sz="0" w:space="0" w:color="auto"/>
        <w:left w:val="none" w:sz="0" w:space="0" w:color="auto"/>
        <w:bottom w:val="single" w:sz="18" w:space="0" w:color="0076BD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3693"/>
      <w:gridCol w:w="4245"/>
      <w:gridCol w:w="1474"/>
    </w:tblGrid>
    <w:tr w:rsidR="00C209B0" w14:paraId="1FC9C236" w14:textId="77777777" w:rsidTr="00D41D9F">
      <w:trPr>
        <w:trHeight w:val="340"/>
      </w:trPr>
      <w:tc>
        <w:tcPr>
          <w:tcW w:w="1962" w:type="pct"/>
          <w:tcBorders>
            <w:bottom w:val="nil"/>
            <w:right w:val="single" w:sz="2" w:space="0" w:color="auto"/>
          </w:tcBorders>
        </w:tcPr>
        <w:p w14:paraId="3D48A38E" w14:textId="6048D404" w:rsidR="00C209B0" w:rsidRPr="005E5A1B" w:rsidRDefault="00FA369B" w:rsidP="00417911">
          <w:pPr>
            <w:pStyle w:val="BeKopfFusslinks"/>
          </w:pPr>
          <w:r>
            <w:t>11</w:t>
          </w:r>
          <w:r w:rsidR="00464924">
            <w:t>.</w:t>
          </w:r>
          <w:r w:rsidR="00C25FEE">
            <w:t>0</w:t>
          </w:r>
          <w:r w:rsidR="00C616B7">
            <w:t>3</w:t>
          </w:r>
          <w:r w:rsidR="00464924">
            <w:t>.202</w:t>
          </w:r>
          <w:r w:rsidR="00C25FEE">
            <w:t>4</w:t>
          </w:r>
        </w:p>
      </w:tc>
      <w:tc>
        <w:tcPr>
          <w:tcW w:w="2255" w:type="pct"/>
          <w:tcBorders>
            <w:left w:val="single" w:sz="2" w:space="0" w:color="auto"/>
            <w:bottom w:val="nil"/>
          </w:tcBorders>
          <w:tcMar>
            <w:left w:w="284" w:type="dxa"/>
          </w:tcMar>
        </w:tcPr>
        <w:p w14:paraId="26B75FFF" w14:textId="69C3C064" w:rsidR="00C209B0" w:rsidRDefault="00C25FEE" w:rsidP="00FD4A11">
          <w:pPr>
            <w:pStyle w:val="BeKopfFusslinks"/>
          </w:pPr>
          <w:proofErr w:type="gramStart"/>
          <w:r>
            <w:t>Bachelor</w:t>
          </w:r>
          <w:r w:rsidR="008B2EA5">
            <w:t xml:space="preserve"> Thesis</w:t>
          </w:r>
          <w:proofErr w:type="gramEnd"/>
        </w:p>
        <w:p w14:paraId="63EA7235" w14:textId="016B7D6D" w:rsidR="00C039A0" w:rsidRPr="00C77E4E" w:rsidRDefault="008B2EA5" w:rsidP="00FD4A11">
          <w:pPr>
            <w:pStyle w:val="BeKopfFusslinks"/>
          </w:pPr>
          <w:proofErr w:type="spellStart"/>
          <w:r>
            <w:t>Discussion</w:t>
          </w:r>
          <w:proofErr w:type="spellEnd"/>
        </w:p>
      </w:tc>
      <w:tc>
        <w:tcPr>
          <w:tcW w:w="783" w:type="pct"/>
          <w:tcBorders>
            <w:bottom w:val="nil"/>
          </w:tcBorders>
        </w:tcPr>
        <w:p w14:paraId="342C3A6A" w14:textId="6CEFA37A" w:rsidR="00C209B0" w:rsidRDefault="008B2EA5" w:rsidP="00C209B0">
          <w:pPr>
            <w:pStyle w:val="BeKopfFusslinks"/>
            <w:jc w:val="right"/>
          </w:pPr>
          <w:r>
            <w:rPr>
              <w:bCs/>
              <w:noProof/>
              <w:lang w:val="de-DE"/>
            </w:rPr>
            <w:t>Page</w:t>
          </w:r>
          <w:r w:rsidR="00C209B0">
            <w:rPr>
              <w:bCs/>
              <w:noProof/>
              <w:lang w:val="de-DE"/>
            </w:rPr>
            <w:t xml:space="preserve"> </w:t>
          </w:r>
          <w:r w:rsidR="00C209B0">
            <w:fldChar w:fldCharType="begin"/>
          </w:r>
          <w:r w:rsidR="00C209B0">
            <w:instrText xml:space="preserve">PAGE  </w:instrText>
          </w:r>
          <w:r w:rsidR="00C209B0">
            <w:fldChar w:fldCharType="separate"/>
          </w:r>
          <w:r w:rsidR="000378F2">
            <w:rPr>
              <w:noProof/>
            </w:rPr>
            <w:t>3</w:t>
          </w:r>
          <w:r w:rsidR="00C209B0">
            <w:fldChar w:fldCharType="end"/>
          </w:r>
          <w:r w:rsidR="00C209B0">
            <w:t xml:space="preserve"> </w:t>
          </w:r>
          <w:r w:rsidR="00C209B0" w:rsidRPr="00692C1D">
            <w:rPr>
              <w:rStyle w:val="PageNumber"/>
            </w:rPr>
            <w:t xml:space="preserve">/ </w:t>
          </w:r>
          <w:r w:rsidR="00C209B0" w:rsidRPr="00692C1D">
            <w:rPr>
              <w:rStyle w:val="PageNumber"/>
            </w:rPr>
            <w:fldChar w:fldCharType="begin"/>
          </w:r>
          <w:r w:rsidR="00C209B0" w:rsidRPr="00692C1D">
            <w:rPr>
              <w:rStyle w:val="PageNumber"/>
            </w:rPr>
            <w:instrText xml:space="preserve"> NUMPAGES </w:instrText>
          </w:r>
          <w:r w:rsidR="00C209B0" w:rsidRPr="00692C1D">
            <w:rPr>
              <w:rStyle w:val="PageNumber"/>
            </w:rPr>
            <w:fldChar w:fldCharType="separate"/>
          </w:r>
          <w:r w:rsidR="000378F2">
            <w:rPr>
              <w:rStyle w:val="PageNumber"/>
              <w:noProof/>
            </w:rPr>
            <w:t>3</w:t>
          </w:r>
          <w:r w:rsidR="00C209B0" w:rsidRPr="00692C1D">
            <w:rPr>
              <w:rStyle w:val="PageNumber"/>
            </w:rPr>
            <w:fldChar w:fldCharType="end"/>
          </w:r>
        </w:p>
      </w:tc>
    </w:tr>
  </w:tbl>
  <w:p w14:paraId="1A2C52F5" w14:textId="77777777" w:rsidR="00C209B0" w:rsidRDefault="00C209B0" w:rsidP="005A71AD">
    <w:pPr>
      <w:pStyle w:val="Fliess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69D"/>
    <w:multiLevelType w:val="hybridMultilevel"/>
    <w:tmpl w:val="210AE2B2"/>
    <w:lvl w:ilvl="0" w:tplc="9A509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E4B"/>
    <w:multiLevelType w:val="multilevel"/>
    <w:tmpl w:val="8C5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F3DA5"/>
    <w:multiLevelType w:val="multilevel"/>
    <w:tmpl w:val="C5164E48"/>
    <w:styleLink w:val="111111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80"/>
        </w:tabs>
        <w:ind w:left="18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8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C1B1300"/>
    <w:multiLevelType w:val="multilevel"/>
    <w:tmpl w:val="E488BAF8"/>
    <w:styleLink w:val="AufzhlungEBG"/>
    <w:lvl w:ilvl="0">
      <w:start w:val="29"/>
      <w:numFmt w:val="bullet"/>
      <w:lvlText w:val="-"/>
      <w:lvlJc w:val="left"/>
      <w:pPr>
        <w:tabs>
          <w:tab w:val="num" w:pos="1021"/>
        </w:tabs>
        <w:ind w:left="1021" w:hanging="284"/>
      </w:pPr>
      <w:rPr>
        <w:rFonts w:hint="eastAsia"/>
      </w:rPr>
    </w:lvl>
    <w:lvl w:ilvl="1">
      <w:start w:val="1"/>
      <w:numFmt w:val="bullet"/>
      <w:lvlText w:val="o"/>
      <w:lvlJc w:val="left"/>
      <w:pPr>
        <w:tabs>
          <w:tab w:val="num" w:pos="1701"/>
        </w:tabs>
        <w:ind w:left="1701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098"/>
        </w:tabs>
        <w:ind w:left="209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22A723F0"/>
    <w:multiLevelType w:val="multilevel"/>
    <w:tmpl w:val="D97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A4C45"/>
    <w:multiLevelType w:val="hybridMultilevel"/>
    <w:tmpl w:val="79541D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9033D"/>
    <w:multiLevelType w:val="multilevel"/>
    <w:tmpl w:val="BE3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37249"/>
    <w:multiLevelType w:val="hybridMultilevel"/>
    <w:tmpl w:val="13AE82EC"/>
    <w:lvl w:ilvl="0" w:tplc="44FE48A4">
      <w:start w:val="2"/>
      <w:numFmt w:val="bullet"/>
      <w:lvlText w:val="-"/>
      <w:lvlJc w:val="left"/>
      <w:pPr>
        <w:ind w:left="720" w:hanging="360"/>
      </w:pPr>
      <w:rPr>
        <w:rFonts w:ascii="T-Star" w:eastAsia="Times New Roman" w:hAnsi="T-Star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75A48"/>
    <w:multiLevelType w:val="multilevel"/>
    <w:tmpl w:val="F77009DE"/>
    <w:lvl w:ilvl="0">
      <w:start w:val="1"/>
      <w:numFmt w:val="decimal"/>
      <w:pStyle w:val="Heading1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  <w:sz w:val="19"/>
        <w:szCs w:val="19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upperLetter"/>
      <w:lvlRestart w:val="0"/>
      <w:pStyle w:val="Heading7"/>
      <w:lvlText w:val="Anhang %7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9" w15:restartNumberingAfterBreak="0">
    <w:nsid w:val="6B8A6321"/>
    <w:multiLevelType w:val="multilevel"/>
    <w:tmpl w:val="0AEC4002"/>
    <w:lvl w:ilvl="0">
      <w:start w:val="1"/>
      <w:numFmt w:val="bullet"/>
      <w:pStyle w:val="Aufzhlungunnummeriert"/>
      <w:lvlText w:val="–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080ACE"/>
    <w:multiLevelType w:val="multilevel"/>
    <w:tmpl w:val="606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322BD"/>
    <w:multiLevelType w:val="multilevel"/>
    <w:tmpl w:val="AA2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0006AD"/>
    <w:multiLevelType w:val="multilevel"/>
    <w:tmpl w:val="4246E92C"/>
    <w:styleLink w:val="AufzhlungEBGnummeriert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22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44"/>
        </w:tabs>
        <w:ind w:left="1344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3"/>
        </w:tabs>
        <w:ind w:left="22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3"/>
        </w:tabs>
        <w:ind w:left="27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3"/>
        </w:tabs>
        <w:ind w:left="32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3"/>
        </w:tabs>
        <w:ind w:left="37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3"/>
        </w:tabs>
        <w:ind w:left="4303" w:hanging="1440"/>
      </w:pPr>
      <w:rPr>
        <w:rFonts w:hint="default"/>
      </w:rPr>
    </w:lvl>
  </w:abstractNum>
  <w:abstractNum w:abstractNumId="13" w15:restartNumberingAfterBreak="0">
    <w:nsid w:val="7F203B19"/>
    <w:multiLevelType w:val="multilevel"/>
    <w:tmpl w:val="5BF2DCF4"/>
    <w:lvl w:ilvl="0">
      <w:start w:val="1"/>
      <w:numFmt w:val="decimal"/>
      <w:pStyle w:val="Aufzhlungnummeriert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59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29"/>
        </w:tabs>
        <w:ind w:left="-2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"/>
        </w:tabs>
        <w:ind w:left="-29" w:firstLine="0"/>
      </w:pPr>
      <w:rPr>
        <w:rFonts w:hint="default"/>
      </w:rPr>
    </w:lvl>
  </w:abstractNum>
  <w:num w:numId="1" w16cid:durableId="758675674">
    <w:abstractNumId w:val="12"/>
  </w:num>
  <w:num w:numId="2" w16cid:durableId="701857680">
    <w:abstractNumId w:val="3"/>
  </w:num>
  <w:num w:numId="3" w16cid:durableId="107968065">
    <w:abstractNumId w:val="2"/>
  </w:num>
  <w:num w:numId="4" w16cid:durableId="734087230">
    <w:abstractNumId w:val="9"/>
  </w:num>
  <w:num w:numId="5" w16cid:durableId="2116442605">
    <w:abstractNumId w:val="13"/>
  </w:num>
  <w:num w:numId="6" w16cid:durableId="1468741932">
    <w:abstractNumId w:val="8"/>
  </w:num>
  <w:num w:numId="7" w16cid:durableId="1262759236">
    <w:abstractNumId w:val="7"/>
  </w:num>
  <w:num w:numId="8" w16cid:durableId="1839347416">
    <w:abstractNumId w:val="0"/>
  </w:num>
  <w:num w:numId="9" w16cid:durableId="1765371792">
    <w:abstractNumId w:val="5"/>
  </w:num>
  <w:num w:numId="10" w16cid:durableId="500701148">
    <w:abstractNumId w:val="11"/>
  </w:num>
  <w:num w:numId="11" w16cid:durableId="401291677">
    <w:abstractNumId w:val="6"/>
  </w:num>
  <w:num w:numId="12" w16cid:durableId="1147741757">
    <w:abstractNumId w:val="4"/>
  </w:num>
  <w:num w:numId="13" w16cid:durableId="2031292439">
    <w:abstractNumId w:val="1"/>
  </w:num>
  <w:num w:numId="14" w16cid:durableId="1115563503">
    <w:abstractNumId w:val="10"/>
  </w:num>
  <w:num w:numId="15" w16cid:durableId="1426414768">
    <w:abstractNumId w:val="8"/>
  </w:num>
  <w:num w:numId="16" w16cid:durableId="125004340">
    <w:abstractNumId w:val="8"/>
  </w:num>
  <w:num w:numId="17" w16cid:durableId="1158839563">
    <w:abstractNumId w:val="8"/>
  </w:num>
  <w:num w:numId="18" w16cid:durableId="175473815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NjM3MbE0MjA3NjBS0lEKTi0uzszPAykwNKgFAKO8580tAAAA"/>
    <w:docVar w:name="dgnword-docGUID" w:val="{5E813901-3D58-4E41-9C15-88BEE72686AB}"/>
    <w:docVar w:name="dgnword-eventsink" w:val="2974947497616"/>
  </w:docVars>
  <w:rsids>
    <w:rsidRoot w:val="00313E5A"/>
    <w:rsid w:val="000004E8"/>
    <w:rsid w:val="00000896"/>
    <w:rsid w:val="00003A5F"/>
    <w:rsid w:val="00004178"/>
    <w:rsid w:val="00006D3C"/>
    <w:rsid w:val="00007B57"/>
    <w:rsid w:val="00012BAC"/>
    <w:rsid w:val="00013F14"/>
    <w:rsid w:val="0001795E"/>
    <w:rsid w:val="00020F14"/>
    <w:rsid w:val="00025F4C"/>
    <w:rsid w:val="0002632B"/>
    <w:rsid w:val="000266E6"/>
    <w:rsid w:val="00027A2E"/>
    <w:rsid w:val="000338C5"/>
    <w:rsid w:val="00033B14"/>
    <w:rsid w:val="00033D51"/>
    <w:rsid w:val="000357ED"/>
    <w:rsid w:val="000368E1"/>
    <w:rsid w:val="000378F2"/>
    <w:rsid w:val="00042B0F"/>
    <w:rsid w:val="00042B96"/>
    <w:rsid w:val="00044DD7"/>
    <w:rsid w:val="00047032"/>
    <w:rsid w:val="00053A17"/>
    <w:rsid w:val="00054ED5"/>
    <w:rsid w:val="00055049"/>
    <w:rsid w:val="00055B75"/>
    <w:rsid w:val="00056571"/>
    <w:rsid w:val="00057AA1"/>
    <w:rsid w:val="00061477"/>
    <w:rsid w:val="00061A22"/>
    <w:rsid w:val="00063ED6"/>
    <w:rsid w:val="00065883"/>
    <w:rsid w:val="00070751"/>
    <w:rsid w:val="00071964"/>
    <w:rsid w:val="00073697"/>
    <w:rsid w:val="00074048"/>
    <w:rsid w:val="00074773"/>
    <w:rsid w:val="000800FD"/>
    <w:rsid w:val="000813B2"/>
    <w:rsid w:val="0008620F"/>
    <w:rsid w:val="00086BCC"/>
    <w:rsid w:val="00090D36"/>
    <w:rsid w:val="00093104"/>
    <w:rsid w:val="00094130"/>
    <w:rsid w:val="0009424A"/>
    <w:rsid w:val="00095049"/>
    <w:rsid w:val="000B057C"/>
    <w:rsid w:val="000B1BC3"/>
    <w:rsid w:val="000B3E2D"/>
    <w:rsid w:val="000B46B2"/>
    <w:rsid w:val="000B56DB"/>
    <w:rsid w:val="000B7927"/>
    <w:rsid w:val="000C1839"/>
    <w:rsid w:val="000C4C3D"/>
    <w:rsid w:val="000C5726"/>
    <w:rsid w:val="000C6B7F"/>
    <w:rsid w:val="000D406B"/>
    <w:rsid w:val="000D470E"/>
    <w:rsid w:val="000D4E4A"/>
    <w:rsid w:val="000D6D91"/>
    <w:rsid w:val="000D6DEE"/>
    <w:rsid w:val="000E3CF1"/>
    <w:rsid w:val="000E3D4B"/>
    <w:rsid w:val="000E4672"/>
    <w:rsid w:val="000E46FB"/>
    <w:rsid w:val="000E7FF8"/>
    <w:rsid w:val="000F08CA"/>
    <w:rsid w:val="000F264B"/>
    <w:rsid w:val="000F3020"/>
    <w:rsid w:val="000F4543"/>
    <w:rsid w:val="000F4E30"/>
    <w:rsid w:val="000F5D69"/>
    <w:rsid w:val="0010175B"/>
    <w:rsid w:val="00101C12"/>
    <w:rsid w:val="00101E2A"/>
    <w:rsid w:val="00102855"/>
    <w:rsid w:val="00102B41"/>
    <w:rsid w:val="001042E5"/>
    <w:rsid w:val="00107938"/>
    <w:rsid w:val="00110BF6"/>
    <w:rsid w:val="001119B4"/>
    <w:rsid w:val="00112FB5"/>
    <w:rsid w:val="00113827"/>
    <w:rsid w:val="00114070"/>
    <w:rsid w:val="00116638"/>
    <w:rsid w:val="0011744F"/>
    <w:rsid w:val="00117603"/>
    <w:rsid w:val="00121D5A"/>
    <w:rsid w:val="00122214"/>
    <w:rsid w:val="00125113"/>
    <w:rsid w:val="00125E1A"/>
    <w:rsid w:val="00126206"/>
    <w:rsid w:val="00127231"/>
    <w:rsid w:val="00130CFC"/>
    <w:rsid w:val="0013281D"/>
    <w:rsid w:val="001329BA"/>
    <w:rsid w:val="00132ABD"/>
    <w:rsid w:val="00133329"/>
    <w:rsid w:val="0013520F"/>
    <w:rsid w:val="00136506"/>
    <w:rsid w:val="00136897"/>
    <w:rsid w:val="0014268B"/>
    <w:rsid w:val="00143FD4"/>
    <w:rsid w:val="001459B2"/>
    <w:rsid w:val="00145D32"/>
    <w:rsid w:val="0014615F"/>
    <w:rsid w:val="00150F38"/>
    <w:rsid w:val="00151717"/>
    <w:rsid w:val="0015261F"/>
    <w:rsid w:val="00152C77"/>
    <w:rsid w:val="00152D39"/>
    <w:rsid w:val="00155ED4"/>
    <w:rsid w:val="00157357"/>
    <w:rsid w:val="001602E9"/>
    <w:rsid w:val="001614B2"/>
    <w:rsid w:val="00161F45"/>
    <w:rsid w:val="00162481"/>
    <w:rsid w:val="0016298D"/>
    <w:rsid w:val="001640A9"/>
    <w:rsid w:val="00165128"/>
    <w:rsid w:val="00165E5A"/>
    <w:rsid w:val="00166D13"/>
    <w:rsid w:val="00170630"/>
    <w:rsid w:val="00171DEA"/>
    <w:rsid w:val="00172005"/>
    <w:rsid w:val="0017523B"/>
    <w:rsid w:val="00175625"/>
    <w:rsid w:val="001811BC"/>
    <w:rsid w:val="00181BEE"/>
    <w:rsid w:val="00183FA5"/>
    <w:rsid w:val="00186468"/>
    <w:rsid w:val="00186C69"/>
    <w:rsid w:val="00191CF0"/>
    <w:rsid w:val="001924CF"/>
    <w:rsid w:val="00192613"/>
    <w:rsid w:val="00195179"/>
    <w:rsid w:val="00195738"/>
    <w:rsid w:val="0019714B"/>
    <w:rsid w:val="00197520"/>
    <w:rsid w:val="001A04E5"/>
    <w:rsid w:val="001A07D9"/>
    <w:rsid w:val="001A50C4"/>
    <w:rsid w:val="001A76CC"/>
    <w:rsid w:val="001A7A45"/>
    <w:rsid w:val="001B048A"/>
    <w:rsid w:val="001B2406"/>
    <w:rsid w:val="001B31AD"/>
    <w:rsid w:val="001B7A7C"/>
    <w:rsid w:val="001B7B5E"/>
    <w:rsid w:val="001C5062"/>
    <w:rsid w:val="001C6580"/>
    <w:rsid w:val="001D1E2B"/>
    <w:rsid w:val="001D3252"/>
    <w:rsid w:val="001D4E40"/>
    <w:rsid w:val="001D51D3"/>
    <w:rsid w:val="001D6211"/>
    <w:rsid w:val="001D6FD0"/>
    <w:rsid w:val="001E0711"/>
    <w:rsid w:val="001E0EF5"/>
    <w:rsid w:val="001E4224"/>
    <w:rsid w:val="001E5408"/>
    <w:rsid w:val="001E5B8C"/>
    <w:rsid w:val="001E6913"/>
    <w:rsid w:val="001F01D2"/>
    <w:rsid w:val="001F0B95"/>
    <w:rsid w:val="001F3EC9"/>
    <w:rsid w:val="001F6626"/>
    <w:rsid w:val="001F6A0D"/>
    <w:rsid w:val="001F73BA"/>
    <w:rsid w:val="0020161F"/>
    <w:rsid w:val="00201675"/>
    <w:rsid w:val="002016DD"/>
    <w:rsid w:val="00201A9B"/>
    <w:rsid w:val="00203B54"/>
    <w:rsid w:val="00204A93"/>
    <w:rsid w:val="00206726"/>
    <w:rsid w:val="00210E03"/>
    <w:rsid w:val="002113EB"/>
    <w:rsid w:val="002117C5"/>
    <w:rsid w:val="00212CE1"/>
    <w:rsid w:val="00213F33"/>
    <w:rsid w:val="002156E1"/>
    <w:rsid w:val="00220C42"/>
    <w:rsid w:val="00220EC3"/>
    <w:rsid w:val="002237BE"/>
    <w:rsid w:val="00227A53"/>
    <w:rsid w:val="00230CBC"/>
    <w:rsid w:val="00230D54"/>
    <w:rsid w:val="00233333"/>
    <w:rsid w:val="00233D8F"/>
    <w:rsid w:val="002345B5"/>
    <w:rsid w:val="00234835"/>
    <w:rsid w:val="002348C0"/>
    <w:rsid w:val="00235A42"/>
    <w:rsid w:val="002367E8"/>
    <w:rsid w:val="002371FB"/>
    <w:rsid w:val="002375EC"/>
    <w:rsid w:val="00240016"/>
    <w:rsid w:val="00240904"/>
    <w:rsid w:val="00243536"/>
    <w:rsid w:val="0024375C"/>
    <w:rsid w:val="00243A4B"/>
    <w:rsid w:val="00244E9C"/>
    <w:rsid w:val="00245109"/>
    <w:rsid w:val="00246F6A"/>
    <w:rsid w:val="002505F6"/>
    <w:rsid w:val="0025265D"/>
    <w:rsid w:val="0025334D"/>
    <w:rsid w:val="0025360B"/>
    <w:rsid w:val="00253C2B"/>
    <w:rsid w:val="00260343"/>
    <w:rsid w:val="0026184A"/>
    <w:rsid w:val="00267080"/>
    <w:rsid w:val="00270030"/>
    <w:rsid w:val="002716E6"/>
    <w:rsid w:val="00271D12"/>
    <w:rsid w:val="00274E93"/>
    <w:rsid w:val="0027564D"/>
    <w:rsid w:val="00276A29"/>
    <w:rsid w:val="00277B27"/>
    <w:rsid w:val="00285DDF"/>
    <w:rsid w:val="002862BA"/>
    <w:rsid w:val="00287314"/>
    <w:rsid w:val="00290BD6"/>
    <w:rsid w:val="00290D46"/>
    <w:rsid w:val="00292CD8"/>
    <w:rsid w:val="00295459"/>
    <w:rsid w:val="002968C2"/>
    <w:rsid w:val="00297211"/>
    <w:rsid w:val="002A173A"/>
    <w:rsid w:val="002A244C"/>
    <w:rsid w:val="002A4764"/>
    <w:rsid w:val="002A4F5B"/>
    <w:rsid w:val="002A5636"/>
    <w:rsid w:val="002A568F"/>
    <w:rsid w:val="002A701A"/>
    <w:rsid w:val="002A75FF"/>
    <w:rsid w:val="002B10B0"/>
    <w:rsid w:val="002B1476"/>
    <w:rsid w:val="002B192D"/>
    <w:rsid w:val="002B1DD0"/>
    <w:rsid w:val="002C0F39"/>
    <w:rsid w:val="002C27F7"/>
    <w:rsid w:val="002C451A"/>
    <w:rsid w:val="002C5EFC"/>
    <w:rsid w:val="002C5FA2"/>
    <w:rsid w:val="002D103C"/>
    <w:rsid w:val="002D1699"/>
    <w:rsid w:val="002D4923"/>
    <w:rsid w:val="002D5B17"/>
    <w:rsid w:val="002D6399"/>
    <w:rsid w:val="002D6D5F"/>
    <w:rsid w:val="002E0EE1"/>
    <w:rsid w:val="002E1D5F"/>
    <w:rsid w:val="002E5BFB"/>
    <w:rsid w:val="002E6E26"/>
    <w:rsid w:val="002F109B"/>
    <w:rsid w:val="002F11C9"/>
    <w:rsid w:val="002F1E4B"/>
    <w:rsid w:val="002F26FB"/>
    <w:rsid w:val="002F3ADC"/>
    <w:rsid w:val="002F4589"/>
    <w:rsid w:val="002F4D1F"/>
    <w:rsid w:val="002F58AF"/>
    <w:rsid w:val="002F5C0E"/>
    <w:rsid w:val="002F5F68"/>
    <w:rsid w:val="002F655D"/>
    <w:rsid w:val="002F6804"/>
    <w:rsid w:val="00300AB3"/>
    <w:rsid w:val="003018CC"/>
    <w:rsid w:val="00301B47"/>
    <w:rsid w:val="003022E8"/>
    <w:rsid w:val="003023DE"/>
    <w:rsid w:val="003032A8"/>
    <w:rsid w:val="00306083"/>
    <w:rsid w:val="0031233F"/>
    <w:rsid w:val="003131CF"/>
    <w:rsid w:val="00313B22"/>
    <w:rsid w:val="00313E5A"/>
    <w:rsid w:val="00314491"/>
    <w:rsid w:val="00314494"/>
    <w:rsid w:val="00314BA8"/>
    <w:rsid w:val="00316B2D"/>
    <w:rsid w:val="003203F4"/>
    <w:rsid w:val="00321AD7"/>
    <w:rsid w:val="00324F7B"/>
    <w:rsid w:val="003256C9"/>
    <w:rsid w:val="0032688F"/>
    <w:rsid w:val="003273CB"/>
    <w:rsid w:val="0033570C"/>
    <w:rsid w:val="00336E48"/>
    <w:rsid w:val="003400B1"/>
    <w:rsid w:val="003416CD"/>
    <w:rsid w:val="00341D6D"/>
    <w:rsid w:val="003424B3"/>
    <w:rsid w:val="0034396B"/>
    <w:rsid w:val="00344DBE"/>
    <w:rsid w:val="00346DC5"/>
    <w:rsid w:val="00346EB0"/>
    <w:rsid w:val="003476F9"/>
    <w:rsid w:val="003515B8"/>
    <w:rsid w:val="003533ED"/>
    <w:rsid w:val="0035420A"/>
    <w:rsid w:val="00357EDF"/>
    <w:rsid w:val="00360FB5"/>
    <w:rsid w:val="00361B43"/>
    <w:rsid w:val="003621D4"/>
    <w:rsid w:val="003639B9"/>
    <w:rsid w:val="003656C3"/>
    <w:rsid w:val="00370046"/>
    <w:rsid w:val="003703EE"/>
    <w:rsid w:val="0037083D"/>
    <w:rsid w:val="00370B2A"/>
    <w:rsid w:val="00371469"/>
    <w:rsid w:val="00371F94"/>
    <w:rsid w:val="00372502"/>
    <w:rsid w:val="00373ED9"/>
    <w:rsid w:val="00376257"/>
    <w:rsid w:val="00377326"/>
    <w:rsid w:val="0038043B"/>
    <w:rsid w:val="00380653"/>
    <w:rsid w:val="00380AA0"/>
    <w:rsid w:val="00381BB4"/>
    <w:rsid w:val="0038240D"/>
    <w:rsid w:val="00382E5F"/>
    <w:rsid w:val="00384EFF"/>
    <w:rsid w:val="00391060"/>
    <w:rsid w:val="0039349B"/>
    <w:rsid w:val="00393E7C"/>
    <w:rsid w:val="00397160"/>
    <w:rsid w:val="003A1A13"/>
    <w:rsid w:val="003A2203"/>
    <w:rsid w:val="003A2545"/>
    <w:rsid w:val="003A28EC"/>
    <w:rsid w:val="003A3B5A"/>
    <w:rsid w:val="003A7644"/>
    <w:rsid w:val="003B12A4"/>
    <w:rsid w:val="003B3EEB"/>
    <w:rsid w:val="003B5509"/>
    <w:rsid w:val="003B5FDF"/>
    <w:rsid w:val="003B6E71"/>
    <w:rsid w:val="003B72E3"/>
    <w:rsid w:val="003B7C0E"/>
    <w:rsid w:val="003C39DE"/>
    <w:rsid w:val="003C415A"/>
    <w:rsid w:val="003C465B"/>
    <w:rsid w:val="003C5B11"/>
    <w:rsid w:val="003D02FF"/>
    <w:rsid w:val="003D75A9"/>
    <w:rsid w:val="003E1A6C"/>
    <w:rsid w:val="003E1B67"/>
    <w:rsid w:val="003E4468"/>
    <w:rsid w:val="003E5723"/>
    <w:rsid w:val="003E6CCE"/>
    <w:rsid w:val="003E7990"/>
    <w:rsid w:val="003F2669"/>
    <w:rsid w:val="003F3794"/>
    <w:rsid w:val="003F4027"/>
    <w:rsid w:val="003F4765"/>
    <w:rsid w:val="00402070"/>
    <w:rsid w:val="004119C5"/>
    <w:rsid w:val="0041200F"/>
    <w:rsid w:val="004126E5"/>
    <w:rsid w:val="00415070"/>
    <w:rsid w:val="00416B2A"/>
    <w:rsid w:val="00417911"/>
    <w:rsid w:val="00420439"/>
    <w:rsid w:val="00423FB1"/>
    <w:rsid w:val="00430694"/>
    <w:rsid w:val="004310FD"/>
    <w:rsid w:val="0043127C"/>
    <w:rsid w:val="004338C7"/>
    <w:rsid w:val="00433AE5"/>
    <w:rsid w:val="00433BA9"/>
    <w:rsid w:val="00433D8B"/>
    <w:rsid w:val="00435A5D"/>
    <w:rsid w:val="00436D4B"/>
    <w:rsid w:val="0043774F"/>
    <w:rsid w:val="0044118A"/>
    <w:rsid w:val="004418D5"/>
    <w:rsid w:val="00441A71"/>
    <w:rsid w:val="00441C65"/>
    <w:rsid w:val="0044235A"/>
    <w:rsid w:val="00442D56"/>
    <w:rsid w:val="00443638"/>
    <w:rsid w:val="00444C63"/>
    <w:rsid w:val="004465BB"/>
    <w:rsid w:val="00447835"/>
    <w:rsid w:val="0045238A"/>
    <w:rsid w:val="00452F1A"/>
    <w:rsid w:val="004554B0"/>
    <w:rsid w:val="00455CC1"/>
    <w:rsid w:val="004562D4"/>
    <w:rsid w:val="0045743B"/>
    <w:rsid w:val="00457BB0"/>
    <w:rsid w:val="00462263"/>
    <w:rsid w:val="00462D67"/>
    <w:rsid w:val="00464924"/>
    <w:rsid w:val="0046525A"/>
    <w:rsid w:val="00467741"/>
    <w:rsid w:val="00470376"/>
    <w:rsid w:val="004705EA"/>
    <w:rsid w:val="00470773"/>
    <w:rsid w:val="00470CA9"/>
    <w:rsid w:val="0047361F"/>
    <w:rsid w:val="00473B9A"/>
    <w:rsid w:val="004764A3"/>
    <w:rsid w:val="0048166E"/>
    <w:rsid w:val="0048232F"/>
    <w:rsid w:val="00485F99"/>
    <w:rsid w:val="00490600"/>
    <w:rsid w:val="004918F4"/>
    <w:rsid w:val="00491E2C"/>
    <w:rsid w:val="004935A2"/>
    <w:rsid w:val="00493833"/>
    <w:rsid w:val="00494CA2"/>
    <w:rsid w:val="00497651"/>
    <w:rsid w:val="00497668"/>
    <w:rsid w:val="004A0DC2"/>
    <w:rsid w:val="004A1460"/>
    <w:rsid w:val="004A14D4"/>
    <w:rsid w:val="004A3D80"/>
    <w:rsid w:val="004A4091"/>
    <w:rsid w:val="004A5CF9"/>
    <w:rsid w:val="004B0AF2"/>
    <w:rsid w:val="004B0EE7"/>
    <w:rsid w:val="004B18E9"/>
    <w:rsid w:val="004B3618"/>
    <w:rsid w:val="004B4736"/>
    <w:rsid w:val="004B570E"/>
    <w:rsid w:val="004C093E"/>
    <w:rsid w:val="004C12F3"/>
    <w:rsid w:val="004C69AA"/>
    <w:rsid w:val="004C715C"/>
    <w:rsid w:val="004D1ACF"/>
    <w:rsid w:val="004D2449"/>
    <w:rsid w:val="004D2E72"/>
    <w:rsid w:val="004D3336"/>
    <w:rsid w:val="004D4840"/>
    <w:rsid w:val="004D57D6"/>
    <w:rsid w:val="004D587A"/>
    <w:rsid w:val="004D653B"/>
    <w:rsid w:val="004E07E6"/>
    <w:rsid w:val="004E6696"/>
    <w:rsid w:val="004E7FA7"/>
    <w:rsid w:val="004F1E09"/>
    <w:rsid w:val="004F3678"/>
    <w:rsid w:val="004F5D72"/>
    <w:rsid w:val="004F5D78"/>
    <w:rsid w:val="00503B24"/>
    <w:rsid w:val="0050582C"/>
    <w:rsid w:val="005068FE"/>
    <w:rsid w:val="00506ACC"/>
    <w:rsid w:val="0051069E"/>
    <w:rsid w:val="00510A48"/>
    <w:rsid w:val="00510D71"/>
    <w:rsid w:val="005116D0"/>
    <w:rsid w:val="00511A1B"/>
    <w:rsid w:val="00511D31"/>
    <w:rsid w:val="00511E79"/>
    <w:rsid w:val="005157A2"/>
    <w:rsid w:val="00516AE9"/>
    <w:rsid w:val="00521C93"/>
    <w:rsid w:val="005252C1"/>
    <w:rsid w:val="00527F18"/>
    <w:rsid w:val="0053072E"/>
    <w:rsid w:val="00531724"/>
    <w:rsid w:val="00533350"/>
    <w:rsid w:val="00537BCA"/>
    <w:rsid w:val="005433E4"/>
    <w:rsid w:val="00543B73"/>
    <w:rsid w:val="00543E54"/>
    <w:rsid w:val="00550DAF"/>
    <w:rsid w:val="00552A74"/>
    <w:rsid w:val="0055319C"/>
    <w:rsid w:val="00554534"/>
    <w:rsid w:val="00555128"/>
    <w:rsid w:val="00555DD9"/>
    <w:rsid w:val="00556041"/>
    <w:rsid w:val="00556603"/>
    <w:rsid w:val="00556F7F"/>
    <w:rsid w:val="0055734D"/>
    <w:rsid w:val="00557D48"/>
    <w:rsid w:val="0056076F"/>
    <w:rsid w:val="00560A37"/>
    <w:rsid w:val="005631A1"/>
    <w:rsid w:val="0056359E"/>
    <w:rsid w:val="00565378"/>
    <w:rsid w:val="005658DC"/>
    <w:rsid w:val="00566833"/>
    <w:rsid w:val="00570836"/>
    <w:rsid w:val="005713BE"/>
    <w:rsid w:val="005732F3"/>
    <w:rsid w:val="00573472"/>
    <w:rsid w:val="00580677"/>
    <w:rsid w:val="00580A6F"/>
    <w:rsid w:val="0058413D"/>
    <w:rsid w:val="00585340"/>
    <w:rsid w:val="005867CE"/>
    <w:rsid w:val="005906E7"/>
    <w:rsid w:val="00591CF0"/>
    <w:rsid w:val="00592A9E"/>
    <w:rsid w:val="00593869"/>
    <w:rsid w:val="00593FFB"/>
    <w:rsid w:val="0059405F"/>
    <w:rsid w:val="0059695F"/>
    <w:rsid w:val="005971CC"/>
    <w:rsid w:val="00597CE8"/>
    <w:rsid w:val="005A0747"/>
    <w:rsid w:val="005A2E90"/>
    <w:rsid w:val="005A3AD0"/>
    <w:rsid w:val="005A401C"/>
    <w:rsid w:val="005A464F"/>
    <w:rsid w:val="005A536B"/>
    <w:rsid w:val="005A5FE2"/>
    <w:rsid w:val="005A6196"/>
    <w:rsid w:val="005A71AD"/>
    <w:rsid w:val="005A7480"/>
    <w:rsid w:val="005B10B2"/>
    <w:rsid w:val="005B57CE"/>
    <w:rsid w:val="005B5AA4"/>
    <w:rsid w:val="005B6631"/>
    <w:rsid w:val="005B7D6C"/>
    <w:rsid w:val="005C051B"/>
    <w:rsid w:val="005C258B"/>
    <w:rsid w:val="005C39D0"/>
    <w:rsid w:val="005C3C19"/>
    <w:rsid w:val="005C4121"/>
    <w:rsid w:val="005C5E01"/>
    <w:rsid w:val="005C726E"/>
    <w:rsid w:val="005C792A"/>
    <w:rsid w:val="005C7BCC"/>
    <w:rsid w:val="005D17B5"/>
    <w:rsid w:val="005D25E4"/>
    <w:rsid w:val="005D44F9"/>
    <w:rsid w:val="005D5DC0"/>
    <w:rsid w:val="005D5FC3"/>
    <w:rsid w:val="005D75BB"/>
    <w:rsid w:val="005E0308"/>
    <w:rsid w:val="005E0956"/>
    <w:rsid w:val="005E417B"/>
    <w:rsid w:val="005E6C19"/>
    <w:rsid w:val="005E6F77"/>
    <w:rsid w:val="005E713C"/>
    <w:rsid w:val="005E7911"/>
    <w:rsid w:val="005F0952"/>
    <w:rsid w:val="005F0BC5"/>
    <w:rsid w:val="005F1B52"/>
    <w:rsid w:val="005F23C9"/>
    <w:rsid w:val="005F2E73"/>
    <w:rsid w:val="005F711C"/>
    <w:rsid w:val="005F7F1D"/>
    <w:rsid w:val="00606580"/>
    <w:rsid w:val="00606719"/>
    <w:rsid w:val="006071DA"/>
    <w:rsid w:val="006141D4"/>
    <w:rsid w:val="00615EEA"/>
    <w:rsid w:val="0061628F"/>
    <w:rsid w:val="00620E8D"/>
    <w:rsid w:val="00623D3A"/>
    <w:rsid w:val="00625252"/>
    <w:rsid w:val="00625262"/>
    <w:rsid w:val="006256AB"/>
    <w:rsid w:val="00626C6B"/>
    <w:rsid w:val="006302E7"/>
    <w:rsid w:val="00631A0C"/>
    <w:rsid w:val="00634D1E"/>
    <w:rsid w:val="0063624D"/>
    <w:rsid w:val="00644779"/>
    <w:rsid w:val="00645EAC"/>
    <w:rsid w:val="00650E94"/>
    <w:rsid w:val="006514E4"/>
    <w:rsid w:val="006528B6"/>
    <w:rsid w:val="00652F30"/>
    <w:rsid w:val="006539B4"/>
    <w:rsid w:val="006569E4"/>
    <w:rsid w:val="00657330"/>
    <w:rsid w:val="006573F9"/>
    <w:rsid w:val="0066058D"/>
    <w:rsid w:val="00660E12"/>
    <w:rsid w:val="006622C1"/>
    <w:rsid w:val="00670199"/>
    <w:rsid w:val="00670B06"/>
    <w:rsid w:val="006725E0"/>
    <w:rsid w:val="00674899"/>
    <w:rsid w:val="00675AD6"/>
    <w:rsid w:val="00675CC8"/>
    <w:rsid w:val="00676104"/>
    <w:rsid w:val="006773EC"/>
    <w:rsid w:val="00680DAE"/>
    <w:rsid w:val="00687B3C"/>
    <w:rsid w:val="0069183B"/>
    <w:rsid w:val="00691C52"/>
    <w:rsid w:val="00692C1D"/>
    <w:rsid w:val="006A3F6B"/>
    <w:rsid w:val="006A5404"/>
    <w:rsid w:val="006A64DA"/>
    <w:rsid w:val="006A69DF"/>
    <w:rsid w:val="006A7BC1"/>
    <w:rsid w:val="006B50FB"/>
    <w:rsid w:val="006B588C"/>
    <w:rsid w:val="006B7F6C"/>
    <w:rsid w:val="006C16D0"/>
    <w:rsid w:val="006C2256"/>
    <w:rsid w:val="006C2424"/>
    <w:rsid w:val="006C60BE"/>
    <w:rsid w:val="006C60D3"/>
    <w:rsid w:val="006C6435"/>
    <w:rsid w:val="006C6795"/>
    <w:rsid w:val="006C76B3"/>
    <w:rsid w:val="006C7D8F"/>
    <w:rsid w:val="006D0A58"/>
    <w:rsid w:val="006D0DC5"/>
    <w:rsid w:val="006D2B48"/>
    <w:rsid w:val="006D3972"/>
    <w:rsid w:val="006D3A85"/>
    <w:rsid w:val="006D566C"/>
    <w:rsid w:val="006E4987"/>
    <w:rsid w:val="006E704F"/>
    <w:rsid w:val="006F0D60"/>
    <w:rsid w:val="006F20FA"/>
    <w:rsid w:val="006F3FB9"/>
    <w:rsid w:val="006F4E45"/>
    <w:rsid w:val="006F50CE"/>
    <w:rsid w:val="006F5575"/>
    <w:rsid w:val="006F5791"/>
    <w:rsid w:val="006F5A9E"/>
    <w:rsid w:val="006F6569"/>
    <w:rsid w:val="006F75A4"/>
    <w:rsid w:val="007004B9"/>
    <w:rsid w:val="00700A3A"/>
    <w:rsid w:val="00703853"/>
    <w:rsid w:val="00705215"/>
    <w:rsid w:val="007067B5"/>
    <w:rsid w:val="0070766E"/>
    <w:rsid w:val="00707EA9"/>
    <w:rsid w:val="00711185"/>
    <w:rsid w:val="00711894"/>
    <w:rsid w:val="00711DB4"/>
    <w:rsid w:val="007127E7"/>
    <w:rsid w:val="00714CBA"/>
    <w:rsid w:val="00716634"/>
    <w:rsid w:val="007173D4"/>
    <w:rsid w:val="007174AB"/>
    <w:rsid w:val="007179CA"/>
    <w:rsid w:val="0072062A"/>
    <w:rsid w:val="00721500"/>
    <w:rsid w:val="007224D9"/>
    <w:rsid w:val="00725280"/>
    <w:rsid w:val="007254E9"/>
    <w:rsid w:val="00726190"/>
    <w:rsid w:val="00726268"/>
    <w:rsid w:val="007323F8"/>
    <w:rsid w:val="007338D8"/>
    <w:rsid w:val="007352C3"/>
    <w:rsid w:val="0073543C"/>
    <w:rsid w:val="007355C8"/>
    <w:rsid w:val="00735BEB"/>
    <w:rsid w:val="00735F0E"/>
    <w:rsid w:val="00736ADB"/>
    <w:rsid w:val="007413A2"/>
    <w:rsid w:val="00744B60"/>
    <w:rsid w:val="00746215"/>
    <w:rsid w:val="00751132"/>
    <w:rsid w:val="00752B2C"/>
    <w:rsid w:val="00755452"/>
    <w:rsid w:val="00755774"/>
    <w:rsid w:val="00756321"/>
    <w:rsid w:val="007608BE"/>
    <w:rsid w:val="0076167E"/>
    <w:rsid w:val="00763428"/>
    <w:rsid w:val="007667D3"/>
    <w:rsid w:val="0076710C"/>
    <w:rsid w:val="0076768F"/>
    <w:rsid w:val="0077100E"/>
    <w:rsid w:val="00775828"/>
    <w:rsid w:val="00776274"/>
    <w:rsid w:val="007766AE"/>
    <w:rsid w:val="00781A58"/>
    <w:rsid w:val="007833DC"/>
    <w:rsid w:val="00784AAB"/>
    <w:rsid w:val="00785CB7"/>
    <w:rsid w:val="00785E0F"/>
    <w:rsid w:val="0078656B"/>
    <w:rsid w:val="00786DBA"/>
    <w:rsid w:val="0079189A"/>
    <w:rsid w:val="00792640"/>
    <w:rsid w:val="00792643"/>
    <w:rsid w:val="007941E7"/>
    <w:rsid w:val="007944E3"/>
    <w:rsid w:val="00797AE5"/>
    <w:rsid w:val="00797C03"/>
    <w:rsid w:val="007A0544"/>
    <w:rsid w:val="007A16D8"/>
    <w:rsid w:val="007A178E"/>
    <w:rsid w:val="007A2C7C"/>
    <w:rsid w:val="007A357D"/>
    <w:rsid w:val="007A437F"/>
    <w:rsid w:val="007A460B"/>
    <w:rsid w:val="007A4683"/>
    <w:rsid w:val="007A4C87"/>
    <w:rsid w:val="007A4F5E"/>
    <w:rsid w:val="007A50CA"/>
    <w:rsid w:val="007A7538"/>
    <w:rsid w:val="007B1D66"/>
    <w:rsid w:val="007B2D10"/>
    <w:rsid w:val="007B4033"/>
    <w:rsid w:val="007B6014"/>
    <w:rsid w:val="007B661C"/>
    <w:rsid w:val="007B7E3A"/>
    <w:rsid w:val="007B7EC6"/>
    <w:rsid w:val="007C4462"/>
    <w:rsid w:val="007C467C"/>
    <w:rsid w:val="007C492C"/>
    <w:rsid w:val="007C6C8E"/>
    <w:rsid w:val="007C6CDF"/>
    <w:rsid w:val="007C7AA9"/>
    <w:rsid w:val="007E07DC"/>
    <w:rsid w:val="007E15AA"/>
    <w:rsid w:val="007E2197"/>
    <w:rsid w:val="007E3ADC"/>
    <w:rsid w:val="007E3B54"/>
    <w:rsid w:val="007E4DA0"/>
    <w:rsid w:val="007E5E2D"/>
    <w:rsid w:val="007E716E"/>
    <w:rsid w:val="007E7426"/>
    <w:rsid w:val="007F13B2"/>
    <w:rsid w:val="007F5951"/>
    <w:rsid w:val="00800FBB"/>
    <w:rsid w:val="0080169E"/>
    <w:rsid w:val="00801D8D"/>
    <w:rsid w:val="00802454"/>
    <w:rsid w:val="00802C05"/>
    <w:rsid w:val="0080374B"/>
    <w:rsid w:val="00803D7B"/>
    <w:rsid w:val="0080420E"/>
    <w:rsid w:val="0080458D"/>
    <w:rsid w:val="008068E3"/>
    <w:rsid w:val="0080745E"/>
    <w:rsid w:val="00810879"/>
    <w:rsid w:val="008111E4"/>
    <w:rsid w:val="00814606"/>
    <w:rsid w:val="008201E3"/>
    <w:rsid w:val="00821382"/>
    <w:rsid w:val="00821947"/>
    <w:rsid w:val="00825D5D"/>
    <w:rsid w:val="00826FE5"/>
    <w:rsid w:val="00827537"/>
    <w:rsid w:val="008314EF"/>
    <w:rsid w:val="00831F92"/>
    <w:rsid w:val="00834758"/>
    <w:rsid w:val="00837CCB"/>
    <w:rsid w:val="00841616"/>
    <w:rsid w:val="00841D1D"/>
    <w:rsid w:val="00842BE1"/>
    <w:rsid w:val="008432F4"/>
    <w:rsid w:val="00844774"/>
    <w:rsid w:val="00846366"/>
    <w:rsid w:val="008464DE"/>
    <w:rsid w:val="00846DE4"/>
    <w:rsid w:val="00850D0D"/>
    <w:rsid w:val="008522AD"/>
    <w:rsid w:val="0085367F"/>
    <w:rsid w:val="00853D07"/>
    <w:rsid w:val="00854DA2"/>
    <w:rsid w:val="0085794D"/>
    <w:rsid w:val="008610E4"/>
    <w:rsid w:val="008618D6"/>
    <w:rsid w:val="00861E2C"/>
    <w:rsid w:val="008642E6"/>
    <w:rsid w:val="00865585"/>
    <w:rsid w:val="00870040"/>
    <w:rsid w:val="0087004C"/>
    <w:rsid w:val="0087051F"/>
    <w:rsid w:val="00871299"/>
    <w:rsid w:val="00871F85"/>
    <w:rsid w:val="00872B01"/>
    <w:rsid w:val="00872CD8"/>
    <w:rsid w:val="008808B7"/>
    <w:rsid w:val="00880EF0"/>
    <w:rsid w:val="00881802"/>
    <w:rsid w:val="00881C58"/>
    <w:rsid w:val="008825C8"/>
    <w:rsid w:val="008826F5"/>
    <w:rsid w:val="0088522E"/>
    <w:rsid w:val="008862D1"/>
    <w:rsid w:val="00892275"/>
    <w:rsid w:val="0089252A"/>
    <w:rsid w:val="00894278"/>
    <w:rsid w:val="008942CD"/>
    <w:rsid w:val="00895221"/>
    <w:rsid w:val="00895DD3"/>
    <w:rsid w:val="008A34D2"/>
    <w:rsid w:val="008A51EA"/>
    <w:rsid w:val="008A552D"/>
    <w:rsid w:val="008A69B8"/>
    <w:rsid w:val="008A77EF"/>
    <w:rsid w:val="008B2A6F"/>
    <w:rsid w:val="008B2EA5"/>
    <w:rsid w:val="008B48BC"/>
    <w:rsid w:val="008B51D1"/>
    <w:rsid w:val="008B5CEB"/>
    <w:rsid w:val="008C0D72"/>
    <w:rsid w:val="008C585B"/>
    <w:rsid w:val="008C5A39"/>
    <w:rsid w:val="008C5F4C"/>
    <w:rsid w:val="008C677B"/>
    <w:rsid w:val="008D0484"/>
    <w:rsid w:val="008D09B0"/>
    <w:rsid w:val="008D2BAD"/>
    <w:rsid w:val="008D33C5"/>
    <w:rsid w:val="008D47F8"/>
    <w:rsid w:val="008D51A2"/>
    <w:rsid w:val="008D569F"/>
    <w:rsid w:val="008D7B05"/>
    <w:rsid w:val="008E0BB6"/>
    <w:rsid w:val="008E1C7C"/>
    <w:rsid w:val="008E48E1"/>
    <w:rsid w:val="008E63A1"/>
    <w:rsid w:val="008F0EA0"/>
    <w:rsid w:val="008F2250"/>
    <w:rsid w:val="008F4405"/>
    <w:rsid w:val="008F4515"/>
    <w:rsid w:val="008F733B"/>
    <w:rsid w:val="008F757D"/>
    <w:rsid w:val="00900C7B"/>
    <w:rsid w:val="00902B7C"/>
    <w:rsid w:val="00903043"/>
    <w:rsid w:val="00904F45"/>
    <w:rsid w:val="00905CC3"/>
    <w:rsid w:val="00906475"/>
    <w:rsid w:val="00907FC3"/>
    <w:rsid w:val="009136A8"/>
    <w:rsid w:val="00915364"/>
    <w:rsid w:val="009156B9"/>
    <w:rsid w:val="009165FD"/>
    <w:rsid w:val="00916FFB"/>
    <w:rsid w:val="00917892"/>
    <w:rsid w:val="00921018"/>
    <w:rsid w:val="009221D3"/>
    <w:rsid w:val="00922285"/>
    <w:rsid w:val="009233F2"/>
    <w:rsid w:val="00923625"/>
    <w:rsid w:val="00923952"/>
    <w:rsid w:val="009268F7"/>
    <w:rsid w:val="00927533"/>
    <w:rsid w:val="00931E23"/>
    <w:rsid w:val="009325D3"/>
    <w:rsid w:val="009350E0"/>
    <w:rsid w:val="00936D5D"/>
    <w:rsid w:val="00937140"/>
    <w:rsid w:val="00937529"/>
    <w:rsid w:val="00942769"/>
    <w:rsid w:val="0094325B"/>
    <w:rsid w:val="00946149"/>
    <w:rsid w:val="00947391"/>
    <w:rsid w:val="0095130C"/>
    <w:rsid w:val="00953B40"/>
    <w:rsid w:val="00955B17"/>
    <w:rsid w:val="009621CE"/>
    <w:rsid w:val="00964899"/>
    <w:rsid w:val="00965B2D"/>
    <w:rsid w:val="0097080D"/>
    <w:rsid w:val="00972BAD"/>
    <w:rsid w:val="00974FAC"/>
    <w:rsid w:val="00976154"/>
    <w:rsid w:val="009779EA"/>
    <w:rsid w:val="00982EBB"/>
    <w:rsid w:val="009836DE"/>
    <w:rsid w:val="009841A1"/>
    <w:rsid w:val="009901AD"/>
    <w:rsid w:val="00995C99"/>
    <w:rsid w:val="009A0784"/>
    <w:rsid w:val="009A167A"/>
    <w:rsid w:val="009A42CE"/>
    <w:rsid w:val="009A5AAF"/>
    <w:rsid w:val="009A5BD5"/>
    <w:rsid w:val="009A7E2F"/>
    <w:rsid w:val="009B1876"/>
    <w:rsid w:val="009B572E"/>
    <w:rsid w:val="009B6855"/>
    <w:rsid w:val="009C2004"/>
    <w:rsid w:val="009C2A03"/>
    <w:rsid w:val="009C4EC0"/>
    <w:rsid w:val="009C56C2"/>
    <w:rsid w:val="009C75E3"/>
    <w:rsid w:val="009D01F6"/>
    <w:rsid w:val="009D2D4C"/>
    <w:rsid w:val="009D2F87"/>
    <w:rsid w:val="009D3098"/>
    <w:rsid w:val="009D3C24"/>
    <w:rsid w:val="009D7AD3"/>
    <w:rsid w:val="009D7ED8"/>
    <w:rsid w:val="009E0505"/>
    <w:rsid w:val="009E1793"/>
    <w:rsid w:val="009E4E75"/>
    <w:rsid w:val="009E7E30"/>
    <w:rsid w:val="009F0BB7"/>
    <w:rsid w:val="009F3513"/>
    <w:rsid w:val="009F64D7"/>
    <w:rsid w:val="009F751E"/>
    <w:rsid w:val="009F76B8"/>
    <w:rsid w:val="00A01517"/>
    <w:rsid w:val="00A035B2"/>
    <w:rsid w:val="00A05A2A"/>
    <w:rsid w:val="00A06A78"/>
    <w:rsid w:val="00A06D4D"/>
    <w:rsid w:val="00A1549C"/>
    <w:rsid w:val="00A15E25"/>
    <w:rsid w:val="00A17392"/>
    <w:rsid w:val="00A21F4A"/>
    <w:rsid w:val="00A30F96"/>
    <w:rsid w:val="00A32DA2"/>
    <w:rsid w:val="00A33382"/>
    <w:rsid w:val="00A34C39"/>
    <w:rsid w:val="00A350EE"/>
    <w:rsid w:val="00A352A7"/>
    <w:rsid w:val="00A35D15"/>
    <w:rsid w:val="00A3613E"/>
    <w:rsid w:val="00A364BA"/>
    <w:rsid w:val="00A36ACF"/>
    <w:rsid w:val="00A36B37"/>
    <w:rsid w:val="00A406B3"/>
    <w:rsid w:val="00A426D1"/>
    <w:rsid w:val="00A430A4"/>
    <w:rsid w:val="00A433DA"/>
    <w:rsid w:val="00A469DB"/>
    <w:rsid w:val="00A5021D"/>
    <w:rsid w:val="00A53B93"/>
    <w:rsid w:val="00A5466C"/>
    <w:rsid w:val="00A5769D"/>
    <w:rsid w:val="00A57B88"/>
    <w:rsid w:val="00A605E5"/>
    <w:rsid w:val="00A6089D"/>
    <w:rsid w:val="00A6159F"/>
    <w:rsid w:val="00A618BF"/>
    <w:rsid w:val="00A625FE"/>
    <w:rsid w:val="00A6270A"/>
    <w:rsid w:val="00A66FCA"/>
    <w:rsid w:val="00A6783A"/>
    <w:rsid w:val="00A702F1"/>
    <w:rsid w:val="00A7174D"/>
    <w:rsid w:val="00A72199"/>
    <w:rsid w:val="00A7223C"/>
    <w:rsid w:val="00A73FDB"/>
    <w:rsid w:val="00A74979"/>
    <w:rsid w:val="00A77148"/>
    <w:rsid w:val="00A80FA2"/>
    <w:rsid w:val="00A8211F"/>
    <w:rsid w:val="00A84941"/>
    <w:rsid w:val="00A908A9"/>
    <w:rsid w:val="00A90C52"/>
    <w:rsid w:val="00A91545"/>
    <w:rsid w:val="00A91F93"/>
    <w:rsid w:val="00A92147"/>
    <w:rsid w:val="00A940AC"/>
    <w:rsid w:val="00A9495C"/>
    <w:rsid w:val="00A94E58"/>
    <w:rsid w:val="00A95FD0"/>
    <w:rsid w:val="00A97597"/>
    <w:rsid w:val="00AA2BC5"/>
    <w:rsid w:val="00AA3106"/>
    <w:rsid w:val="00AA4B0E"/>
    <w:rsid w:val="00AA5726"/>
    <w:rsid w:val="00AA58E6"/>
    <w:rsid w:val="00AB00B4"/>
    <w:rsid w:val="00AB1316"/>
    <w:rsid w:val="00AB3550"/>
    <w:rsid w:val="00AB69AB"/>
    <w:rsid w:val="00AC033C"/>
    <w:rsid w:val="00AC6C39"/>
    <w:rsid w:val="00AD0AD0"/>
    <w:rsid w:val="00AD290A"/>
    <w:rsid w:val="00AD2A40"/>
    <w:rsid w:val="00AD2FD0"/>
    <w:rsid w:val="00AD4766"/>
    <w:rsid w:val="00AD47B0"/>
    <w:rsid w:val="00AD78AD"/>
    <w:rsid w:val="00AE1986"/>
    <w:rsid w:val="00AE4A4F"/>
    <w:rsid w:val="00AE4B04"/>
    <w:rsid w:val="00AE5EB9"/>
    <w:rsid w:val="00AF4572"/>
    <w:rsid w:val="00AF7498"/>
    <w:rsid w:val="00AF78A7"/>
    <w:rsid w:val="00B000E7"/>
    <w:rsid w:val="00B05A85"/>
    <w:rsid w:val="00B07101"/>
    <w:rsid w:val="00B07F54"/>
    <w:rsid w:val="00B1004B"/>
    <w:rsid w:val="00B10403"/>
    <w:rsid w:val="00B11214"/>
    <w:rsid w:val="00B1410B"/>
    <w:rsid w:val="00B15371"/>
    <w:rsid w:val="00B157DA"/>
    <w:rsid w:val="00B1627B"/>
    <w:rsid w:val="00B16AFF"/>
    <w:rsid w:val="00B17B81"/>
    <w:rsid w:val="00B21EE5"/>
    <w:rsid w:val="00B23112"/>
    <w:rsid w:val="00B25265"/>
    <w:rsid w:val="00B252B1"/>
    <w:rsid w:val="00B262DE"/>
    <w:rsid w:val="00B27A86"/>
    <w:rsid w:val="00B3010D"/>
    <w:rsid w:val="00B31389"/>
    <w:rsid w:val="00B35107"/>
    <w:rsid w:val="00B403DE"/>
    <w:rsid w:val="00B4107F"/>
    <w:rsid w:val="00B42811"/>
    <w:rsid w:val="00B42C75"/>
    <w:rsid w:val="00B43548"/>
    <w:rsid w:val="00B4457F"/>
    <w:rsid w:val="00B450B8"/>
    <w:rsid w:val="00B45A9B"/>
    <w:rsid w:val="00B51935"/>
    <w:rsid w:val="00B52846"/>
    <w:rsid w:val="00B53B63"/>
    <w:rsid w:val="00B54C83"/>
    <w:rsid w:val="00B558EF"/>
    <w:rsid w:val="00B561DD"/>
    <w:rsid w:val="00B579B5"/>
    <w:rsid w:val="00B57FEA"/>
    <w:rsid w:val="00B62955"/>
    <w:rsid w:val="00B63689"/>
    <w:rsid w:val="00B646B1"/>
    <w:rsid w:val="00B67EB5"/>
    <w:rsid w:val="00B701BB"/>
    <w:rsid w:val="00B72C70"/>
    <w:rsid w:val="00B733BF"/>
    <w:rsid w:val="00B74D71"/>
    <w:rsid w:val="00B77965"/>
    <w:rsid w:val="00B80845"/>
    <w:rsid w:val="00B82DA7"/>
    <w:rsid w:val="00B83683"/>
    <w:rsid w:val="00B84EDD"/>
    <w:rsid w:val="00B85735"/>
    <w:rsid w:val="00B8653C"/>
    <w:rsid w:val="00B865B6"/>
    <w:rsid w:val="00B8670F"/>
    <w:rsid w:val="00B91057"/>
    <w:rsid w:val="00B95E7F"/>
    <w:rsid w:val="00B967E1"/>
    <w:rsid w:val="00B972B6"/>
    <w:rsid w:val="00BA0E02"/>
    <w:rsid w:val="00BA5763"/>
    <w:rsid w:val="00BA5792"/>
    <w:rsid w:val="00BB05D9"/>
    <w:rsid w:val="00BB1F03"/>
    <w:rsid w:val="00BB31EC"/>
    <w:rsid w:val="00BB4582"/>
    <w:rsid w:val="00BB577D"/>
    <w:rsid w:val="00BB6922"/>
    <w:rsid w:val="00BB6B95"/>
    <w:rsid w:val="00BC159A"/>
    <w:rsid w:val="00BC345D"/>
    <w:rsid w:val="00BC3574"/>
    <w:rsid w:val="00BC5A8B"/>
    <w:rsid w:val="00BC672C"/>
    <w:rsid w:val="00BC6A21"/>
    <w:rsid w:val="00BD1503"/>
    <w:rsid w:val="00BD5566"/>
    <w:rsid w:val="00BD7BCA"/>
    <w:rsid w:val="00BD7F99"/>
    <w:rsid w:val="00BE02A0"/>
    <w:rsid w:val="00BE0A07"/>
    <w:rsid w:val="00BE0DA1"/>
    <w:rsid w:val="00BE14E4"/>
    <w:rsid w:val="00BE2420"/>
    <w:rsid w:val="00BE4E37"/>
    <w:rsid w:val="00BF117D"/>
    <w:rsid w:val="00BF3B3D"/>
    <w:rsid w:val="00BF4CBD"/>
    <w:rsid w:val="00C015F6"/>
    <w:rsid w:val="00C039A0"/>
    <w:rsid w:val="00C0452C"/>
    <w:rsid w:val="00C0495E"/>
    <w:rsid w:val="00C052CA"/>
    <w:rsid w:val="00C05AFA"/>
    <w:rsid w:val="00C07603"/>
    <w:rsid w:val="00C11445"/>
    <w:rsid w:val="00C124BA"/>
    <w:rsid w:val="00C125CF"/>
    <w:rsid w:val="00C13202"/>
    <w:rsid w:val="00C14865"/>
    <w:rsid w:val="00C15FEB"/>
    <w:rsid w:val="00C1771D"/>
    <w:rsid w:val="00C209B0"/>
    <w:rsid w:val="00C243AE"/>
    <w:rsid w:val="00C24A0F"/>
    <w:rsid w:val="00C25FEE"/>
    <w:rsid w:val="00C307E6"/>
    <w:rsid w:val="00C33D6F"/>
    <w:rsid w:val="00C372E4"/>
    <w:rsid w:val="00C405C6"/>
    <w:rsid w:val="00C4156F"/>
    <w:rsid w:val="00C4300C"/>
    <w:rsid w:val="00C4677B"/>
    <w:rsid w:val="00C52589"/>
    <w:rsid w:val="00C526C5"/>
    <w:rsid w:val="00C535D3"/>
    <w:rsid w:val="00C54B66"/>
    <w:rsid w:val="00C57C08"/>
    <w:rsid w:val="00C57F97"/>
    <w:rsid w:val="00C611C2"/>
    <w:rsid w:val="00C616B7"/>
    <w:rsid w:val="00C65314"/>
    <w:rsid w:val="00C6549B"/>
    <w:rsid w:val="00C706CA"/>
    <w:rsid w:val="00C74012"/>
    <w:rsid w:val="00C776A9"/>
    <w:rsid w:val="00C77833"/>
    <w:rsid w:val="00C7794A"/>
    <w:rsid w:val="00C81A30"/>
    <w:rsid w:val="00C82411"/>
    <w:rsid w:val="00C8380F"/>
    <w:rsid w:val="00C839D0"/>
    <w:rsid w:val="00C83EF7"/>
    <w:rsid w:val="00C86188"/>
    <w:rsid w:val="00C90111"/>
    <w:rsid w:val="00C96591"/>
    <w:rsid w:val="00C975A3"/>
    <w:rsid w:val="00CA25A6"/>
    <w:rsid w:val="00CA26E2"/>
    <w:rsid w:val="00CA2E2C"/>
    <w:rsid w:val="00CA3008"/>
    <w:rsid w:val="00CA58B0"/>
    <w:rsid w:val="00CB1F75"/>
    <w:rsid w:val="00CB2D83"/>
    <w:rsid w:val="00CB2F01"/>
    <w:rsid w:val="00CB48B1"/>
    <w:rsid w:val="00CB5647"/>
    <w:rsid w:val="00CB7738"/>
    <w:rsid w:val="00CB7CDA"/>
    <w:rsid w:val="00CC103A"/>
    <w:rsid w:val="00CC1286"/>
    <w:rsid w:val="00CC2AD7"/>
    <w:rsid w:val="00CC32A2"/>
    <w:rsid w:val="00CC4081"/>
    <w:rsid w:val="00CC4B37"/>
    <w:rsid w:val="00CC7671"/>
    <w:rsid w:val="00CD1C8A"/>
    <w:rsid w:val="00CD671F"/>
    <w:rsid w:val="00CD6C43"/>
    <w:rsid w:val="00CD748C"/>
    <w:rsid w:val="00CE3CFE"/>
    <w:rsid w:val="00CE51BD"/>
    <w:rsid w:val="00CE734B"/>
    <w:rsid w:val="00CF0464"/>
    <w:rsid w:val="00CF046E"/>
    <w:rsid w:val="00CF2AB5"/>
    <w:rsid w:val="00CF3760"/>
    <w:rsid w:val="00CF72E3"/>
    <w:rsid w:val="00D057BD"/>
    <w:rsid w:val="00D0751D"/>
    <w:rsid w:val="00D11631"/>
    <w:rsid w:val="00D11C17"/>
    <w:rsid w:val="00D136B5"/>
    <w:rsid w:val="00D159B2"/>
    <w:rsid w:val="00D177FF"/>
    <w:rsid w:val="00D206E1"/>
    <w:rsid w:val="00D22B40"/>
    <w:rsid w:val="00D22FBF"/>
    <w:rsid w:val="00D24ACB"/>
    <w:rsid w:val="00D262FC"/>
    <w:rsid w:val="00D2779F"/>
    <w:rsid w:val="00D3110B"/>
    <w:rsid w:val="00D32ECE"/>
    <w:rsid w:val="00D32EEF"/>
    <w:rsid w:val="00D338B8"/>
    <w:rsid w:val="00D3754E"/>
    <w:rsid w:val="00D41ED9"/>
    <w:rsid w:val="00D44AAB"/>
    <w:rsid w:val="00D44E68"/>
    <w:rsid w:val="00D54489"/>
    <w:rsid w:val="00D54A8F"/>
    <w:rsid w:val="00D5520C"/>
    <w:rsid w:val="00D55F82"/>
    <w:rsid w:val="00D567EF"/>
    <w:rsid w:val="00D56F64"/>
    <w:rsid w:val="00D578C3"/>
    <w:rsid w:val="00D60AE1"/>
    <w:rsid w:val="00D60FC1"/>
    <w:rsid w:val="00D62E3D"/>
    <w:rsid w:val="00D62FC9"/>
    <w:rsid w:val="00D63B5B"/>
    <w:rsid w:val="00D63E88"/>
    <w:rsid w:val="00D643BE"/>
    <w:rsid w:val="00D645BE"/>
    <w:rsid w:val="00D659E0"/>
    <w:rsid w:val="00D66E9C"/>
    <w:rsid w:val="00D67407"/>
    <w:rsid w:val="00D70F4B"/>
    <w:rsid w:val="00D72EAA"/>
    <w:rsid w:val="00D74E1F"/>
    <w:rsid w:val="00D74F8C"/>
    <w:rsid w:val="00D75361"/>
    <w:rsid w:val="00D75DEB"/>
    <w:rsid w:val="00D76D4E"/>
    <w:rsid w:val="00D76E81"/>
    <w:rsid w:val="00D80162"/>
    <w:rsid w:val="00D803B0"/>
    <w:rsid w:val="00D803B3"/>
    <w:rsid w:val="00D81C88"/>
    <w:rsid w:val="00D83EA6"/>
    <w:rsid w:val="00D84D32"/>
    <w:rsid w:val="00D85736"/>
    <w:rsid w:val="00D872D5"/>
    <w:rsid w:val="00D87846"/>
    <w:rsid w:val="00D90C1C"/>
    <w:rsid w:val="00D91028"/>
    <w:rsid w:val="00D91360"/>
    <w:rsid w:val="00D9197B"/>
    <w:rsid w:val="00D9315A"/>
    <w:rsid w:val="00D9615C"/>
    <w:rsid w:val="00D97170"/>
    <w:rsid w:val="00DA29C8"/>
    <w:rsid w:val="00DA6F01"/>
    <w:rsid w:val="00DA7B5D"/>
    <w:rsid w:val="00DB009E"/>
    <w:rsid w:val="00DB3930"/>
    <w:rsid w:val="00DB6342"/>
    <w:rsid w:val="00DB6354"/>
    <w:rsid w:val="00DB6C39"/>
    <w:rsid w:val="00DB70EB"/>
    <w:rsid w:val="00DC0439"/>
    <w:rsid w:val="00DC29D0"/>
    <w:rsid w:val="00DC35A7"/>
    <w:rsid w:val="00DC4790"/>
    <w:rsid w:val="00DD13D1"/>
    <w:rsid w:val="00DD14DA"/>
    <w:rsid w:val="00DD1593"/>
    <w:rsid w:val="00DD16CF"/>
    <w:rsid w:val="00DD2C63"/>
    <w:rsid w:val="00DD34EB"/>
    <w:rsid w:val="00DD4844"/>
    <w:rsid w:val="00DD7786"/>
    <w:rsid w:val="00DE00D9"/>
    <w:rsid w:val="00DE04B3"/>
    <w:rsid w:val="00DE1594"/>
    <w:rsid w:val="00DE2BAA"/>
    <w:rsid w:val="00DE396C"/>
    <w:rsid w:val="00DE3ABD"/>
    <w:rsid w:val="00DE4DD1"/>
    <w:rsid w:val="00DE576A"/>
    <w:rsid w:val="00DE6E11"/>
    <w:rsid w:val="00DE6ED3"/>
    <w:rsid w:val="00DE6F46"/>
    <w:rsid w:val="00DF2562"/>
    <w:rsid w:val="00DF6A00"/>
    <w:rsid w:val="00E01D69"/>
    <w:rsid w:val="00E023C2"/>
    <w:rsid w:val="00E0382A"/>
    <w:rsid w:val="00E06CB3"/>
    <w:rsid w:val="00E07F5D"/>
    <w:rsid w:val="00E149EB"/>
    <w:rsid w:val="00E14B76"/>
    <w:rsid w:val="00E15E9E"/>
    <w:rsid w:val="00E162AE"/>
    <w:rsid w:val="00E16550"/>
    <w:rsid w:val="00E1666A"/>
    <w:rsid w:val="00E16D6B"/>
    <w:rsid w:val="00E23721"/>
    <w:rsid w:val="00E24502"/>
    <w:rsid w:val="00E24AA4"/>
    <w:rsid w:val="00E25592"/>
    <w:rsid w:val="00E25B87"/>
    <w:rsid w:val="00E3054B"/>
    <w:rsid w:val="00E32891"/>
    <w:rsid w:val="00E3397A"/>
    <w:rsid w:val="00E366BB"/>
    <w:rsid w:val="00E36BE7"/>
    <w:rsid w:val="00E400BF"/>
    <w:rsid w:val="00E407BA"/>
    <w:rsid w:val="00E40E07"/>
    <w:rsid w:val="00E41452"/>
    <w:rsid w:val="00E419B2"/>
    <w:rsid w:val="00E42D72"/>
    <w:rsid w:val="00E43E23"/>
    <w:rsid w:val="00E443A0"/>
    <w:rsid w:val="00E46A21"/>
    <w:rsid w:val="00E47150"/>
    <w:rsid w:val="00E472A3"/>
    <w:rsid w:val="00E47CEC"/>
    <w:rsid w:val="00E53411"/>
    <w:rsid w:val="00E53624"/>
    <w:rsid w:val="00E552FD"/>
    <w:rsid w:val="00E56ED9"/>
    <w:rsid w:val="00E57792"/>
    <w:rsid w:val="00E62D36"/>
    <w:rsid w:val="00E63C5E"/>
    <w:rsid w:val="00E645EB"/>
    <w:rsid w:val="00E65E96"/>
    <w:rsid w:val="00E66906"/>
    <w:rsid w:val="00E66ABB"/>
    <w:rsid w:val="00E71793"/>
    <w:rsid w:val="00E736D5"/>
    <w:rsid w:val="00E800C7"/>
    <w:rsid w:val="00E805A2"/>
    <w:rsid w:val="00E80696"/>
    <w:rsid w:val="00E843D9"/>
    <w:rsid w:val="00E8481A"/>
    <w:rsid w:val="00E84D24"/>
    <w:rsid w:val="00E85123"/>
    <w:rsid w:val="00E87D7B"/>
    <w:rsid w:val="00E90591"/>
    <w:rsid w:val="00E91D86"/>
    <w:rsid w:val="00E950A5"/>
    <w:rsid w:val="00E96761"/>
    <w:rsid w:val="00E96EFD"/>
    <w:rsid w:val="00EA39BD"/>
    <w:rsid w:val="00EA5C1E"/>
    <w:rsid w:val="00EA6ADD"/>
    <w:rsid w:val="00EB0C96"/>
    <w:rsid w:val="00EB189D"/>
    <w:rsid w:val="00EB2DB4"/>
    <w:rsid w:val="00EB6F53"/>
    <w:rsid w:val="00EC029F"/>
    <w:rsid w:val="00EC1DB5"/>
    <w:rsid w:val="00EC2001"/>
    <w:rsid w:val="00EC50E3"/>
    <w:rsid w:val="00EC65BE"/>
    <w:rsid w:val="00EC7BE1"/>
    <w:rsid w:val="00ED046D"/>
    <w:rsid w:val="00ED25E5"/>
    <w:rsid w:val="00ED5BBD"/>
    <w:rsid w:val="00ED682E"/>
    <w:rsid w:val="00EE2FA4"/>
    <w:rsid w:val="00EE37EA"/>
    <w:rsid w:val="00EE38A6"/>
    <w:rsid w:val="00EE6BFB"/>
    <w:rsid w:val="00EE7114"/>
    <w:rsid w:val="00EE715C"/>
    <w:rsid w:val="00EF066F"/>
    <w:rsid w:val="00EF12C5"/>
    <w:rsid w:val="00EF1B11"/>
    <w:rsid w:val="00EF6B20"/>
    <w:rsid w:val="00F00E2F"/>
    <w:rsid w:val="00F02B5A"/>
    <w:rsid w:val="00F03411"/>
    <w:rsid w:val="00F12180"/>
    <w:rsid w:val="00F13F4B"/>
    <w:rsid w:val="00F16110"/>
    <w:rsid w:val="00F21527"/>
    <w:rsid w:val="00F21918"/>
    <w:rsid w:val="00F262D4"/>
    <w:rsid w:val="00F274CC"/>
    <w:rsid w:val="00F30E0B"/>
    <w:rsid w:val="00F31E63"/>
    <w:rsid w:val="00F3292B"/>
    <w:rsid w:val="00F36AFA"/>
    <w:rsid w:val="00F41A9F"/>
    <w:rsid w:val="00F42A2F"/>
    <w:rsid w:val="00F458FB"/>
    <w:rsid w:val="00F478D0"/>
    <w:rsid w:val="00F47FD9"/>
    <w:rsid w:val="00F5169E"/>
    <w:rsid w:val="00F52090"/>
    <w:rsid w:val="00F52119"/>
    <w:rsid w:val="00F55846"/>
    <w:rsid w:val="00F55E28"/>
    <w:rsid w:val="00F568E5"/>
    <w:rsid w:val="00F61BEC"/>
    <w:rsid w:val="00F63659"/>
    <w:rsid w:val="00F64D76"/>
    <w:rsid w:val="00F64F1B"/>
    <w:rsid w:val="00F651A2"/>
    <w:rsid w:val="00F662C2"/>
    <w:rsid w:val="00F66499"/>
    <w:rsid w:val="00F66F7D"/>
    <w:rsid w:val="00F703EF"/>
    <w:rsid w:val="00F70BEB"/>
    <w:rsid w:val="00F70CD8"/>
    <w:rsid w:val="00F71156"/>
    <w:rsid w:val="00F75796"/>
    <w:rsid w:val="00F771A9"/>
    <w:rsid w:val="00F82119"/>
    <w:rsid w:val="00F83206"/>
    <w:rsid w:val="00F85E92"/>
    <w:rsid w:val="00F86DFA"/>
    <w:rsid w:val="00F91661"/>
    <w:rsid w:val="00F96B9A"/>
    <w:rsid w:val="00FA212F"/>
    <w:rsid w:val="00FA3366"/>
    <w:rsid w:val="00FA3475"/>
    <w:rsid w:val="00FA369B"/>
    <w:rsid w:val="00FA4588"/>
    <w:rsid w:val="00FA45D3"/>
    <w:rsid w:val="00FA4783"/>
    <w:rsid w:val="00FA4841"/>
    <w:rsid w:val="00FA4864"/>
    <w:rsid w:val="00FA4A64"/>
    <w:rsid w:val="00FA5B45"/>
    <w:rsid w:val="00FB313D"/>
    <w:rsid w:val="00FB5938"/>
    <w:rsid w:val="00FB6743"/>
    <w:rsid w:val="00FB6E58"/>
    <w:rsid w:val="00FB6EDF"/>
    <w:rsid w:val="00FC172B"/>
    <w:rsid w:val="00FC27C5"/>
    <w:rsid w:val="00FC4EBB"/>
    <w:rsid w:val="00FC50FB"/>
    <w:rsid w:val="00FC542F"/>
    <w:rsid w:val="00FC643E"/>
    <w:rsid w:val="00FC7278"/>
    <w:rsid w:val="00FD2216"/>
    <w:rsid w:val="00FD351F"/>
    <w:rsid w:val="00FD3CF1"/>
    <w:rsid w:val="00FD4A11"/>
    <w:rsid w:val="00FE0E70"/>
    <w:rsid w:val="00FE29DF"/>
    <w:rsid w:val="00FE5035"/>
    <w:rsid w:val="00FE6E2D"/>
    <w:rsid w:val="00FF381E"/>
    <w:rsid w:val="00FF41E5"/>
    <w:rsid w:val="00F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6CFF9B0"/>
  <w15:docId w15:val="{479F99CE-EE4E-4CCB-B59F-EC7ECEB5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STAR" w:eastAsia="Times New Roman" w:hAnsi="TSTAR" w:cs="Arial"/>
        <w:sz w:val="16"/>
        <w:szCs w:val="16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D4A11"/>
    <w:pPr>
      <w:spacing w:line="260" w:lineRule="exact"/>
    </w:pPr>
    <w:rPr>
      <w:rFonts w:ascii="T-Star" w:hAnsi="T-Star"/>
      <w:sz w:val="19"/>
    </w:rPr>
  </w:style>
  <w:style w:type="paragraph" w:styleId="Heading1">
    <w:name w:val="heading 1"/>
    <w:basedOn w:val="Normal"/>
    <w:next w:val="Fliesstext"/>
    <w:qFormat/>
    <w:rsid w:val="00EA39BD"/>
    <w:pPr>
      <w:keepNext/>
      <w:numPr>
        <w:numId w:val="6"/>
      </w:numPr>
      <w:spacing w:before="20" w:line="240" w:lineRule="auto"/>
      <w:outlineLvl w:val="0"/>
    </w:pPr>
    <w:rPr>
      <w:rFonts w:cs="Times New Roman"/>
      <w:b/>
      <w:sz w:val="24"/>
      <w:szCs w:val="20"/>
    </w:rPr>
  </w:style>
  <w:style w:type="paragraph" w:styleId="Heading2">
    <w:name w:val="heading 2"/>
    <w:basedOn w:val="Heading1"/>
    <w:next w:val="Fliesstext"/>
    <w:qFormat/>
    <w:rsid w:val="00253C2B"/>
    <w:pPr>
      <w:numPr>
        <w:ilvl w:val="1"/>
      </w:numPr>
      <w:spacing w:line="260" w:lineRule="exact"/>
      <w:outlineLvl w:val="1"/>
    </w:pPr>
    <w:rPr>
      <w:sz w:val="19"/>
    </w:rPr>
  </w:style>
  <w:style w:type="paragraph" w:styleId="Heading3">
    <w:name w:val="heading 3"/>
    <w:basedOn w:val="Heading2"/>
    <w:next w:val="Fliesstext"/>
    <w:qFormat/>
    <w:rsid w:val="000800FD"/>
    <w:pPr>
      <w:numPr>
        <w:ilvl w:val="2"/>
      </w:numPr>
      <w:outlineLvl w:val="2"/>
    </w:pPr>
  </w:style>
  <w:style w:type="paragraph" w:styleId="Heading4">
    <w:name w:val="heading 4"/>
    <w:basedOn w:val="Normal"/>
    <w:next w:val="Fliesstext"/>
    <w:link w:val="Heading4Char"/>
    <w:rsid w:val="003E1A6C"/>
    <w:pPr>
      <w:keepNext/>
      <w:tabs>
        <w:tab w:val="num" w:pos="907"/>
      </w:tabs>
      <w:spacing w:after="280" w:line="280" w:lineRule="exact"/>
      <w:ind w:left="907" w:hanging="907"/>
      <w:outlineLvl w:val="3"/>
    </w:pPr>
    <w:rPr>
      <w:rFonts w:cs="Times New Roman"/>
      <w:szCs w:val="20"/>
    </w:rPr>
  </w:style>
  <w:style w:type="paragraph" w:styleId="Heading5">
    <w:name w:val="heading 5"/>
    <w:basedOn w:val="Normal"/>
    <w:next w:val="Normal"/>
    <w:link w:val="Heading5Char"/>
    <w:rsid w:val="003E1A6C"/>
    <w:pPr>
      <w:tabs>
        <w:tab w:val="num" w:pos="1008"/>
      </w:tabs>
      <w:spacing w:before="240" w:after="60"/>
      <w:ind w:left="1009" w:hanging="1009"/>
      <w:outlineLvl w:val="4"/>
    </w:pPr>
    <w:rPr>
      <w:rFonts w:cs="Times New Roman"/>
      <w:szCs w:val="20"/>
    </w:rPr>
  </w:style>
  <w:style w:type="paragraph" w:styleId="Heading6">
    <w:name w:val="heading 6"/>
    <w:basedOn w:val="Normal"/>
    <w:next w:val="Normal"/>
    <w:link w:val="Heading6Char"/>
    <w:rsid w:val="003E1A6C"/>
    <w:pPr>
      <w:tabs>
        <w:tab w:val="num" w:pos="1152"/>
      </w:tabs>
      <w:spacing w:before="240" w:after="60"/>
      <w:ind w:left="1151" w:hanging="1151"/>
      <w:outlineLvl w:val="5"/>
    </w:pPr>
    <w:rPr>
      <w:rFonts w:ascii="Times New Roman" w:hAnsi="Times New Roman" w:cs="Times New Roman"/>
      <w:i/>
      <w:szCs w:val="20"/>
    </w:rPr>
  </w:style>
  <w:style w:type="paragraph" w:styleId="Heading7">
    <w:name w:val="heading 7"/>
    <w:basedOn w:val="Heading1"/>
    <w:next w:val="Fliesstext"/>
    <w:link w:val="Heading7Char"/>
    <w:rsid w:val="003E1A6C"/>
    <w:pPr>
      <w:pageBreakBefore/>
      <w:numPr>
        <w:ilvl w:val="6"/>
      </w:numPr>
      <w:outlineLvl w:val="6"/>
    </w:pPr>
  </w:style>
  <w:style w:type="paragraph" w:styleId="Heading8">
    <w:name w:val="heading 8"/>
    <w:basedOn w:val="Heading2"/>
    <w:next w:val="Fliesstext"/>
    <w:link w:val="Heading8Char"/>
    <w:rsid w:val="003E1A6C"/>
    <w:pPr>
      <w:numPr>
        <w:ilvl w:val="7"/>
      </w:numPr>
      <w:outlineLvl w:val="7"/>
    </w:pPr>
  </w:style>
  <w:style w:type="paragraph" w:styleId="Heading9">
    <w:name w:val="heading 9"/>
    <w:basedOn w:val="Heading3"/>
    <w:next w:val="Fliesstext"/>
    <w:link w:val="Heading9Char"/>
    <w:rsid w:val="00570836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A7644"/>
    <w:pPr>
      <w:pBdr>
        <w:bottom w:val="single" w:sz="4" w:space="2" w:color="auto"/>
      </w:pBdr>
      <w:tabs>
        <w:tab w:val="right" w:pos="9393"/>
      </w:tabs>
      <w:spacing w:before="120"/>
    </w:pPr>
  </w:style>
  <w:style w:type="paragraph" w:styleId="Footer">
    <w:name w:val="footer"/>
    <w:basedOn w:val="Normal"/>
    <w:link w:val="FooterChar"/>
    <w:unhideWhenUsed/>
    <w:rsid w:val="00726190"/>
    <w:pPr>
      <w:tabs>
        <w:tab w:val="center" w:pos="4536"/>
        <w:tab w:val="right" w:pos="9072"/>
      </w:tabs>
      <w:spacing w:line="240" w:lineRule="auto"/>
    </w:pPr>
  </w:style>
  <w:style w:type="paragraph" w:customStyle="1" w:styleId="BeKopfFusslinks">
    <w:name w:val="Be_Kopf_Fuss_links"/>
    <w:basedOn w:val="Normal"/>
    <w:semiHidden/>
    <w:rsid w:val="00C209B0"/>
    <w:pPr>
      <w:spacing w:line="200" w:lineRule="exact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26190"/>
    <w:rPr>
      <w:rFonts w:ascii="T-Star" w:hAnsi="T-Star"/>
      <w:sz w:val="20"/>
    </w:rPr>
  </w:style>
  <w:style w:type="character" w:styleId="CommentReference">
    <w:name w:val="annotation reference"/>
    <w:basedOn w:val="DefaultParagraphFont"/>
    <w:semiHidden/>
    <w:unhideWhenUsed/>
    <w:rsid w:val="00A849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84941"/>
    <w:pPr>
      <w:spacing w:line="240" w:lineRule="auto"/>
    </w:pPr>
    <w:rPr>
      <w:szCs w:val="20"/>
    </w:rPr>
  </w:style>
  <w:style w:type="character" w:styleId="PageNumber">
    <w:name w:val="page number"/>
    <w:basedOn w:val="DefaultParagraphFont"/>
    <w:semiHidden/>
    <w:rsid w:val="00324F7B"/>
  </w:style>
  <w:style w:type="paragraph" w:customStyle="1" w:styleId="Abschnittstitel">
    <w:name w:val="Abschnittstitel"/>
    <w:basedOn w:val="Normal"/>
    <w:qFormat/>
    <w:rsid w:val="00230D54"/>
    <w:pPr>
      <w:jc w:val="both"/>
    </w:pPr>
    <w:rPr>
      <w:rFonts w:cs="Times New Roman"/>
      <w:b/>
      <w:bCs/>
      <w:szCs w:val="20"/>
    </w:rPr>
  </w:style>
  <w:style w:type="numbering" w:styleId="111111">
    <w:name w:val="Outline List 2"/>
    <w:basedOn w:val="NoList"/>
    <w:semiHidden/>
    <w:rsid w:val="00295459"/>
    <w:pPr>
      <w:numPr>
        <w:numId w:val="3"/>
      </w:numPr>
    </w:pPr>
  </w:style>
  <w:style w:type="character" w:styleId="Hyperlink">
    <w:name w:val="Hyperlink"/>
    <w:semiHidden/>
    <w:rsid w:val="00DC29D0"/>
    <w:rPr>
      <w:color w:val="auto"/>
      <w:u w:val="single"/>
    </w:rPr>
  </w:style>
  <w:style w:type="table" w:styleId="TableGrid">
    <w:name w:val="Table Grid"/>
    <w:basedOn w:val="TableNormal"/>
    <w:semiHidden/>
    <w:rsid w:val="000F0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basedOn w:val="DefaultParagraphFont"/>
    <w:link w:val="CommentText"/>
    <w:semiHidden/>
    <w:rsid w:val="00A84941"/>
    <w:rPr>
      <w:sz w:val="20"/>
      <w:szCs w:val="20"/>
    </w:rPr>
  </w:style>
  <w:style w:type="table" w:customStyle="1" w:styleId="TabFStandard">
    <w:name w:val="TabF_Standard"/>
    <w:basedOn w:val="TableNormal"/>
    <w:semiHidden/>
    <w:rsid w:val="000F08CA"/>
    <w:tblPr>
      <w:tblInd w:w="737" w:type="dxa"/>
      <w:tblBorders>
        <w:top w:val="single" w:sz="8" w:space="0" w:color="auto"/>
        <w:bottom w:val="single" w:sz="8" w:space="0" w:color="auto"/>
        <w:insideH w:val="single" w:sz="6" w:space="0" w:color="auto"/>
      </w:tblBorders>
      <w:tblCellMar>
        <w:top w:w="28" w:type="dxa"/>
        <w:bottom w:w="2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84941"/>
    <w:rPr>
      <w:b/>
      <w:bCs/>
    </w:rPr>
  </w:style>
  <w:style w:type="table" w:customStyle="1" w:styleId="TabFKopfgrau">
    <w:name w:val="TabF_Kopf_grau"/>
    <w:basedOn w:val="TabFStandard"/>
    <w:rsid w:val="000F08CA"/>
    <w:tblPr/>
    <w:tblStylePr w:type="fir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character" w:customStyle="1" w:styleId="Heading7Char">
    <w:name w:val="Heading 7 Char"/>
    <w:basedOn w:val="DefaultParagraphFont"/>
    <w:link w:val="Heading7"/>
    <w:rsid w:val="003E1A6C"/>
    <w:rPr>
      <w:rFonts w:ascii="T-Star" w:hAnsi="T-Star" w:cs="Times New Roman"/>
      <w:b/>
      <w:sz w:val="24"/>
      <w:szCs w:val="20"/>
    </w:rPr>
  </w:style>
  <w:style w:type="paragraph" w:customStyle="1" w:styleId="Fliesstext">
    <w:name w:val="Fliesstext"/>
    <w:basedOn w:val="Normal"/>
    <w:link w:val="FliesstextZchnZchn"/>
    <w:qFormat/>
    <w:rsid w:val="00A80FA2"/>
  </w:style>
  <w:style w:type="paragraph" w:styleId="DocumentMap">
    <w:name w:val="Document Map"/>
    <w:basedOn w:val="Normal"/>
    <w:semiHidden/>
    <w:rsid w:val="003D75A9"/>
    <w:pPr>
      <w:shd w:val="clear" w:color="auto" w:fill="000080"/>
    </w:pPr>
    <w:rPr>
      <w:rFonts w:ascii="Tahoma" w:hAnsi="Tahoma" w:cs="Tahoma"/>
      <w:szCs w:val="20"/>
    </w:rPr>
  </w:style>
  <w:style w:type="numbering" w:customStyle="1" w:styleId="AufzhlungEBGnummeriert">
    <w:name w:val="Aufzählung EBG nummeriert"/>
    <w:basedOn w:val="NoList"/>
    <w:semiHidden/>
    <w:rsid w:val="00295459"/>
    <w:pPr>
      <w:numPr>
        <w:numId w:val="1"/>
      </w:numPr>
    </w:pPr>
  </w:style>
  <w:style w:type="paragraph" w:customStyle="1" w:styleId="Aufzhlungunnummeriert">
    <w:name w:val="Aufzählung unnummeriert"/>
    <w:basedOn w:val="Fliesstext"/>
    <w:qFormat/>
    <w:rsid w:val="00467741"/>
    <w:pPr>
      <w:numPr>
        <w:numId w:val="4"/>
      </w:numPr>
      <w:tabs>
        <w:tab w:val="right" w:pos="6691"/>
      </w:tabs>
      <w:contextualSpacing/>
    </w:pPr>
    <w:rPr>
      <w:rFonts w:cs="Times New Roman"/>
      <w:szCs w:val="20"/>
      <w:lang w:eastAsia="de-DE"/>
    </w:rPr>
  </w:style>
  <w:style w:type="paragraph" w:customStyle="1" w:styleId="Aufzhlungnummeriert">
    <w:name w:val="Aufzählung nummeriert"/>
    <w:basedOn w:val="Aufzhlungunnummeriert"/>
    <w:qFormat/>
    <w:rsid w:val="00295459"/>
    <w:pPr>
      <w:numPr>
        <w:numId w:val="5"/>
      </w:numPr>
    </w:pPr>
  </w:style>
  <w:style w:type="numbering" w:customStyle="1" w:styleId="AufzhlungEBG">
    <w:name w:val="Aufzählung_EBG"/>
    <w:basedOn w:val="NoList"/>
    <w:semiHidden/>
    <w:rsid w:val="00E71793"/>
    <w:pPr>
      <w:numPr>
        <w:numId w:val="2"/>
      </w:numPr>
    </w:pPr>
  </w:style>
  <w:style w:type="character" w:customStyle="1" w:styleId="Heading8Char">
    <w:name w:val="Heading 8 Char"/>
    <w:basedOn w:val="DefaultParagraphFont"/>
    <w:link w:val="Heading8"/>
    <w:rsid w:val="003E1A6C"/>
    <w:rPr>
      <w:rFonts w:ascii="T-Star" w:hAnsi="T-Star" w:cs="Times New Roman"/>
      <w:b/>
      <w:sz w:val="19"/>
      <w:szCs w:val="20"/>
    </w:rPr>
  </w:style>
  <w:style w:type="character" w:customStyle="1" w:styleId="Heading9Char">
    <w:name w:val="Heading 9 Char"/>
    <w:basedOn w:val="DefaultParagraphFont"/>
    <w:link w:val="Heading9"/>
    <w:rsid w:val="00570836"/>
    <w:rPr>
      <w:rFonts w:ascii="T-Star" w:hAnsi="T-Star" w:cs="Times New Roman"/>
      <w:b/>
      <w:sz w:val="19"/>
      <w:szCs w:val="20"/>
    </w:rPr>
  </w:style>
  <w:style w:type="character" w:customStyle="1" w:styleId="FliesstextZchnZchn">
    <w:name w:val="Fliesstext Zchn Zchn"/>
    <w:link w:val="Fliesstext"/>
    <w:rsid w:val="00A80FA2"/>
    <w:rPr>
      <w:sz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849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A849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84941"/>
    <w:rPr>
      <w:rFonts w:ascii="Segoe UI" w:hAnsi="Segoe UI" w:cs="Segoe UI"/>
      <w:sz w:val="18"/>
      <w:szCs w:val="18"/>
    </w:rPr>
  </w:style>
  <w:style w:type="paragraph" w:customStyle="1" w:styleId="FusszeileAdresse">
    <w:name w:val="Fusszeile_Adresse"/>
    <w:basedOn w:val="Normal"/>
    <w:rsid w:val="00A84941"/>
    <w:pPr>
      <w:spacing w:line="200" w:lineRule="exact"/>
    </w:pPr>
    <w:rPr>
      <w:sz w:val="16"/>
    </w:rPr>
  </w:style>
  <w:style w:type="paragraph" w:customStyle="1" w:styleId="FusszeileClaim">
    <w:name w:val="Fusszeile_Claim"/>
    <w:basedOn w:val="Fliesstext"/>
    <w:rsid w:val="00A74979"/>
    <w:pPr>
      <w:spacing w:before="200"/>
    </w:pPr>
    <w:rPr>
      <w:b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3E1A6C"/>
    <w:rPr>
      <w:rFonts w:ascii="T-Star" w:hAnsi="T-Star" w:cs="Times New Roman"/>
      <w:sz w:val="19"/>
      <w:szCs w:val="20"/>
    </w:rPr>
  </w:style>
  <w:style w:type="character" w:customStyle="1" w:styleId="Heading5Char">
    <w:name w:val="Heading 5 Char"/>
    <w:basedOn w:val="DefaultParagraphFont"/>
    <w:link w:val="Heading5"/>
    <w:rsid w:val="003E1A6C"/>
    <w:rPr>
      <w:rFonts w:ascii="T-Star" w:hAnsi="T-Star" w:cs="Times New Roman"/>
      <w:sz w:val="19"/>
      <w:szCs w:val="20"/>
    </w:rPr>
  </w:style>
  <w:style w:type="character" w:customStyle="1" w:styleId="Heading6Char">
    <w:name w:val="Heading 6 Char"/>
    <w:basedOn w:val="DefaultParagraphFont"/>
    <w:link w:val="Heading6"/>
    <w:rsid w:val="003E1A6C"/>
    <w:rPr>
      <w:rFonts w:ascii="Times New Roman" w:hAnsi="Times New Roman" w:cs="Times New Roman"/>
      <w:i/>
      <w:sz w:val="19"/>
      <w:szCs w:val="20"/>
    </w:rPr>
  </w:style>
  <w:style w:type="paragraph" w:customStyle="1" w:styleId="EBGFusszeile1">
    <w:name w:val="EBG_Fusszeile1"/>
    <w:semiHidden/>
    <w:rsid w:val="007E07DC"/>
    <w:pPr>
      <w:spacing w:line="240" w:lineRule="exact"/>
      <w:ind w:right="-597"/>
      <w:jc w:val="right"/>
    </w:pPr>
    <w:rPr>
      <w:rFonts w:ascii="Arial Black" w:hAnsi="Arial Black"/>
      <w:w w:val="93"/>
      <w:sz w:val="18"/>
      <w:szCs w:val="18"/>
      <w:lang w:eastAsia="de-DE"/>
    </w:rPr>
  </w:style>
  <w:style w:type="character" w:customStyle="1" w:styleId="grau70">
    <w:name w:val="_grau70"/>
    <w:rsid w:val="007E07DC"/>
    <w:rPr>
      <w:color w:val="717171"/>
    </w:rPr>
  </w:style>
  <w:style w:type="paragraph" w:customStyle="1" w:styleId="EBGFusszeile2">
    <w:name w:val="EBG_Fusszeile2"/>
    <w:basedOn w:val="EBGFusszeile1"/>
    <w:semiHidden/>
    <w:rsid w:val="007E07DC"/>
    <w:rPr>
      <w:rFonts w:ascii="Arial" w:hAnsi="Arial"/>
      <w:w w:val="10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A71AD"/>
    <w:pPr>
      <w:tabs>
        <w:tab w:val="left" w:pos="1134"/>
        <w:tab w:val="right" w:leader="dot" w:pos="9402"/>
      </w:tabs>
      <w:spacing w:before="20" w:line="240" w:lineRule="auto"/>
      <w:ind w:left="1134" w:hanging="567"/>
    </w:pPr>
    <w:rPr>
      <w:noProof/>
      <w:szCs w:val="20"/>
      <w:lang w:eastAsia="de-DE"/>
    </w:rPr>
  </w:style>
  <w:style w:type="paragraph" w:customStyle="1" w:styleId="EBGKopfzeile">
    <w:name w:val="EBG_Kopfzeile"/>
    <w:basedOn w:val="Normal"/>
    <w:link w:val="EBGKopfzeileZchn"/>
    <w:semiHidden/>
    <w:rsid w:val="007E07DC"/>
    <w:pPr>
      <w:spacing w:line="240" w:lineRule="auto"/>
      <w:ind w:right="-569"/>
      <w:jc w:val="right"/>
    </w:pPr>
    <w:rPr>
      <w:rFonts w:ascii="Arial" w:hAnsi="Arial"/>
      <w:sz w:val="20"/>
      <w:szCs w:val="22"/>
      <w:lang w:eastAsia="de-DE"/>
    </w:rPr>
  </w:style>
  <w:style w:type="character" w:customStyle="1" w:styleId="EBGKopfzeileZchn">
    <w:name w:val="EBG_Kopfzeile Zchn"/>
    <w:link w:val="EBGKopfzeile"/>
    <w:semiHidden/>
    <w:rsid w:val="007E07DC"/>
    <w:rPr>
      <w:rFonts w:ascii="Arial" w:hAnsi="Arial"/>
      <w:sz w:val="20"/>
      <w:szCs w:val="22"/>
      <w:lang w:eastAsia="de-DE"/>
    </w:rPr>
  </w:style>
  <w:style w:type="paragraph" w:customStyle="1" w:styleId="FormularText">
    <w:name w:val="Formular_Text"/>
    <w:basedOn w:val="Normal"/>
    <w:rsid w:val="007E07DC"/>
    <w:pPr>
      <w:spacing w:line="240" w:lineRule="auto"/>
    </w:pPr>
    <w:rPr>
      <w:szCs w:val="20"/>
      <w:lang w:eastAsia="de-DE"/>
    </w:rPr>
  </w:style>
  <w:style w:type="paragraph" w:customStyle="1" w:styleId="FormularHaupttitel">
    <w:name w:val="Formular_Haupttitel"/>
    <w:basedOn w:val="FormularText"/>
    <w:rsid w:val="007E07DC"/>
    <w:pPr>
      <w:spacing w:before="120" w:after="120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204A93"/>
    <w:pPr>
      <w:tabs>
        <w:tab w:val="left" w:pos="567"/>
        <w:tab w:val="right" w:leader="dot" w:pos="9402"/>
      </w:tabs>
      <w:spacing w:before="20" w:line="240" w:lineRule="auto"/>
      <w:ind w:left="567" w:hanging="567"/>
    </w:pPr>
    <w:rPr>
      <w:rFonts w:cs="Times New Roman"/>
      <w:b/>
      <w:bCs/>
      <w:noProof/>
      <w:szCs w:val="20"/>
      <w:lang w:eastAsia="de-DE"/>
    </w:rPr>
  </w:style>
  <w:style w:type="paragraph" w:customStyle="1" w:styleId="FormularTextklein">
    <w:name w:val="Formular_Text_klein"/>
    <w:basedOn w:val="FormularText"/>
    <w:rsid w:val="00DE2BAA"/>
    <w:rPr>
      <w:sz w:val="16"/>
    </w:rPr>
  </w:style>
  <w:style w:type="numbering" w:customStyle="1" w:styleId="LFAufzEBGnum">
    <w:name w:val="LF_Aufz_EBG_num"/>
    <w:basedOn w:val="NoList"/>
    <w:semiHidden/>
    <w:rsid w:val="00DE2BAA"/>
  </w:style>
  <w:style w:type="numbering" w:customStyle="1" w:styleId="LFAufzEBGun">
    <w:name w:val="LF_Aufz_EBG_un"/>
    <w:basedOn w:val="NoList"/>
    <w:semiHidden/>
    <w:rsid w:val="00DE2BAA"/>
  </w:style>
  <w:style w:type="paragraph" w:customStyle="1" w:styleId="FormularZustndig">
    <w:name w:val="Formular_Zuständig"/>
    <w:basedOn w:val="Fliesstext"/>
    <w:rsid w:val="000800FD"/>
    <w:pPr>
      <w:jc w:val="center"/>
    </w:pPr>
    <w:rPr>
      <w:rFonts w:cs="Times New Roman"/>
      <w:szCs w:val="20"/>
      <w:lang w:eastAsia="de-DE"/>
    </w:rPr>
  </w:style>
  <w:style w:type="table" w:customStyle="1" w:styleId="TabFKopfgrau1">
    <w:name w:val="TabF_Kopf_grau1"/>
    <w:basedOn w:val="TabFStandard"/>
    <w:rsid w:val="00763428"/>
    <w:pPr>
      <w:spacing w:line="270" w:lineRule="exact"/>
    </w:pPr>
    <w:rPr>
      <w:rFonts w:ascii="T-Star" w:hAnsi="T-Star"/>
      <w:sz w:val="20"/>
    </w:rPr>
    <w:tblPr>
      <w:tblInd w:w="0" w:type="dxa"/>
      <w:tblBorders>
        <w:top w:val="none" w:sz="0" w:space="0" w:color="auto"/>
        <w:bottom w:val="none" w:sz="0" w:space="0" w:color="auto"/>
        <w:insideH w:val="single" w:sz="12" w:space="0" w:color="FFFFFF" w:themeColor="background1"/>
        <w:insideV w:val="single" w:sz="12" w:space="0" w:color="FFFFFF" w:themeColor="background1"/>
      </w:tblBorders>
      <w:tblCellMar>
        <w:left w:w="85" w:type="dxa"/>
        <w:right w:w="85" w:type="dxa"/>
      </w:tblCellMar>
    </w:tblPr>
    <w:tcPr>
      <w:shd w:val="clear" w:color="auto" w:fill="F2F2F2" w:themeFill="background1" w:themeFillShade="F2"/>
    </w:tcPr>
    <w:tblStylePr w:type="firstRow">
      <w:pPr>
        <w:wordWrap/>
        <w:spacing w:beforeLines="0" w:before="0" w:beforeAutospacing="0" w:afterLines="0" w:after="0" w:afterAutospacing="0" w:line="270" w:lineRule="atLeast"/>
        <w:ind w:leftChars="0" w:left="0" w:rightChars="0" w:right="0" w:firstLineChars="0" w:firstLine="0"/>
        <w:contextualSpacing w:val="0"/>
        <w:mirrorIndents w:val="0"/>
        <w:jc w:val="left"/>
      </w:pPr>
      <w:rPr>
        <w:rFonts w:ascii="TSTAR" w:hAnsi="TSTAR"/>
        <w:b/>
        <w:sz w:val="20"/>
      </w:rPr>
      <w:tblPr/>
      <w:trPr>
        <w:tblHeader/>
      </w:trPr>
      <w:tcPr>
        <w:tcBorders>
          <w:top w:val="nil"/>
          <w:left w:val="nil"/>
          <w:bottom w:val="single" w:sz="12" w:space="0" w:color="FFFFFF" w:themeColor="background1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abAufzhlung">
    <w:name w:val="Tab_Aufzählung"/>
    <w:basedOn w:val="Aufzhlungunnummeriert"/>
    <w:qFormat/>
    <w:rsid w:val="00763428"/>
    <w:pPr>
      <w:numPr>
        <w:numId w:val="0"/>
      </w:numPr>
      <w:tabs>
        <w:tab w:val="left" w:pos="181"/>
        <w:tab w:val="num" w:pos="284"/>
      </w:tabs>
      <w:ind w:left="181" w:hanging="181"/>
    </w:pPr>
  </w:style>
  <w:style w:type="paragraph" w:customStyle="1" w:styleId="FormularDatum-Zeit">
    <w:name w:val="Formular_Datum-Zeit"/>
    <w:basedOn w:val="FormularText"/>
    <w:rsid w:val="00F5169E"/>
  </w:style>
  <w:style w:type="character" w:styleId="PlaceholderText">
    <w:name w:val="Placeholder Text"/>
    <w:basedOn w:val="DefaultParagraphFont"/>
    <w:uiPriority w:val="99"/>
    <w:semiHidden/>
    <w:rsid w:val="00503B24"/>
    <w:rPr>
      <w:color w:val="808080"/>
    </w:rPr>
  </w:style>
  <w:style w:type="paragraph" w:styleId="ListParagraph">
    <w:name w:val="List Paragraph"/>
    <w:basedOn w:val="Normal"/>
    <w:uiPriority w:val="34"/>
    <w:qFormat/>
    <w:rsid w:val="00B17B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NormalWeb">
    <w:name w:val="Normal (Web)"/>
    <w:basedOn w:val="Normal"/>
    <w:uiPriority w:val="99"/>
    <w:unhideWhenUsed/>
    <w:rsid w:val="00CB48B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325D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4615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A4683"/>
    <w:pPr>
      <w:spacing w:after="240" w:line="240" w:lineRule="exact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3CB"/>
    <w:rPr>
      <w:rFonts w:ascii="Courier New" w:hAnsi="Courier New" w:cs="Courier New"/>
      <w:sz w:val="20"/>
      <w:szCs w:val="20"/>
    </w:rPr>
  </w:style>
  <w:style w:type="character" w:customStyle="1" w:styleId="gnvwddmdd3b">
    <w:name w:val="gnvwddmdd3b"/>
    <w:basedOn w:val="DefaultParagraphFont"/>
    <w:rsid w:val="0032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geco-bern/CMIP6ng_downloa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atricia@130.92.119.13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0_Dokumentenvorlagen\P_Protokoll_T-STAR_D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2c2250-87b0-41a1-8a63-78dd733826aa">
      <UserInfo>
        <DisplayName>Jungo Barbara</DisplayName>
        <AccountId>83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71F769B905C324E9D8729BB11F39196" ma:contentTypeVersion="2" ma:contentTypeDescription="Ein neues Dokument erstellen." ma:contentTypeScope="" ma:versionID="f65286cd5b0c03e6fcc0337f0733126e">
  <xsd:schema xmlns:xsd="http://www.w3.org/2001/XMLSchema" xmlns:xs="http://www.w3.org/2001/XMLSchema" xmlns:p="http://schemas.microsoft.com/office/2006/metadata/properties" xmlns:ns2="002c2250-87b0-41a1-8a63-78dd733826aa" targetNamespace="http://schemas.microsoft.com/office/2006/metadata/properties" ma:root="true" ma:fieldsID="d0036cb42a92dfac19cf6e8445503838" ns2:_="">
    <xsd:import namespace="002c2250-87b0-41a1-8a63-78dd733826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c2250-87b0-41a1-8a63-78dd733826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539019-8955-485C-BB9F-FE80906DA2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B4656F-51F8-4972-AD41-49371F94FFCE}">
  <ds:schemaRefs>
    <ds:schemaRef ds:uri="http://schemas.microsoft.com/office/2006/metadata/properties"/>
    <ds:schemaRef ds:uri="http://schemas.microsoft.com/office/infopath/2007/PartnerControls"/>
    <ds:schemaRef ds:uri="002c2250-87b0-41a1-8a63-78dd733826aa"/>
  </ds:schemaRefs>
</ds:datastoreItem>
</file>

<file path=customXml/itemProps3.xml><?xml version="1.0" encoding="utf-8"?>
<ds:datastoreItem xmlns:ds="http://schemas.openxmlformats.org/officeDocument/2006/customXml" ds:itemID="{AFAC7728-0FF3-4A61-B501-7A1FBB102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2c2250-87b0-41a1-8a63-78dd73382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DCF890-D642-4B94-BC70-9C7529F613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P_Protokoll_T-STAR_DE.dotx</Template>
  <TotalTime>0</TotalTime>
  <Pages>3</Pages>
  <Words>595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Emch+Berger AG Bern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Tschan David</dc:creator>
  <cp:lastModifiedBy>Patricia Gribi</cp:lastModifiedBy>
  <cp:revision>287</cp:revision>
  <cp:lastPrinted>2024-03-11T16:15:00Z</cp:lastPrinted>
  <dcterms:created xsi:type="dcterms:W3CDTF">2024-02-18T14:30:00Z</dcterms:created>
  <dcterms:modified xsi:type="dcterms:W3CDTF">2024-03-11T16:15:00Z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0x010100671F769B905C324E9D8729BB11F39196</vt:lpwstr>
  </property>
  <property fmtid="{D5CDD505-2E9C-101B-9397-08002B2CF9AE}" pid="3" name="ZOTERO_PREF_1">
    <vt:lpwstr>&lt;data data-version="3" zotero-version="6.0.30"&gt;&lt;session id="4dHAAsfh"/&gt;&lt;style id="http://www.zotero.org/styles/copernicus-publications" hasBibliography="1" bibliographyStyleHasBeenSet="1"/&gt;&lt;prefs&gt;&lt;pref name="fieldType" value="Field"/&gt;&lt;/prefs&gt;&lt;/data&gt;</vt:lpwstr>
  </property>
</Properties>
</file>
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8A3C0B"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8A3C0B"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4FF0E191" w:rsidR="00186468" w:rsidRPr="00AA5726" w:rsidRDefault="00186468" w:rsidP="00186468">
            <w:pPr>
              <w:pStyle w:val="FormularText"/>
              <w:rPr>
                <w:lang w:val="en-US"/>
              </w:rPr>
            </w:pPr>
            <w:r w:rsidRPr="00AA5726">
              <w:rPr>
                <w:lang w:val="en-US"/>
              </w:rPr>
              <w:t>0</w:t>
            </w:r>
            <w:r w:rsidR="0002311D">
              <w:rPr>
                <w:lang w:val="en-US"/>
              </w:rPr>
              <w:t>3</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4B22EADB" w:rsidR="00186468" w:rsidRPr="00AA5726" w:rsidRDefault="003030BF" w:rsidP="00186468">
            <w:pPr>
              <w:pStyle w:val="FormularDatum-Zeit"/>
              <w:rPr>
                <w:lang w:val="en-US"/>
              </w:rPr>
            </w:pPr>
            <w:r>
              <w:rPr>
                <w:lang w:val="en-US"/>
              </w:rPr>
              <w:t>8</w:t>
            </w:r>
            <w:r w:rsidR="003656C3" w:rsidRPr="00AA5726">
              <w:rPr>
                <w:lang w:val="en-US"/>
              </w:rPr>
              <w:t>.</w:t>
            </w:r>
            <w:r w:rsidR="008E1C7C">
              <w:rPr>
                <w:lang w:val="en-US"/>
              </w:rPr>
              <w:t>0</w:t>
            </w:r>
            <w:r>
              <w:rPr>
                <w:lang w:val="en-US"/>
              </w:rPr>
              <w:t>4</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0:00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02311D"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4CAA7BE5" w:rsidR="00186468" w:rsidRPr="00AA5726" w:rsidRDefault="00887545" w:rsidP="00186468">
            <w:pPr>
              <w:pStyle w:val="FormularText"/>
              <w:rPr>
                <w:lang w:val="en-US"/>
              </w:rPr>
            </w:pPr>
            <w:r>
              <w:rPr>
                <w:lang w:val="en-US"/>
              </w:rPr>
              <w:t xml:space="preserve">Modelling for one </w:t>
            </w:r>
            <w:proofErr w:type="spellStart"/>
            <w:r>
              <w:rPr>
                <w:lang w:val="en-US"/>
              </w:rPr>
              <w:t>Gridpoint</w:t>
            </w:r>
            <w:proofErr w:type="spellEnd"/>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8A3C0B"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19860E41" w14:textId="24106EDB" w:rsidR="00EC1DB5" w:rsidRPr="00AA5726" w:rsidRDefault="00186468" w:rsidP="00204A93">
            <w:pPr>
              <w:pStyle w:val="TOC1"/>
              <w:rPr>
                <w:rFonts w:asciiTheme="minorHAnsi" w:eastAsiaTheme="minorEastAsia" w:hAnsiTheme="minorHAnsi" w:cstheme="minorBidi"/>
                <w:sz w:val="22"/>
                <w:szCs w:val="22"/>
                <w:lang w:val="en-US" w:eastAsia="de-CH"/>
              </w:rPr>
            </w:pPr>
            <w:r w:rsidRPr="00AA5726">
              <w:rPr>
                <w:rFonts w:ascii="Arial Narrow" w:hAnsi="Arial Narrow"/>
                <w:sz w:val="16"/>
                <w:lang w:val="en-US"/>
              </w:rPr>
              <w:fldChar w:fldCharType="begin"/>
            </w:r>
            <w:r w:rsidRPr="00AA5726">
              <w:rPr>
                <w:lang w:val="en-US"/>
              </w:rPr>
              <w:instrText xml:space="preserve"> TOC \o "1-2" \n \p " " \u </w:instrText>
            </w:r>
            <w:r w:rsidRPr="00AA5726">
              <w:rPr>
                <w:rFonts w:ascii="Arial Narrow" w:hAnsi="Arial Narrow"/>
                <w:sz w:val="16"/>
                <w:lang w:val="en-US"/>
              </w:rPr>
              <w:fldChar w:fldCharType="separate"/>
            </w:r>
            <w:r w:rsidR="00EC1DB5" w:rsidRPr="00AA5726">
              <w:rPr>
                <w:lang w:val="en-US"/>
              </w:rPr>
              <w:t>1</w:t>
            </w:r>
            <w:r w:rsidR="00EC1DB5" w:rsidRPr="00AA5726">
              <w:rPr>
                <w:rFonts w:asciiTheme="minorHAnsi" w:eastAsiaTheme="minorEastAsia" w:hAnsiTheme="minorHAnsi" w:cstheme="minorBidi"/>
                <w:sz w:val="22"/>
                <w:szCs w:val="22"/>
                <w:lang w:val="en-US" w:eastAsia="de-CH"/>
              </w:rPr>
              <w:tab/>
            </w:r>
            <w:r w:rsidR="00887545">
              <w:rPr>
                <w:lang w:val="en-US"/>
              </w:rPr>
              <w:t>Final Proposal</w:t>
            </w:r>
          </w:p>
          <w:p w14:paraId="23AD354F" w14:textId="18F65FE7" w:rsidR="00186468" w:rsidRPr="00AA5726" w:rsidRDefault="00186468" w:rsidP="0066058D">
            <w:pPr>
              <w:tabs>
                <w:tab w:val="left" w:pos="566"/>
              </w:tabs>
              <w:rPr>
                <w:szCs w:val="20"/>
                <w:lang w:val="en-US"/>
              </w:rPr>
            </w:pPr>
            <w:r w:rsidRPr="00AA5726">
              <w:rPr>
                <w:rFonts w:cs="Times New Roman"/>
                <w:b/>
                <w:bCs/>
                <w:szCs w:val="20"/>
                <w:lang w:val="en-US"/>
              </w:rPr>
              <w:fldChar w:fldCharType="end"/>
            </w:r>
            <w:r w:rsidR="00204A93">
              <w:rPr>
                <w:rFonts w:cs="Times New Roman"/>
                <w:b/>
                <w:bCs/>
                <w:szCs w:val="20"/>
                <w:lang w:val="en-US"/>
              </w:rPr>
              <w:t>2</w:t>
            </w:r>
            <w:r w:rsidR="00204A93" w:rsidRPr="00AA5726">
              <w:rPr>
                <w:rFonts w:asciiTheme="minorHAnsi" w:eastAsiaTheme="minorEastAsia" w:hAnsiTheme="minorHAnsi" w:cstheme="minorBidi"/>
                <w:sz w:val="22"/>
                <w:szCs w:val="22"/>
                <w:lang w:val="en-US"/>
              </w:rPr>
              <w:tab/>
            </w:r>
            <w:r w:rsidR="00887545">
              <w:rPr>
                <w:rFonts w:cs="Times New Roman"/>
                <w:b/>
                <w:bCs/>
                <w:szCs w:val="20"/>
                <w:lang w:val="en-US"/>
              </w:rPr>
              <w:t xml:space="preserve">Modelling for one </w:t>
            </w:r>
            <w:proofErr w:type="spellStart"/>
            <w:r w:rsidR="00887545">
              <w:rPr>
                <w:rFonts w:cs="Times New Roman"/>
                <w:b/>
                <w:bCs/>
                <w:szCs w:val="20"/>
                <w:lang w:val="en-US"/>
              </w:rPr>
              <w:t>Gridpoint</w:t>
            </w:r>
            <w:proofErr w:type="spellEnd"/>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6B811B1A" w:rsidR="00186468" w:rsidRPr="00AA5726" w:rsidRDefault="00186468" w:rsidP="002D4923">
            <w:pPr>
              <w:pStyle w:val="Fliesstext"/>
              <w:numPr>
                <w:ilvl w:val="0"/>
                <w:numId w:val="7"/>
              </w:numPr>
              <w:rPr>
                <w:lang w:val="en-US"/>
              </w:rPr>
            </w:pPr>
            <w:r w:rsidRPr="00AA5726">
              <w:rPr>
                <w:lang w:val="en-US"/>
              </w:rPr>
              <w:br w:type="page"/>
            </w:r>
            <w:r w:rsidR="007D4566">
              <w:rPr>
                <w:lang w:val="en-US"/>
              </w:rPr>
              <w:t>22.04.24</w:t>
            </w:r>
            <w:r w:rsidR="008A3C0B">
              <w:rPr>
                <w:lang w:val="en-US"/>
              </w:rPr>
              <w:t>/15.00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DE2BAA" w:rsidRPr="00033B14" w14:paraId="7AB606C2" w14:textId="77777777" w:rsidTr="005A71AD">
        <w:tc>
          <w:tcPr>
            <w:tcW w:w="7619" w:type="dxa"/>
            <w:tcBorders>
              <w:top w:val="single" w:sz="4" w:space="0" w:color="auto"/>
              <w:left w:val="nil"/>
              <w:bottom w:val="nil"/>
              <w:right w:val="single" w:sz="4" w:space="0" w:color="auto"/>
            </w:tcBorders>
            <w:shd w:val="clear" w:color="auto" w:fill="auto"/>
            <w:tcMar>
              <w:right w:w="170" w:type="dxa"/>
            </w:tcMar>
          </w:tcPr>
          <w:p w14:paraId="2C3CEEC2" w14:textId="033687F3" w:rsidR="00DE2BAA" w:rsidRPr="001E6913" w:rsidRDefault="00E422B9" w:rsidP="00625262">
            <w:pPr>
              <w:pStyle w:val="Heading1"/>
              <w:rPr>
                <w:lang w:val="en-US"/>
              </w:rPr>
            </w:pPr>
            <w:r>
              <w:rPr>
                <w:lang w:val="en-US"/>
              </w:rPr>
              <w:t>Server Access</w:t>
            </w:r>
          </w:p>
        </w:tc>
        <w:tc>
          <w:tcPr>
            <w:tcW w:w="480" w:type="dxa"/>
            <w:tcBorders>
              <w:top w:val="single" w:sz="4" w:space="0" w:color="auto"/>
              <w:left w:val="single" w:sz="4" w:space="0" w:color="auto"/>
              <w:bottom w:val="nil"/>
              <w:right w:val="nil"/>
            </w:tcBorders>
            <w:shd w:val="clear" w:color="auto" w:fill="auto"/>
            <w:tcMar>
              <w:top w:w="57" w:type="dxa"/>
              <w:left w:w="85" w:type="dxa"/>
              <w:bottom w:w="57" w:type="dxa"/>
              <w:right w:w="85" w:type="dxa"/>
            </w:tcMar>
          </w:tcPr>
          <w:p w14:paraId="38A04D69" w14:textId="1C96323C" w:rsidR="00DE2BAA" w:rsidRPr="001E6913" w:rsidRDefault="00DE2BAA" w:rsidP="00D41D9F">
            <w:pPr>
              <w:pStyle w:val="FormularZustndig"/>
              <w:rPr>
                <w:lang w:val="en-US"/>
              </w:rPr>
            </w:pPr>
          </w:p>
        </w:tc>
        <w:tc>
          <w:tcPr>
            <w:tcW w:w="522" w:type="dxa"/>
            <w:tcBorders>
              <w:top w:val="single" w:sz="4" w:space="0" w:color="auto"/>
              <w:left w:val="nil"/>
              <w:bottom w:val="nil"/>
              <w:right w:val="nil"/>
            </w:tcBorders>
          </w:tcPr>
          <w:p w14:paraId="78C6932D" w14:textId="4911F5B9" w:rsidR="00DE2BAA" w:rsidRPr="001E6913" w:rsidRDefault="00DE2BAA" w:rsidP="00D41D9F">
            <w:pPr>
              <w:pStyle w:val="FormularZustndig"/>
              <w:rPr>
                <w:lang w:val="en-US"/>
              </w:rPr>
            </w:pPr>
          </w:p>
        </w:tc>
        <w:tc>
          <w:tcPr>
            <w:tcW w:w="791" w:type="dxa"/>
            <w:tcBorders>
              <w:top w:val="single" w:sz="4" w:space="0" w:color="auto"/>
              <w:left w:val="nil"/>
              <w:bottom w:val="nil"/>
              <w:right w:val="nil"/>
            </w:tcBorders>
            <w:shd w:val="clear" w:color="auto" w:fill="auto"/>
            <w:tcMar>
              <w:top w:w="57" w:type="dxa"/>
              <w:left w:w="85" w:type="dxa"/>
              <w:bottom w:w="57" w:type="dxa"/>
            </w:tcMar>
          </w:tcPr>
          <w:p w14:paraId="750923F9" w14:textId="77777777" w:rsidR="00DE2BAA" w:rsidRPr="001E6913" w:rsidRDefault="00DE2BAA" w:rsidP="00D41D9F">
            <w:pPr>
              <w:pStyle w:val="FormularZustndig"/>
              <w:rPr>
                <w:lang w:val="en-US"/>
              </w:rPr>
            </w:pPr>
          </w:p>
        </w:tc>
      </w:tr>
      <w:tr w:rsidR="00DE2BAA" w:rsidRPr="006C6435" w14:paraId="2A4FDC4D" w14:textId="77777777" w:rsidTr="005A71AD">
        <w:tc>
          <w:tcPr>
            <w:tcW w:w="7619" w:type="dxa"/>
            <w:tcBorders>
              <w:top w:val="nil"/>
              <w:left w:val="nil"/>
              <w:bottom w:val="nil"/>
              <w:right w:val="single" w:sz="4" w:space="0" w:color="auto"/>
            </w:tcBorders>
            <w:shd w:val="clear" w:color="auto" w:fill="auto"/>
            <w:tcMar>
              <w:right w:w="170" w:type="dxa"/>
            </w:tcMar>
          </w:tcPr>
          <w:p w14:paraId="09435975" w14:textId="0A937236" w:rsidR="007B4033" w:rsidRPr="003E6CCE" w:rsidRDefault="004C715C" w:rsidP="003E6CCE">
            <w:pPr>
              <w:pStyle w:val="Fliesstext"/>
              <w:numPr>
                <w:ilvl w:val="0"/>
                <w:numId w:val="7"/>
              </w:numPr>
              <w:rPr>
                <w:lang w:val="en-GB"/>
              </w:rPr>
            </w:pPr>
            <w:r>
              <w:rPr>
                <w:lang w:val="en-GB"/>
              </w:rPr>
              <w:t>Got access to server (</w:t>
            </w:r>
            <w:r w:rsidR="0010175B">
              <w:rPr>
                <w:lang w:val="en-GB"/>
              </w:rPr>
              <w:t>Workstation 2)</w:t>
            </w:r>
            <w:r w:rsidR="006C2424">
              <w:rPr>
                <w:lang w:val="en-GB"/>
              </w:rPr>
              <w:t xml:space="preserve">. With ubuntu login remotely to </w:t>
            </w:r>
            <w:r w:rsidR="00821382">
              <w:rPr>
                <w:lang w:val="en-GB"/>
              </w:rPr>
              <w:t xml:space="preserve">workstation 2. Use command: </w:t>
            </w:r>
            <w:r w:rsidR="00645283" w:rsidRPr="00821382">
              <w:rPr>
                <w:lang w:val="en-GB"/>
              </w:rPr>
              <w:t xml:space="preserve">ssh -L 9090:localhost:8787 </w:t>
            </w:r>
            <w:hyperlink r:id="rId11" w:history="1">
              <w:r w:rsidR="00645283" w:rsidRPr="003273CB">
                <w:rPr>
                  <w:lang w:val="en-GB"/>
                </w:rPr>
                <w:t>patricia@130.92.119.132</w:t>
              </w:r>
            </w:hyperlink>
            <w:r w:rsidR="0001795E">
              <w:rPr>
                <w:lang w:val="en-GB"/>
              </w:rPr>
              <w:t xml:space="preserve"> and then my password I set</w:t>
            </w:r>
            <w:r w:rsidR="007A16D8">
              <w:rPr>
                <w:lang w:val="en-GB"/>
              </w:rPr>
              <w:t xml:space="preserve">. </w:t>
            </w:r>
            <w:r w:rsidR="00E42D72">
              <w:rPr>
                <w:lang w:val="en-GB"/>
              </w:rPr>
              <w:t xml:space="preserve">Username for R server: </w:t>
            </w:r>
            <w:proofErr w:type="spellStart"/>
            <w:r w:rsidR="00E42D72">
              <w:rPr>
                <w:lang w:val="en-GB"/>
              </w:rPr>
              <w:t>patricia</w:t>
            </w:r>
            <w:proofErr w:type="spellEnd"/>
            <w:r w:rsidR="00E42D72">
              <w:rPr>
                <w:lang w:val="en-GB"/>
              </w:rPr>
              <w:t xml:space="preserve"> and same password as before</w:t>
            </w:r>
            <w:r w:rsidR="00625252">
              <w:rPr>
                <w:lang w:val="en-GB"/>
              </w:rPr>
              <w:t xml:space="preserve">, </w:t>
            </w:r>
            <w:r w:rsidR="00625252" w:rsidRPr="00625252">
              <w:rPr>
                <w:lang w:val="en-GB"/>
              </w:rPr>
              <w:t>http://localhost:9090/</w:t>
            </w:r>
            <w:r w:rsidR="00E42D72">
              <w:rPr>
                <w:lang w:val="en-GB"/>
              </w:rPr>
              <w:t>.</w:t>
            </w:r>
            <w:r w:rsidR="005A5FE2">
              <w:rPr>
                <w:lang w:val="en-GB"/>
              </w:rPr>
              <w:t xml:space="preserve"> The data on </w:t>
            </w:r>
            <w:r w:rsidR="003273CB">
              <w:rPr>
                <w:lang w:val="en-GB"/>
              </w:rPr>
              <w:t xml:space="preserve">the workstation 2 is found here: </w:t>
            </w:r>
            <w:r w:rsidR="003273CB" w:rsidRPr="003273CB">
              <w:rPr>
                <w:lang w:val="en-GB"/>
              </w:rPr>
              <w:t>/data/scratch/CMIP6ng/cmip6-ng/pr/day/native/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7CB80A4" w14:textId="046638F6" w:rsidR="00DE2BAA" w:rsidRPr="003256C9" w:rsidRDefault="00942769" w:rsidP="00D41D9F">
            <w:pPr>
              <w:pStyle w:val="FormularZustndig"/>
              <w:rPr>
                <w:lang w:val="en-GB"/>
              </w:rPr>
            </w:pPr>
            <w:r>
              <w:rPr>
                <w:lang w:val="en-GB"/>
              </w:rPr>
              <w:t>I</w:t>
            </w:r>
          </w:p>
        </w:tc>
        <w:tc>
          <w:tcPr>
            <w:tcW w:w="522" w:type="dxa"/>
            <w:tcBorders>
              <w:top w:val="nil"/>
              <w:left w:val="nil"/>
              <w:bottom w:val="nil"/>
              <w:right w:val="nil"/>
            </w:tcBorders>
          </w:tcPr>
          <w:p w14:paraId="55131B0C" w14:textId="77777777" w:rsidR="00DE2BAA" w:rsidRPr="003256C9" w:rsidRDefault="00DE2BAA"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590184C8" w14:textId="5C51E392" w:rsidR="00DE2BAA" w:rsidRPr="003256C9" w:rsidRDefault="001459B2" w:rsidP="00D41D9F">
            <w:pPr>
              <w:pStyle w:val="FormularZustndig"/>
              <w:rPr>
                <w:lang w:val="en-GB"/>
              </w:rPr>
            </w:pPr>
            <w:r>
              <w:rPr>
                <w:lang w:val="en-GB"/>
              </w:rPr>
              <w:t>7.03</w:t>
            </w:r>
          </w:p>
        </w:tc>
      </w:tr>
      <w:tr w:rsidR="00047032" w:rsidRPr="00B16AFF" w14:paraId="4088FAAC" w14:textId="77777777" w:rsidTr="005A71AD">
        <w:tc>
          <w:tcPr>
            <w:tcW w:w="7619" w:type="dxa"/>
            <w:tcBorders>
              <w:top w:val="nil"/>
              <w:left w:val="nil"/>
              <w:bottom w:val="nil"/>
              <w:right w:val="single" w:sz="4" w:space="0" w:color="auto"/>
            </w:tcBorders>
            <w:shd w:val="clear" w:color="auto" w:fill="auto"/>
            <w:tcMar>
              <w:right w:w="170" w:type="dxa"/>
            </w:tcMar>
          </w:tcPr>
          <w:p w14:paraId="5C95D99D" w14:textId="00C5A15F" w:rsidR="00047032" w:rsidRPr="003256C9" w:rsidRDefault="007C467C" w:rsidP="007C467C">
            <w:pPr>
              <w:pStyle w:val="Heading1"/>
              <w:rPr>
                <w:lang w:val="en-GB"/>
              </w:rPr>
            </w:pPr>
            <w:r>
              <w:rPr>
                <w:lang w:val="en-US"/>
              </w:rPr>
              <w:t>Proposal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BCA368C" w14:textId="77777777" w:rsidR="00047032" w:rsidRPr="003256C9" w:rsidRDefault="00047032" w:rsidP="00D41D9F">
            <w:pPr>
              <w:pStyle w:val="FormularZustndig"/>
              <w:rPr>
                <w:lang w:val="en-GB"/>
              </w:rPr>
            </w:pPr>
          </w:p>
        </w:tc>
        <w:tc>
          <w:tcPr>
            <w:tcW w:w="522" w:type="dxa"/>
            <w:tcBorders>
              <w:top w:val="nil"/>
              <w:left w:val="nil"/>
              <w:bottom w:val="nil"/>
              <w:right w:val="nil"/>
            </w:tcBorders>
          </w:tcPr>
          <w:p w14:paraId="179B82E3" w14:textId="77777777" w:rsidR="00047032" w:rsidRPr="003256C9" w:rsidRDefault="0004703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43F8F2D7" w14:textId="77777777" w:rsidR="00047032" w:rsidRPr="003256C9" w:rsidRDefault="00047032" w:rsidP="00D41D9F">
            <w:pPr>
              <w:pStyle w:val="FormularZustndig"/>
              <w:rPr>
                <w:lang w:val="en-GB"/>
              </w:rPr>
            </w:pPr>
          </w:p>
        </w:tc>
      </w:tr>
      <w:tr w:rsidR="00AD47B0" w:rsidRPr="00D072DB" w14:paraId="2A1C1F92" w14:textId="77777777" w:rsidTr="005A71AD">
        <w:tc>
          <w:tcPr>
            <w:tcW w:w="7619" w:type="dxa"/>
            <w:tcBorders>
              <w:top w:val="nil"/>
              <w:left w:val="nil"/>
              <w:bottom w:val="nil"/>
              <w:right w:val="single" w:sz="4" w:space="0" w:color="auto"/>
            </w:tcBorders>
            <w:shd w:val="clear" w:color="auto" w:fill="auto"/>
            <w:tcMar>
              <w:right w:w="170" w:type="dxa"/>
            </w:tcMar>
          </w:tcPr>
          <w:p w14:paraId="5C35649D" w14:textId="7742D0E9" w:rsidR="00AD47B0" w:rsidRPr="0055734D" w:rsidRDefault="008E1D30" w:rsidP="00AD47B0">
            <w:pPr>
              <w:pStyle w:val="Fliesstext"/>
              <w:numPr>
                <w:ilvl w:val="0"/>
                <w:numId w:val="7"/>
              </w:numPr>
              <w:rPr>
                <w:lang w:val="en-US"/>
              </w:rPr>
            </w:pPr>
            <w:r>
              <w:rPr>
                <w:b/>
                <w:bCs/>
                <w:lang w:val="en-US"/>
              </w:rPr>
              <w:t>Summary</w:t>
            </w:r>
            <w:r w:rsidR="00AD47B0" w:rsidRPr="00E400BF">
              <w:rPr>
                <w:b/>
                <w:bCs/>
                <w:lang w:val="en-US"/>
              </w:rPr>
              <w:t>:</w:t>
            </w:r>
            <w:r w:rsidR="00AD47B0">
              <w:rPr>
                <w:lang w:val="en-US"/>
              </w:rPr>
              <w:t xml:space="preserve"> </w:t>
            </w:r>
            <w:r w:rsidR="007067B5">
              <w:rPr>
                <w:lang w:val="en-US"/>
              </w:rPr>
              <w:t>In</w:t>
            </w:r>
            <w:r>
              <w:rPr>
                <w:lang w:val="en-US"/>
              </w:rPr>
              <w:t>tegrated model, simulation</w:t>
            </w:r>
            <w:r w:rsidR="00C76332">
              <w:rPr>
                <w:lang w:val="en-US"/>
              </w:rPr>
              <w:t xml:space="preserve"> and scenario</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761C4FD" w14:textId="5CA5AB95" w:rsidR="00AD47B0" w:rsidRPr="0055734D" w:rsidRDefault="007775C6" w:rsidP="00D41D9F">
            <w:pPr>
              <w:pStyle w:val="FormularZustndig"/>
              <w:rPr>
                <w:lang w:val="en-US"/>
              </w:rPr>
            </w:pPr>
            <w:r>
              <w:rPr>
                <w:lang w:val="en-US"/>
              </w:rPr>
              <w:t>I</w:t>
            </w:r>
          </w:p>
        </w:tc>
        <w:tc>
          <w:tcPr>
            <w:tcW w:w="522" w:type="dxa"/>
            <w:tcBorders>
              <w:top w:val="nil"/>
              <w:left w:val="nil"/>
              <w:bottom w:val="nil"/>
              <w:right w:val="nil"/>
            </w:tcBorders>
          </w:tcPr>
          <w:p w14:paraId="4CCECB3E" w14:textId="77777777" w:rsidR="00AD47B0" w:rsidRPr="0055734D" w:rsidRDefault="00AD47B0"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57DF3E" w14:textId="0663C7A6" w:rsidR="00AD47B0" w:rsidRPr="0055734D" w:rsidRDefault="006E4883" w:rsidP="00D41D9F">
            <w:pPr>
              <w:pStyle w:val="FormularZustndig"/>
              <w:rPr>
                <w:lang w:val="en-US"/>
              </w:rPr>
            </w:pPr>
            <w:r>
              <w:rPr>
                <w:lang w:val="en-US"/>
              </w:rPr>
              <w:t>2.04</w:t>
            </w:r>
          </w:p>
        </w:tc>
      </w:tr>
      <w:tr w:rsidR="00AD47B0" w:rsidRPr="00D072DB" w14:paraId="6A701B6E" w14:textId="77777777" w:rsidTr="005A71AD">
        <w:tc>
          <w:tcPr>
            <w:tcW w:w="7619" w:type="dxa"/>
            <w:tcBorders>
              <w:top w:val="nil"/>
              <w:left w:val="nil"/>
              <w:bottom w:val="nil"/>
              <w:right w:val="single" w:sz="4" w:space="0" w:color="auto"/>
            </w:tcBorders>
            <w:shd w:val="clear" w:color="auto" w:fill="auto"/>
            <w:tcMar>
              <w:right w:w="170" w:type="dxa"/>
            </w:tcMar>
          </w:tcPr>
          <w:p w14:paraId="79D8209B" w14:textId="44966327" w:rsidR="00AD47B0" w:rsidRPr="008808B7" w:rsidRDefault="00AD47B0" w:rsidP="002F109B">
            <w:pPr>
              <w:pStyle w:val="Fliesstext"/>
              <w:numPr>
                <w:ilvl w:val="0"/>
                <w:numId w:val="7"/>
              </w:numPr>
              <w:rPr>
                <w:lang w:val="en-US"/>
              </w:rPr>
            </w:pPr>
            <w:r w:rsidRPr="00E400BF">
              <w:rPr>
                <w:b/>
                <w:bCs/>
                <w:lang w:val="en-US"/>
              </w:rPr>
              <w:t>Background and Motivation</w:t>
            </w:r>
            <w:r w:rsidR="00122214" w:rsidRPr="00E400BF">
              <w:rPr>
                <w:b/>
                <w:bCs/>
                <w:lang w:val="en-US"/>
              </w:rPr>
              <w:t>:</w:t>
            </w:r>
            <w:r>
              <w:rPr>
                <w:lang w:val="en-US"/>
              </w:rPr>
              <w:t xml:space="preserve"> </w:t>
            </w:r>
            <w:r w:rsidR="00797562">
              <w:rPr>
                <w:lang w:val="en-US"/>
              </w:rPr>
              <w:t xml:space="preserve">added link to </w:t>
            </w:r>
            <w:r w:rsidR="00156311" w:rsidRPr="00156311">
              <w:rPr>
                <w:lang w:val="en-US"/>
              </w:rPr>
              <w:t>CWD and the root zone water storage capacity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367C06F" w14:textId="3CEEE8F9" w:rsidR="00AD47B0" w:rsidRPr="008808B7" w:rsidRDefault="006E4883" w:rsidP="00D41D9F">
            <w:pPr>
              <w:pStyle w:val="FormularZustndig"/>
              <w:rPr>
                <w:lang w:val="en-US"/>
              </w:rPr>
            </w:pPr>
            <w:r>
              <w:rPr>
                <w:lang w:val="en-US"/>
              </w:rPr>
              <w:t>I</w:t>
            </w:r>
          </w:p>
        </w:tc>
        <w:tc>
          <w:tcPr>
            <w:tcW w:w="522" w:type="dxa"/>
            <w:tcBorders>
              <w:top w:val="nil"/>
              <w:left w:val="nil"/>
              <w:bottom w:val="nil"/>
              <w:right w:val="nil"/>
            </w:tcBorders>
          </w:tcPr>
          <w:p w14:paraId="6E4E5257" w14:textId="5CCD4574" w:rsidR="00AD47B0" w:rsidRPr="008808B7" w:rsidRDefault="00AD47B0"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4DB9C2B9" w14:textId="7D6D1229" w:rsidR="00AD47B0" w:rsidRPr="008808B7" w:rsidRDefault="006E4883" w:rsidP="00D41D9F">
            <w:pPr>
              <w:pStyle w:val="FormularZustndig"/>
              <w:rPr>
                <w:lang w:val="en-US"/>
              </w:rPr>
            </w:pPr>
            <w:r>
              <w:rPr>
                <w:lang w:val="en-US"/>
              </w:rPr>
              <w:t>2.04</w:t>
            </w:r>
          </w:p>
        </w:tc>
      </w:tr>
      <w:tr w:rsidR="009D592C" w:rsidRPr="003946A0" w14:paraId="627890F0" w14:textId="77777777" w:rsidTr="005A71AD">
        <w:tc>
          <w:tcPr>
            <w:tcW w:w="7619" w:type="dxa"/>
            <w:tcBorders>
              <w:top w:val="nil"/>
              <w:left w:val="nil"/>
              <w:bottom w:val="nil"/>
              <w:right w:val="single" w:sz="4" w:space="0" w:color="auto"/>
            </w:tcBorders>
            <w:shd w:val="clear" w:color="auto" w:fill="auto"/>
            <w:tcMar>
              <w:right w:w="170" w:type="dxa"/>
            </w:tcMar>
          </w:tcPr>
          <w:p w14:paraId="7F51E383" w14:textId="62B1DE2F" w:rsidR="009D592C" w:rsidRPr="003C465B" w:rsidRDefault="009D592C" w:rsidP="002F109B">
            <w:pPr>
              <w:pStyle w:val="Fliesstext"/>
              <w:numPr>
                <w:ilvl w:val="0"/>
                <w:numId w:val="7"/>
              </w:numPr>
              <w:rPr>
                <w:b/>
                <w:bCs/>
                <w:lang w:val="en-US"/>
              </w:rPr>
            </w:pPr>
            <w:r>
              <w:rPr>
                <w:b/>
                <w:bCs/>
                <w:lang w:val="en-US"/>
              </w:rPr>
              <w:t xml:space="preserve">Objective: </w:t>
            </w:r>
            <w:r w:rsidR="003946A0">
              <w:rPr>
                <w:lang w:val="en-US"/>
              </w:rPr>
              <w:t xml:space="preserve">Three </w:t>
            </w:r>
            <w:r w:rsidR="007775C6">
              <w:rPr>
                <w:lang w:val="en-US"/>
              </w:rPr>
              <w:t>objective-</w:t>
            </w:r>
            <w:r w:rsidR="003946A0">
              <w:rPr>
                <w:lang w:val="en-US"/>
              </w:rPr>
              <w:t>questions are fine as they are in the same context and related to each other.</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39215A6" w14:textId="5C5E9F6F" w:rsidR="009D592C" w:rsidRDefault="006E4883" w:rsidP="00D41D9F">
            <w:pPr>
              <w:pStyle w:val="FormularZustndig"/>
              <w:rPr>
                <w:lang w:val="en-US"/>
              </w:rPr>
            </w:pPr>
            <w:r>
              <w:rPr>
                <w:lang w:val="en-US"/>
              </w:rPr>
              <w:t>I</w:t>
            </w:r>
          </w:p>
        </w:tc>
        <w:tc>
          <w:tcPr>
            <w:tcW w:w="522" w:type="dxa"/>
            <w:tcBorders>
              <w:top w:val="nil"/>
              <w:left w:val="nil"/>
              <w:bottom w:val="nil"/>
              <w:right w:val="nil"/>
            </w:tcBorders>
          </w:tcPr>
          <w:p w14:paraId="16553AED" w14:textId="77777777" w:rsidR="009D592C" w:rsidRPr="008808B7" w:rsidRDefault="009D592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EC263B9" w14:textId="49CABDE6" w:rsidR="009D592C" w:rsidRDefault="00624FC9" w:rsidP="00D41D9F">
            <w:pPr>
              <w:pStyle w:val="FormularZustndig"/>
              <w:rPr>
                <w:lang w:val="en-US"/>
              </w:rPr>
            </w:pPr>
            <w:r>
              <w:rPr>
                <w:lang w:val="en-US"/>
              </w:rPr>
              <w:t>8.04</w:t>
            </w:r>
          </w:p>
        </w:tc>
      </w:tr>
      <w:tr w:rsidR="00AC1CB2" w:rsidRPr="00D072DB" w14:paraId="46205EE3" w14:textId="77777777" w:rsidTr="005A71AD">
        <w:tc>
          <w:tcPr>
            <w:tcW w:w="7619" w:type="dxa"/>
            <w:tcBorders>
              <w:top w:val="nil"/>
              <w:left w:val="nil"/>
              <w:bottom w:val="nil"/>
              <w:right w:val="single" w:sz="4" w:space="0" w:color="auto"/>
            </w:tcBorders>
            <w:shd w:val="clear" w:color="auto" w:fill="auto"/>
            <w:tcMar>
              <w:right w:w="170" w:type="dxa"/>
            </w:tcMar>
          </w:tcPr>
          <w:p w14:paraId="0B8E8886" w14:textId="41BE70C8" w:rsidR="00624FC9" w:rsidRPr="00490DF6" w:rsidRDefault="00AC1CB2" w:rsidP="00490DF6">
            <w:pPr>
              <w:pStyle w:val="Fliesstext"/>
              <w:numPr>
                <w:ilvl w:val="0"/>
                <w:numId w:val="7"/>
              </w:numPr>
              <w:rPr>
                <w:lang w:val="en-US"/>
              </w:rPr>
            </w:pPr>
            <w:r w:rsidRPr="00D84A02">
              <w:rPr>
                <w:b/>
                <w:bCs/>
                <w:lang w:val="en-US"/>
              </w:rPr>
              <w:t>Implementation:</w:t>
            </w:r>
            <w:r w:rsidRPr="00D84A02">
              <w:rPr>
                <w:lang w:val="en-US"/>
              </w:rPr>
              <w:t xml:space="preserve"> </w:t>
            </w:r>
            <w:proofErr w:type="spellStart"/>
            <w:r w:rsidR="006411C0" w:rsidRPr="00490DF6">
              <w:rPr>
                <w:lang w:val="en-US"/>
              </w:rPr>
              <w:t>e</w:t>
            </w:r>
            <w:r w:rsidR="001D7079" w:rsidRPr="00490DF6">
              <w:rPr>
                <w:lang w:val="en-US"/>
              </w:rPr>
              <w:t>vpsbl</w:t>
            </w:r>
            <w:proofErr w:type="spellEnd"/>
            <w:r w:rsidR="00754255" w:rsidRPr="00490DF6">
              <w:rPr>
                <w:lang w:val="en-US"/>
              </w:rPr>
              <w:t xml:space="preserve"> is the</w:t>
            </w:r>
            <w:r w:rsidR="00754255" w:rsidRPr="00490DF6">
              <w:rPr>
                <w:b/>
                <w:bCs/>
                <w:lang w:val="en-US"/>
              </w:rPr>
              <w:t xml:space="preserve"> </w:t>
            </w:r>
            <w:r w:rsidR="00754255" w:rsidRPr="00490DF6">
              <w:rPr>
                <w:lang w:val="en-US"/>
              </w:rPr>
              <w:t xml:space="preserve">flux of water into the atmosphere due to conversion of both liquid and solid phases to vapor (from underlying surface and vegetation). </w:t>
            </w:r>
            <w:r w:rsidR="00490DF6" w:rsidRPr="00490DF6">
              <w:rPr>
                <w:lang w:val="en-US"/>
              </w:rPr>
              <w:t>Therefore,</w:t>
            </w:r>
            <w:r w:rsidR="00754255" w:rsidRPr="00490DF6">
              <w:rPr>
                <w:lang w:val="en-US"/>
              </w:rPr>
              <w:t xml:space="preserve"> this variable was downloaded and will be used</w:t>
            </w:r>
            <w:r w:rsidR="006411C0" w:rsidRPr="00490DF6">
              <w:rPr>
                <w:b/>
                <w:bCs/>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6183120" w14:textId="75163B8D" w:rsidR="00AC1CB2" w:rsidRDefault="00E50D03" w:rsidP="00D41D9F">
            <w:pPr>
              <w:pStyle w:val="FormularZustndig"/>
              <w:rPr>
                <w:lang w:val="en-US"/>
              </w:rPr>
            </w:pPr>
            <w:r>
              <w:rPr>
                <w:lang w:val="en-US"/>
              </w:rPr>
              <w:t>D</w:t>
            </w:r>
          </w:p>
        </w:tc>
        <w:tc>
          <w:tcPr>
            <w:tcW w:w="522" w:type="dxa"/>
            <w:tcBorders>
              <w:top w:val="nil"/>
              <w:left w:val="nil"/>
              <w:bottom w:val="nil"/>
              <w:right w:val="nil"/>
            </w:tcBorders>
          </w:tcPr>
          <w:p w14:paraId="19219E86" w14:textId="77777777" w:rsidR="00AC1CB2" w:rsidRPr="008808B7" w:rsidRDefault="00AC1CB2"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9CB44EF" w14:textId="0ACB65BB" w:rsidR="00AC1CB2" w:rsidRDefault="00E50D03" w:rsidP="00D41D9F">
            <w:pPr>
              <w:pStyle w:val="FormularZustndig"/>
              <w:rPr>
                <w:lang w:val="en-US"/>
              </w:rPr>
            </w:pPr>
            <w:r>
              <w:rPr>
                <w:lang w:val="en-US"/>
              </w:rPr>
              <w:t>8.04</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C442A" w:rsidRPr="00D072DB" w14:paraId="5B5E2F04" w14:textId="77777777" w:rsidTr="005A71AD">
        <w:tc>
          <w:tcPr>
            <w:tcW w:w="7619" w:type="dxa"/>
            <w:tcBorders>
              <w:top w:val="nil"/>
              <w:left w:val="nil"/>
              <w:bottom w:val="nil"/>
              <w:right w:val="single" w:sz="4" w:space="0" w:color="auto"/>
            </w:tcBorders>
            <w:shd w:val="clear" w:color="auto" w:fill="auto"/>
            <w:tcMar>
              <w:right w:w="170" w:type="dxa"/>
            </w:tcMar>
          </w:tcPr>
          <w:p w14:paraId="12BE9C0A" w14:textId="4AAE5049" w:rsidR="000C442A" w:rsidRPr="000C442A" w:rsidRDefault="002E0CD7" w:rsidP="000C442A">
            <w:pPr>
              <w:pStyle w:val="Fliesstext"/>
              <w:numPr>
                <w:ilvl w:val="0"/>
                <w:numId w:val="7"/>
              </w:numPr>
              <w:rPr>
                <w:lang w:val="en-US"/>
              </w:rPr>
            </w:pPr>
            <w:proofErr w:type="spellStart"/>
            <w:r w:rsidRPr="009B5996">
              <w:rPr>
                <w:b/>
                <w:bCs/>
                <w:lang w:val="en-GB"/>
              </w:rPr>
              <w:t>Gridpoint</w:t>
            </w:r>
            <w:proofErr w:type="spellEnd"/>
            <w:r w:rsidRPr="009B5996">
              <w:rPr>
                <w:b/>
                <w:bCs/>
                <w:lang w:val="en-GB"/>
              </w:rPr>
              <w:t xml:space="preserve"> extraction:</w:t>
            </w:r>
            <w:r>
              <w:rPr>
                <w:lang w:val="en-GB"/>
              </w:rPr>
              <w:t xml:space="preserve"> </w:t>
            </w:r>
            <w:r w:rsidR="001A383D">
              <w:rPr>
                <w:lang w:val="en-GB"/>
              </w:rPr>
              <w:t xml:space="preserve">It should be known which </w:t>
            </w:r>
            <w:proofErr w:type="spellStart"/>
            <w:r w:rsidR="001A383D">
              <w:rPr>
                <w:lang w:val="en-GB"/>
              </w:rPr>
              <w:t>gridpoint</w:t>
            </w:r>
            <w:proofErr w:type="spellEnd"/>
            <w:r w:rsidR="001A383D">
              <w:rPr>
                <w:lang w:val="en-GB"/>
              </w:rPr>
              <w:t xml:space="preserve"> is extracted</w:t>
            </w:r>
            <w:r w:rsidR="007724B7">
              <w:rPr>
                <w:lang w:val="en-GB"/>
              </w:rPr>
              <w:t xml:space="preserve"> and also the grid should be u</w:t>
            </w:r>
            <w:r w:rsidR="001A383D">
              <w:rPr>
                <w:lang w:val="en-GB"/>
              </w:rPr>
              <w:t>nderstand</w:t>
            </w:r>
            <w:r w:rsidR="007724B7">
              <w:rPr>
                <w:lang w:val="en-GB"/>
              </w:rPr>
              <w:t xml:space="preserve">ed </w:t>
            </w:r>
            <w:r w:rsidR="001A383D">
              <w:rPr>
                <w:lang w:val="en-GB"/>
              </w:rPr>
              <w:t xml:space="preserve">used in the </w:t>
            </w:r>
            <w:proofErr w:type="spellStart"/>
            <w:r w:rsidR="001A383D">
              <w:rPr>
                <w:lang w:val="en-GB"/>
              </w:rPr>
              <w:t>netcdf</w:t>
            </w:r>
            <w:proofErr w:type="spellEnd"/>
            <w:r w:rsidR="001A383D">
              <w:rPr>
                <w:lang w:val="en-GB"/>
              </w:rPr>
              <w:t xml:space="preserve"> files. </w:t>
            </w:r>
            <w:r w:rsidR="00CC0E5F">
              <w:rPr>
                <w:lang w:val="en-GB"/>
              </w:rPr>
              <w:t>W</w:t>
            </w:r>
            <w:r w:rsidR="009272F6">
              <w:rPr>
                <w:lang w:val="en-GB"/>
              </w:rPr>
              <w:t xml:space="preserve">hen the “conversion” mechanism is known, no grid-conversion </w:t>
            </w:r>
            <w:r w:rsidR="007724B7">
              <w:rPr>
                <w:lang w:val="en-GB"/>
              </w:rPr>
              <w:t>must</w:t>
            </w:r>
            <w:r w:rsidR="009272F6">
              <w:rPr>
                <w:lang w:val="en-GB"/>
              </w:rPr>
              <w:t xml:space="preserve"> be applied. </w:t>
            </w:r>
            <w:r w:rsidR="00CE35CE">
              <w:rPr>
                <w:lang w:val="en-GB"/>
              </w:rPr>
              <w:t xml:space="preserve">The function </w:t>
            </w:r>
            <w:proofErr w:type="spellStart"/>
            <w:r w:rsidR="00CE35CE">
              <w:rPr>
                <w:lang w:val="en-GB"/>
              </w:rPr>
              <w:t>extract_gridpoint</w:t>
            </w:r>
            <w:proofErr w:type="spellEnd"/>
            <w:r w:rsidR="00CE35CE">
              <w:rPr>
                <w:lang w:val="en-GB"/>
              </w:rPr>
              <w:t xml:space="preserve"> should be expanded</w:t>
            </w:r>
            <w:r w:rsidR="00F55FD7">
              <w:rPr>
                <w:lang w:val="en-GB"/>
              </w:rPr>
              <w:t xml:space="preserve"> in a way, that the longitude and latitude can be given as parameters to the function.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574D631" w14:textId="71E47871" w:rsidR="000C442A" w:rsidRDefault="00063F59" w:rsidP="00D41D9F">
            <w:pPr>
              <w:pStyle w:val="FormularZustndig"/>
              <w:rPr>
                <w:lang w:val="en-US"/>
              </w:rPr>
            </w:pPr>
            <w:r>
              <w:rPr>
                <w:lang w:val="en-US"/>
              </w:rPr>
              <w:t>P</w:t>
            </w:r>
          </w:p>
        </w:tc>
        <w:tc>
          <w:tcPr>
            <w:tcW w:w="522" w:type="dxa"/>
            <w:tcBorders>
              <w:top w:val="nil"/>
              <w:left w:val="nil"/>
              <w:bottom w:val="nil"/>
              <w:right w:val="nil"/>
            </w:tcBorders>
          </w:tcPr>
          <w:p w14:paraId="5E49F63B"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6782CDE" w14:textId="09CEE831" w:rsidR="000C442A" w:rsidRDefault="00063F59" w:rsidP="00D41D9F">
            <w:pPr>
              <w:pStyle w:val="FormularZustndig"/>
              <w:rPr>
                <w:lang w:val="en-US"/>
              </w:rPr>
            </w:pPr>
            <w:r>
              <w:rPr>
                <w:lang w:val="en-US"/>
              </w:rPr>
              <w:t>22.04</w:t>
            </w:r>
          </w:p>
        </w:tc>
      </w:tr>
      <w:tr w:rsidR="000C13D8" w:rsidRPr="00CC0E5F" w14:paraId="1425101D" w14:textId="77777777" w:rsidTr="005A71AD">
        <w:tc>
          <w:tcPr>
            <w:tcW w:w="7619" w:type="dxa"/>
            <w:tcBorders>
              <w:top w:val="nil"/>
              <w:left w:val="nil"/>
              <w:bottom w:val="nil"/>
              <w:right w:val="single" w:sz="4" w:space="0" w:color="auto"/>
            </w:tcBorders>
            <w:shd w:val="clear" w:color="auto" w:fill="auto"/>
            <w:tcMar>
              <w:right w:w="170" w:type="dxa"/>
            </w:tcMar>
          </w:tcPr>
          <w:p w14:paraId="10D3D53E" w14:textId="682C6977" w:rsidR="000C13D8" w:rsidRPr="004727AD" w:rsidRDefault="0035405D" w:rsidP="000C442A">
            <w:pPr>
              <w:pStyle w:val="Fliesstext"/>
              <w:numPr>
                <w:ilvl w:val="0"/>
                <w:numId w:val="7"/>
              </w:numPr>
              <w:rPr>
                <w:lang w:val="en-GB"/>
              </w:rPr>
            </w:pPr>
            <w:r w:rsidRPr="0035405D">
              <w:rPr>
                <w:b/>
                <w:bCs/>
                <w:lang w:val="en-GB"/>
              </w:rPr>
              <w:t>Linear Interpolation:</w:t>
            </w:r>
            <w:r>
              <w:rPr>
                <w:lang w:val="en-GB"/>
              </w:rPr>
              <w:t xml:space="preserve"> </w:t>
            </w:r>
            <w:r w:rsidR="00CC0E5F">
              <w:rPr>
                <w:lang w:val="en-GB"/>
              </w:rPr>
              <w:t>The linear interpolation to gain daily values of monthly variables is fine.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A85C9A" w14:textId="4C7813A2" w:rsidR="000C13D8" w:rsidRDefault="00063F59" w:rsidP="00D41D9F">
            <w:pPr>
              <w:pStyle w:val="FormularZustndig"/>
              <w:rPr>
                <w:lang w:val="en-US"/>
              </w:rPr>
            </w:pPr>
            <w:r>
              <w:rPr>
                <w:lang w:val="en-US"/>
              </w:rPr>
              <w:t>D</w:t>
            </w:r>
          </w:p>
        </w:tc>
        <w:tc>
          <w:tcPr>
            <w:tcW w:w="522" w:type="dxa"/>
            <w:tcBorders>
              <w:top w:val="nil"/>
              <w:left w:val="nil"/>
              <w:bottom w:val="nil"/>
              <w:right w:val="nil"/>
            </w:tcBorders>
          </w:tcPr>
          <w:p w14:paraId="3AF558D0" w14:textId="77777777" w:rsidR="000C13D8" w:rsidRPr="008808B7" w:rsidRDefault="000C13D8"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715CE75F" w14:textId="1FD2B7DE" w:rsidR="000C13D8" w:rsidRDefault="00063F59" w:rsidP="00D41D9F">
            <w:pPr>
              <w:pStyle w:val="FormularZustndig"/>
              <w:rPr>
                <w:lang w:val="en-US"/>
              </w:rPr>
            </w:pPr>
            <w:r>
              <w:rPr>
                <w:lang w:val="en-US"/>
              </w:rPr>
              <w:t>8.04</w:t>
            </w:r>
          </w:p>
        </w:tc>
      </w:tr>
      <w:tr w:rsidR="003C6C6C" w:rsidRPr="00CC0E5F" w14:paraId="384E9D89" w14:textId="77777777" w:rsidTr="005A71AD">
        <w:tc>
          <w:tcPr>
            <w:tcW w:w="7619" w:type="dxa"/>
            <w:tcBorders>
              <w:top w:val="nil"/>
              <w:left w:val="nil"/>
              <w:bottom w:val="nil"/>
              <w:right w:val="single" w:sz="4" w:space="0" w:color="auto"/>
            </w:tcBorders>
            <w:shd w:val="clear" w:color="auto" w:fill="auto"/>
            <w:tcMar>
              <w:right w:w="170" w:type="dxa"/>
            </w:tcMar>
          </w:tcPr>
          <w:p w14:paraId="40E56928" w14:textId="2F782C1A" w:rsidR="003C6C6C" w:rsidRPr="0035405D" w:rsidRDefault="003C6C6C" w:rsidP="000C442A">
            <w:pPr>
              <w:pStyle w:val="Fliesstext"/>
              <w:numPr>
                <w:ilvl w:val="0"/>
                <w:numId w:val="7"/>
              </w:numPr>
              <w:rPr>
                <w:b/>
                <w:bCs/>
                <w:lang w:val="en-GB"/>
              </w:rPr>
            </w:pPr>
            <w:r>
              <w:rPr>
                <w:b/>
                <w:bCs/>
                <w:lang w:val="en-GB"/>
              </w:rPr>
              <w:t xml:space="preserve">Potential evapotranspiration vs. evapotranspiration: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BFFFA13" w14:textId="77777777" w:rsidR="003C6C6C" w:rsidRDefault="003C6C6C" w:rsidP="00D41D9F">
            <w:pPr>
              <w:pStyle w:val="FormularZustndig"/>
              <w:rPr>
                <w:lang w:val="en-US"/>
              </w:rPr>
            </w:pPr>
          </w:p>
        </w:tc>
        <w:tc>
          <w:tcPr>
            <w:tcW w:w="522" w:type="dxa"/>
            <w:tcBorders>
              <w:top w:val="nil"/>
              <w:left w:val="nil"/>
              <w:bottom w:val="nil"/>
              <w:right w:val="nil"/>
            </w:tcBorders>
          </w:tcPr>
          <w:p w14:paraId="66297CDF" w14:textId="77777777" w:rsidR="003C6C6C" w:rsidRPr="008808B7" w:rsidRDefault="003C6C6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60A86C46" w14:textId="77777777" w:rsidR="003C6C6C" w:rsidRDefault="003C6C6C" w:rsidP="00D41D9F">
            <w:pPr>
              <w:pStyle w:val="FormularZustndig"/>
              <w:rPr>
                <w:lang w:val="en-US"/>
              </w:rPr>
            </w:pPr>
          </w:p>
        </w:tc>
      </w:tr>
      <w:tr w:rsidR="00AD71D8" w:rsidRPr="006C6435" w14:paraId="5E00D1C5" w14:textId="77777777" w:rsidTr="005A71AD">
        <w:tc>
          <w:tcPr>
            <w:tcW w:w="7619" w:type="dxa"/>
            <w:tcBorders>
              <w:top w:val="nil"/>
              <w:left w:val="nil"/>
              <w:bottom w:val="nil"/>
              <w:right w:val="single" w:sz="4" w:space="0" w:color="auto"/>
            </w:tcBorders>
            <w:shd w:val="clear" w:color="auto" w:fill="auto"/>
            <w:tcMar>
              <w:right w:w="170" w:type="dxa"/>
            </w:tcMar>
          </w:tcPr>
          <w:p w14:paraId="4AACD4D8" w14:textId="510503C9" w:rsidR="00AD71D8" w:rsidRPr="00AD71D8" w:rsidRDefault="00AD71D8" w:rsidP="00D4752E">
            <w:pPr>
              <w:pStyle w:val="Heading1"/>
              <w:rPr>
                <w:lang w:val="en-GB"/>
              </w:rPr>
            </w:pPr>
            <w:r w:rsidRPr="00D4752E">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36E4273" w14:textId="77777777" w:rsidR="00AD71D8" w:rsidRPr="003256C9" w:rsidRDefault="00AD71D8" w:rsidP="006F7358">
            <w:pPr>
              <w:pStyle w:val="FormularZustndig"/>
              <w:rPr>
                <w:lang w:val="en-GB"/>
              </w:rPr>
            </w:pPr>
          </w:p>
        </w:tc>
        <w:tc>
          <w:tcPr>
            <w:tcW w:w="522" w:type="dxa"/>
            <w:tcBorders>
              <w:top w:val="nil"/>
              <w:left w:val="nil"/>
              <w:bottom w:val="nil"/>
              <w:right w:val="nil"/>
            </w:tcBorders>
          </w:tcPr>
          <w:p w14:paraId="17F829C5" w14:textId="77777777" w:rsidR="00AD71D8" w:rsidRPr="003256C9" w:rsidRDefault="00AD71D8" w:rsidP="006F7358">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6724F0" w14:textId="77777777" w:rsidR="00AD71D8" w:rsidRPr="003256C9" w:rsidRDefault="00AD71D8" w:rsidP="006F7358">
            <w:pPr>
              <w:pStyle w:val="FormularZustndig"/>
              <w:rPr>
                <w:lang w:val="en-GB"/>
              </w:rPr>
            </w:pPr>
          </w:p>
        </w:tc>
      </w:tr>
      <w:tr w:rsidR="006F7358" w:rsidRPr="00D072DB" w14:paraId="2A0AA15F" w14:textId="77777777" w:rsidTr="005A71AD">
        <w:tc>
          <w:tcPr>
            <w:tcW w:w="7619" w:type="dxa"/>
            <w:tcBorders>
              <w:top w:val="nil"/>
              <w:left w:val="nil"/>
              <w:bottom w:val="nil"/>
              <w:right w:val="single" w:sz="4" w:space="0" w:color="auto"/>
            </w:tcBorders>
            <w:shd w:val="clear" w:color="auto" w:fill="auto"/>
            <w:tcMar>
              <w:right w:w="170" w:type="dxa"/>
            </w:tcMar>
          </w:tcPr>
          <w:p w14:paraId="6BE3015B" w14:textId="2E3E9CB4" w:rsidR="006F7358" w:rsidRDefault="006F7358" w:rsidP="006F7358">
            <w:pPr>
              <w:pStyle w:val="Fliesstext"/>
              <w:numPr>
                <w:ilvl w:val="0"/>
                <w:numId w:val="7"/>
              </w:numPr>
              <w:rPr>
                <w:lang w:val="en-US"/>
              </w:rPr>
            </w:pPr>
            <w:r>
              <w:rPr>
                <w:lang w:val="en-GB"/>
              </w:rPr>
              <w:t>It will not be possible to put the data in the repository. Therefore, it should be described in the readme where the data can be found. Additionally, it must be clear where the path has to be adjusted and also how, in order for the workflow to work.</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EB7F325" w14:textId="18AEC9C6" w:rsidR="006F7358" w:rsidRPr="003256C9" w:rsidRDefault="006F7358" w:rsidP="006F7358">
            <w:pPr>
              <w:pStyle w:val="FormularZustndig"/>
              <w:rPr>
                <w:lang w:val="en-GB"/>
              </w:rPr>
            </w:pPr>
            <w:r>
              <w:rPr>
                <w:lang w:val="en-GB"/>
              </w:rPr>
              <w:t>P</w:t>
            </w:r>
          </w:p>
        </w:tc>
        <w:tc>
          <w:tcPr>
            <w:tcW w:w="522" w:type="dxa"/>
            <w:tcBorders>
              <w:top w:val="nil"/>
              <w:left w:val="nil"/>
              <w:bottom w:val="nil"/>
              <w:right w:val="nil"/>
            </w:tcBorders>
          </w:tcPr>
          <w:p w14:paraId="71F7D2A4" w14:textId="77777777" w:rsidR="006F7358" w:rsidRPr="003256C9" w:rsidRDefault="006F7358" w:rsidP="006F7358">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4B58D5B0" w14:textId="30AAA24F" w:rsidR="006F7358" w:rsidRPr="003256C9" w:rsidRDefault="006F7358" w:rsidP="006F7358">
            <w:pPr>
              <w:pStyle w:val="FormularZustndig"/>
              <w:rPr>
                <w:lang w:val="en-GB"/>
              </w:rPr>
            </w:pPr>
            <w:r>
              <w:rPr>
                <w:lang w:val="en-GB"/>
              </w:rPr>
              <w:t>22.04</w:t>
            </w:r>
          </w:p>
        </w:tc>
      </w:tr>
      <w:tr w:rsidR="006F7358" w:rsidRPr="00F24645" w14:paraId="00371ECC" w14:textId="77777777" w:rsidTr="005A71AD">
        <w:tc>
          <w:tcPr>
            <w:tcW w:w="7619" w:type="dxa"/>
            <w:tcBorders>
              <w:top w:val="nil"/>
              <w:left w:val="nil"/>
              <w:bottom w:val="nil"/>
              <w:right w:val="single" w:sz="4" w:space="0" w:color="auto"/>
            </w:tcBorders>
            <w:shd w:val="clear" w:color="auto" w:fill="auto"/>
            <w:tcMar>
              <w:right w:w="170" w:type="dxa"/>
            </w:tcMar>
          </w:tcPr>
          <w:p w14:paraId="522E894A" w14:textId="6AF2D588" w:rsidR="006F7358" w:rsidRPr="00F24645" w:rsidRDefault="006F7358" w:rsidP="006F7358">
            <w:pPr>
              <w:pStyle w:val="Fliesstext"/>
              <w:numPr>
                <w:ilvl w:val="0"/>
                <w:numId w:val="7"/>
              </w:numPr>
              <w:rPr>
                <w:lang w:val="en-US"/>
              </w:rPr>
            </w:pPr>
            <w:r w:rsidRPr="00F24645">
              <w:rPr>
                <w:lang w:val="en-US"/>
              </w:rPr>
              <w:t>Translate the downloaded data to the scratch fol</w:t>
            </w:r>
            <w:r>
              <w:rPr>
                <w:lang w:val="en-US"/>
              </w:rPr>
              <w:t xml:space="preserve">der.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E55B532" w14:textId="20AB1786" w:rsidR="006F7358" w:rsidRPr="00F24645" w:rsidRDefault="00525AC4" w:rsidP="00525AC4">
            <w:pPr>
              <w:pStyle w:val="FormularZustndig"/>
              <w:rPr>
                <w:lang w:val="en-US"/>
              </w:rPr>
            </w:pPr>
            <w:r>
              <w:rPr>
                <w:lang w:val="en-US"/>
              </w:rPr>
              <w:t>P</w:t>
            </w:r>
          </w:p>
        </w:tc>
        <w:tc>
          <w:tcPr>
            <w:tcW w:w="522" w:type="dxa"/>
            <w:tcBorders>
              <w:top w:val="nil"/>
              <w:left w:val="nil"/>
              <w:bottom w:val="nil"/>
              <w:right w:val="nil"/>
            </w:tcBorders>
          </w:tcPr>
          <w:p w14:paraId="19152CC9" w14:textId="77777777" w:rsidR="006F7358" w:rsidRPr="00F24645" w:rsidRDefault="006F7358" w:rsidP="006F7358">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C63EAE4" w14:textId="27A30F0F" w:rsidR="006F7358" w:rsidRPr="00F24645" w:rsidRDefault="00525AC4" w:rsidP="00525AC4">
            <w:pPr>
              <w:pStyle w:val="FormularZustndig"/>
              <w:rPr>
                <w:lang w:val="en-US"/>
              </w:rPr>
            </w:pPr>
            <w:r>
              <w:rPr>
                <w:lang w:val="en-US"/>
              </w:rPr>
              <w:t>22.04</w:t>
            </w:r>
          </w:p>
        </w:tc>
      </w:tr>
    </w:tbl>
    <w:p w14:paraId="51CDF38B" w14:textId="7F19AD6A" w:rsidR="00A1549C" w:rsidRPr="00F24645" w:rsidRDefault="00A1549C" w:rsidP="002A5636">
      <w:pPr>
        <w:pStyle w:val="Fliesstext"/>
        <w:rPr>
          <w:lang w:val="en-US"/>
        </w:rPr>
      </w:pPr>
    </w:p>
    <w:p w14:paraId="29A795E8" w14:textId="77777777" w:rsidR="002A5636" w:rsidRPr="00F24645" w:rsidRDefault="002A5636" w:rsidP="002A5636">
      <w:pPr>
        <w:pStyle w:val="Fliesstext"/>
        <w:rPr>
          <w:lang w:val="en-US"/>
        </w:rPr>
      </w:pPr>
    </w:p>
    <w:sectPr w:rsidR="002A5636" w:rsidRPr="00F24645" w:rsidSect="006D510D">
      <w:headerReference w:type="default" r:id="rId12"/>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561E" w14:textId="77777777" w:rsidR="006D510D" w:rsidRDefault="006D510D">
      <w:r>
        <w:separator/>
      </w:r>
    </w:p>
    <w:p w14:paraId="387C8F2C" w14:textId="77777777" w:rsidR="006D510D" w:rsidRDefault="006D510D"/>
    <w:p w14:paraId="1D8D4F65" w14:textId="77777777" w:rsidR="006D510D" w:rsidRDefault="006D510D"/>
  </w:endnote>
  <w:endnote w:type="continuationSeparator" w:id="0">
    <w:p w14:paraId="130B30D1" w14:textId="77777777" w:rsidR="006D510D" w:rsidRDefault="006D510D">
      <w:r>
        <w:continuationSeparator/>
      </w:r>
    </w:p>
    <w:p w14:paraId="2F5C71BB" w14:textId="77777777" w:rsidR="006D510D" w:rsidRDefault="006D510D"/>
    <w:p w14:paraId="0883E86E" w14:textId="77777777" w:rsidR="006D510D" w:rsidRDefault="006D5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7F133" w14:textId="77777777" w:rsidR="006D510D" w:rsidRDefault="006D510D">
      <w:r>
        <w:separator/>
      </w:r>
    </w:p>
    <w:p w14:paraId="19BD0A65" w14:textId="77777777" w:rsidR="006D510D" w:rsidRDefault="006D510D"/>
    <w:p w14:paraId="04448881" w14:textId="77777777" w:rsidR="006D510D" w:rsidRDefault="006D510D"/>
  </w:footnote>
  <w:footnote w:type="continuationSeparator" w:id="0">
    <w:p w14:paraId="2359D1CD" w14:textId="77777777" w:rsidR="006D510D" w:rsidRDefault="006D510D">
      <w:r>
        <w:continuationSeparator/>
      </w:r>
    </w:p>
    <w:p w14:paraId="47D278A5" w14:textId="77777777" w:rsidR="006D510D" w:rsidRDefault="006D510D"/>
    <w:p w14:paraId="706B1D3E" w14:textId="77777777" w:rsidR="006D510D" w:rsidRDefault="006D5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731744FD" w:rsidR="00C209B0" w:rsidRPr="005E5A1B" w:rsidRDefault="00A56293" w:rsidP="00417911">
          <w:pPr>
            <w:pStyle w:val="BeKopfFusslinks"/>
          </w:pPr>
          <w:r>
            <w:t>8</w:t>
          </w:r>
          <w:r w:rsidR="00464924">
            <w:t>.</w:t>
          </w:r>
          <w:r w:rsidR="00C25FEE">
            <w:t>0</w:t>
          </w:r>
          <w:r>
            <w:t>4</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r>
            <w:t>Bachelor</w:t>
          </w:r>
          <w:r w:rsidR="008B2EA5">
            <w:t xml:space="preserve"> Thesis</w:t>
          </w:r>
        </w:p>
        <w:p w14:paraId="63EA7235" w14:textId="016B7D6D" w:rsidR="00C039A0" w:rsidRPr="00C77E4E" w:rsidRDefault="008B2EA5" w:rsidP="00FD4A11">
          <w:pPr>
            <w:pStyle w:val="BeKopfFusslinks"/>
          </w:pPr>
          <w:proofErr w:type="spellStart"/>
          <w:r>
            <w:t>Discussion</w:t>
          </w:r>
          <w:proofErr w:type="spellEnd"/>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0"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4"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3"/>
  </w:num>
  <w:num w:numId="2" w16cid:durableId="701857680">
    <w:abstractNumId w:val="3"/>
  </w:num>
  <w:num w:numId="3" w16cid:durableId="107968065">
    <w:abstractNumId w:val="2"/>
  </w:num>
  <w:num w:numId="4" w16cid:durableId="734087230">
    <w:abstractNumId w:val="10"/>
  </w:num>
  <w:num w:numId="5" w16cid:durableId="2116442605">
    <w:abstractNumId w:val="14"/>
  </w:num>
  <w:num w:numId="6" w16cid:durableId="1468741932">
    <w:abstractNumId w:val="9"/>
  </w:num>
  <w:num w:numId="7" w16cid:durableId="1262759236">
    <w:abstractNumId w:val="8"/>
  </w:num>
  <w:num w:numId="8" w16cid:durableId="1839347416">
    <w:abstractNumId w:val="0"/>
  </w:num>
  <w:num w:numId="9" w16cid:durableId="1765371792">
    <w:abstractNumId w:val="6"/>
  </w:num>
  <w:num w:numId="10" w16cid:durableId="500701148">
    <w:abstractNumId w:val="12"/>
  </w:num>
  <w:num w:numId="11" w16cid:durableId="401291677">
    <w:abstractNumId w:val="7"/>
  </w:num>
  <w:num w:numId="12" w16cid:durableId="1147741757">
    <w:abstractNumId w:val="5"/>
  </w:num>
  <w:num w:numId="13" w16cid:durableId="2031292439">
    <w:abstractNumId w:val="1"/>
  </w:num>
  <w:num w:numId="14" w16cid:durableId="1115563503">
    <w:abstractNumId w:val="11"/>
  </w:num>
  <w:num w:numId="15" w16cid:durableId="1426414768">
    <w:abstractNumId w:val="9"/>
  </w:num>
  <w:num w:numId="16" w16cid:durableId="125004340">
    <w:abstractNumId w:val="9"/>
  </w:num>
  <w:num w:numId="17" w16cid:durableId="1158839563">
    <w:abstractNumId w:val="9"/>
  </w:num>
  <w:num w:numId="18" w16cid:durableId="1754738153">
    <w:abstractNumId w:val="9"/>
  </w:num>
  <w:num w:numId="19" w16cid:durableId="1778789260">
    <w:abstractNumId w:val="9"/>
  </w:num>
  <w:num w:numId="20" w16cid:durableId="1806384216">
    <w:abstractNumId w:val="9"/>
  </w:num>
  <w:num w:numId="21" w16cid:durableId="1885021080">
    <w:abstractNumId w:val="9"/>
  </w:num>
  <w:num w:numId="22" w16cid:durableId="123500039">
    <w:abstractNumId w:val="4"/>
  </w:num>
  <w:num w:numId="23" w16cid:durableId="360009008">
    <w:abstractNumId w:val="9"/>
  </w:num>
  <w:num w:numId="24" w16cid:durableId="142580635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57ED"/>
    <w:rsid w:val="000368E1"/>
    <w:rsid w:val="000378F2"/>
    <w:rsid w:val="00042B0F"/>
    <w:rsid w:val="00042B96"/>
    <w:rsid w:val="00044DD7"/>
    <w:rsid w:val="00047032"/>
    <w:rsid w:val="00053A17"/>
    <w:rsid w:val="00054ED5"/>
    <w:rsid w:val="00055049"/>
    <w:rsid w:val="00055B75"/>
    <w:rsid w:val="00056571"/>
    <w:rsid w:val="00057AA1"/>
    <w:rsid w:val="00061477"/>
    <w:rsid w:val="00061A22"/>
    <w:rsid w:val="00063ED6"/>
    <w:rsid w:val="00063F59"/>
    <w:rsid w:val="00065883"/>
    <w:rsid w:val="00070751"/>
    <w:rsid w:val="00071964"/>
    <w:rsid w:val="00073697"/>
    <w:rsid w:val="00074048"/>
    <w:rsid w:val="00074773"/>
    <w:rsid w:val="000800FD"/>
    <w:rsid w:val="00080A36"/>
    <w:rsid w:val="000813B2"/>
    <w:rsid w:val="0008620F"/>
    <w:rsid w:val="00086BCC"/>
    <w:rsid w:val="00090D36"/>
    <w:rsid w:val="00093104"/>
    <w:rsid w:val="00094130"/>
    <w:rsid w:val="0009424A"/>
    <w:rsid w:val="00095049"/>
    <w:rsid w:val="000B057C"/>
    <w:rsid w:val="000B10FC"/>
    <w:rsid w:val="000B1BC3"/>
    <w:rsid w:val="000B3E2D"/>
    <w:rsid w:val="000B46B2"/>
    <w:rsid w:val="000B56DB"/>
    <w:rsid w:val="000B7927"/>
    <w:rsid w:val="000C13D8"/>
    <w:rsid w:val="000C1839"/>
    <w:rsid w:val="000C442A"/>
    <w:rsid w:val="000C4C3D"/>
    <w:rsid w:val="000C5726"/>
    <w:rsid w:val="000C6B7F"/>
    <w:rsid w:val="000D406B"/>
    <w:rsid w:val="000D470E"/>
    <w:rsid w:val="000D4E4A"/>
    <w:rsid w:val="000D6D91"/>
    <w:rsid w:val="000D6DEE"/>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BF6"/>
    <w:rsid w:val="001119B4"/>
    <w:rsid w:val="00112FB5"/>
    <w:rsid w:val="00113827"/>
    <w:rsid w:val="00114070"/>
    <w:rsid w:val="00116638"/>
    <w:rsid w:val="0011744F"/>
    <w:rsid w:val="00117603"/>
    <w:rsid w:val="00121D5A"/>
    <w:rsid w:val="00122214"/>
    <w:rsid w:val="00125113"/>
    <w:rsid w:val="00125E1A"/>
    <w:rsid w:val="00126206"/>
    <w:rsid w:val="00127231"/>
    <w:rsid w:val="00130CFC"/>
    <w:rsid w:val="0013281D"/>
    <w:rsid w:val="001329BA"/>
    <w:rsid w:val="00132ABD"/>
    <w:rsid w:val="00133329"/>
    <w:rsid w:val="0013520F"/>
    <w:rsid w:val="00136506"/>
    <w:rsid w:val="00136897"/>
    <w:rsid w:val="0014268B"/>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523B"/>
    <w:rsid w:val="00175625"/>
    <w:rsid w:val="001811BC"/>
    <w:rsid w:val="00181BEE"/>
    <w:rsid w:val="00183FA5"/>
    <w:rsid w:val="00186468"/>
    <w:rsid w:val="00186C69"/>
    <w:rsid w:val="00191CF0"/>
    <w:rsid w:val="001924CF"/>
    <w:rsid w:val="00192613"/>
    <w:rsid w:val="00195179"/>
    <w:rsid w:val="00195738"/>
    <w:rsid w:val="0019714B"/>
    <w:rsid w:val="00197520"/>
    <w:rsid w:val="001A04E5"/>
    <w:rsid w:val="001A07D9"/>
    <w:rsid w:val="001A383D"/>
    <w:rsid w:val="001A50C4"/>
    <w:rsid w:val="001A76CC"/>
    <w:rsid w:val="001A7A45"/>
    <w:rsid w:val="001B048A"/>
    <w:rsid w:val="001B2406"/>
    <w:rsid w:val="001B31AD"/>
    <w:rsid w:val="001B7A7C"/>
    <w:rsid w:val="001B7B5E"/>
    <w:rsid w:val="001B7D7E"/>
    <w:rsid w:val="001C0CC6"/>
    <w:rsid w:val="001C5062"/>
    <w:rsid w:val="001C6580"/>
    <w:rsid w:val="001D1E2B"/>
    <w:rsid w:val="001D3161"/>
    <w:rsid w:val="001D3252"/>
    <w:rsid w:val="001D4E40"/>
    <w:rsid w:val="001D51D3"/>
    <w:rsid w:val="001D6211"/>
    <w:rsid w:val="001D6FD0"/>
    <w:rsid w:val="001D7079"/>
    <w:rsid w:val="001E0711"/>
    <w:rsid w:val="001E0EF5"/>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6726"/>
    <w:rsid w:val="00210E03"/>
    <w:rsid w:val="002113EB"/>
    <w:rsid w:val="002117C5"/>
    <w:rsid w:val="00212CE1"/>
    <w:rsid w:val="00213F33"/>
    <w:rsid w:val="002141C1"/>
    <w:rsid w:val="00215403"/>
    <w:rsid w:val="002156E1"/>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40016"/>
    <w:rsid w:val="00240904"/>
    <w:rsid w:val="00243536"/>
    <w:rsid w:val="0024375C"/>
    <w:rsid w:val="00243A4B"/>
    <w:rsid w:val="00244E9C"/>
    <w:rsid w:val="00245109"/>
    <w:rsid w:val="00246F6A"/>
    <w:rsid w:val="002505F6"/>
    <w:rsid w:val="0025265D"/>
    <w:rsid w:val="0025334D"/>
    <w:rsid w:val="0025360B"/>
    <w:rsid w:val="00253C2B"/>
    <w:rsid w:val="00260343"/>
    <w:rsid w:val="0026184A"/>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E0CD7"/>
    <w:rsid w:val="002E0EE1"/>
    <w:rsid w:val="002E1D5F"/>
    <w:rsid w:val="002E5BFB"/>
    <w:rsid w:val="002E6E26"/>
    <w:rsid w:val="002F109B"/>
    <w:rsid w:val="002F11C9"/>
    <w:rsid w:val="002F1E4B"/>
    <w:rsid w:val="002F26FB"/>
    <w:rsid w:val="002F3ADC"/>
    <w:rsid w:val="002F458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31CF"/>
    <w:rsid w:val="00313B22"/>
    <w:rsid w:val="00313E5A"/>
    <w:rsid w:val="00314491"/>
    <w:rsid w:val="00314494"/>
    <w:rsid w:val="00314BA8"/>
    <w:rsid w:val="0031529C"/>
    <w:rsid w:val="00316B2D"/>
    <w:rsid w:val="003203F4"/>
    <w:rsid w:val="00321AD7"/>
    <w:rsid w:val="003245EA"/>
    <w:rsid w:val="00324F7B"/>
    <w:rsid w:val="003256C9"/>
    <w:rsid w:val="0032688F"/>
    <w:rsid w:val="003273CB"/>
    <w:rsid w:val="0033570C"/>
    <w:rsid w:val="00336E48"/>
    <w:rsid w:val="003400B1"/>
    <w:rsid w:val="003416CD"/>
    <w:rsid w:val="00341D6D"/>
    <w:rsid w:val="003424B3"/>
    <w:rsid w:val="0034396B"/>
    <w:rsid w:val="00344DBE"/>
    <w:rsid w:val="00345F21"/>
    <w:rsid w:val="00346DC5"/>
    <w:rsid w:val="00346EB0"/>
    <w:rsid w:val="003476F9"/>
    <w:rsid w:val="003515B8"/>
    <w:rsid w:val="003533ED"/>
    <w:rsid w:val="0035405D"/>
    <w:rsid w:val="0035420A"/>
    <w:rsid w:val="00357211"/>
    <w:rsid w:val="00357EDF"/>
    <w:rsid w:val="00360FB5"/>
    <w:rsid w:val="00361B43"/>
    <w:rsid w:val="003621D4"/>
    <w:rsid w:val="003639B9"/>
    <w:rsid w:val="003656C3"/>
    <w:rsid w:val="00370046"/>
    <w:rsid w:val="003703EE"/>
    <w:rsid w:val="0037083D"/>
    <w:rsid w:val="00370B2A"/>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5CD8"/>
    <w:rsid w:val="00397160"/>
    <w:rsid w:val="003A1A13"/>
    <w:rsid w:val="003A2203"/>
    <w:rsid w:val="003A2545"/>
    <w:rsid w:val="003A28EC"/>
    <w:rsid w:val="003A3B5A"/>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C6C6C"/>
    <w:rsid w:val="003D02FF"/>
    <w:rsid w:val="003D75A9"/>
    <w:rsid w:val="003E1A6C"/>
    <w:rsid w:val="003E1B67"/>
    <w:rsid w:val="003E4468"/>
    <w:rsid w:val="003E5723"/>
    <w:rsid w:val="003E6CCE"/>
    <w:rsid w:val="003E7990"/>
    <w:rsid w:val="003F2669"/>
    <w:rsid w:val="003F3794"/>
    <w:rsid w:val="003F4027"/>
    <w:rsid w:val="003F4765"/>
    <w:rsid w:val="00402070"/>
    <w:rsid w:val="004119C5"/>
    <w:rsid w:val="0041200F"/>
    <w:rsid w:val="004126E5"/>
    <w:rsid w:val="00415070"/>
    <w:rsid w:val="00416B2A"/>
    <w:rsid w:val="00417911"/>
    <w:rsid w:val="00420439"/>
    <w:rsid w:val="00423FB1"/>
    <w:rsid w:val="00430694"/>
    <w:rsid w:val="004310FD"/>
    <w:rsid w:val="0043127C"/>
    <w:rsid w:val="004338C7"/>
    <w:rsid w:val="00433AE5"/>
    <w:rsid w:val="00433BA9"/>
    <w:rsid w:val="00433D8B"/>
    <w:rsid w:val="00435A5D"/>
    <w:rsid w:val="00436D4B"/>
    <w:rsid w:val="0043774F"/>
    <w:rsid w:val="0044118A"/>
    <w:rsid w:val="004418D5"/>
    <w:rsid w:val="00441A71"/>
    <w:rsid w:val="00441C65"/>
    <w:rsid w:val="0044235A"/>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7741"/>
    <w:rsid w:val="00470376"/>
    <w:rsid w:val="004705EA"/>
    <w:rsid w:val="00470773"/>
    <w:rsid w:val="00470CA9"/>
    <w:rsid w:val="004717A1"/>
    <w:rsid w:val="004727AD"/>
    <w:rsid w:val="0047361F"/>
    <w:rsid w:val="00473B9A"/>
    <w:rsid w:val="004764A3"/>
    <w:rsid w:val="0048166E"/>
    <w:rsid w:val="0048232F"/>
    <w:rsid w:val="004830E8"/>
    <w:rsid w:val="00485F99"/>
    <w:rsid w:val="00490600"/>
    <w:rsid w:val="00490DF6"/>
    <w:rsid w:val="004918F4"/>
    <w:rsid w:val="00491E2C"/>
    <w:rsid w:val="004935A2"/>
    <w:rsid w:val="00493833"/>
    <w:rsid w:val="00494CA2"/>
    <w:rsid w:val="00497651"/>
    <w:rsid w:val="00497668"/>
    <w:rsid w:val="004A0DC2"/>
    <w:rsid w:val="004A1460"/>
    <w:rsid w:val="004A14D4"/>
    <w:rsid w:val="004A3D80"/>
    <w:rsid w:val="004A4091"/>
    <w:rsid w:val="004A5CF9"/>
    <w:rsid w:val="004B0AF2"/>
    <w:rsid w:val="004B0EE7"/>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5AC4"/>
    <w:rsid w:val="00527F18"/>
    <w:rsid w:val="0053072E"/>
    <w:rsid w:val="00531724"/>
    <w:rsid w:val="00533350"/>
    <w:rsid w:val="00537BCA"/>
    <w:rsid w:val="00540493"/>
    <w:rsid w:val="005433E4"/>
    <w:rsid w:val="00543B73"/>
    <w:rsid w:val="00543E54"/>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413D"/>
    <w:rsid w:val="00585340"/>
    <w:rsid w:val="005867CE"/>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6631"/>
    <w:rsid w:val="005B7D6C"/>
    <w:rsid w:val="005C051B"/>
    <w:rsid w:val="005C258B"/>
    <w:rsid w:val="005C39D0"/>
    <w:rsid w:val="005C3C19"/>
    <w:rsid w:val="005C4121"/>
    <w:rsid w:val="005C5E01"/>
    <w:rsid w:val="005C726E"/>
    <w:rsid w:val="005C792A"/>
    <w:rsid w:val="005C7BCC"/>
    <w:rsid w:val="005D17B5"/>
    <w:rsid w:val="005D25E4"/>
    <w:rsid w:val="005D44F9"/>
    <w:rsid w:val="005D5DC0"/>
    <w:rsid w:val="005D5FC3"/>
    <w:rsid w:val="005D70FC"/>
    <w:rsid w:val="005D75B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2695"/>
    <w:rsid w:val="006141D4"/>
    <w:rsid w:val="00615EEA"/>
    <w:rsid w:val="0061628F"/>
    <w:rsid w:val="00620E8D"/>
    <w:rsid w:val="00623D3A"/>
    <w:rsid w:val="00624FC9"/>
    <w:rsid w:val="00625252"/>
    <w:rsid w:val="00625262"/>
    <w:rsid w:val="006256AB"/>
    <w:rsid w:val="00626C6B"/>
    <w:rsid w:val="00627B78"/>
    <w:rsid w:val="006302E7"/>
    <w:rsid w:val="00631A0C"/>
    <w:rsid w:val="00634D1E"/>
    <w:rsid w:val="0063624D"/>
    <w:rsid w:val="006411C0"/>
    <w:rsid w:val="00644779"/>
    <w:rsid w:val="00645283"/>
    <w:rsid w:val="00645EAC"/>
    <w:rsid w:val="00650E94"/>
    <w:rsid w:val="006514E4"/>
    <w:rsid w:val="006528B6"/>
    <w:rsid w:val="00652F30"/>
    <w:rsid w:val="006539B4"/>
    <w:rsid w:val="006569E4"/>
    <w:rsid w:val="00657330"/>
    <w:rsid w:val="006573F9"/>
    <w:rsid w:val="0066058D"/>
    <w:rsid w:val="00660E12"/>
    <w:rsid w:val="006622C1"/>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A3F6B"/>
    <w:rsid w:val="006A5404"/>
    <w:rsid w:val="006A64DA"/>
    <w:rsid w:val="006A69DF"/>
    <w:rsid w:val="006A7A5F"/>
    <w:rsid w:val="006A7BC1"/>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A58"/>
    <w:rsid w:val="006D0DC5"/>
    <w:rsid w:val="006D2B48"/>
    <w:rsid w:val="006D3972"/>
    <w:rsid w:val="006D3A85"/>
    <w:rsid w:val="006D445C"/>
    <w:rsid w:val="006D510D"/>
    <w:rsid w:val="006D566C"/>
    <w:rsid w:val="006E4883"/>
    <w:rsid w:val="006E4987"/>
    <w:rsid w:val="006E704F"/>
    <w:rsid w:val="006F0D60"/>
    <w:rsid w:val="006F20FA"/>
    <w:rsid w:val="006F3FB9"/>
    <w:rsid w:val="006F462A"/>
    <w:rsid w:val="006F4E45"/>
    <w:rsid w:val="006F50CE"/>
    <w:rsid w:val="006F5575"/>
    <w:rsid w:val="006F5791"/>
    <w:rsid w:val="006F5A9E"/>
    <w:rsid w:val="006F6569"/>
    <w:rsid w:val="006F7358"/>
    <w:rsid w:val="006F75A4"/>
    <w:rsid w:val="007004B9"/>
    <w:rsid w:val="00700A3A"/>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1500"/>
    <w:rsid w:val="007224D9"/>
    <w:rsid w:val="00725280"/>
    <w:rsid w:val="007254E9"/>
    <w:rsid w:val="00726190"/>
    <w:rsid w:val="00726268"/>
    <w:rsid w:val="00726F33"/>
    <w:rsid w:val="007323F8"/>
    <w:rsid w:val="007338D8"/>
    <w:rsid w:val="007352C3"/>
    <w:rsid w:val="0073543C"/>
    <w:rsid w:val="007355C8"/>
    <w:rsid w:val="00735BEB"/>
    <w:rsid w:val="00735F0E"/>
    <w:rsid w:val="00736ADB"/>
    <w:rsid w:val="007413A2"/>
    <w:rsid w:val="00744B60"/>
    <w:rsid w:val="00746215"/>
    <w:rsid w:val="00751132"/>
    <w:rsid w:val="00752B2C"/>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4462"/>
    <w:rsid w:val="007C467C"/>
    <w:rsid w:val="007C492C"/>
    <w:rsid w:val="007C6C8E"/>
    <w:rsid w:val="007C6CDF"/>
    <w:rsid w:val="007C7AA9"/>
    <w:rsid w:val="007D4566"/>
    <w:rsid w:val="007D4AC9"/>
    <w:rsid w:val="007E07DC"/>
    <w:rsid w:val="007E15AA"/>
    <w:rsid w:val="007E2197"/>
    <w:rsid w:val="007E3ADC"/>
    <w:rsid w:val="007E3B54"/>
    <w:rsid w:val="007E4DA0"/>
    <w:rsid w:val="007E5E2D"/>
    <w:rsid w:val="007E716E"/>
    <w:rsid w:val="007E7426"/>
    <w:rsid w:val="007F13B2"/>
    <w:rsid w:val="007F5951"/>
    <w:rsid w:val="007F64AB"/>
    <w:rsid w:val="00800FBB"/>
    <w:rsid w:val="0080169E"/>
    <w:rsid w:val="00801D8D"/>
    <w:rsid w:val="00802454"/>
    <w:rsid w:val="00802C05"/>
    <w:rsid w:val="0080374B"/>
    <w:rsid w:val="00803D7B"/>
    <w:rsid w:val="0080420E"/>
    <w:rsid w:val="0080458D"/>
    <w:rsid w:val="008068E3"/>
    <w:rsid w:val="0080745E"/>
    <w:rsid w:val="00810879"/>
    <w:rsid w:val="008111E4"/>
    <w:rsid w:val="00814606"/>
    <w:rsid w:val="008201E3"/>
    <w:rsid w:val="00821382"/>
    <w:rsid w:val="00821947"/>
    <w:rsid w:val="00825D5D"/>
    <w:rsid w:val="00826FE5"/>
    <w:rsid w:val="00827537"/>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367F"/>
    <w:rsid w:val="008536D1"/>
    <w:rsid w:val="00853D07"/>
    <w:rsid w:val="00854DA2"/>
    <w:rsid w:val="0085794D"/>
    <w:rsid w:val="008610E4"/>
    <w:rsid w:val="008618D6"/>
    <w:rsid w:val="00861E2C"/>
    <w:rsid w:val="008642E6"/>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3C0B"/>
    <w:rsid w:val="008A51EA"/>
    <w:rsid w:val="008A552D"/>
    <w:rsid w:val="008A69B8"/>
    <w:rsid w:val="008A77EF"/>
    <w:rsid w:val="008B2A6F"/>
    <w:rsid w:val="008B2EA5"/>
    <w:rsid w:val="008B48BC"/>
    <w:rsid w:val="008B51D1"/>
    <w:rsid w:val="008B5CEB"/>
    <w:rsid w:val="008C0D72"/>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63A1"/>
    <w:rsid w:val="008E6876"/>
    <w:rsid w:val="008F0EA0"/>
    <w:rsid w:val="008F2250"/>
    <w:rsid w:val="008F4405"/>
    <w:rsid w:val="008F4515"/>
    <w:rsid w:val="008F733B"/>
    <w:rsid w:val="008F757D"/>
    <w:rsid w:val="00900C7B"/>
    <w:rsid w:val="00902B7C"/>
    <w:rsid w:val="00903043"/>
    <w:rsid w:val="00904F45"/>
    <w:rsid w:val="00905CC3"/>
    <w:rsid w:val="009063CA"/>
    <w:rsid w:val="00906475"/>
    <w:rsid w:val="00907FC3"/>
    <w:rsid w:val="009136A8"/>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50E0"/>
    <w:rsid w:val="00936D5D"/>
    <w:rsid w:val="00937140"/>
    <w:rsid w:val="00937529"/>
    <w:rsid w:val="00941753"/>
    <w:rsid w:val="00942769"/>
    <w:rsid w:val="0094325B"/>
    <w:rsid w:val="00946149"/>
    <w:rsid w:val="00947391"/>
    <w:rsid w:val="0095130C"/>
    <w:rsid w:val="00953B40"/>
    <w:rsid w:val="00955B17"/>
    <w:rsid w:val="009621CE"/>
    <w:rsid w:val="00964899"/>
    <w:rsid w:val="00965B2D"/>
    <w:rsid w:val="0097080D"/>
    <w:rsid w:val="00970E4E"/>
    <w:rsid w:val="00972BAD"/>
    <w:rsid w:val="00974FAC"/>
    <w:rsid w:val="00976154"/>
    <w:rsid w:val="009779EA"/>
    <w:rsid w:val="00982EBB"/>
    <w:rsid w:val="009836DE"/>
    <w:rsid w:val="009841A1"/>
    <w:rsid w:val="009901AD"/>
    <w:rsid w:val="00995C99"/>
    <w:rsid w:val="009A0784"/>
    <w:rsid w:val="009A167A"/>
    <w:rsid w:val="009A42CE"/>
    <w:rsid w:val="009A5AAF"/>
    <w:rsid w:val="009A5BD5"/>
    <w:rsid w:val="009A7E2F"/>
    <w:rsid w:val="009B1876"/>
    <w:rsid w:val="009B572E"/>
    <w:rsid w:val="009B5996"/>
    <w:rsid w:val="009B6855"/>
    <w:rsid w:val="009C2004"/>
    <w:rsid w:val="009C2A03"/>
    <w:rsid w:val="009C4EC0"/>
    <w:rsid w:val="009C56C2"/>
    <w:rsid w:val="009C75E3"/>
    <w:rsid w:val="009D01F6"/>
    <w:rsid w:val="009D2D4C"/>
    <w:rsid w:val="009D2F87"/>
    <w:rsid w:val="009D3098"/>
    <w:rsid w:val="009D3C24"/>
    <w:rsid w:val="009D592C"/>
    <w:rsid w:val="009D7AD3"/>
    <w:rsid w:val="009D7ED8"/>
    <w:rsid w:val="009E0505"/>
    <w:rsid w:val="009E1793"/>
    <w:rsid w:val="009E4E75"/>
    <w:rsid w:val="009E7E30"/>
    <w:rsid w:val="009F0BB7"/>
    <w:rsid w:val="009F3513"/>
    <w:rsid w:val="009F525E"/>
    <w:rsid w:val="009F64D7"/>
    <w:rsid w:val="009F751E"/>
    <w:rsid w:val="009F76B8"/>
    <w:rsid w:val="00A01517"/>
    <w:rsid w:val="00A035B2"/>
    <w:rsid w:val="00A05A2A"/>
    <w:rsid w:val="00A06A78"/>
    <w:rsid w:val="00A06D4D"/>
    <w:rsid w:val="00A1549C"/>
    <w:rsid w:val="00A15E25"/>
    <w:rsid w:val="00A17392"/>
    <w:rsid w:val="00A21F4A"/>
    <w:rsid w:val="00A30F96"/>
    <w:rsid w:val="00A32DA2"/>
    <w:rsid w:val="00A33382"/>
    <w:rsid w:val="00A34C39"/>
    <w:rsid w:val="00A350EE"/>
    <w:rsid w:val="00A352A7"/>
    <w:rsid w:val="00A35D15"/>
    <w:rsid w:val="00A3613E"/>
    <w:rsid w:val="00A364BA"/>
    <w:rsid w:val="00A36ACF"/>
    <w:rsid w:val="00A36B37"/>
    <w:rsid w:val="00A406B3"/>
    <w:rsid w:val="00A426D1"/>
    <w:rsid w:val="00A430A4"/>
    <w:rsid w:val="00A433DA"/>
    <w:rsid w:val="00A469DB"/>
    <w:rsid w:val="00A5021D"/>
    <w:rsid w:val="00A53B93"/>
    <w:rsid w:val="00A5466C"/>
    <w:rsid w:val="00A56293"/>
    <w:rsid w:val="00A5769D"/>
    <w:rsid w:val="00A57B88"/>
    <w:rsid w:val="00A605E5"/>
    <w:rsid w:val="00A6089D"/>
    <w:rsid w:val="00A6159F"/>
    <w:rsid w:val="00A618BF"/>
    <w:rsid w:val="00A625FE"/>
    <w:rsid w:val="00A6270A"/>
    <w:rsid w:val="00A66FCA"/>
    <w:rsid w:val="00A6783A"/>
    <w:rsid w:val="00A702F1"/>
    <w:rsid w:val="00A7174D"/>
    <w:rsid w:val="00A72199"/>
    <w:rsid w:val="00A7223C"/>
    <w:rsid w:val="00A73FDB"/>
    <w:rsid w:val="00A74979"/>
    <w:rsid w:val="00A77148"/>
    <w:rsid w:val="00A80FA2"/>
    <w:rsid w:val="00A8211F"/>
    <w:rsid w:val="00A84941"/>
    <w:rsid w:val="00A908A9"/>
    <w:rsid w:val="00A90C52"/>
    <w:rsid w:val="00A91545"/>
    <w:rsid w:val="00A91F93"/>
    <w:rsid w:val="00A92147"/>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69AB"/>
    <w:rsid w:val="00AC033C"/>
    <w:rsid w:val="00AC1CB2"/>
    <w:rsid w:val="00AC6C39"/>
    <w:rsid w:val="00AD0AD0"/>
    <w:rsid w:val="00AD290A"/>
    <w:rsid w:val="00AD2A40"/>
    <w:rsid w:val="00AD2FD0"/>
    <w:rsid w:val="00AD4766"/>
    <w:rsid w:val="00AD47B0"/>
    <w:rsid w:val="00AD71D8"/>
    <w:rsid w:val="00AD78AD"/>
    <w:rsid w:val="00AE1986"/>
    <w:rsid w:val="00AE4A4F"/>
    <w:rsid w:val="00AE4B04"/>
    <w:rsid w:val="00AE5EB9"/>
    <w:rsid w:val="00AF4572"/>
    <w:rsid w:val="00AF7498"/>
    <w:rsid w:val="00AF78A7"/>
    <w:rsid w:val="00B000E7"/>
    <w:rsid w:val="00B05A85"/>
    <w:rsid w:val="00B07101"/>
    <w:rsid w:val="00B07F54"/>
    <w:rsid w:val="00B1004B"/>
    <w:rsid w:val="00B10403"/>
    <w:rsid w:val="00B11214"/>
    <w:rsid w:val="00B1410B"/>
    <w:rsid w:val="00B15371"/>
    <w:rsid w:val="00B157DA"/>
    <w:rsid w:val="00B1627B"/>
    <w:rsid w:val="00B16AFF"/>
    <w:rsid w:val="00B17B81"/>
    <w:rsid w:val="00B21EE5"/>
    <w:rsid w:val="00B23112"/>
    <w:rsid w:val="00B25265"/>
    <w:rsid w:val="00B252B1"/>
    <w:rsid w:val="00B25399"/>
    <w:rsid w:val="00B262DE"/>
    <w:rsid w:val="00B27A86"/>
    <w:rsid w:val="00B3010D"/>
    <w:rsid w:val="00B31389"/>
    <w:rsid w:val="00B35107"/>
    <w:rsid w:val="00B403DE"/>
    <w:rsid w:val="00B4107F"/>
    <w:rsid w:val="00B42811"/>
    <w:rsid w:val="00B42C75"/>
    <w:rsid w:val="00B43548"/>
    <w:rsid w:val="00B4457F"/>
    <w:rsid w:val="00B450B8"/>
    <w:rsid w:val="00B45A9B"/>
    <w:rsid w:val="00B51935"/>
    <w:rsid w:val="00B52846"/>
    <w:rsid w:val="00B53B63"/>
    <w:rsid w:val="00B54C83"/>
    <w:rsid w:val="00B558EF"/>
    <w:rsid w:val="00B561DD"/>
    <w:rsid w:val="00B579B5"/>
    <w:rsid w:val="00B57FEA"/>
    <w:rsid w:val="00B62955"/>
    <w:rsid w:val="00B62F76"/>
    <w:rsid w:val="00B63689"/>
    <w:rsid w:val="00B646B1"/>
    <w:rsid w:val="00B67EB5"/>
    <w:rsid w:val="00B701BB"/>
    <w:rsid w:val="00B72C70"/>
    <w:rsid w:val="00B733BF"/>
    <w:rsid w:val="00B74D71"/>
    <w:rsid w:val="00B77965"/>
    <w:rsid w:val="00B80845"/>
    <w:rsid w:val="00B82DA7"/>
    <w:rsid w:val="00B83683"/>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677B"/>
    <w:rsid w:val="00C52589"/>
    <w:rsid w:val="00C526C5"/>
    <w:rsid w:val="00C535D3"/>
    <w:rsid w:val="00C54B66"/>
    <w:rsid w:val="00C57C08"/>
    <w:rsid w:val="00C57F97"/>
    <w:rsid w:val="00C611C2"/>
    <w:rsid w:val="00C616B7"/>
    <w:rsid w:val="00C65314"/>
    <w:rsid w:val="00C6549B"/>
    <w:rsid w:val="00C706CA"/>
    <w:rsid w:val="00C74012"/>
    <w:rsid w:val="00C76332"/>
    <w:rsid w:val="00C776A9"/>
    <w:rsid w:val="00C77833"/>
    <w:rsid w:val="00C7794A"/>
    <w:rsid w:val="00C81A30"/>
    <w:rsid w:val="00C82411"/>
    <w:rsid w:val="00C8380F"/>
    <w:rsid w:val="00C839D0"/>
    <w:rsid w:val="00C83A61"/>
    <w:rsid w:val="00C83EF7"/>
    <w:rsid w:val="00C86188"/>
    <w:rsid w:val="00C90111"/>
    <w:rsid w:val="00C96591"/>
    <w:rsid w:val="00C975A3"/>
    <w:rsid w:val="00CA25A6"/>
    <w:rsid w:val="00CA26E2"/>
    <w:rsid w:val="00CA2E2C"/>
    <w:rsid w:val="00CA3008"/>
    <w:rsid w:val="00CA58B0"/>
    <w:rsid w:val="00CB1F75"/>
    <w:rsid w:val="00CB2D83"/>
    <w:rsid w:val="00CB2F01"/>
    <w:rsid w:val="00CB48B1"/>
    <w:rsid w:val="00CB5647"/>
    <w:rsid w:val="00CB7738"/>
    <w:rsid w:val="00CB7CDA"/>
    <w:rsid w:val="00CC0E5F"/>
    <w:rsid w:val="00CC103A"/>
    <w:rsid w:val="00CC1286"/>
    <w:rsid w:val="00CC2AD7"/>
    <w:rsid w:val="00CC32A2"/>
    <w:rsid w:val="00CC4081"/>
    <w:rsid w:val="00CC4B37"/>
    <w:rsid w:val="00CC7671"/>
    <w:rsid w:val="00CD1C8A"/>
    <w:rsid w:val="00CD671F"/>
    <w:rsid w:val="00CD6C43"/>
    <w:rsid w:val="00CD748C"/>
    <w:rsid w:val="00CE35CE"/>
    <w:rsid w:val="00CE3CFE"/>
    <w:rsid w:val="00CE51BD"/>
    <w:rsid w:val="00CE734B"/>
    <w:rsid w:val="00CF0464"/>
    <w:rsid w:val="00CF046E"/>
    <w:rsid w:val="00CF24A6"/>
    <w:rsid w:val="00CF2AB5"/>
    <w:rsid w:val="00CF3760"/>
    <w:rsid w:val="00CF72E3"/>
    <w:rsid w:val="00D057BD"/>
    <w:rsid w:val="00D072DB"/>
    <w:rsid w:val="00D0751D"/>
    <w:rsid w:val="00D11631"/>
    <w:rsid w:val="00D11C17"/>
    <w:rsid w:val="00D136B5"/>
    <w:rsid w:val="00D159B2"/>
    <w:rsid w:val="00D177FF"/>
    <w:rsid w:val="00D206E1"/>
    <w:rsid w:val="00D22B40"/>
    <w:rsid w:val="00D22FBF"/>
    <w:rsid w:val="00D248F4"/>
    <w:rsid w:val="00D24ACB"/>
    <w:rsid w:val="00D262FC"/>
    <w:rsid w:val="00D2779F"/>
    <w:rsid w:val="00D3110B"/>
    <w:rsid w:val="00D32ECE"/>
    <w:rsid w:val="00D32EEF"/>
    <w:rsid w:val="00D338B8"/>
    <w:rsid w:val="00D3754E"/>
    <w:rsid w:val="00D41ED9"/>
    <w:rsid w:val="00D44AAB"/>
    <w:rsid w:val="00D44E68"/>
    <w:rsid w:val="00D4752E"/>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7F0"/>
    <w:rsid w:val="00D74E1F"/>
    <w:rsid w:val="00D74F8C"/>
    <w:rsid w:val="00D75361"/>
    <w:rsid w:val="00D75DEB"/>
    <w:rsid w:val="00D76D4E"/>
    <w:rsid w:val="00D76E81"/>
    <w:rsid w:val="00D80162"/>
    <w:rsid w:val="00D803B0"/>
    <w:rsid w:val="00D803B3"/>
    <w:rsid w:val="00D81C88"/>
    <w:rsid w:val="00D83EA6"/>
    <w:rsid w:val="00D84A02"/>
    <w:rsid w:val="00D84D32"/>
    <w:rsid w:val="00D85736"/>
    <w:rsid w:val="00D872D5"/>
    <w:rsid w:val="00D87846"/>
    <w:rsid w:val="00D90C1C"/>
    <w:rsid w:val="00D91028"/>
    <w:rsid w:val="00D91360"/>
    <w:rsid w:val="00D9197B"/>
    <w:rsid w:val="00D9315A"/>
    <w:rsid w:val="00D9615C"/>
    <w:rsid w:val="00D97170"/>
    <w:rsid w:val="00DA29C8"/>
    <w:rsid w:val="00DA6F01"/>
    <w:rsid w:val="00DA7B5D"/>
    <w:rsid w:val="00DB009E"/>
    <w:rsid w:val="00DB3930"/>
    <w:rsid w:val="00DB6342"/>
    <w:rsid w:val="00DB6354"/>
    <w:rsid w:val="00DB6C39"/>
    <w:rsid w:val="00DB70EB"/>
    <w:rsid w:val="00DC0439"/>
    <w:rsid w:val="00DC29D0"/>
    <w:rsid w:val="00DC35A7"/>
    <w:rsid w:val="00DC4790"/>
    <w:rsid w:val="00DC6957"/>
    <w:rsid w:val="00DD13D1"/>
    <w:rsid w:val="00DD14DA"/>
    <w:rsid w:val="00DD1593"/>
    <w:rsid w:val="00DD16CF"/>
    <w:rsid w:val="00DD2C63"/>
    <w:rsid w:val="00DD34EB"/>
    <w:rsid w:val="00DD4844"/>
    <w:rsid w:val="00DD7786"/>
    <w:rsid w:val="00DE00D9"/>
    <w:rsid w:val="00DE04B3"/>
    <w:rsid w:val="00DE1594"/>
    <w:rsid w:val="00DE2BAA"/>
    <w:rsid w:val="00DE396C"/>
    <w:rsid w:val="00DE3ABD"/>
    <w:rsid w:val="00DE4DD1"/>
    <w:rsid w:val="00DE576A"/>
    <w:rsid w:val="00DE6E11"/>
    <w:rsid w:val="00DE6ED3"/>
    <w:rsid w:val="00DE6F46"/>
    <w:rsid w:val="00DF2562"/>
    <w:rsid w:val="00DF6A00"/>
    <w:rsid w:val="00E01D69"/>
    <w:rsid w:val="00E023C2"/>
    <w:rsid w:val="00E0382A"/>
    <w:rsid w:val="00E06CB3"/>
    <w:rsid w:val="00E07F5D"/>
    <w:rsid w:val="00E149EB"/>
    <w:rsid w:val="00E14B76"/>
    <w:rsid w:val="00E15E9E"/>
    <w:rsid w:val="00E162AE"/>
    <w:rsid w:val="00E16550"/>
    <w:rsid w:val="00E1666A"/>
    <w:rsid w:val="00E16D6B"/>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52"/>
    <w:rsid w:val="00E419B2"/>
    <w:rsid w:val="00E422B9"/>
    <w:rsid w:val="00E42D72"/>
    <w:rsid w:val="00E43E23"/>
    <w:rsid w:val="00E443A0"/>
    <w:rsid w:val="00E46A21"/>
    <w:rsid w:val="00E47150"/>
    <w:rsid w:val="00E472A3"/>
    <w:rsid w:val="00E47CEC"/>
    <w:rsid w:val="00E50D03"/>
    <w:rsid w:val="00E53411"/>
    <w:rsid w:val="00E53624"/>
    <w:rsid w:val="00E552FD"/>
    <w:rsid w:val="00E56ED9"/>
    <w:rsid w:val="00E57792"/>
    <w:rsid w:val="00E62D36"/>
    <w:rsid w:val="00E63C5E"/>
    <w:rsid w:val="00E645EB"/>
    <w:rsid w:val="00E65E96"/>
    <w:rsid w:val="00E66906"/>
    <w:rsid w:val="00E66ABB"/>
    <w:rsid w:val="00E71793"/>
    <w:rsid w:val="00E736D5"/>
    <w:rsid w:val="00E800C7"/>
    <w:rsid w:val="00E805A2"/>
    <w:rsid w:val="00E80696"/>
    <w:rsid w:val="00E843D9"/>
    <w:rsid w:val="00E8481A"/>
    <w:rsid w:val="00E84D24"/>
    <w:rsid w:val="00E85123"/>
    <w:rsid w:val="00E87D7B"/>
    <w:rsid w:val="00E90591"/>
    <w:rsid w:val="00E91D86"/>
    <w:rsid w:val="00E950A5"/>
    <w:rsid w:val="00E96761"/>
    <w:rsid w:val="00E96EFD"/>
    <w:rsid w:val="00EA39BD"/>
    <w:rsid w:val="00EA58BA"/>
    <w:rsid w:val="00EA5C1E"/>
    <w:rsid w:val="00EA6ADD"/>
    <w:rsid w:val="00EB0C96"/>
    <w:rsid w:val="00EB189D"/>
    <w:rsid w:val="00EB2DB4"/>
    <w:rsid w:val="00EB6F53"/>
    <w:rsid w:val="00EC029F"/>
    <w:rsid w:val="00EC1DB5"/>
    <w:rsid w:val="00EC2001"/>
    <w:rsid w:val="00EC50E3"/>
    <w:rsid w:val="00EC65BE"/>
    <w:rsid w:val="00EC7BE1"/>
    <w:rsid w:val="00ED046D"/>
    <w:rsid w:val="00ED25E5"/>
    <w:rsid w:val="00ED5BBD"/>
    <w:rsid w:val="00ED682E"/>
    <w:rsid w:val="00EE2FA4"/>
    <w:rsid w:val="00EE37EA"/>
    <w:rsid w:val="00EE38A6"/>
    <w:rsid w:val="00EE6BFB"/>
    <w:rsid w:val="00EE7114"/>
    <w:rsid w:val="00EE715C"/>
    <w:rsid w:val="00EF066F"/>
    <w:rsid w:val="00EF12C5"/>
    <w:rsid w:val="00EF1B11"/>
    <w:rsid w:val="00EF6B20"/>
    <w:rsid w:val="00F00E2F"/>
    <w:rsid w:val="00F02B5A"/>
    <w:rsid w:val="00F03411"/>
    <w:rsid w:val="00F12180"/>
    <w:rsid w:val="00F13F4B"/>
    <w:rsid w:val="00F16110"/>
    <w:rsid w:val="00F21527"/>
    <w:rsid w:val="00F21918"/>
    <w:rsid w:val="00F24645"/>
    <w:rsid w:val="00F262D4"/>
    <w:rsid w:val="00F274CC"/>
    <w:rsid w:val="00F30E0B"/>
    <w:rsid w:val="00F31E63"/>
    <w:rsid w:val="00F3292B"/>
    <w:rsid w:val="00F36AFA"/>
    <w:rsid w:val="00F36D94"/>
    <w:rsid w:val="00F41A9F"/>
    <w:rsid w:val="00F42A2F"/>
    <w:rsid w:val="00F451F9"/>
    <w:rsid w:val="00F458FB"/>
    <w:rsid w:val="00F478D0"/>
    <w:rsid w:val="00F47FD9"/>
    <w:rsid w:val="00F5169E"/>
    <w:rsid w:val="00F52090"/>
    <w:rsid w:val="00F52119"/>
    <w:rsid w:val="00F55846"/>
    <w:rsid w:val="00F55E28"/>
    <w:rsid w:val="00F55FD7"/>
    <w:rsid w:val="00F568E5"/>
    <w:rsid w:val="00F61BEC"/>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E58"/>
    <w:rsid w:val="00FB6EDF"/>
    <w:rsid w:val="00FC172B"/>
    <w:rsid w:val="00FC27C5"/>
    <w:rsid w:val="00FC4EBB"/>
    <w:rsid w:val="00FC50FB"/>
    <w:rsid w:val="00FC542F"/>
    <w:rsid w:val="00FC643E"/>
    <w:rsid w:val="00FC6BCE"/>
    <w:rsid w:val="00FC7278"/>
    <w:rsid w:val="00FD2216"/>
    <w:rsid w:val="00FD351F"/>
    <w:rsid w:val="00FD3CF1"/>
    <w:rsid w:val="00FD4A11"/>
    <w:rsid w:val="00FE02BD"/>
    <w:rsid w:val="00FE0E70"/>
    <w:rsid w:val="00FE29DF"/>
    <w:rsid w:val="00FE5035"/>
    <w:rsid w:val="00FE6E2D"/>
    <w:rsid w:val="00FF381E"/>
    <w:rsid w:val="00FF41E5"/>
    <w:rsid w:val="00FF63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tricia@130.92.119.13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2.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3.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4.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2</Pages>
  <Words>342</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398</cp:revision>
  <cp:lastPrinted>2024-03-11T16:15:00Z</cp:lastPrinted>
  <dcterms:created xsi:type="dcterms:W3CDTF">2024-02-18T14:30:00Z</dcterms:created>
  <dcterms:modified xsi:type="dcterms:W3CDTF">2024-04-09T12:17:00Z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
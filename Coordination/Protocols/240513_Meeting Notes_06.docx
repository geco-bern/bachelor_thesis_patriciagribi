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43"/>
        <w:gridCol w:w="156"/>
        <w:gridCol w:w="567"/>
        <w:gridCol w:w="1257"/>
        <w:gridCol w:w="784"/>
        <w:gridCol w:w="57"/>
        <w:gridCol w:w="1536"/>
        <w:gridCol w:w="1627"/>
        <w:gridCol w:w="624"/>
        <w:gridCol w:w="624"/>
        <w:gridCol w:w="626"/>
        <w:gridCol w:w="11"/>
      </w:tblGrid>
      <w:tr w:rsidR="007E07DC" w:rsidRPr="00393F5C" w14:paraId="0E37BC1E" w14:textId="77777777" w:rsidTr="00DE2BAA">
        <w:trPr>
          <w:trHeight w:hRule="exact" w:val="1312"/>
        </w:trPr>
        <w:tc>
          <w:tcPr>
            <w:tcW w:w="9412" w:type="dxa"/>
            <w:gridSpan w:val="12"/>
            <w:tcBorders>
              <w:top w:val="nil"/>
              <w:left w:val="nil"/>
              <w:bottom w:val="single" w:sz="8" w:space="0" w:color="auto"/>
              <w:right w:val="nil"/>
            </w:tcBorders>
            <w:shd w:val="clear" w:color="auto" w:fill="auto"/>
            <w:tcMar>
              <w:top w:w="28" w:type="dxa"/>
            </w:tcMar>
            <w:vAlign w:val="bottom"/>
          </w:tcPr>
          <w:p w14:paraId="49909387" w14:textId="4068AB2E" w:rsidR="007E07DC" w:rsidRPr="00AA5726" w:rsidRDefault="00CE3CFE" w:rsidP="00D41D9F">
            <w:pPr>
              <w:pStyle w:val="FormularHaupttitel"/>
              <w:rPr>
                <w:b/>
                <w:lang w:val="en-US"/>
              </w:rPr>
            </w:pPr>
            <w:r w:rsidRPr="00AA5726">
              <w:rPr>
                <w:b/>
                <w:lang w:val="en-US"/>
              </w:rPr>
              <w:t>Protocol</w:t>
            </w:r>
          </w:p>
          <w:p w14:paraId="4A788FF6" w14:textId="485D3670" w:rsidR="007E07DC" w:rsidRPr="00AA5726" w:rsidRDefault="003B7C0E" w:rsidP="00D41D9F">
            <w:pPr>
              <w:pStyle w:val="FormularHaupttitel"/>
              <w:rPr>
                <w:lang w:val="en-US"/>
              </w:rPr>
            </w:pPr>
            <w:r w:rsidRPr="00AA5726">
              <w:rPr>
                <w:lang w:val="en-US"/>
              </w:rPr>
              <w:t xml:space="preserve">Meeting </w:t>
            </w:r>
            <w:r w:rsidR="00DE1594">
              <w:rPr>
                <w:lang w:val="en-US"/>
              </w:rPr>
              <w:t>Bachelor</w:t>
            </w:r>
            <w:r w:rsidRPr="00AA5726">
              <w:rPr>
                <w:lang w:val="en-US"/>
              </w:rPr>
              <w:t xml:space="preserve"> Thesis</w:t>
            </w:r>
            <w:r w:rsidR="00371F94" w:rsidRPr="00AA5726">
              <w:rPr>
                <w:lang w:val="en-US"/>
              </w:rPr>
              <w:t xml:space="preserve">, </w:t>
            </w:r>
            <w:r w:rsidR="00DE1594">
              <w:rPr>
                <w:lang w:val="en-US"/>
              </w:rPr>
              <w:t>FS</w:t>
            </w:r>
            <w:r w:rsidR="00371F94" w:rsidRPr="00AA5726">
              <w:rPr>
                <w:lang w:val="en-US"/>
              </w:rPr>
              <w:t xml:space="preserve"> 20</w:t>
            </w:r>
            <w:r w:rsidRPr="00AA5726">
              <w:rPr>
                <w:lang w:val="en-US"/>
              </w:rPr>
              <w:t>2</w:t>
            </w:r>
            <w:r w:rsidR="00DE1594">
              <w:rPr>
                <w:lang w:val="en-US"/>
              </w:rPr>
              <w:t>4</w:t>
            </w:r>
          </w:p>
        </w:tc>
      </w:tr>
      <w:tr w:rsidR="007E07DC" w:rsidRPr="00393F5C" w14:paraId="2461EADD" w14:textId="77777777" w:rsidTr="00DE2BAA">
        <w:trPr>
          <w:trHeight w:hRule="exact" w:val="113"/>
        </w:trPr>
        <w:tc>
          <w:tcPr>
            <w:tcW w:w="1543" w:type="dxa"/>
            <w:tcBorders>
              <w:top w:val="single" w:sz="8" w:space="0" w:color="auto"/>
              <w:left w:val="nil"/>
              <w:bottom w:val="nil"/>
              <w:right w:val="nil"/>
            </w:tcBorders>
            <w:shd w:val="clear" w:color="auto" w:fill="auto"/>
            <w:tcMar>
              <w:top w:w="28" w:type="dxa"/>
            </w:tcMar>
          </w:tcPr>
          <w:p w14:paraId="0B388605" w14:textId="77777777" w:rsidR="007E07DC" w:rsidRPr="003B7C0E" w:rsidRDefault="007E07DC" w:rsidP="00D41D9F">
            <w:pPr>
              <w:rPr>
                <w:lang w:val="en-GB"/>
              </w:rPr>
            </w:pPr>
          </w:p>
        </w:tc>
        <w:tc>
          <w:tcPr>
            <w:tcW w:w="2821" w:type="dxa"/>
            <w:gridSpan w:val="5"/>
            <w:tcBorders>
              <w:top w:val="single" w:sz="8" w:space="0" w:color="auto"/>
              <w:left w:val="nil"/>
              <w:bottom w:val="nil"/>
              <w:right w:val="nil"/>
            </w:tcBorders>
            <w:shd w:val="clear" w:color="auto" w:fill="auto"/>
            <w:tcMar>
              <w:top w:w="28" w:type="dxa"/>
            </w:tcMar>
          </w:tcPr>
          <w:p w14:paraId="127A2D5C" w14:textId="77777777" w:rsidR="007E07DC" w:rsidRPr="00AA5726" w:rsidRDefault="007E07DC" w:rsidP="00D41D9F">
            <w:pPr>
              <w:pStyle w:val="FormularText"/>
              <w:rPr>
                <w:lang w:val="en-US"/>
              </w:rPr>
            </w:pPr>
          </w:p>
        </w:tc>
        <w:tc>
          <w:tcPr>
            <w:tcW w:w="1536" w:type="dxa"/>
            <w:tcBorders>
              <w:top w:val="single" w:sz="8" w:space="0" w:color="auto"/>
              <w:left w:val="nil"/>
              <w:bottom w:val="nil"/>
              <w:right w:val="nil"/>
            </w:tcBorders>
            <w:shd w:val="clear" w:color="auto" w:fill="auto"/>
            <w:tcMar>
              <w:top w:w="28" w:type="dxa"/>
            </w:tcMar>
          </w:tcPr>
          <w:p w14:paraId="742AD718" w14:textId="77777777" w:rsidR="007E07DC" w:rsidRPr="00AA5726" w:rsidRDefault="007E07DC" w:rsidP="00D41D9F">
            <w:pPr>
              <w:rPr>
                <w:lang w:val="en-US"/>
              </w:rPr>
            </w:pPr>
          </w:p>
        </w:tc>
        <w:tc>
          <w:tcPr>
            <w:tcW w:w="3512" w:type="dxa"/>
            <w:gridSpan w:val="5"/>
            <w:tcBorders>
              <w:top w:val="single" w:sz="8" w:space="0" w:color="auto"/>
              <w:left w:val="nil"/>
              <w:bottom w:val="nil"/>
              <w:right w:val="nil"/>
            </w:tcBorders>
            <w:shd w:val="clear" w:color="auto" w:fill="auto"/>
            <w:tcMar>
              <w:top w:w="28" w:type="dxa"/>
            </w:tcMar>
          </w:tcPr>
          <w:p w14:paraId="2A8AA829" w14:textId="77777777" w:rsidR="007E07DC" w:rsidRPr="00AA5726" w:rsidRDefault="007E07DC" w:rsidP="00D41D9F">
            <w:pPr>
              <w:pStyle w:val="FormularText"/>
              <w:rPr>
                <w:lang w:val="en-US"/>
              </w:rPr>
            </w:pPr>
          </w:p>
        </w:tc>
      </w:tr>
      <w:tr w:rsidR="00186468" w:rsidRPr="000E22DA" w14:paraId="243D07DC" w14:textId="77777777" w:rsidTr="00DE2BAA">
        <w:tc>
          <w:tcPr>
            <w:tcW w:w="1543" w:type="dxa"/>
            <w:tcBorders>
              <w:top w:val="nil"/>
              <w:left w:val="nil"/>
              <w:bottom w:val="nil"/>
              <w:right w:val="nil"/>
            </w:tcBorders>
            <w:shd w:val="clear" w:color="auto" w:fill="auto"/>
            <w:tcMar>
              <w:top w:w="28" w:type="dxa"/>
              <w:bottom w:w="28" w:type="dxa"/>
            </w:tcMar>
          </w:tcPr>
          <w:p w14:paraId="5B7BDC14" w14:textId="54035A38" w:rsidR="00186468" w:rsidRPr="00155ED4" w:rsidRDefault="00CF046E" w:rsidP="00186468">
            <w:pPr>
              <w:pStyle w:val="FormularText"/>
              <w:rPr>
                <w:b/>
              </w:rPr>
            </w:pPr>
            <w:r>
              <w:rPr>
                <w:b/>
              </w:rPr>
              <w:t>Protocol</w:t>
            </w:r>
            <w:r w:rsidR="00CE3CFE">
              <w:rPr>
                <w:b/>
              </w:rPr>
              <w:t>-</w:t>
            </w:r>
            <w:proofErr w:type="spellStart"/>
            <w:r w:rsidR="00CE3CFE">
              <w:rPr>
                <w:b/>
              </w:rPr>
              <w:t>No</w:t>
            </w:r>
            <w:proofErr w:type="spellEnd"/>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39B6C328" w14:textId="039BED77" w:rsidR="00186468" w:rsidRPr="00AA5726" w:rsidRDefault="00186468" w:rsidP="00186468">
            <w:pPr>
              <w:pStyle w:val="FormularText"/>
              <w:rPr>
                <w:lang w:val="en-US"/>
              </w:rPr>
            </w:pPr>
            <w:r w:rsidRPr="00AA5726">
              <w:rPr>
                <w:lang w:val="en-US"/>
              </w:rPr>
              <w:t>0</w:t>
            </w:r>
            <w:r w:rsidR="007A65E0">
              <w:rPr>
                <w:lang w:val="en-US"/>
              </w:rPr>
              <w:t>6</w:t>
            </w:r>
          </w:p>
        </w:tc>
        <w:tc>
          <w:tcPr>
            <w:tcW w:w="1536" w:type="dxa"/>
            <w:tcBorders>
              <w:top w:val="nil"/>
              <w:left w:val="nil"/>
              <w:bottom w:val="nil"/>
              <w:right w:val="nil"/>
            </w:tcBorders>
            <w:shd w:val="clear" w:color="auto" w:fill="auto"/>
            <w:tcMar>
              <w:top w:w="28" w:type="dxa"/>
              <w:bottom w:w="28" w:type="dxa"/>
            </w:tcMar>
          </w:tcPr>
          <w:p w14:paraId="3369B1D8" w14:textId="51058FC9" w:rsidR="00186468" w:rsidRPr="00AA5726" w:rsidRDefault="00E32891" w:rsidP="00186468">
            <w:pPr>
              <w:pStyle w:val="FormularText"/>
              <w:rPr>
                <w:b/>
                <w:lang w:val="en-US"/>
              </w:rPr>
            </w:pPr>
            <w:r w:rsidRPr="00AA5726">
              <w:rPr>
                <w:b/>
                <w:lang w:val="en-US"/>
              </w:rPr>
              <w:t>Project name</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78D87CEA" w14:textId="60CAAEFB" w:rsidR="00186468" w:rsidRPr="00AA5726" w:rsidRDefault="00360FB5" w:rsidP="00186468">
            <w:pPr>
              <w:pStyle w:val="FormularText"/>
              <w:rPr>
                <w:lang w:val="en-US"/>
              </w:rPr>
            </w:pPr>
            <w:r>
              <w:rPr>
                <w:lang w:val="en-US"/>
              </w:rPr>
              <w:t>Bachelor</w:t>
            </w:r>
            <w:r w:rsidR="00CD748C" w:rsidRPr="00AA5726">
              <w:rPr>
                <w:lang w:val="en-US"/>
              </w:rPr>
              <w:t xml:space="preserve"> Thesis</w:t>
            </w:r>
          </w:p>
        </w:tc>
      </w:tr>
      <w:tr w:rsidR="00186468" w:rsidRPr="000E22DA" w14:paraId="4F83BA45" w14:textId="77777777" w:rsidTr="00DE2BAA">
        <w:tc>
          <w:tcPr>
            <w:tcW w:w="1543" w:type="dxa"/>
            <w:tcBorders>
              <w:top w:val="nil"/>
              <w:left w:val="nil"/>
              <w:bottom w:val="nil"/>
              <w:right w:val="nil"/>
            </w:tcBorders>
            <w:shd w:val="clear" w:color="auto" w:fill="auto"/>
            <w:tcMar>
              <w:top w:w="28" w:type="dxa"/>
              <w:bottom w:w="28" w:type="dxa"/>
            </w:tcMar>
          </w:tcPr>
          <w:p w14:paraId="5463374C" w14:textId="720AC0C0" w:rsidR="00186468" w:rsidRPr="00155ED4" w:rsidRDefault="00165128" w:rsidP="00186468">
            <w:pPr>
              <w:pStyle w:val="FormularText"/>
              <w:rPr>
                <w:b/>
              </w:rPr>
            </w:pPr>
            <w:r>
              <w:rPr>
                <w:b/>
              </w:rPr>
              <w:t>Meeting type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7D4D372C" w14:textId="002B7DAF" w:rsidR="00186468" w:rsidRPr="00AA5726" w:rsidRDefault="003256C9" w:rsidP="00186468">
            <w:pPr>
              <w:pStyle w:val="FormularText"/>
              <w:rPr>
                <w:lang w:val="en-US"/>
              </w:rPr>
            </w:pPr>
            <w:r w:rsidRPr="00AA5726">
              <w:rPr>
                <w:lang w:val="en-US"/>
              </w:rPr>
              <w:t>Discussion</w:t>
            </w:r>
            <w:r w:rsidR="00186468" w:rsidRPr="00AA5726">
              <w:rPr>
                <w:lang w:val="en-US"/>
              </w:rPr>
              <w:t xml:space="preserve"> </w:t>
            </w:r>
          </w:p>
        </w:tc>
        <w:tc>
          <w:tcPr>
            <w:tcW w:w="1536" w:type="dxa"/>
            <w:tcBorders>
              <w:top w:val="nil"/>
              <w:left w:val="nil"/>
              <w:bottom w:val="nil"/>
              <w:right w:val="nil"/>
            </w:tcBorders>
            <w:shd w:val="clear" w:color="auto" w:fill="auto"/>
            <w:tcMar>
              <w:top w:w="28" w:type="dxa"/>
              <w:bottom w:w="28" w:type="dxa"/>
            </w:tcMar>
          </w:tcPr>
          <w:p w14:paraId="164A87A7" w14:textId="62D572B8" w:rsidR="00186468" w:rsidRPr="00AA5726" w:rsidRDefault="00E32891" w:rsidP="00186468">
            <w:pPr>
              <w:pStyle w:val="FormularText"/>
              <w:rPr>
                <w:b/>
                <w:lang w:val="en-US"/>
              </w:rPr>
            </w:pPr>
            <w:r w:rsidRPr="00AA5726">
              <w:rPr>
                <w:b/>
                <w:lang w:val="en-US"/>
              </w:rPr>
              <w:t>Location</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442BE1A" w14:textId="6E780803" w:rsidR="00186468" w:rsidRPr="00AA5726" w:rsidRDefault="00360FB5" w:rsidP="00186468">
            <w:pPr>
              <w:pStyle w:val="FormularText"/>
              <w:rPr>
                <w:lang w:val="en-US"/>
              </w:rPr>
            </w:pPr>
            <w:r>
              <w:rPr>
                <w:lang w:val="en-US"/>
              </w:rPr>
              <w:t>GIUB</w:t>
            </w:r>
            <w:r w:rsidR="00CD748C" w:rsidRPr="00AA5726">
              <w:rPr>
                <w:lang w:val="en-US"/>
              </w:rPr>
              <w:t xml:space="preserve">, </w:t>
            </w:r>
            <w:r>
              <w:rPr>
                <w:lang w:val="en-US"/>
              </w:rPr>
              <w:t>Bern</w:t>
            </w:r>
          </w:p>
        </w:tc>
      </w:tr>
      <w:tr w:rsidR="00186468" w:rsidRPr="00BD5566" w14:paraId="4D20CA57" w14:textId="77777777" w:rsidTr="00DE2BAA">
        <w:tc>
          <w:tcPr>
            <w:tcW w:w="1543" w:type="dxa"/>
            <w:tcBorders>
              <w:top w:val="nil"/>
              <w:left w:val="nil"/>
              <w:bottom w:val="nil"/>
              <w:right w:val="nil"/>
            </w:tcBorders>
            <w:shd w:val="clear" w:color="auto" w:fill="auto"/>
            <w:tcMar>
              <w:top w:w="28" w:type="dxa"/>
              <w:bottom w:w="28" w:type="dxa"/>
            </w:tcMar>
          </w:tcPr>
          <w:p w14:paraId="0B8DC635" w14:textId="4011BC35" w:rsidR="00186468" w:rsidRPr="00155ED4" w:rsidRDefault="00CE3CFE" w:rsidP="00186468">
            <w:pPr>
              <w:pStyle w:val="FormularText"/>
              <w:rPr>
                <w:b/>
              </w:rPr>
            </w:pPr>
            <w:r>
              <w:rPr>
                <w:b/>
              </w:rPr>
              <w:t>Date / Time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58F98A43" w14:textId="62900C2B" w:rsidR="00186468" w:rsidRPr="00AA5726" w:rsidRDefault="00A30CB1" w:rsidP="00186468">
            <w:pPr>
              <w:pStyle w:val="FormularDatum-Zeit"/>
              <w:rPr>
                <w:lang w:val="en-US"/>
              </w:rPr>
            </w:pPr>
            <w:r>
              <w:rPr>
                <w:lang w:val="en-US"/>
              </w:rPr>
              <w:t>2</w:t>
            </w:r>
            <w:r w:rsidR="007A65E0">
              <w:rPr>
                <w:lang w:val="en-US"/>
              </w:rPr>
              <w:t>1</w:t>
            </w:r>
            <w:r w:rsidR="003656C3" w:rsidRPr="00AA5726">
              <w:rPr>
                <w:lang w:val="en-US"/>
              </w:rPr>
              <w:t>.</w:t>
            </w:r>
            <w:r w:rsidR="008E1C7C">
              <w:rPr>
                <w:lang w:val="en-US"/>
              </w:rPr>
              <w:t>0</w:t>
            </w:r>
            <w:r w:rsidR="00FE2E1A">
              <w:rPr>
                <w:lang w:val="en-US"/>
              </w:rPr>
              <w:t>5</w:t>
            </w:r>
            <w:r w:rsidR="003656C3" w:rsidRPr="00AA5726">
              <w:rPr>
                <w:lang w:val="en-US"/>
              </w:rPr>
              <w:t>.202</w:t>
            </w:r>
            <w:r w:rsidR="008E1C7C">
              <w:rPr>
                <w:lang w:val="en-US"/>
              </w:rPr>
              <w:t>4</w:t>
            </w:r>
            <w:r w:rsidR="00FC643E" w:rsidRPr="00AA5726">
              <w:rPr>
                <w:lang w:val="en-US"/>
              </w:rPr>
              <w:t xml:space="preserve"> / </w:t>
            </w:r>
            <w:r w:rsidR="00EC1DB5" w:rsidRPr="00AA5726">
              <w:rPr>
                <w:lang w:val="en-US"/>
              </w:rPr>
              <w:t>1</w:t>
            </w:r>
            <w:r>
              <w:rPr>
                <w:lang w:val="en-US"/>
              </w:rPr>
              <w:t>5</w:t>
            </w:r>
            <w:r w:rsidR="003030BF">
              <w:rPr>
                <w:lang w:val="en-US"/>
              </w:rPr>
              <w:t>:00</w:t>
            </w:r>
          </w:p>
        </w:tc>
        <w:tc>
          <w:tcPr>
            <w:tcW w:w="1536" w:type="dxa"/>
            <w:tcBorders>
              <w:top w:val="nil"/>
              <w:left w:val="nil"/>
              <w:bottom w:val="nil"/>
              <w:right w:val="nil"/>
            </w:tcBorders>
            <w:shd w:val="clear" w:color="auto" w:fill="auto"/>
            <w:tcMar>
              <w:top w:w="28" w:type="dxa"/>
              <w:bottom w:w="28" w:type="dxa"/>
            </w:tcMar>
          </w:tcPr>
          <w:p w14:paraId="783A1037" w14:textId="765051DB" w:rsidR="00186468" w:rsidRPr="00AA5726" w:rsidRDefault="00186468" w:rsidP="00186468">
            <w:pPr>
              <w:pStyle w:val="FormularText"/>
              <w:rPr>
                <w:b/>
                <w:lang w:val="en-US"/>
              </w:rPr>
            </w:pPr>
          </w:p>
        </w:tc>
        <w:tc>
          <w:tcPr>
            <w:tcW w:w="3512" w:type="dxa"/>
            <w:gridSpan w:val="5"/>
            <w:tcBorders>
              <w:top w:val="nil"/>
              <w:left w:val="nil"/>
              <w:bottom w:val="nil"/>
              <w:right w:val="nil"/>
            </w:tcBorders>
            <w:shd w:val="clear" w:color="auto" w:fill="auto"/>
            <w:tcMar>
              <w:top w:w="28" w:type="dxa"/>
              <w:bottom w:w="28" w:type="dxa"/>
            </w:tcMar>
          </w:tcPr>
          <w:p w14:paraId="668D130D" w14:textId="40DB1D9E" w:rsidR="00186468" w:rsidRPr="00AA5726" w:rsidRDefault="00186468" w:rsidP="00186468">
            <w:pPr>
              <w:pStyle w:val="FormularText"/>
              <w:rPr>
                <w:lang w:val="en-US"/>
              </w:rPr>
            </w:pPr>
          </w:p>
        </w:tc>
      </w:tr>
      <w:tr w:rsidR="00186468" w:rsidRPr="006A3A44" w14:paraId="0E687B22" w14:textId="77777777" w:rsidTr="00DE2BAA">
        <w:tc>
          <w:tcPr>
            <w:tcW w:w="1543" w:type="dxa"/>
            <w:tcBorders>
              <w:top w:val="nil"/>
              <w:left w:val="nil"/>
              <w:bottom w:val="nil"/>
              <w:right w:val="nil"/>
            </w:tcBorders>
            <w:shd w:val="clear" w:color="auto" w:fill="auto"/>
            <w:tcMar>
              <w:top w:w="28" w:type="dxa"/>
              <w:bottom w:w="28" w:type="dxa"/>
            </w:tcMar>
          </w:tcPr>
          <w:p w14:paraId="7DFF45AA" w14:textId="7CF48E62" w:rsidR="00186468" w:rsidRPr="00155ED4" w:rsidRDefault="00CE3CFE" w:rsidP="00186468">
            <w:pPr>
              <w:pStyle w:val="FormularText"/>
              <w:rPr>
                <w:b/>
              </w:rPr>
            </w:pPr>
            <w:r>
              <w:rPr>
                <w:b/>
              </w:rPr>
              <w:t>Topic / Goals</w:t>
            </w:r>
            <w:r w:rsidR="00186468" w:rsidRPr="00155ED4">
              <w:rPr>
                <w:b/>
              </w:rPr>
              <w:t>:</w:t>
            </w:r>
          </w:p>
        </w:tc>
        <w:tc>
          <w:tcPr>
            <w:tcW w:w="7869" w:type="dxa"/>
            <w:gridSpan w:val="11"/>
            <w:tcBorders>
              <w:top w:val="nil"/>
              <w:left w:val="nil"/>
              <w:bottom w:val="nil"/>
              <w:right w:val="nil"/>
            </w:tcBorders>
            <w:shd w:val="clear" w:color="auto" w:fill="auto"/>
            <w:tcMar>
              <w:top w:w="28" w:type="dxa"/>
              <w:bottom w:w="28" w:type="dxa"/>
            </w:tcMar>
          </w:tcPr>
          <w:p w14:paraId="452097B3" w14:textId="02CCF180" w:rsidR="00186468" w:rsidRPr="00AA5726" w:rsidRDefault="006A3A44" w:rsidP="00186468">
            <w:pPr>
              <w:pStyle w:val="FormularText"/>
              <w:rPr>
                <w:lang w:val="en-US"/>
              </w:rPr>
            </w:pPr>
            <w:r>
              <w:rPr>
                <w:lang w:val="en-US"/>
              </w:rPr>
              <w:t xml:space="preserve">Global </w:t>
            </w:r>
            <w:r w:rsidR="00887545">
              <w:rPr>
                <w:lang w:val="en-US"/>
              </w:rPr>
              <w:t>Modelling</w:t>
            </w:r>
          </w:p>
        </w:tc>
      </w:tr>
      <w:tr w:rsidR="00186468" w:rsidRPr="000E22DA" w14:paraId="1AE45783" w14:textId="77777777" w:rsidTr="00DE2BAA">
        <w:tc>
          <w:tcPr>
            <w:tcW w:w="1543" w:type="dxa"/>
            <w:tcBorders>
              <w:top w:val="nil"/>
              <w:left w:val="nil"/>
              <w:bottom w:val="nil"/>
              <w:right w:val="nil"/>
            </w:tcBorders>
            <w:shd w:val="clear" w:color="auto" w:fill="auto"/>
            <w:tcMar>
              <w:top w:w="28" w:type="dxa"/>
              <w:bottom w:w="28" w:type="dxa"/>
            </w:tcMar>
          </w:tcPr>
          <w:p w14:paraId="5948774E" w14:textId="6DDC74CD" w:rsidR="00186468" w:rsidRPr="00155ED4" w:rsidRDefault="00CE3CFE" w:rsidP="00186468">
            <w:pPr>
              <w:pStyle w:val="FormularText"/>
              <w:rPr>
                <w:b/>
              </w:rPr>
            </w:pPr>
            <w:r>
              <w:rPr>
                <w:b/>
              </w:rPr>
              <w:t>Lead</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4C15CEC4" w14:textId="2A50CBEC" w:rsidR="00186468" w:rsidRPr="00AA5726" w:rsidRDefault="00360FB5" w:rsidP="00186468">
            <w:pPr>
              <w:pStyle w:val="FormularText"/>
              <w:rPr>
                <w:lang w:val="en-US"/>
              </w:rPr>
            </w:pPr>
            <w:r>
              <w:rPr>
                <w:lang w:val="en-US"/>
              </w:rPr>
              <w:t>Benjamin Stocker</w:t>
            </w:r>
          </w:p>
        </w:tc>
        <w:tc>
          <w:tcPr>
            <w:tcW w:w="1536" w:type="dxa"/>
            <w:tcBorders>
              <w:top w:val="nil"/>
              <w:left w:val="nil"/>
              <w:bottom w:val="nil"/>
              <w:right w:val="nil"/>
            </w:tcBorders>
            <w:shd w:val="clear" w:color="auto" w:fill="auto"/>
            <w:tcMar>
              <w:top w:w="28" w:type="dxa"/>
              <w:bottom w:w="28" w:type="dxa"/>
            </w:tcMar>
          </w:tcPr>
          <w:p w14:paraId="7BAA1076" w14:textId="573C33C1" w:rsidR="00186468" w:rsidRPr="00AA5726" w:rsidRDefault="009B1876" w:rsidP="00186468">
            <w:pPr>
              <w:pStyle w:val="FormularText"/>
              <w:rPr>
                <w:b/>
                <w:lang w:val="en-US"/>
              </w:rPr>
            </w:pPr>
            <w:r w:rsidRPr="00AA5726">
              <w:rPr>
                <w:b/>
                <w:lang w:val="en-US"/>
              </w:rPr>
              <w:t>Logger</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6468836" w14:textId="09E6A194" w:rsidR="00186468" w:rsidRPr="00AA5726" w:rsidRDefault="00360FB5" w:rsidP="00186468">
            <w:pPr>
              <w:pStyle w:val="FormularText"/>
              <w:rPr>
                <w:lang w:val="en-US"/>
              </w:rPr>
            </w:pPr>
            <w:r>
              <w:rPr>
                <w:lang w:val="en-US"/>
              </w:rPr>
              <w:t>Patricia Gribi</w:t>
            </w:r>
          </w:p>
        </w:tc>
      </w:tr>
      <w:tr w:rsidR="00186468" w:rsidRPr="000E22DA" w14:paraId="5D4E6994" w14:textId="77777777" w:rsidTr="00DE2BAA">
        <w:trPr>
          <w:trHeight w:hRule="exact" w:val="113"/>
        </w:trPr>
        <w:tc>
          <w:tcPr>
            <w:tcW w:w="9412" w:type="dxa"/>
            <w:gridSpan w:val="12"/>
            <w:tcBorders>
              <w:top w:val="nil"/>
              <w:left w:val="nil"/>
              <w:bottom w:val="nil"/>
              <w:right w:val="nil"/>
            </w:tcBorders>
            <w:shd w:val="clear" w:color="auto" w:fill="auto"/>
            <w:tcMar>
              <w:top w:w="0" w:type="dxa"/>
            </w:tcMar>
          </w:tcPr>
          <w:p w14:paraId="44FDF28A" w14:textId="77777777" w:rsidR="00186468" w:rsidRPr="00AA5726" w:rsidRDefault="00186468" w:rsidP="00186468">
            <w:pPr>
              <w:pStyle w:val="FormularText"/>
              <w:rPr>
                <w:lang w:val="en-US"/>
              </w:rPr>
            </w:pPr>
          </w:p>
        </w:tc>
      </w:tr>
      <w:tr w:rsidR="00186468" w:rsidRPr="00AA5726" w14:paraId="6A7700AA" w14:textId="77777777" w:rsidTr="003476F9">
        <w:trPr>
          <w:gridAfter w:val="1"/>
          <w:wAfter w:w="11" w:type="dxa"/>
          <w:trHeight w:hRule="exact" w:val="550"/>
        </w:trPr>
        <w:tc>
          <w:tcPr>
            <w:tcW w:w="1699" w:type="dxa"/>
            <w:gridSpan w:val="2"/>
            <w:tcBorders>
              <w:top w:val="single" w:sz="4" w:space="0" w:color="auto"/>
              <w:left w:val="nil"/>
              <w:bottom w:val="single" w:sz="4" w:space="0" w:color="auto"/>
              <w:right w:val="nil"/>
            </w:tcBorders>
            <w:shd w:val="clear" w:color="auto" w:fill="auto"/>
            <w:tcMar>
              <w:top w:w="28" w:type="dxa"/>
            </w:tcMar>
          </w:tcPr>
          <w:p w14:paraId="24353D9E" w14:textId="30778463" w:rsidR="00186468" w:rsidRPr="00155ED4" w:rsidRDefault="00C07603" w:rsidP="00186468">
            <w:pPr>
              <w:pStyle w:val="FormularText"/>
              <w:rPr>
                <w:b/>
              </w:rPr>
            </w:pPr>
            <w:proofErr w:type="spellStart"/>
            <w:r>
              <w:rPr>
                <w:b/>
              </w:rPr>
              <w:t>Participants</w:t>
            </w:r>
            <w:proofErr w:type="spellEnd"/>
          </w:p>
        </w:tc>
        <w:tc>
          <w:tcPr>
            <w:tcW w:w="567" w:type="dxa"/>
            <w:tcBorders>
              <w:top w:val="single" w:sz="4" w:space="0" w:color="auto"/>
              <w:left w:val="nil"/>
              <w:bottom w:val="single" w:sz="4" w:space="0" w:color="auto"/>
              <w:right w:val="nil"/>
            </w:tcBorders>
            <w:shd w:val="clear" w:color="auto" w:fill="auto"/>
          </w:tcPr>
          <w:p w14:paraId="29898AA0" w14:textId="5E1BF45B" w:rsidR="00186468" w:rsidRPr="00155ED4" w:rsidRDefault="00186468" w:rsidP="00186468">
            <w:pPr>
              <w:pStyle w:val="FormularText"/>
              <w:rPr>
                <w:b/>
              </w:rPr>
            </w:pPr>
          </w:p>
        </w:tc>
        <w:tc>
          <w:tcPr>
            <w:tcW w:w="2041" w:type="dxa"/>
            <w:gridSpan w:val="2"/>
            <w:tcBorders>
              <w:top w:val="single" w:sz="4" w:space="0" w:color="auto"/>
              <w:left w:val="nil"/>
              <w:bottom w:val="single" w:sz="4" w:space="0" w:color="auto"/>
              <w:right w:val="nil"/>
            </w:tcBorders>
            <w:shd w:val="clear" w:color="auto" w:fill="auto"/>
            <w:tcMar>
              <w:top w:w="28" w:type="dxa"/>
            </w:tcMar>
          </w:tcPr>
          <w:p w14:paraId="1C97E6C2" w14:textId="67F0334A" w:rsidR="00186468" w:rsidRPr="00AA5726" w:rsidRDefault="00186468" w:rsidP="00186468">
            <w:pPr>
              <w:pStyle w:val="FormularText"/>
              <w:rPr>
                <w:b/>
                <w:lang w:val="en-US"/>
              </w:rPr>
            </w:pPr>
          </w:p>
        </w:tc>
        <w:tc>
          <w:tcPr>
            <w:tcW w:w="3220" w:type="dxa"/>
            <w:gridSpan w:val="3"/>
            <w:tcBorders>
              <w:top w:val="single" w:sz="4" w:space="0" w:color="auto"/>
              <w:left w:val="nil"/>
              <w:bottom w:val="single" w:sz="4" w:space="0" w:color="auto"/>
              <w:right w:val="nil"/>
            </w:tcBorders>
            <w:shd w:val="clear" w:color="auto" w:fill="auto"/>
          </w:tcPr>
          <w:p w14:paraId="0A7C50A9" w14:textId="36C2060A" w:rsidR="00186468" w:rsidRPr="00AA5726" w:rsidRDefault="00186468" w:rsidP="00186468">
            <w:pPr>
              <w:pStyle w:val="FormularText"/>
              <w:rPr>
                <w:b/>
                <w:lang w:val="en-US"/>
              </w:rPr>
            </w:pPr>
            <w:r w:rsidRPr="00AA5726">
              <w:rPr>
                <w:b/>
                <w:lang w:val="en-US"/>
              </w:rPr>
              <w:t>E</w:t>
            </w:r>
            <w:r w:rsidR="00C07603" w:rsidRPr="00AA5726">
              <w:rPr>
                <w:b/>
                <w:lang w:val="en-US"/>
              </w:rPr>
              <w:t>-mail</w:t>
            </w:r>
          </w:p>
        </w:tc>
        <w:tc>
          <w:tcPr>
            <w:tcW w:w="624" w:type="dxa"/>
            <w:tcBorders>
              <w:top w:val="single" w:sz="4" w:space="0" w:color="auto"/>
              <w:left w:val="nil"/>
              <w:bottom w:val="single" w:sz="4" w:space="0" w:color="auto"/>
              <w:right w:val="nil"/>
            </w:tcBorders>
            <w:shd w:val="clear" w:color="auto" w:fill="auto"/>
          </w:tcPr>
          <w:p w14:paraId="5E2F0F00" w14:textId="51B2E593" w:rsidR="00186468" w:rsidRPr="00AA5726" w:rsidRDefault="00C07603" w:rsidP="00186468">
            <w:pPr>
              <w:pStyle w:val="FormularText"/>
              <w:jc w:val="center"/>
              <w:rPr>
                <w:b/>
                <w:lang w:val="en-US"/>
              </w:rPr>
            </w:pPr>
            <w:r w:rsidRPr="00AA5726">
              <w:rPr>
                <w:b/>
                <w:lang w:val="en-US"/>
              </w:rPr>
              <w:t>Present</w:t>
            </w:r>
          </w:p>
        </w:tc>
        <w:tc>
          <w:tcPr>
            <w:tcW w:w="624" w:type="dxa"/>
            <w:tcBorders>
              <w:top w:val="single" w:sz="4" w:space="0" w:color="auto"/>
              <w:left w:val="nil"/>
              <w:bottom w:val="single" w:sz="4" w:space="0" w:color="auto"/>
              <w:right w:val="nil"/>
            </w:tcBorders>
            <w:shd w:val="clear" w:color="auto" w:fill="auto"/>
          </w:tcPr>
          <w:p w14:paraId="4E5F6843" w14:textId="63CA4D43" w:rsidR="00186468" w:rsidRPr="00AA5726" w:rsidRDefault="00C07603" w:rsidP="00186468">
            <w:pPr>
              <w:pStyle w:val="FormularText"/>
              <w:jc w:val="center"/>
              <w:rPr>
                <w:b/>
                <w:lang w:val="en-US"/>
              </w:rPr>
            </w:pPr>
            <w:r w:rsidRPr="00AA5726">
              <w:rPr>
                <w:b/>
                <w:lang w:val="en-US"/>
              </w:rPr>
              <w:t>Excused</w:t>
            </w:r>
          </w:p>
        </w:tc>
        <w:tc>
          <w:tcPr>
            <w:tcW w:w="626" w:type="dxa"/>
            <w:tcBorders>
              <w:top w:val="single" w:sz="4" w:space="0" w:color="auto"/>
              <w:left w:val="nil"/>
              <w:bottom w:val="single" w:sz="4" w:space="0" w:color="auto"/>
              <w:right w:val="nil"/>
            </w:tcBorders>
            <w:shd w:val="clear" w:color="auto" w:fill="auto"/>
          </w:tcPr>
          <w:p w14:paraId="3D2FB672" w14:textId="13A1D0E0" w:rsidR="00186468" w:rsidRPr="00AA5726" w:rsidRDefault="00C07603" w:rsidP="00186468">
            <w:pPr>
              <w:pStyle w:val="FormularText"/>
              <w:jc w:val="center"/>
              <w:rPr>
                <w:b/>
                <w:lang w:val="en-US"/>
              </w:rPr>
            </w:pPr>
            <w:r w:rsidRPr="00AA5726">
              <w:rPr>
                <w:b/>
                <w:lang w:val="en-US"/>
              </w:rPr>
              <w:t>Distribution</w:t>
            </w:r>
          </w:p>
        </w:tc>
      </w:tr>
      <w:tr w:rsidR="00186468" w:rsidRPr="00AA5726" w14:paraId="0A67D112" w14:textId="77777777" w:rsidTr="003476F9">
        <w:trPr>
          <w:gridAfter w:val="1"/>
          <w:wAfter w:w="11" w:type="dxa"/>
        </w:trPr>
        <w:tc>
          <w:tcPr>
            <w:tcW w:w="1699" w:type="dxa"/>
            <w:gridSpan w:val="2"/>
            <w:tcBorders>
              <w:top w:val="single" w:sz="4" w:space="0" w:color="auto"/>
              <w:left w:val="nil"/>
              <w:bottom w:val="nil"/>
              <w:right w:val="nil"/>
            </w:tcBorders>
            <w:shd w:val="clear" w:color="auto" w:fill="auto"/>
            <w:tcMar>
              <w:top w:w="28" w:type="dxa"/>
              <w:bottom w:w="28" w:type="dxa"/>
            </w:tcMar>
          </w:tcPr>
          <w:p w14:paraId="72615E02" w14:textId="139EE210" w:rsidR="00186468" w:rsidRPr="000E22DA" w:rsidRDefault="00DE576A" w:rsidP="00186468">
            <w:pPr>
              <w:pStyle w:val="FormularText"/>
            </w:pPr>
            <w:r>
              <w:t>Prof. Benjamin Stocker</w:t>
            </w:r>
          </w:p>
        </w:tc>
        <w:tc>
          <w:tcPr>
            <w:tcW w:w="567" w:type="dxa"/>
            <w:tcBorders>
              <w:top w:val="single" w:sz="4" w:space="0" w:color="auto"/>
              <w:left w:val="nil"/>
              <w:bottom w:val="nil"/>
              <w:right w:val="nil"/>
            </w:tcBorders>
            <w:shd w:val="clear" w:color="auto" w:fill="auto"/>
            <w:tcMar>
              <w:top w:w="28" w:type="dxa"/>
              <w:bottom w:w="28" w:type="dxa"/>
            </w:tcMar>
          </w:tcPr>
          <w:p w14:paraId="1C607448" w14:textId="77777777" w:rsidR="00186468" w:rsidRPr="001B118C" w:rsidRDefault="00186468" w:rsidP="00186468">
            <w:pPr>
              <w:pStyle w:val="FormularText"/>
            </w:pPr>
          </w:p>
        </w:tc>
        <w:tc>
          <w:tcPr>
            <w:tcW w:w="2041" w:type="dxa"/>
            <w:gridSpan w:val="2"/>
            <w:tcBorders>
              <w:top w:val="single" w:sz="4" w:space="0" w:color="auto"/>
              <w:left w:val="nil"/>
              <w:bottom w:val="nil"/>
              <w:right w:val="nil"/>
            </w:tcBorders>
            <w:shd w:val="clear" w:color="auto" w:fill="auto"/>
            <w:tcMar>
              <w:top w:w="28" w:type="dxa"/>
              <w:left w:w="28" w:type="dxa"/>
              <w:bottom w:w="28" w:type="dxa"/>
            </w:tcMar>
          </w:tcPr>
          <w:p w14:paraId="3B59A3E1" w14:textId="1E237940" w:rsidR="00186468" w:rsidRPr="00AA5726" w:rsidRDefault="00DE576A" w:rsidP="00186468">
            <w:pPr>
              <w:pStyle w:val="FormularText"/>
              <w:rPr>
                <w:lang w:val="en-US"/>
              </w:rPr>
            </w:pPr>
            <w:r>
              <w:rPr>
                <w:lang w:val="en-US"/>
              </w:rPr>
              <w:t>GECO-Group</w:t>
            </w:r>
          </w:p>
        </w:tc>
        <w:tc>
          <w:tcPr>
            <w:tcW w:w="3220" w:type="dxa"/>
            <w:gridSpan w:val="3"/>
            <w:tcBorders>
              <w:top w:val="single" w:sz="4" w:space="0" w:color="auto"/>
              <w:left w:val="nil"/>
              <w:bottom w:val="nil"/>
              <w:right w:val="nil"/>
            </w:tcBorders>
            <w:shd w:val="clear" w:color="auto" w:fill="auto"/>
            <w:tcMar>
              <w:top w:w="28" w:type="dxa"/>
              <w:bottom w:w="28" w:type="dxa"/>
            </w:tcMar>
          </w:tcPr>
          <w:p w14:paraId="78F0D1A4" w14:textId="7B6701A2" w:rsidR="00186468" w:rsidRPr="00AA5726" w:rsidRDefault="003F3794" w:rsidP="00186468">
            <w:pPr>
              <w:pStyle w:val="FormularText"/>
              <w:rPr>
                <w:lang w:val="en-US"/>
              </w:rPr>
            </w:pPr>
            <w:r w:rsidRPr="003F3794">
              <w:rPr>
                <w:lang w:val="en-US"/>
              </w:rPr>
              <w:t>benjamin.stocker@unibe.ch</w:t>
            </w:r>
          </w:p>
        </w:tc>
        <w:tc>
          <w:tcPr>
            <w:tcW w:w="624" w:type="dxa"/>
            <w:tcBorders>
              <w:top w:val="single" w:sz="4" w:space="0" w:color="auto"/>
              <w:left w:val="nil"/>
              <w:bottom w:val="nil"/>
              <w:right w:val="nil"/>
            </w:tcBorders>
            <w:shd w:val="clear" w:color="auto" w:fill="auto"/>
            <w:tcMar>
              <w:top w:w="28" w:type="dxa"/>
              <w:bottom w:w="28" w:type="dxa"/>
            </w:tcMar>
          </w:tcPr>
          <w:p w14:paraId="49A777CA" w14:textId="77777777" w:rsidR="00186468" w:rsidRPr="00AA5726" w:rsidRDefault="00186468" w:rsidP="00186468">
            <w:pPr>
              <w:pStyle w:val="FormularText"/>
              <w:jc w:val="center"/>
              <w:rPr>
                <w:lang w:val="en-US"/>
              </w:rPr>
            </w:pPr>
            <w:r w:rsidRPr="00AA5726">
              <w:rPr>
                <w:lang w:val="en-US"/>
              </w:rPr>
              <w:t>x</w:t>
            </w:r>
          </w:p>
        </w:tc>
        <w:tc>
          <w:tcPr>
            <w:tcW w:w="624" w:type="dxa"/>
            <w:tcBorders>
              <w:top w:val="single" w:sz="4" w:space="0" w:color="auto"/>
              <w:left w:val="nil"/>
              <w:bottom w:val="nil"/>
              <w:right w:val="nil"/>
            </w:tcBorders>
            <w:shd w:val="clear" w:color="auto" w:fill="auto"/>
          </w:tcPr>
          <w:p w14:paraId="38AB59EC" w14:textId="77777777" w:rsidR="00186468" w:rsidRPr="00AA5726" w:rsidRDefault="00186468" w:rsidP="00186468">
            <w:pPr>
              <w:pStyle w:val="FormularText"/>
              <w:jc w:val="center"/>
              <w:rPr>
                <w:lang w:val="en-US"/>
              </w:rPr>
            </w:pPr>
          </w:p>
        </w:tc>
        <w:tc>
          <w:tcPr>
            <w:tcW w:w="626" w:type="dxa"/>
            <w:tcBorders>
              <w:top w:val="single" w:sz="4" w:space="0" w:color="auto"/>
              <w:left w:val="nil"/>
              <w:bottom w:val="nil"/>
              <w:right w:val="nil"/>
            </w:tcBorders>
            <w:shd w:val="clear" w:color="auto" w:fill="auto"/>
            <w:tcMar>
              <w:top w:w="28" w:type="dxa"/>
              <w:bottom w:w="28" w:type="dxa"/>
            </w:tcMar>
          </w:tcPr>
          <w:p w14:paraId="20A58EE6" w14:textId="5531CBA1" w:rsidR="00186468" w:rsidRPr="00AA5726" w:rsidRDefault="00186468" w:rsidP="00186468">
            <w:pPr>
              <w:pStyle w:val="FormularText"/>
              <w:jc w:val="center"/>
              <w:rPr>
                <w:lang w:val="en-US"/>
              </w:rPr>
            </w:pPr>
          </w:p>
        </w:tc>
      </w:tr>
      <w:tr w:rsidR="004554B0" w:rsidRPr="00AA5726" w14:paraId="33C32DA8" w14:textId="77777777" w:rsidTr="00DE2BAA">
        <w:trPr>
          <w:gridAfter w:val="1"/>
          <w:wAfter w:w="11" w:type="dxa"/>
        </w:trPr>
        <w:tc>
          <w:tcPr>
            <w:tcW w:w="1699" w:type="dxa"/>
            <w:gridSpan w:val="2"/>
            <w:tcBorders>
              <w:top w:val="nil"/>
              <w:left w:val="nil"/>
              <w:bottom w:val="nil"/>
              <w:right w:val="nil"/>
            </w:tcBorders>
            <w:shd w:val="clear" w:color="auto" w:fill="auto"/>
            <w:tcMar>
              <w:top w:w="28" w:type="dxa"/>
              <w:bottom w:w="28" w:type="dxa"/>
            </w:tcMar>
          </w:tcPr>
          <w:p w14:paraId="271FD87F" w14:textId="542295BF" w:rsidR="004554B0" w:rsidRDefault="003F3794" w:rsidP="00186468">
            <w:pPr>
              <w:pStyle w:val="FormularText"/>
            </w:pPr>
            <w:r>
              <w:t>Patricia Gribi</w:t>
            </w:r>
          </w:p>
        </w:tc>
        <w:tc>
          <w:tcPr>
            <w:tcW w:w="567" w:type="dxa"/>
            <w:tcBorders>
              <w:top w:val="nil"/>
              <w:left w:val="nil"/>
              <w:bottom w:val="nil"/>
              <w:right w:val="nil"/>
            </w:tcBorders>
            <w:shd w:val="clear" w:color="auto" w:fill="auto"/>
            <w:tcMar>
              <w:top w:w="28" w:type="dxa"/>
              <w:bottom w:w="28" w:type="dxa"/>
            </w:tcMar>
          </w:tcPr>
          <w:p w14:paraId="0BC14E71" w14:textId="77777777" w:rsidR="004554B0" w:rsidRPr="000E22DA" w:rsidRDefault="004554B0" w:rsidP="00186468">
            <w:pPr>
              <w:pStyle w:val="FormularText"/>
            </w:pPr>
          </w:p>
        </w:tc>
        <w:tc>
          <w:tcPr>
            <w:tcW w:w="2041" w:type="dxa"/>
            <w:gridSpan w:val="2"/>
            <w:tcBorders>
              <w:top w:val="nil"/>
              <w:left w:val="nil"/>
              <w:bottom w:val="nil"/>
              <w:right w:val="nil"/>
            </w:tcBorders>
            <w:shd w:val="clear" w:color="auto" w:fill="auto"/>
            <w:tcMar>
              <w:top w:w="28" w:type="dxa"/>
              <w:bottom w:w="28" w:type="dxa"/>
            </w:tcMar>
          </w:tcPr>
          <w:p w14:paraId="11EAF169" w14:textId="0C8B97B6" w:rsidR="004554B0" w:rsidRPr="00AA5726" w:rsidRDefault="003F3794" w:rsidP="00186468">
            <w:pPr>
              <w:pStyle w:val="FormularText"/>
              <w:rPr>
                <w:lang w:val="en-US"/>
              </w:rPr>
            </w:pPr>
            <w:proofErr w:type="spellStart"/>
            <w:r>
              <w:rPr>
                <w:lang w:val="en-US"/>
              </w:rPr>
              <w:t>Unibe</w:t>
            </w:r>
            <w:proofErr w:type="spellEnd"/>
          </w:p>
        </w:tc>
        <w:tc>
          <w:tcPr>
            <w:tcW w:w="3220" w:type="dxa"/>
            <w:gridSpan w:val="3"/>
            <w:tcBorders>
              <w:top w:val="nil"/>
              <w:left w:val="nil"/>
              <w:bottom w:val="nil"/>
              <w:right w:val="nil"/>
            </w:tcBorders>
            <w:shd w:val="clear" w:color="auto" w:fill="auto"/>
            <w:tcMar>
              <w:top w:w="28" w:type="dxa"/>
              <w:bottom w:w="28" w:type="dxa"/>
            </w:tcMar>
          </w:tcPr>
          <w:p w14:paraId="7D3C10FF" w14:textId="76E33B6A" w:rsidR="004554B0" w:rsidRPr="00AA5726" w:rsidRDefault="008C585B" w:rsidP="00186468">
            <w:pPr>
              <w:pStyle w:val="FormularText"/>
              <w:rPr>
                <w:lang w:val="en-US"/>
              </w:rPr>
            </w:pPr>
            <w:r>
              <w:rPr>
                <w:lang w:val="en-US"/>
              </w:rPr>
              <w:t>patricia.gribi</w:t>
            </w:r>
            <w:r w:rsidRPr="003F3794">
              <w:rPr>
                <w:lang w:val="en-US"/>
              </w:rPr>
              <w:t>@</w:t>
            </w:r>
            <w:r>
              <w:rPr>
                <w:lang w:val="en-US"/>
              </w:rPr>
              <w:t>students.unibe.ch</w:t>
            </w:r>
          </w:p>
        </w:tc>
        <w:tc>
          <w:tcPr>
            <w:tcW w:w="624" w:type="dxa"/>
            <w:tcBorders>
              <w:top w:val="nil"/>
              <w:left w:val="nil"/>
              <w:bottom w:val="nil"/>
              <w:right w:val="nil"/>
            </w:tcBorders>
            <w:shd w:val="clear" w:color="auto" w:fill="auto"/>
            <w:tcMar>
              <w:top w:w="28" w:type="dxa"/>
              <w:bottom w:w="28" w:type="dxa"/>
            </w:tcMar>
          </w:tcPr>
          <w:p w14:paraId="04650E43" w14:textId="1F49AC8B" w:rsidR="004554B0" w:rsidRPr="00AA5726" w:rsidRDefault="00E24AA4" w:rsidP="00186468">
            <w:pPr>
              <w:pStyle w:val="FormularText"/>
              <w:jc w:val="center"/>
              <w:rPr>
                <w:lang w:val="en-US"/>
              </w:rPr>
            </w:pPr>
            <w:r w:rsidRPr="00AA5726">
              <w:rPr>
                <w:lang w:val="en-US"/>
              </w:rPr>
              <w:t>x</w:t>
            </w:r>
          </w:p>
        </w:tc>
        <w:tc>
          <w:tcPr>
            <w:tcW w:w="624" w:type="dxa"/>
            <w:tcBorders>
              <w:top w:val="nil"/>
              <w:left w:val="nil"/>
              <w:bottom w:val="nil"/>
              <w:right w:val="nil"/>
            </w:tcBorders>
            <w:shd w:val="clear" w:color="auto" w:fill="auto"/>
          </w:tcPr>
          <w:p w14:paraId="33E0CB20" w14:textId="77777777" w:rsidR="004554B0" w:rsidRPr="00AA5726" w:rsidRDefault="004554B0" w:rsidP="00186468">
            <w:pPr>
              <w:pStyle w:val="FormularText"/>
              <w:jc w:val="center"/>
              <w:rPr>
                <w:lang w:val="en-US"/>
              </w:rPr>
            </w:pPr>
          </w:p>
        </w:tc>
        <w:tc>
          <w:tcPr>
            <w:tcW w:w="626" w:type="dxa"/>
            <w:tcBorders>
              <w:top w:val="nil"/>
              <w:left w:val="nil"/>
              <w:bottom w:val="nil"/>
              <w:right w:val="nil"/>
            </w:tcBorders>
            <w:shd w:val="clear" w:color="auto" w:fill="auto"/>
            <w:tcMar>
              <w:top w:w="28" w:type="dxa"/>
              <w:bottom w:w="28" w:type="dxa"/>
            </w:tcMar>
          </w:tcPr>
          <w:p w14:paraId="51DD5999" w14:textId="77777777" w:rsidR="004554B0" w:rsidRPr="00AA5726" w:rsidRDefault="004554B0" w:rsidP="00186468">
            <w:pPr>
              <w:pStyle w:val="FormularText"/>
              <w:jc w:val="center"/>
              <w:rPr>
                <w:lang w:val="en-US"/>
              </w:rPr>
            </w:pPr>
          </w:p>
        </w:tc>
      </w:tr>
      <w:tr w:rsidR="00186468" w:rsidRPr="00291162" w14:paraId="3DEA875F" w14:textId="77777777" w:rsidTr="00DE2BAA">
        <w:trPr>
          <w:trHeight w:hRule="exact" w:val="113"/>
        </w:trPr>
        <w:tc>
          <w:tcPr>
            <w:tcW w:w="9412" w:type="dxa"/>
            <w:gridSpan w:val="12"/>
            <w:tcBorders>
              <w:top w:val="nil"/>
              <w:left w:val="nil"/>
              <w:bottom w:val="nil"/>
              <w:right w:val="nil"/>
            </w:tcBorders>
            <w:shd w:val="clear" w:color="auto" w:fill="auto"/>
            <w:tcMar>
              <w:top w:w="28" w:type="dxa"/>
            </w:tcMar>
          </w:tcPr>
          <w:p w14:paraId="4A1FB834" w14:textId="77777777" w:rsidR="00186468" w:rsidRPr="00AA5726" w:rsidRDefault="00186468" w:rsidP="00186468">
            <w:pPr>
              <w:rPr>
                <w:lang w:val="en-US"/>
              </w:rPr>
            </w:pPr>
          </w:p>
        </w:tc>
      </w:tr>
      <w:tr w:rsidR="00186468" w:rsidRPr="000E22DA" w14:paraId="729A472B" w14:textId="77777777" w:rsidTr="00DE2BAA">
        <w:trPr>
          <w:trHeight w:val="397"/>
        </w:trPr>
        <w:tc>
          <w:tcPr>
            <w:tcW w:w="9412" w:type="dxa"/>
            <w:gridSpan w:val="12"/>
            <w:tcBorders>
              <w:top w:val="single" w:sz="4" w:space="0" w:color="auto"/>
              <w:left w:val="nil"/>
              <w:bottom w:val="nil"/>
              <w:right w:val="nil"/>
            </w:tcBorders>
            <w:shd w:val="clear" w:color="auto" w:fill="auto"/>
            <w:tcMar>
              <w:top w:w="28" w:type="dxa"/>
            </w:tcMar>
            <w:vAlign w:val="center"/>
          </w:tcPr>
          <w:p w14:paraId="6958113D" w14:textId="7D313A56" w:rsidR="00186468" w:rsidRPr="00AA5726" w:rsidRDefault="00E1666A" w:rsidP="00186468">
            <w:pPr>
              <w:pStyle w:val="FormularText"/>
              <w:rPr>
                <w:b/>
                <w:bCs/>
                <w:lang w:val="en-US"/>
              </w:rPr>
            </w:pPr>
            <w:r w:rsidRPr="00AA5726">
              <w:rPr>
                <w:b/>
                <w:bCs/>
                <w:lang w:val="en-US"/>
              </w:rPr>
              <w:t>Items discussed</w:t>
            </w:r>
            <w:r w:rsidR="00186468" w:rsidRPr="00AA5726">
              <w:rPr>
                <w:b/>
                <w:bCs/>
                <w:lang w:val="en-US"/>
              </w:rPr>
              <w:t>:</w:t>
            </w:r>
          </w:p>
        </w:tc>
      </w:tr>
      <w:tr w:rsidR="00186468" w:rsidRPr="006A3A44" w14:paraId="46E2D3B7" w14:textId="77777777" w:rsidTr="00DE2BAA">
        <w:tc>
          <w:tcPr>
            <w:tcW w:w="9412" w:type="dxa"/>
            <w:gridSpan w:val="12"/>
            <w:tcBorders>
              <w:top w:val="nil"/>
              <w:left w:val="nil"/>
              <w:bottom w:val="single" w:sz="4" w:space="0" w:color="auto"/>
              <w:right w:val="nil"/>
            </w:tcBorders>
            <w:shd w:val="clear" w:color="auto" w:fill="auto"/>
            <w:tcMar>
              <w:top w:w="28" w:type="dxa"/>
            </w:tcMar>
          </w:tcPr>
          <w:p w14:paraId="23AD354F" w14:textId="0FB8B427" w:rsidR="00186468" w:rsidRPr="00AA5726" w:rsidRDefault="00186468" w:rsidP="000E04F8">
            <w:pPr>
              <w:pStyle w:val="TOC1"/>
              <w:rPr>
                <w:lang w:val="en-US"/>
              </w:rPr>
            </w:pPr>
            <w:r w:rsidRPr="00AA5726">
              <w:rPr>
                <w:rFonts w:ascii="Arial Narrow" w:hAnsi="Arial Narrow"/>
                <w:sz w:val="16"/>
                <w:lang w:val="en-US"/>
              </w:rPr>
              <w:fldChar w:fldCharType="begin"/>
            </w:r>
            <w:r w:rsidRPr="00AA5726">
              <w:rPr>
                <w:lang w:val="en-US"/>
              </w:rPr>
              <w:instrText xml:space="preserve"> TOC \o "1-2" \n \p " " \u </w:instrText>
            </w:r>
            <w:r w:rsidR="001F3B1E">
              <w:rPr>
                <w:rFonts w:ascii="Arial Narrow" w:hAnsi="Arial Narrow"/>
                <w:sz w:val="16"/>
                <w:lang w:val="en-US"/>
              </w:rPr>
              <w:fldChar w:fldCharType="separate"/>
            </w:r>
            <w:r w:rsidRPr="00AA5726">
              <w:rPr>
                <w:b w:val="0"/>
                <w:bCs w:val="0"/>
                <w:lang w:val="en-US"/>
              </w:rPr>
              <w:fldChar w:fldCharType="end"/>
            </w:r>
            <w:r w:rsidR="000E04F8">
              <w:rPr>
                <w:rFonts w:ascii="Arial Narrow" w:hAnsi="Arial Narrow"/>
                <w:sz w:val="16"/>
                <w:lang w:val="en-US"/>
              </w:rPr>
              <w:t>1</w:t>
            </w:r>
            <w:r w:rsidR="00204A93" w:rsidRPr="00AA5726">
              <w:rPr>
                <w:rFonts w:asciiTheme="minorHAnsi" w:eastAsiaTheme="minorEastAsia" w:hAnsiTheme="minorHAnsi" w:cstheme="minorBidi"/>
                <w:sz w:val="22"/>
                <w:szCs w:val="22"/>
                <w:lang w:val="en-US"/>
              </w:rPr>
              <w:tab/>
            </w:r>
            <w:r w:rsidR="006A3A44">
              <w:rPr>
                <w:rFonts w:asciiTheme="minorHAnsi" w:eastAsiaTheme="minorEastAsia" w:hAnsiTheme="minorHAnsi" w:cstheme="minorBidi"/>
                <w:sz w:val="22"/>
                <w:szCs w:val="22"/>
                <w:lang w:val="en-US"/>
              </w:rPr>
              <w:t xml:space="preserve">global </w:t>
            </w:r>
            <w:r w:rsidR="00887545">
              <w:rPr>
                <w:lang w:val="en-US"/>
              </w:rPr>
              <w:t>Modelling</w:t>
            </w:r>
          </w:p>
        </w:tc>
      </w:tr>
      <w:tr w:rsidR="00186468" w:rsidRPr="000E22DA" w14:paraId="71691297" w14:textId="77777777" w:rsidTr="00DE2BAA">
        <w:trPr>
          <w:trHeight w:val="397"/>
        </w:trPr>
        <w:tc>
          <w:tcPr>
            <w:tcW w:w="3523" w:type="dxa"/>
            <w:gridSpan w:val="4"/>
            <w:tcBorders>
              <w:top w:val="single" w:sz="4" w:space="0" w:color="auto"/>
              <w:left w:val="nil"/>
              <w:bottom w:val="nil"/>
              <w:right w:val="nil"/>
            </w:tcBorders>
            <w:shd w:val="clear" w:color="auto" w:fill="auto"/>
            <w:tcMar>
              <w:top w:w="28" w:type="dxa"/>
            </w:tcMar>
            <w:vAlign w:val="center"/>
          </w:tcPr>
          <w:p w14:paraId="06E10048" w14:textId="641333D0" w:rsidR="00186468" w:rsidRPr="00AA5726" w:rsidRDefault="00E1666A" w:rsidP="00186468">
            <w:pPr>
              <w:pStyle w:val="FormularText"/>
              <w:rPr>
                <w:b/>
                <w:lang w:val="en-US"/>
              </w:rPr>
            </w:pPr>
            <w:r w:rsidRPr="00AA5726">
              <w:rPr>
                <w:b/>
                <w:lang w:val="en-US"/>
              </w:rPr>
              <w:t>Next meeting</w:t>
            </w:r>
            <w:r w:rsidR="00186468" w:rsidRPr="00AA5726">
              <w:rPr>
                <w:b/>
                <w:lang w:val="en-US"/>
              </w:rPr>
              <w:t>:</w:t>
            </w:r>
          </w:p>
        </w:tc>
        <w:tc>
          <w:tcPr>
            <w:tcW w:w="5889" w:type="dxa"/>
            <w:gridSpan w:val="8"/>
            <w:tcBorders>
              <w:top w:val="single" w:sz="4" w:space="0" w:color="auto"/>
              <w:left w:val="nil"/>
              <w:bottom w:val="nil"/>
              <w:right w:val="nil"/>
            </w:tcBorders>
            <w:shd w:val="clear" w:color="auto" w:fill="auto"/>
            <w:vAlign w:val="center"/>
          </w:tcPr>
          <w:p w14:paraId="00D473BF" w14:textId="22DB4E15" w:rsidR="00186468" w:rsidRPr="00AA5726" w:rsidRDefault="008432F4" w:rsidP="00186468">
            <w:pPr>
              <w:pStyle w:val="FormularText"/>
              <w:rPr>
                <w:b/>
                <w:lang w:val="en-US"/>
              </w:rPr>
            </w:pPr>
            <w:r w:rsidRPr="00AA5726">
              <w:rPr>
                <w:b/>
                <w:lang w:val="en-US"/>
              </w:rPr>
              <w:t>Attachments</w:t>
            </w:r>
            <w:r w:rsidR="00186468" w:rsidRPr="00AA5726">
              <w:rPr>
                <w:b/>
                <w:lang w:val="en-US"/>
              </w:rPr>
              <w:t>:</w:t>
            </w:r>
          </w:p>
        </w:tc>
      </w:tr>
      <w:tr w:rsidR="00186468" w:rsidRPr="000E22DA" w14:paraId="245AD963" w14:textId="77777777" w:rsidTr="00DE2BAA">
        <w:tc>
          <w:tcPr>
            <w:tcW w:w="3523" w:type="dxa"/>
            <w:gridSpan w:val="4"/>
            <w:tcBorders>
              <w:top w:val="nil"/>
              <w:left w:val="nil"/>
              <w:bottom w:val="nil"/>
              <w:right w:val="nil"/>
            </w:tcBorders>
            <w:shd w:val="clear" w:color="auto" w:fill="auto"/>
            <w:tcMar>
              <w:top w:w="28" w:type="dxa"/>
            </w:tcMar>
          </w:tcPr>
          <w:p w14:paraId="66FB3180" w14:textId="00FBF607" w:rsidR="00186468" w:rsidRPr="00AA5726" w:rsidRDefault="00186468" w:rsidP="002D4923">
            <w:pPr>
              <w:pStyle w:val="Fliesstext"/>
              <w:numPr>
                <w:ilvl w:val="0"/>
                <w:numId w:val="7"/>
              </w:numPr>
              <w:rPr>
                <w:lang w:val="en-US"/>
              </w:rPr>
            </w:pPr>
            <w:r w:rsidRPr="00AA5726">
              <w:rPr>
                <w:lang w:val="en-US"/>
              </w:rPr>
              <w:br w:type="page"/>
            </w:r>
            <w:r w:rsidR="00393F5C">
              <w:rPr>
                <w:lang w:val="en-US"/>
              </w:rPr>
              <w:t>xx</w:t>
            </w:r>
            <w:r w:rsidR="0020679F">
              <w:rPr>
                <w:lang w:val="en-US"/>
              </w:rPr>
              <w:t>.0</w:t>
            </w:r>
            <w:r w:rsidR="00703082">
              <w:rPr>
                <w:lang w:val="en-US"/>
              </w:rPr>
              <w:t>5</w:t>
            </w:r>
            <w:r w:rsidR="0020679F">
              <w:rPr>
                <w:lang w:val="en-US"/>
              </w:rPr>
              <w:t>.22</w:t>
            </w:r>
            <w:r w:rsidR="006D0198">
              <w:rPr>
                <w:lang w:val="en-US"/>
              </w:rPr>
              <w:t>/1</w:t>
            </w:r>
            <w:r w:rsidR="0019174F">
              <w:rPr>
                <w:lang w:val="en-US"/>
              </w:rPr>
              <w:t>5</w:t>
            </w:r>
            <w:r w:rsidR="006D0198">
              <w:rPr>
                <w:lang w:val="en-US"/>
              </w:rPr>
              <w:t>.00</w:t>
            </w:r>
          </w:p>
          <w:p w14:paraId="4DA6F09D" w14:textId="77777777" w:rsidR="00186468" w:rsidRPr="00AA5726" w:rsidRDefault="00186468" w:rsidP="00186468">
            <w:pPr>
              <w:pStyle w:val="FormularText"/>
              <w:rPr>
                <w:lang w:val="en-US"/>
              </w:rPr>
            </w:pPr>
          </w:p>
        </w:tc>
        <w:tc>
          <w:tcPr>
            <w:tcW w:w="5889" w:type="dxa"/>
            <w:gridSpan w:val="8"/>
            <w:tcBorders>
              <w:top w:val="nil"/>
              <w:left w:val="nil"/>
              <w:bottom w:val="nil"/>
              <w:right w:val="nil"/>
            </w:tcBorders>
            <w:shd w:val="clear" w:color="auto" w:fill="auto"/>
          </w:tcPr>
          <w:p w14:paraId="65EB921D" w14:textId="2BE51049" w:rsidR="00F64F1B" w:rsidRDefault="00F64F1B" w:rsidP="009156B9">
            <w:pPr>
              <w:pStyle w:val="Aufzhlungunnummeriert"/>
              <w:rPr>
                <w:lang w:val="en-US"/>
              </w:rPr>
            </w:pPr>
          </w:p>
          <w:p w14:paraId="18698D35" w14:textId="27FC1494" w:rsidR="00384EFF" w:rsidRPr="00F64F1B" w:rsidRDefault="00384EFF" w:rsidP="00F64F1B">
            <w:pPr>
              <w:pStyle w:val="Aufzhlungunnummeriert"/>
              <w:rPr>
                <w:lang w:val="en-US"/>
              </w:rPr>
            </w:pPr>
          </w:p>
        </w:tc>
      </w:tr>
    </w:tbl>
    <w:p w14:paraId="4C52681B" w14:textId="633F30BC" w:rsidR="00E3054B" w:rsidRDefault="00E3054B" w:rsidP="00E3054B">
      <w:pPr>
        <w:pStyle w:val="Fliesstext"/>
      </w:pPr>
    </w:p>
    <w:p w14:paraId="1070B60B" w14:textId="77777777" w:rsidR="00DE2BAA" w:rsidRDefault="00DE2BAA" w:rsidP="000800FD">
      <w:pPr>
        <w:pStyle w:val="Fliesstext"/>
        <w:rPr>
          <w:rFonts w:cs="Times New Roman"/>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619"/>
        <w:gridCol w:w="480"/>
        <w:gridCol w:w="522"/>
        <w:gridCol w:w="791"/>
      </w:tblGrid>
      <w:tr w:rsidR="00DE2BAA" w:rsidRPr="005A71AD" w14:paraId="2EC3E535" w14:textId="77777777" w:rsidTr="005A71AD">
        <w:trPr>
          <w:tblHeader/>
        </w:trPr>
        <w:tc>
          <w:tcPr>
            <w:tcW w:w="7619" w:type="dxa"/>
            <w:tcBorders>
              <w:top w:val="nil"/>
              <w:left w:val="nil"/>
              <w:bottom w:val="single" w:sz="4" w:space="0" w:color="auto"/>
              <w:right w:val="single" w:sz="4" w:space="0" w:color="auto"/>
            </w:tcBorders>
            <w:shd w:val="clear" w:color="auto" w:fill="auto"/>
            <w:tcMar>
              <w:right w:w="170" w:type="dxa"/>
            </w:tcMar>
            <w:vAlign w:val="center"/>
          </w:tcPr>
          <w:p w14:paraId="4F047C7E" w14:textId="6D0CC263" w:rsidR="00DE2BAA" w:rsidRPr="004B18E9" w:rsidRDefault="004B18E9" w:rsidP="005A71AD">
            <w:pPr>
              <w:pStyle w:val="FormularText"/>
              <w:rPr>
                <w:i/>
                <w:iCs/>
                <w:lang w:val="en-GB"/>
              </w:rPr>
            </w:pPr>
            <w:r w:rsidRPr="004B18E9">
              <w:rPr>
                <w:i/>
                <w:iCs/>
                <w:lang w:val="en-GB"/>
              </w:rPr>
              <w:lastRenderedPageBreak/>
              <w:t>(Legend for type: D = Decision, P = Pending, I = Information</w:t>
            </w:r>
            <w:r w:rsidR="00DE2BAA" w:rsidRPr="004B18E9">
              <w:rPr>
                <w:i/>
                <w:iCs/>
                <w:lang w:val="en-GB"/>
              </w:rPr>
              <w:t>)</w:t>
            </w:r>
          </w:p>
        </w:tc>
        <w:tc>
          <w:tcPr>
            <w:tcW w:w="480" w:type="dxa"/>
            <w:tcBorders>
              <w:top w:val="nil"/>
              <w:left w:val="single" w:sz="4" w:space="0" w:color="auto"/>
              <w:bottom w:val="single" w:sz="4" w:space="0" w:color="auto"/>
              <w:right w:val="nil"/>
            </w:tcBorders>
            <w:shd w:val="clear" w:color="auto" w:fill="auto"/>
            <w:tcMar>
              <w:top w:w="57" w:type="dxa"/>
              <w:left w:w="85" w:type="dxa"/>
              <w:bottom w:w="57" w:type="dxa"/>
              <w:right w:w="85" w:type="dxa"/>
            </w:tcMar>
            <w:vAlign w:val="center"/>
          </w:tcPr>
          <w:p w14:paraId="7A28C5F6" w14:textId="238B8DF8" w:rsidR="00DE2BAA" w:rsidRPr="00591CF0" w:rsidRDefault="00DE2BAA" w:rsidP="005A71AD">
            <w:pPr>
              <w:pStyle w:val="FormularText"/>
            </w:pPr>
            <w:r w:rsidRPr="00591CF0">
              <w:t>Ty</w:t>
            </w:r>
            <w:r w:rsidR="006573F9">
              <w:t>p</w:t>
            </w:r>
          </w:p>
        </w:tc>
        <w:tc>
          <w:tcPr>
            <w:tcW w:w="522" w:type="dxa"/>
            <w:tcBorders>
              <w:top w:val="nil"/>
              <w:left w:val="nil"/>
              <w:bottom w:val="single" w:sz="4" w:space="0" w:color="auto"/>
              <w:right w:val="nil"/>
            </w:tcBorders>
            <w:vAlign w:val="center"/>
          </w:tcPr>
          <w:p w14:paraId="093F668E" w14:textId="62FFEB9B" w:rsidR="00DE2BAA" w:rsidRPr="00591CF0" w:rsidRDefault="003E7990" w:rsidP="005A71AD">
            <w:pPr>
              <w:pStyle w:val="FormularText"/>
            </w:pPr>
            <w:r>
              <w:t xml:space="preserve"> </w:t>
            </w:r>
            <w:r w:rsidR="00301B47">
              <w:t>Resp</w:t>
            </w:r>
            <w:r w:rsidR="00DE2BAA" w:rsidRPr="00591CF0">
              <w:t>.:</w:t>
            </w:r>
          </w:p>
        </w:tc>
        <w:tc>
          <w:tcPr>
            <w:tcW w:w="791" w:type="dxa"/>
            <w:tcBorders>
              <w:top w:val="nil"/>
              <w:left w:val="nil"/>
              <w:bottom w:val="single" w:sz="4" w:space="0" w:color="auto"/>
              <w:right w:val="nil"/>
            </w:tcBorders>
            <w:shd w:val="clear" w:color="auto" w:fill="auto"/>
            <w:tcMar>
              <w:top w:w="57" w:type="dxa"/>
              <w:left w:w="85" w:type="dxa"/>
              <w:bottom w:w="57" w:type="dxa"/>
            </w:tcMar>
            <w:vAlign w:val="center"/>
          </w:tcPr>
          <w:p w14:paraId="604E168C" w14:textId="45EF08DE" w:rsidR="00DE2BAA" w:rsidRPr="00591CF0" w:rsidRDefault="006573F9" w:rsidP="005A71AD">
            <w:pPr>
              <w:pStyle w:val="FormularText"/>
            </w:pPr>
            <w:r>
              <w:t>Date</w:t>
            </w:r>
            <w:r w:rsidR="00DE2BAA" w:rsidRPr="00591CF0">
              <w:t>:</w:t>
            </w:r>
          </w:p>
        </w:tc>
      </w:tr>
      <w:tr w:rsidR="000C442A" w:rsidRPr="007F64AB" w14:paraId="51DB31B8" w14:textId="77777777" w:rsidTr="005A71AD">
        <w:tc>
          <w:tcPr>
            <w:tcW w:w="7619" w:type="dxa"/>
            <w:tcBorders>
              <w:top w:val="nil"/>
              <w:left w:val="nil"/>
              <w:bottom w:val="nil"/>
              <w:right w:val="single" w:sz="4" w:space="0" w:color="auto"/>
            </w:tcBorders>
            <w:shd w:val="clear" w:color="auto" w:fill="auto"/>
            <w:tcMar>
              <w:right w:w="170" w:type="dxa"/>
            </w:tcMar>
          </w:tcPr>
          <w:p w14:paraId="25683079" w14:textId="2CAFF9CF" w:rsidR="000C442A" w:rsidRDefault="000C442A" w:rsidP="000C442A">
            <w:pPr>
              <w:pStyle w:val="Heading1"/>
              <w:rPr>
                <w:b w:val="0"/>
                <w:bCs/>
                <w:lang w:val="en-US"/>
              </w:rPr>
            </w:pPr>
            <w:r w:rsidRPr="000C442A">
              <w:rPr>
                <w:lang w:val="en-US"/>
              </w:rPr>
              <w:t>Modelling</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186A00" w14:textId="77777777" w:rsidR="000C442A" w:rsidRDefault="000C442A" w:rsidP="00D41D9F">
            <w:pPr>
              <w:pStyle w:val="FormularZustndig"/>
              <w:rPr>
                <w:lang w:val="en-US"/>
              </w:rPr>
            </w:pPr>
          </w:p>
        </w:tc>
        <w:tc>
          <w:tcPr>
            <w:tcW w:w="522" w:type="dxa"/>
            <w:tcBorders>
              <w:top w:val="nil"/>
              <w:left w:val="nil"/>
              <w:bottom w:val="nil"/>
              <w:right w:val="nil"/>
            </w:tcBorders>
          </w:tcPr>
          <w:p w14:paraId="28A745E3"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30DEAC" w14:textId="77777777" w:rsidR="000C442A" w:rsidRDefault="000C442A" w:rsidP="00D41D9F">
            <w:pPr>
              <w:pStyle w:val="FormularZustndig"/>
              <w:rPr>
                <w:lang w:val="en-US"/>
              </w:rPr>
            </w:pPr>
          </w:p>
        </w:tc>
      </w:tr>
      <w:tr w:rsidR="0006247A" w:rsidRPr="0006247A" w14:paraId="71DCD4CD" w14:textId="77777777" w:rsidTr="005A71AD">
        <w:tc>
          <w:tcPr>
            <w:tcW w:w="7619" w:type="dxa"/>
            <w:tcBorders>
              <w:top w:val="nil"/>
              <w:left w:val="nil"/>
              <w:bottom w:val="nil"/>
              <w:right w:val="single" w:sz="4" w:space="0" w:color="auto"/>
            </w:tcBorders>
            <w:shd w:val="clear" w:color="auto" w:fill="auto"/>
            <w:tcMar>
              <w:right w:w="170" w:type="dxa"/>
            </w:tcMar>
          </w:tcPr>
          <w:p w14:paraId="141C7883" w14:textId="77777777" w:rsidR="00F7570E" w:rsidRPr="00F7570E" w:rsidRDefault="00A45D6B" w:rsidP="001E160E">
            <w:pPr>
              <w:pStyle w:val="Fliesstext"/>
              <w:numPr>
                <w:ilvl w:val="0"/>
                <w:numId w:val="7"/>
              </w:numPr>
              <w:rPr>
                <w:lang w:val="en-GB"/>
              </w:rPr>
            </w:pPr>
            <w:r w:rsidRPr="00A45D6B">
              <w:rPr>
                <w:b/>
                <w:bCs/>
                <w:lang w:val="en-US"/>
              </w:rPr>
              <w:t>Potential Evapotranspiration Calculation:</w:t>
            </w:r>
            <w:r>
              <w:rPr>
                <w:lang w:val="en-US"/>
              </w:rPr>
              <w:t xml:space="preserve"> A</w:t>
            </w:r>
            <w:r w:rsidR="00A705E8" w:rsidRPr="00A705E8">
              <w:rPr>
                <w:lang w:val="en-US"/>
              </w:rPr>
              <w:t>n alternative methodology involving the conversion of PET values into mass units w</w:t>
            </w:r>
            <w:r w:rsidR="005E7D92">
              <w:rPr>
                <w:lang w:val="en-US"/>
              </w:rPr>
              <w:t>as</w:t>
            </w:r>
            <w:r w:rsidR="00A705E8" w:rsidRPr="00A705E8">
              <w:rPr>
                <w:lang w:val="en-US"/>
              </w:rPr>
              <w:t xml:space="preserve"> employed. This alternative approach utilize</w:t>
            </w:r>
            <w:r w:rsidR="00EB357E">
              <w:rPr>
                <w:lang w:val="en-US"/>
              </w:rPr>
              <w:t>s</w:t>
            </w:r>
            <w:r w:rsidR="00A705E8" w:rsidRPr="00A705E8">
              <w:rPr>
                <w:lang w:val="en-US"/>
              </w:rPr>
              <w:t xml:space="preserve"> the </w:t>
            </w:r>
            <w:proofErr w:type="spellStart"/>
            <w:proofErr w:type="gramStart"/>
            <w:r w:rsidR="0063645D">
              <w:rPr>
                <w:lang w:val="en-US"/>
              </w:rPr>
              <w:t>cwd</w:t>
            </w:r>
            <w:proofErr w:type="spellEnd"/>
            <w:r w:rsidR="0063645D">
              <w:rPr>
                <w:lang w:val="en-US"/>
              </w:rPr>
              <w:t>::</w:t>
            </w:r>
            <w:proofErr w:type="gramEnd"/>
            <w:r w:rsidR="0063645D">
              <w:rPr>
                <w:lang w:val="en-US"/>
              </w:rPr>
              <w:t>pet() function</w:t>
            </w:r>
            <w:r w:rsidR="00A705E8" w:rsidRPr="00A705E8">
              <w:rPr>
                <w:lang w:val="en-US"/>
              </w:rPr>
              <w:t xml:space="preserve">, as opposed to employing the function </w:t>
            </w:r>
            <w:proofErr w:type="spellStart"/>
            <w:r w:rsidR="00A705E8" w:rsidRPr="00A705E8">
              <w:rPr>
                <w:lang w:val="en-US"/>
              </w:rPr>
              <w:t>cwd</w:t>
            </w:r>
            <w:proofErr w:type="spellEnd"/>
            <w:r w:rsidR="00A705E8" w:rsidRPr="00A705E8">
              <w:rPr>
                <w:lang w:val="en-US"/>
              </w:rPr>
              <w:t>::</w:t>
            </w:r>
            <w:proofErr w:type="spellStart"/>
            <w:r w:rsidR="00A705E8" w:rsidRPr="00A705E8">
              <w:rPr>
                <w:lang w:val="en-US"/>
              </w:rPr>
              <w:t>convert_et</w:t>
            </w:r>
            <w:proofErr w:type="spellEnd"/>
            <w:r w:rsidR="00A705E8" w:rsidRPr="00A705E8">
              <w:rPr>
                <w:lang w:val="en-US"/>
              </w:rPr>
              <w:t>().</w:t>
            </w:r>
          </w:p>
          <w:p w14:paraId="70777440" w14:textId="4EBB617C" w:rsidR="0006247A" w:rsidRPr="001E160E" w:rsidRDefault="00F7570E" w:rsidP="001E160E">
            <w:pPr>
              <w:pStyle w:val="Fliesstext"/>
              <w:numPr>
                <w:ilvl w:val="0"/>
                <w:numId w:val="7"/>
              </w:numPr>
              <w:rPr>
                <w:lang w:val="en-GB"/>
              </w:rPr>
            </w:pPr>
            <w:proofErr w:type="gramStart"/>
            <w:r>
              <w:rPr>
                <w:b/>
                <w:bCs/>
                <w:lang w:val="en-US"/>
              </w:rPr>
              <w:t>pet(</w:t>
            </w:r>
            <w:proofErr w:type="gramEnd"/>
            <w:r>
              <w:rPr>
                <w:b/>
                <w:bCs/>
                <w:lang w:val="en-US"/>
              </w:rPr>
              <w:t>):</w:t>
            </w:r>
            <w:r>
              <w:rPr>
                <w:lang w:val="en-US"/>
              </w:rPr>
              <w:t xml:space="preserve"> </w:t>
            </w:r>
            <w:r w:rsidR="004A64D9">
              <w:rPr>
                <w:lang w:val="en-US"/>
              </w:rPr>
              <w:t xml:space="preserve">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B3B1DD" w14:textId="4C2EAD86" w:rsidR="0006247A" w:rsidRPr="0006247A" w:rsidRDefault="00A45D6B" w:rsidP="00D41D9F">
            <w:pPr>
              <w:pStyle w:val="FormularZustndig"/>
              <w:rPr>
                <w:lang w:val="en-US"/>
              </w:rPr>
            </w:pPr>
            <w:r>
              <w:rPr>
                <w:lang w:val="en-US"/>
              </w:rPr>
              <w:t>I</w:t>
            </w:r>
          </w:p>
        </w:tc>
        <w:tc>
          <w:tcPr>
            <w:tcW w:w="522" w:type="dxa"/>
            <w:tcBorders>
              <w:top w:val="nil"/>
              <w:left w:val="nil"/>
              <w:bottom w:val="nil"/>
              <w:right w:val="nil"/>
            </w:tcBorders>
          </w:tcPr>
          <w:p w14:paraId="55BB3371" w14:textId="77777777" w:rsidR="0006247A" w:rsidRPr="0006247A" w:rsidRDefault="0006247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09B14CD2" w14:textId="3467F85E" w:rsidR="0006247A" w:rsidRPr="0006247A" w:rsidRDefault="001B6DAE" w:rsidP="00D41D9F">
            <w:pPr>
              <w:pStyle w:val="FormularZustndig"/>
              <w:rPr>
                <w:lang w:val="en-US"/>
              </w:rPr>
            </w:pPr>
            <w:r>
              <w:rPr>
                <w:lang w:val="en-US"/>
              </w:rPr>
              <w:t>1</w:t>
            </w:r>
            <w:r w:rsidR="00A45D6B">
              <w:rPr>
                <w:lang w:val="en-US"/>
              </w:rPr>
              <w:t>4</w:t>
            </w:r>
            <w:r w:rsidR="00B72A76">
              <w:rPr>
                <w:lang w:val="en-US"/>
              </w:rPr>
              <w:t>.0</w:t>
            </w:r>
            <w:r w:rsidR="00A23C51">
              <w:rPr>
                <w:lang w:val="en-US"/>
              </w:rPr>
              <w:t>5</w:t>
            </w:r>
          </w:p>
        </w:tc>
      </w:tr>
      <w:tr w:rsidR="00422393" w:rsidRPr="00393F5C" w14:paraId="2AA6B458" w14:textId="77777777" w:rsidTr="005A71AD">
        <w:tc>
          <w:tcPr>
            <w:tcW w:w="7619" w:type="dxa"/>
            <w:tcBorders>
              <w:top w:val="nil"/>
              <w:left w:val="nil"/>
              <w:bottom w:val="nil"/>
              <w:right w:val="single" w:sz="4" w:space="0" w:color="auto"/>
            </w:tcBorders>
            <w:shd w:val="clear" w:color="auto" w:fill="auto"/>
            <w:tcMar>
              <w:right w:w="170" w:type="dxa"/>
            </w:tcMar>
          </w:tcPr>
          <w:p w14:paraId="304835C6" w14:textId="7F3D9EA4" w:rsidR="00422393" w:rsidRPr="00592A33" w:rsidRDefault="00422393" w:rsidP="001E160E">
            <w:pPr>
              <w:pStyle w:val="Fliesstext"/>
              <w:numPr>
                <w:ilvl w:val="0"/>
                <w:numId w:val="7"/>
              </w:numPr>
              <w:rPr>
                <w:b/>
                <w:bCs/>
                <w:lang w:val="en-US"/>
              </w:rPr>
            </w:pPr>
            <w:r w:rsidRPr="00C77B5E">
              <w:rPr>
                <w:lang w:val="en-US"/>
              </w:rPr>
              <w:t xml:space="preserve">A parameter for the </w:t>
            </w:r>
            <w:proofErr w:type="gramStart"/>
            <w:r w:rsidRPr="00C77B5E">
              <w:rPr>
                <w:lang w:val="en-US"/>
              </w:rPr>
              <w:t>pet(</w:t>
            </w:r>
            <w:proofErr w:type="gramEnd"/>
            <w:r w:rsidRPr="00C77B5E">
              <w:rPr>
                <w:lang w:val="en-US"/>
              </w:rPr>
              <w:t xml:space="preserve">) function is </w:t>
            </w:r>
            <w:r w:rsidRPr="00C77B5E">
              <w:rPr>
                <w:b/>
                <w:bCs/>
                <w:lang w:val="en-US"/>
              </w:rPr>
              <w:t>surface pressure</w:t>
            </w:r>
            <w:r w:rsidRPr="00C77B5E">
              <w:rPr>
                <w:lang w:val="en-US"/>
              </w:rPr>
              <w:t xml:space="preserve">. Since the </w:t>
            </w:r>
            <w:proofErr w:type="spellStart"/>
            <w:r w:rsidRPr="00C77B5E">
              <w:rPr>
                <w:lang w:val="en-US"/>
              </w:rPr>
              <w:t>NetCDF</w:t>
            </w:r>
            <w:proofErr w:type="spellEnd"/>
            <w:r w:rsidRPr="00C77B5E">
              <w:rPr>
                <w:lang w:val="en-US"/>
              </w:rPr>
              <w:t xml:space="preserve"> files of the CMIP6ng data do not contain information about elevation or altitude, the pressure value cannot be provided as a parameter. To address this issue, the ETOPO1 digital elevation model was </w:t>
            </w:r>
            <w:proofErr w:type="spellStart"/>
            <w:r w:rsidRPr="00C77B5E">
              <w:rPr>
                <w:lang w:val="en-US"/>
              </w:rPr>
              <w:t>regridded</w:t>
            </w:r>
            <w:proofErr w:type="spellEnd"/>
            <w:r w:rsidRPr="00C77B5E">
              <w:rPr>
                <w:lang w:val="en-US"/>
              </w:rPr>
              <w:t xml:space="preserve"> to the model's grid, allowing the determination of height above sea level</w:t>
            </w:r>
            <w:r w:rsidR="00C77B5E" w:rsidRPr="00C77B5E">
              <w:rPr>
                <w:lang w:val="en-US"/>
              </w:rPr>
              <w:t xml:space="preserve"> for each grid cell.</w:t>
            </w:r>
            <w:r w:rsidR="00A918B9">
              <w:rPr>
                <w:lang w:val="en-US"/>
              </w:rPr>
              <w:t xml:space="preserve"> Steps taken:</w:t>
            </w:r>
          </w:p>
          <w:p w14:paraId="2419014B" w14:textId="5ABF3BF3" w:rsidR="00592A33" w:rsidRPr="00A45D6B" w:rsidRDefault="00592A33" w:rsidP="00CF6A13">
            <w:pPr>
              <w:pStyle w:val="Fliesstext"/>
              <w:numPr>
                <w:ilvl w:val="1"/>
                <w:numId w:val="7"/>
              </w:numPr>
              <w:rPr>
                <w:b/>
                <w:bCs/>
                <w:lang w:val="en-US"/>
              </w:rPr>
            </w:pPr>
            <w:r w:rsidRPr="006C36FC">
              <w:rPr>
                <w:highlight w:val="yellow"/>
                <w:lang w:val="en-US"/>
              </w:rPr>
              <w:t xml:space="preserve">copied </w:t>
            </w:r>
            <w:proofErr w:type="spellStart"/>
            <w:r w:rsidR="00CF6A13" w:rsidRPr="006C36FC">
              <w:rPr>
                <w:highlight w:val="yellow"/>
                <w:lang w:val="en-US"/>
              </w:rPr>
              <w:t>etopo_NA_NA</w:t>
            </w:r>
            <w:proofErr w:type="spellEnd"/>
            <w:r w:rsidR="00CF6A13" w:rsidRPr="006C36FC">
              <w:rPr>
                <w:highlight w:val="yellow"/>
                <w:lang w:val="en-US"/>
              </w:rPr>
              <w:t xml:space="preserve"> to own folder. </w:t>
            </w:r>
            <w:r w:rsidR="00CA2EE5" w:rsidRPr="006C36FC">
              <w:rPr>
                <w:highlight w:val="yellow"/>
                <w:lang w:val="en-US"/>
              </w:rPr>
              <w:t xml:space="preserve">Tried to run </w:t>
            </w:r>
            <w:r w:rsidR="00122CDC" w:rsidRPr="006C36FC">
              <w:rPr>
                <w:highlight w:val="yellow"/>
                <w:lang w:val="en-US"/>
              </w:rPr>
              <w:t xml:space="preserve">proc_etopo.sh but </w:t>
            </w:r>
            <w:proofErr w:type="spellStart"/>
            <w:r w:rsidR="00122CDC" w:rsidRPr="006C36FC">
              <w:rPr>
                <w:highlight w:val="yellow"/>
                <w:lang w:val="en-US"/>
              </w:rPr>
              <w:t>cdo</w:t>
            </w:r>
            <w:proofErr w:type="spellEnd"/>
            <w:r w:rsidR="00122CDC" w:rsidRPr="006C36FC">
              <w:rPr>
                <w:highlight w:val="yellow"/>
                <w:lang w:val="en-US"/>
              </w:rPr>
              <w:t xml:space="preserve"> not installed. Tried to run </w:t>
            </w:r>
            <w:proofErr w:type="spellStart"/>
            <w:r w:rsidR="00122CDC" w:rsidRPr="006C36FC">
              <w:rPr>
                <w:highlight w:val="yellow"/>
                <w:lang w:val="en-US"/>
              </w:rPr>
              <w:t>proc_</w:t>
            </w:r>
            <w:proofErr w:type="gramStart"/>
            <w:r w:rsidR="00122CDC" w:rsidRPr="006C36FC">
              <w:rPr>
                <w:highlight w:val="yellow"/>
                <w:lang w:val="en-US"/>
              </w:rPr>
              <w:t>etopo.R</w:t>
            </w:r>
            <w:proofErr w:type="spellEnd"/>
            <w:proofErr w:type="gramEnd"/>
            <w:r w:rsidR="006C36FC" w:rsidRPr="006C36FC">
              <w:rPr>
                <w:highlight w:val="yellow"/>
                <w:lang w:val="en-US"/>
              </w:rPr>
              <w:t xml:space="preserve"> but library(</w:t>
            </w:r>
            <w:proofErr w:type="spellStart"/>
            <w:r w:rsidR="006C36FC" w:rsidRPr="006C36FC">
              <w:rPr>
                <w:highlight w:val="yellow"/>
                <w:lang w:val="en-US"/>
              </w:rPr>
              <w:t>rbeni</w:t>
            </w:r>
            <w:proofErr w:type="spellEnd"/>
            <w:r w:rsidR="006C36FC" w:rsidRPr="006C36FC">
              <w:rPr>
                <w:highlight w:val="yellow"/>
                <w:lang w:val="en-US"/>
              </w:rPr>
              <w:t>) not able to install.</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E536FD0" w14:textId="015F3A2C" w:rsidR="00422393" w:rsidRDefault="004D253E" w:rsidP="00D41D9F">
            <w:pPr>
              <w:pStyle w:val="FormularZustndig"/>
              <w:rPr>
                <w:lang w:val="en-US"/>
              </w:rPr>
            </w:pPr>
            <w:r>
              <w:rPr>
                <w:lang w:val="en-US"/>
              </w:rPr>
              <w:t>P</w:t>
            </w:r>
          </w:p>
        </w:tc>
        <w:tc>
          <w:tcPr>
            <w:tcW w:w="522" w:type="dxa"/>
            <w:tcBorders>
              <w:top w:val="nil"/>
              <w:left w:val="nil"/>
              <w:bottom w:val="nil"/>
              <w:right w:val="nil"/>
            </w:tcBorders>
          </w:tcPr>
          <w:p w14:paraId="11F5690A" w14:textId="77777777" w:rsidR="00422393" w:rsidRPr="0006247A" w:rsidRDefault="00422393"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0ECB5C75" w14:textId="77777777" w:rsidR="00422393" w:rsidRDefault="00422393" w:rsidP="00D41D9F">
            <w:pPr>
              <w:pStyle w:val="FormularZustndig"/>
              <w:rPr>
                <w:lang w:val="en-US"/>
              </w:rPr>
            </w:pPr>
          </w:p>
        </w:tc>
      </w:tr>
      <w:tr w:rsidR="00B8151E" w:rsidRPr="00B8151E" w14:paraId="5CD244D4" w14:textId="77777777" w:rsidTr="005A71AD">
        <w:tc>
          <w:tcPr>
            <w:tcW w:w="7619" w:type="dxa"/>
            <w:tcBorders>
              <w:top w:val="nil"/>
              <w:left w:val="nil"/>
              <w:bottom w:val="nil"/>
              <w:right w:val="single" w:sz="4" w:space="0" w:color="auto"/>
            </w:tcBorders>
            <w:shd w:val="clear" w:color="auto" w:fill="auto"/>
            <w:tcMar>
              <w:right w:w="170" w:type="dxa"/>
            </w:tcMar>
          </w:tcPr>
          <w:p w14:paraId="0DC0EF63" w14:textId="1BE3B926" w:rsidR="00B8151E" w:rsidRDefault="00CC3CFF" w:rsidP="00A861E7">
            <w:pPr>
              <w:pStyle w:val="Fliesstext"/>
              <w:numPr>
                <w:ilvl w:val="0"/>
                <w:numId w:val="7"/>
              </w:numPr>
              <w:rPr>
                <w:b/>
                <w:bCs/>
                <w:lang w:val="en-US"/>
              </w:rPr>
            </w:pPr>
            <w:r>
              <w:rPr>
                <w:lang w:val="en-US"/>
              </w:rPr>
              <w:t>Installed all required packages</w:t>
            </w:r>
            <w:r w:rsidR="003F49E4">
              <w:rPr>
                <w:lang w:val="en-US"/>
              </w:rPr>
              <w:t xml:space="preserve"> and </w:t>
            </w:r>
            <w:r>
              <w:rPr>
                <w:lang w:val="en-US"/>
              </w:rPr>
              <w:t xml:space="preserve">forked </w:t>
            </w:r>
            <w:proofErr w:type="spellStart"/>
            <w:r>
              <w:rPr>
                <w:lang w:val="en-US"/>
              </w:rPr>
              <w:t>cwd_global</w:t>
            </w:r>
            <w:proofErr w:type="spellEnd"/>
            <w:r w:rsidR="003F49E4">
              <w:rPr>
                <w:lang w:val="en-US"/>
              </w:rPr>
              <w:t xml:space="preserve">.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DAC57A5" w14:textId="3CA35A19" w:rsidR="00B8151E" w:rsidRDefault="003F49E4" w:rsidP="00D41D9F">
            <w:pPr>
              <w:pStyle w:val="FormularZustndig"/>
              <w:rPr>
                <w:lang w:val="en-US"/>
              </w:rPr>
            </w:pPr>
            <w:r>
              <w:rPr>
                <w:lang w:val="en-US"/>
              </w:rPr>
              <w:t>I</w:t>
            </w:r>
          </w:p>
        </w:tc>
        <w:tc>
          <w:tcPr>
            <w:tcW w:w="522" w:type="dxa"/>
            <w:tcBorders>
              <w:top w:val="nil"/>
              <w:left w:val="nil"/>
              <w:bottom w:val="nil"/>
              <w:right w:val="nil"/>
            </w:tcBorders>
          </w:tcPr>
          <w:p w14:paraId="17AB3501" w14:textId="77777777" w:rsidR="00B8151E" w:rsidRPr="00E86690" w:rsidRDefault="00B8151E"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1E1D1599" w14:textId="33813E8E" w:rsidR="00B8151E" w:rsidRDefault="001B6DAE" w:rsidP="00D41D9F">
            <w:pPr>
              <w:pStyle w:val="FormularZustndig"/>
              <w:rPr>
                <w:lang w:val="en-US"/>
              </w:rPr>
            </w:pPr>
            <w:r>
              <w:rPr>
                <w:lang w:val="en-US"/>
              </w:rPr>
              <w:t>1</w:t>
            </w:r>
            <w:r w:rsidR="003F49E4">
              <w:rPr>
                <w:lang w:val="en-US"/>
              </w:rPr>
              <w:t>4.</w:t>
            </w:r>
            <w:r>
              <w:rPr>
                <w:lang w:val="en-US"/>
              </w:rPr>
              <w:t>0</w:t>
            </w:r>
            <w:r w:rsidR="003F49E4">
              <w:rPr>
                <w:lang w:val="en-US"/>
              </w:rPr>
              <w:t>5</w:t>
            </w:r>
          </w:p>
        </w:tc>
      </w:tr>
      <w:tr w:rsidR="00074D94" w:rsidRPr="009865C6" w14:paraId="48C390FF" w14:textId="77777777" w:rsidTr="005A71AD">
        <w:tc>
          <w:tcPr>
            <w:tcW w:w="7619" w:type="dxa"/>
            <w:tcBorders>
              <w:top w:val="nil"/>
              <w:left w:val="nil"/>
              <w:bottom w:val="nil"/>
              <w:right w:val="single" w:sz="4" w:space="0" w:color="auto"/>
            </w:tcBorders>
            <w:shd w:val="clear" w:color="auto" w:fill="auto"/>
            <w:tcMar>
              <w:right w:w="170" w:type="dxa"/>
            </w:tcMar>
          </w:tcPr>
          <w:p w14:paraId="06178D6E" w14:textId="1FD9F34C" w:rsidR="00E4140A" w:rsidRPr="00E4140A" w:rsidRDefault="00316F90" w:rsidP="00A861E7">
            <w:pPr>
              <w:pStyle w:val="Fliesstext"/>
              <w:numPr>
                <w:ilvl w:val="0"/>
                <w:numId w:val="7"/>
              </w:numPr>
              <w:rPr>
                <w:b/>
                <w:bCs/>
                <w:lang w:val="en-US"/>
              </w:rPr>
            </w:pPr>
            <w:proofErr w:type="spellStart"/>
            <w:r w:rsidRPr="002E40C9">
              <w:rPr>
                <w:b/>
                <w:bCs/>
                <w:lang w:val="en-US"/>
              </w:rPr>
              <w:t>c</w:t>
            </w:r>
            <w:r w:rsidR="00074D94" w:rsidRPr="00A15BAA">
              <w:rPr>
                <w:b/>
                <w:bCs/>
                <w:lang w:val="en-US"/>
              </w:rPr>
              <w:t>wd</w:t>
            </w:r>
            <w:r>
              <w:rPr>
                <w:b/>
                <w:bCs/>
                <w:lang w:val="en-US"/>
              </w:rPr>
              <w:t>_global</w:t>
            </w:r>
            <w:proofErr w:type="spellEnd"/>
            <w:r w:rsidR="00074D94" w:rsidRPr="00A15BAA">
              <w:rPr>
                <w:b/>
                <w:bCs/>
                <w:lang w:val="en-US"/>
              </w:rPr>
              <w:t>:</w:t>
            </w:r>
            <w:r w:rsidR="00074D94">
              <w:rPr>
                <w:lang w:val="en-US"/>
              </w:rPr>
              <w:t xml:space="preserve"> </w:t>
            </w:r>
            <w:r w:rsidR="00FB75B2">
              <w:rPr>
                <w:lang w:val="en-US"/>
              </w:rPr>
              <w:t>forked</w:t>
            </w:r>
            <w:r w:rsidR="00074D94" w:rsidRPr="006F3ED3">
              <w:rPr>
                <w:lang w:val="en-US"/>
              </w:rPr>
              <w:t xml:space="preserve"> repo for the global </w:t>
            </w:r>
            <w:proofErr w:type="spellStart"/>
            <w:r w:rsidR="00074D94" w:rsidRPr="006F3ED3">
              <w:rPr>
                <w:lang w:val="en-US"/>
              </w:rPr>
              <w:t>cwd</w:t>
            </w:r>
            <w:proofErr w:type="spellEnd"/>
            <w:r w:rsidR="00074D94" w:rsidRPr="006F3ED3">
              <w:rPr>
                <w:lang w:val="en-US"/>
              </w:rPr>
              <w:t xml:space="preserve"> data</w:t>
            </w:r>
            <w:r w:rsidR="00FB75B2">
              <w:rPr>
                <w:lang w:val="en-US"/>
              </w:rPr>
              <w:t xml:space="preserve"> and cloned it locally.</w:t>
            </w:r>
          </w:p>
          <w:p w14:paraId="4A6A8149" w14:textId="1414B144" w:rsidR="00B053E2" w:rsidRPr="00C43878" w:rsidRDefault="00631FD6" w:rsidP="00C43878">
            <w:pPr>
              <w:pStyle w:val="Fliesstext"/>
              <w:numPr>
                <w:ilvl w:val="1"/>
                <w:numId w:val="7"/>
              </w:numPr>
              <w:rPr>
                <w:b/>
                <w:bCs/>
                <w:lang w:val="en-US"/>
              </w:rPr>
            </w:pPr>
            <w:r>
              <w:rPr>
                <w:b/>
                <w:bCs/>
                <w:lang w:val="en-US"/>
              </w:rPr>
              <w:t>1.</w:t>
            </w:r>
            <w:r>
              <w:rPr>
                <w:lang w:val="en-US"/>
              </w:rPr>
              <w:t xml:space="preserve"> </w:t>
            </w:r>
            <w:r w:rsidR="00637491" w:rsidRPr="00637491">
              <w:rPr>
                <w:b/>
                <w:bCs/>
                <w:lang w:val="en-US"/>
              </w:rPr>
              <w:t>m</w:t>
            </w:r>
            <w:r w:rsidR="00DE5999" w:rsidRPr="00637491">
              <w:rPr>
                <w:b/>
                <w:bCs/>
                <w:lang w:val="en-US"/>
              </w:rPr>
              <w:t>ap</w:t>
            </w:r>
            <w:r w:rsidR="00637491" w:rsidRPr="00637491">
              <w:rPr>
                <w:b/>
                <w:bCs/>
                <w:lang w:val="en-US"/>
              </w:rPr>
              <w:t>2tidy:</w:t>
            </w:r>
            <w:r w:rsidR="00637491">
              <w:rPr>
                <w:lang w:val="en-US"/>
              </w:rPr>
              <w:t xml:space="preserve"> </w:t>
            </w:r>
            <w:r w:rsidR="00F32A39" w:rsidRPr="00F32A39">
              <w:rPr>
                <w:lang w:val="en-US"/>
              </w:rPr>
              <w:t xml:space="preserve">The 'map2tidy' function </w:t>
            </w:r>
            <w:r w:rsidR="00FB75B2">
              <w:rPr>
                <w:lang w:val="en-US"/>
              </w:rPr>
              <w:t>is</w:t>
            </w:r>
            <w:r w:rsidR="00F32A39" w:rsidRPr="00F32A39">
              <w:rPr>
                <w:lang w:val="en-US"/>
              </w:rPr>
              <w:t xml:space="preserve"> utilized to extract longitude "stripes" across the entire time-series dataset. </w:t>
            </w:r>
            <w:r w:rsidR="00AE3455">
              <w:rPr>
                <w:lang w:val="en-US"/>
              </w:rPr>
              <w:t>It w</w:t>
            </w:r>
            <w:r w:rsidR="00AE3455" w:rsidRPr="00EF27DA">
              <w:rPr>
                <w:lang w:val="en-US"/>
              </w:rPr>
              <w:t>rites data to .</w:t>
            </w:r>
            <w:proofErr w:type="spellStart"/>
            <w:r w:rsidR="00AE3455" w:rsidRPr="00EF27DA">
              <w:rPr>
                <w:lang w:val="en-US"/>
              </w:rPr>
              <w:t>rds</w:t>
            </w:r>
            <w:proofErr w:type="spellEnd"/>
            <w:r w:rsidR="00AE3455" w:rsidRPr="00EF27DA">
              <w:rPr>
                <w:lang w:val="en-US"/>
              </w:rPr>
              <w:t xml:space="preserve"> files for each longitude index.</w:t>
            </w:r>
            <w:r w:rsidR="00630842">
              <w:rPr>
                <w:lang w:val="en-US"/>
              </w:rPr>
              <w:t xml:space="preserve"> </w:t>
            </w:r>
            <w:r w:rsidR="006E5419" w:rsidRPr="006E5419">
              <w:rPr>
                <w:highlight w:val="yellow"/>
                <w:lang w:val="en-US"/>
              </w:rPr>
              <w:t>Map2tidy returns t</w:t>
            </w:r>
            <w:r w:rsidR="004175C9" w:rsidRPr="006E5419">
              <w:rPr>
                <w:highlight w:val="yellow"/>
                <w:lang w:val="en-US"/>
              </w:rPr>
              <w:t>he complete time series a</w:t>
            </w:r>
            <w:r w:rsidR="006E5419" w:rsidRPr="006E5419">
              <w:rPr>
                <w:highlight w:val="yellow"/>
                <w:lang w:val="en-US"/>
              </w:rPr>
              <w:t xml:space="preserve">s </w:t>
            </w:r>
            <w:r w:rsidR="004175C9" w:rsidRPr="006E5419">
              <w:rPr>
                <w:highlight w:val="yellow"/>
                <w:lang w:val="en-US"/>
              </w:rPr>
              <w:t>nested data frames in column `data`</w:t>
            </w:r>
            <w:r w:rsidR="006E5419" w:rsidRPr="006E5419">
              <w:rPr>
                <w:highlight w:val="yellow"/>
                <w:lang w:val="en-US"/>
              </w:rPr>
              <w:t>.</w:t>
            </w:r>
            <w:r w:rsidR="006E5419">
              <w:rPr>
                <w:lang w:val="en-US"/>
              </w:rPr>
              <w:t xml:space="preserve"> </w:t>
            </w:r>
            <w:r w:rsidR="00F32A39" w:rsidRPr="00F32A39">
              <w:rPr>
                <w:lang w:val="en-US"/>
              </w:rPr>
              <w:t>In the repository's '</w:t>
            </w:r>
            <w:proofErr w:type="spellStart"/>
            <w:r w:rsidR="00F32A39" w:rsidRPr="00F32A39">
              <w:rPr>
                <w:lang w:val="en-US"/>
              </w:rPr>
              <w:t>analysis_folder</w:t>
            </w:r>
            <w:proofErr w:type="spellEnd"/>
            <w:r w:rsidR="00F32A39" w:rsidRPr="00F32A39">
              <w:rPr>
                <w:lang w:val="en-US"/>
              </w:rPr>
              <w:t xml:space="preserve">', the 'make_tidy_cmip6' function </w:t>
            </w:r>
            <w:r w:rsidR="000C6443">
              <w:rPr>
                <w:lang w:val="en-US"/>
              </w:rPr>
              <w:t xml:space="preserve">was updated </w:t>
            </w:r>
            <w:r w:rsidR="00F32A39" w:rsidRPr="00F32A39">
              <w:rPr>
                <w:lang w:val="en-US"/>
              </w:rPr>
              <w:t>to work for all variables. This way, tidy data</w:t>
            </w:r>
            <w:r w:rsidR="00F32A39">
              <w:rPr>
                <w:lang w:val="en-US"/>
              </w:rPr>
              <w:t xml:space="preserve"> </w:t>
            </w:r>
            <w:r w:rsidR="00F32A39" w:rsidRPr="00F32A39">
              <w:rPr>
                <w:lang w:val="en-US"/>
              </w:rPr>
              <w:t xml:space="preserve">frames </w:t>
            </w:r>
            <w:r w:rsidR="000C6443">
              <w:rPr>
                <w:lang w:val="en-US"/>
              </w:rPr>
              <w:t xml:space="preserve">are created </w:t>
            </w:r>
            <w:r w:rsidR="00F32A39" w:rsidRPr="00F32A39">
              <w:rPr>
                <w:lang w:val="en-US"/>
              </w:rPr>
              <w:t>for each longitude, covering the full time-series data.</w:t>
            </w:r>
            <w:r w:rsidR="00EF27DA">
              <w:rPr>
                <w:lang w:val="en-US"/>
              </w:rPr>
              <w:t xml:space="preserve"> </w:t>
            </w:r>
          </w:p>
          <w:p w14:paraId="3065B62D" w14:textId="1F272F7D" w:rsidR="00B053E2" w:rsidRPr="002724A7" w:rsidRDefault="00C43878" w:rsidP="00637491">
            <w:pPr>
              <w:pStyle w:val="Fliesstext"/>
              <w:numPr>
                <w:ilvl w:val="1"/>
                <w:numId w:val="7"/>
              </w:numPr>
              <w:rPr>
                <w:b/>
                <w:bCs/>
                <w:lang w:val="en-US"/>
              </w:rPr>
            </w:pPr>
            <w:r>
              <w:rPr>
                <w:b/>
                <w:bCs/>
                <w:lang w:val="en-US"/>
              </w:rPr>
              <w:t xml:space="preserve">2. </w:t>
            </w:r>
            <w:proofErr w:type="spellStart"/>
            <w:r w:rsidRPr="00B053E2">
              <w:rPr>
                <w:b/>
                <w:bCs/>
                <w:lang w:val="en-US"/>
              </w:rPr>
              <w:t>apply_cwd_global</w:t>
            </w:r>
            <w:proofErr w:type="spellEnd"/>
            <w:r w:rsidRPr="00B053E2">
              <w:rPr>
                <w:b/>
                <w:bCs/>
                <w:lang w:val="en-US"/>
              </w:rPr>
              <w:t>:</w:t>
            </w:r>
            <w:r w:rsidRPr="00B053E2">
              <w:rPr>
                <w:lang w:val="en-US"/>
              </w:rPr>
              <w:t xml:space="preserve"> Creates a </w:t>
            </w:r>
            <w:proofErr w:type="spellStart"/>
            <w:r w:rsidRPr="00B053E2">
              <w:rPr>
                <w:lang w:val="en-US"/>
              </w:rPr>
              <w:t>tibble</w:t>
            </w:r>
            <w:proofErr w:type="spellEnd"/>
            <w:r w:rsidRPr="00B053E2">
              <w:rPr>
                <w:lang w:val="en-US"/>
              </w:rPr>
              <w:t xml:space="preserve"> containing the indices of longitudinal points to be processed.</w:t>
            </w:r>
            <w:r>
              <w:rPr>
                <w:lang w:val="en-US"/>
              </w:rPr>
              <w:t xml:space="preserve"> </w:t>
            </w:r>
            <w:r w:rsidRPr="00B053E2">
              <w:rPr>
                <w:lang w:val="en-US"/>
              </w:rPr>
              <w:t xml:space="preserve">Partitions this </w:t>
            </w:r>
            <w:proofErr w:type="spellStart"/>
            <w:r w:rsidRPr="00B053E2">
              <w:rPr>
                <w:lang w:val="en-US"/>
              </w:rPr>
              <w:t>tibble</w:t>
            </w:r>
            <w:proofErr w:type="spellEnd"/>
            <w:r w:rsidRPr="00B053E2">
              <w:rPr>
                <w:lang w:val="en-US"/>
              </w:rPr>
              <w:t xml:space="preserve"> across multiple cores for parallel processing using the </w:t>
            </w:r>
            <w:proofErr w:type="spellStart"/>
            <w:r w:rsidRPr="00B053E2">
              <w:rPr>
                <w:lang w:val="en-US"/>
              </w:rPr>
              <w:t>multidplyr</w:t>
            </w:r>
            <w:proofErr w:type="spellEnd"/>
            <w:r w:rsidRPr="00B053E2">
              <w:rPr>
                <w:lang w:val="en-US"/>
              </w:rPr>
              <w:t xml:space="preserve"> package.</w:t>
            </w:r>
            <w:r>
              <w:rPr>
                <w:lang w:val="en-US"/>
              </w:rPr>
              <w:t xml:space="preserve"> </w:t>
            </w:r>
            <w:r w:rsidRPr="00B053E2">
              <w:rPr>
                <w:lang w:val="en-US"/>
              </w:rPr>
              <w:t xml:space="preserve">Applies the </w:t>
            </w:r>
            <w:proofErr w:type="spellStart"/>
            <w:r w:rsidRPr="00B053E2">
              <w:rPr>
                <w:lang w:val="en-US"/>
              </w:rPr>
              <w:t>cwd_byilon</w:t>
            </w:r>
            <w:proofErr w:type="spellEnd"/>
            <w:r w:rsidRPr="00B053E2">
              <w:rPr>
                <w:lang w:val="en-US"/>
              </w:rPr>
              <w:t xml:space="preserve"> function to each longitudinal index in parallel, reading data from the input directory, processing it, and saving the results to the output directory with a specified file prefix.</w:t>
            </w:r>
          </w:p>
          <w:p w14:paraId="365C8771" w14:textId="11AF349B" w:rsidR="002724A7" w:rsidRPr="00B701F9" w:rsidRDefault="002759C8" w:rsidP="00637491">
            <w:pPr>
              <w:pStyle w:val="Fliesstext"/>
              <w:numPr>
                <w:ilvl w:val="1"/>
                <w:numId w:val="7"/>
              </w:numPr>
              <w:rPr>
                <w:b/>
                <w:bCs/>
                <w:lang w:val="en-US"/>
              </w:rPr>
            </w:pPr>
            <w:r>
              <w:rPr>
                <w:b/>
                <w:bCs/>
                <w:lang w:val="en-US"/>
              </w:rPr>
              <w:t xml:space="preserve">3. </w:t>
            </w:r>
            <w:proofErr w:type="spellStart"/>
            <w:r>
              <w:rPr>
                <w:b/>
                <w:bCs/>
                <w:lang w:val="en-US"/>
              </w:rPr>
              <w:t>cwd_byilon</w:t>
            </w:r>
            <w:proofErr w:type="spellEnd"/>
            <w:r>
              <w:rPr>
                <w:b/>
                <w:bCs/>
                <w:lang w:val="en-US"/>
              </w:rPr>
              <w:t xml:space="preserve">: </w:t>
            </w:r>
            <w:r w:rsidR="00B75B48" w:rsidRPr="007A62B6">
              <w:rPr>
                <w:lang w:val="en-US"/>
              </w:rPr>
              <w:t>adjusted function for all the needed variables. Adjusted file paths.</w:t>
            </w:r>
            <w:r w:rsidR="00180503">
              <w:rPr>
                <w:lang w:val="en-US"/>
              </w:rPr>
              <w:t xml:space="preserve"> CWD and </w:t>
            </w:r>
            <w:proofErr w:type="spellStart"/>
            <w:r w:rsidR="00180503">
              <w:rPr>
                <w:lang w:val="en-US"/>
              </w:rPr>
              <w:t>pcwd</w:t>
            </w:r>
            <w:proofErr w:type="spellEnd"/>
            <w:r w:rsidR="00180503">
              <w:rPr>
                <w:lang w:val="en-US"/>
              </w:rPr>
              <w:t xml:space="preserve"> are applied separately and written in specific directory.</w:t>
            </w:r>
          </w:p>
          <w:p w14:paraId="1A7DF37E" w14:textId="2BC1FE23" w:rsidR="009865C6" w:rsidRPr="00637491" w:rsidRDefault="00DE5999" w:rsidP="00637491">
            <w:pPr>
              <w:pStyle w:val="Fliesstext"/>
              <w:numPr>
                <w:ilvl w:val="1"/>
                <w:numId w:val="7"/>
              </w:numPr>
              <w:rPr>
                <w:b/>
                <w:bCs/>
                <w:lang w:val="en-US"/>
              </w:rPr>
            </w:pPr>
            <w:r>
              <w:rPr>
                <w:b/>
                <w:bCs/>
                <w:lang w:val="en-US"/>
              </w:rPr>
              <w:t xml:space="preserve">2. </w:t>
            </w:r>
            <w:proofErr w:type="spellStart"/>
            <w:r w:rsidR="00E4140A" w:rsidRPr="00E4140A">
              <w:rPr>
                <w:b/>
                <w:bCs/>
                <w:lang w:val="en-US"/>
              </w:rPr>
              <w:t>cwd</w:t>
            </w:r>
            <w:proofErr w:type="spellEnd"/>
            <w:r w:rsidR="00E4140A" w:rsidRPr="00E4140A">
              <w:rPr>
                <w:b/>
                <w:bCs/>
                <w:lang w:val="en-US"/>
              </w:rPr>
              <w:t>/</w:t>
            </w:r>
            <w:proofErr w:type="spellStart"/>
            <w:r w:rsidR="00E4140A" w:rsidRPr="00E4140A">
              <w:rPr>
                <w:b/>
                <w:bCs/>
                <w:lang w:val="en-US"/>
              </w:rPr>
              <w:t>pcwd</w:t>
            </w:r>
            <w:proofErr w:type="spellEnd"/>
            <w:r w:rsidR="00E4140A" w:rsidRPr="00E4140A">
              <w:rPr>
                <w:b/>
                <w:bCs/>
                <w:lang w:val="en-US"/>
              </w:rPr>
              <w:t xml:space="preserve"> function:</w:t>
            </w:r>
            <w:r w:rsidR="00E4140A">
              <w:rPr>
                <w:lang w:val="en-US"/>
              </w:rPr>
              <w:t xml:space="preserve"> </w:t>
            </w:r>
            <w:r w:rsidR="00E4140A" w:rsidRPr="00B92815">
              <w:rPr>
                <w:highlight w:val="yellow"/>
                <w:lang w:val="en-US"/>
              </w:rPr>
              <w:t>return</w:t>
            </w:r>
            <w:r w:rsidR="00E802E9" w:rsidRPr="00B92815">
              <w:rPr>
                <w:highlight w:val="yellow"/>
                <w:lang w:val="en-US"/>
              </w:rPr>
              <w:t>s</w:t>
            </w:r>
            <w:r w:rsidR="00E4140A" w:rsidRPr="00B92815">
              <w:rPr>
                <w:highlight w:val="yellow"/>
                <w:lang w:val="en-US"/>
              </w:rPr>
              <w:t xml:space="preserve"> the </w:t>
            </w:r>
            <w:proofErr w:type="spellStart"/>
            <w:r w:rsidR="00E4140A" w:rsidRPr="00B92815">
              <w:rPr>
                <w:highlight w:val="yellow"/>
                <w:lang w:val="en-US"/>
              </w:rPr>
              <w:t>cwd</w:t>
            </w:r>
            <w:proofErr w:type="spellEnd"/>
            <w:r w:rsidR="00E4140A" w:rsidRPr="00B92815">
              <w:rPr>
                <w:highlight w:val="yellow"/>
                <w:lang w:val="en-US"/>
              </w:rPr>
              <w:t xml:space="preserve"> and </w:t>
            </w:r>
            <w:proofErr w:type="spellStart"/>
            <w:r w:rsidR="00E4140A" w:rsidRPr="00B92815">
              <w:rPr>
                <w:highlight w:val="yellow"/>
                <w:lang w:val="en-US"/>
              </w:rPr>
              <w:t>pcwd</w:t>
            </w:r>
            <w:proofErr w:type="spellEnd"/>
            <w:r w:rsidR="00E4140A" w:rsidRPr="00B92815">
              <w:rPr>
                <w:highlight w:val="yellow"/>
                <w:lang w:val="en-US"/>
              </w:rPr>
              <w:t xml:space="preserve"> timeseries</w:t>
            </w:r>
            <w:r w:rsidR="00B92815" w:rsidRPr="00B92815">
              <w:rPr>
                <w:highlight w:val="yellow"/>
                <w:lang w:val="en-US"/>
              </w:rPr>
              <w:t xml:space="preserve"> as a </w:t>
            </w:r>
            <w:proofErr w:type="spellStart"/>
            <w:r w:rsidR="00B92815" w:rsidRPr="00B92815">
              <w:rPr>
                <w:highlight w:val="yellow"/>
                <w:lang w:val="en-US"/>
              </w:rPr>
              <w:t>dataframe</w:t>
            </w:r>
            <w:proofErr w:type="spellEnd"/>
            <w:r w:rsidR="00E4140A">
              <w:rPr>
                <w:lang w:val="en-US"/>
              </w:rPr>
              <w: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CF2EB15" w14:textId="67D036E3" w:rsidR="00074D94" w:rsidRPr="009865C6" w:rsidRDefault="00114D96" w:rsidP="00D41D9F">
            <w:pPr>
              <w:pStyle w:val="FormularZustndig"/>
            </w:pPr>
            <w:r>
              <w:t>I</w:t>
            </w:r>
          </w:p>
        </w:tc>
        <w:tc>
          <w:tcPr>
            <w:tcW w:w="522" w:type="dxa"/>
            <w:tcBorders>
              <w:top w:val="nil"/>
              <w:left w:val="nil"/>
              <w:bottom w:val="nil"/>
              <w:right w:val="nil"/>
            </w:tcBorders>
          </w:tcPr>
          <w:p w14:paraId="3E317B51" w14:textId="77777777" w:rsidR="00074D94" w:rsidRPr="009865C6" w:rsidRDefault="00074D94" w:rsidP="00D41D9F">
            <w:pPr>
              <w:pStyle w:val="FormularZustndig"/>
            </w:pPr>
          </w:p>
        </w:tc>
        <w:tc>
          <w:tcPr>
            <w:tcW w:w="791" w:type="dxa"/>
            <w:tcBorders>
              <w:top w:val="nil"/>
              <w:left w:val="nil"/>
              <w:bottom w:val="nil"/>
              <w:right w:val="nil"/>
            </w:tcBorders>
            <w:shd w:val="clear" w:color="auto" w:fill="auto"/>
            <w:tcMar>
              <w:top w:w="57" w:type="dxa"/>
              <w:left w:w="85" w:type="dxa"/>
              <w:bottom w:w="57" w:type="dxa"/>
            </w:tcMar>
          </w:tcPr>
          <w:p w14:paraId="0B54A17B" w14:textId="13A1B2F9" w:rsidR="00074D94" w:rsidRPr="009865C6" w:rsidRDefault="00637491" w:rsidP="00D41D9F">
            <w:pPr>
              <w:pStyle w:val="FormularZustndig"/>
            </w:pPr>
            <w:r>
              <w:t>1</w:t>
            </w:r>
            <w:r w:rsidR="00472604">
              <w:t>4</w:t>
            </w:r>
            <w:r>
              <w:t>.05</w:t>
            </w:r>
          </w:p>
        </w:tc>
      </w:tr>
      <w:tr w:rsidR="00242414" w:rsidRPr="00242414" w14:paraId="6EEA6132" w14:textId="77777777" w:rsidTr="005A71AD">
        <w:tc>
          <w:tcPr>
            <w:tcW w:w="7619" w:type="dxa"/>
            <w:tcBorders>
              <w:top w:val="nil"/>
              <w:left w:val="nil"/>
              <w:bottom w:val="nil"/>
              <w:right w:val="single" w:sz="4" w:space="0" w:color="auto"/>
            </w:tcBorders>
            <w:shd w:val="clear" w:color="auto" w:fill="auto"/>
            <w:tcMar>
              <w:right w:w="170" w:type="dxa"/>
            </w:tcMar>
          </w:tcPr>
          <w:p w14:paraId="4BD12F91" w14:textId="4E9D1CA1" w:rsidR="00242414" w:rsidRPr="00A15BAA" w:rsidRDefault="00242414" w:rsidP="00A861E7">
            <w:pPr>
              <w:pStyle w:val="Fliesstext"/>
              <w:numPr>
                <w:ilvl w:val="0"/>
                <w:numId w:val="7"/>
              </w:numPr>
              <w:rPr>
                <w:b/>
                <w:bCs/>
                <w:lang w:val="en-US"/>
              </w:rPr>
            </w:pPr>
            <w:proofErr w:type="spellStart"/>
            <w:r>
              <w:rPr>
                <w:b/>
                <w:bCs/>
                <w:lang w:val="en-US"/>
              </w:rPr>
              <w:t>ilon</w:t>
            </w:r>
            <w:proofErr w:type="spellEnd"/>
            <w:r>
              <w:rPr>
                <w:b/>
                <w:bCs/>
                <w:lang w:val="en-US"/>
              </w:rPr>
              <w:t xml:space="preserve">: </w:t>
            </w:r>
            <w:r w:rsidRPr="00242414">
              <w:rPr>
                <w:lang w:val="en-US"/>
              </w:rPr>
              <w:t>is the longitude index</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31AAD6F" w14:textId="0B9D4F60" w:rsidR="00242414" w:rsidRPr="00242414" w:rsidRDefault="00242414" w:rsidP="00D41D9F">
            <w:pPr>
              <w:pStyle w:val="FormularZustndig"/>
              <w:rPr>
                <w:lang w:val="en-US"/>
              </w:rPr>
            </w:pPr>
            <w:r>
              <w:rPr>
                <w:lang w:val="en-US"/>
              </w:rPr>
              <w:t>I</w:t>
            </w:r>
          </w:p>
        </w:tc>
        <w:tc>
          <w:tcPr>
            <w:tcW w:w="522" w:type="dxa"/>
            <w:tcBorders>
              <w:top w:val="nil"/>
              <w:left w:val="nil"/>
              <w:bottom w:val="nil"/>
              <w:right w:val="nil"/>
            </w:tcBorders>
          </w:tcPr>
          <w:p w14:paraId="217C5A69" w14:textId="77777777" w:rsidR="00242414" w:rsidRPr="00242414" w:rsidRDefault="00242414"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AA534E1" w14:textId="62AEB052" w:rsidR="00242414" w:rsidRPr="00242414" w:rsidRDefault="00242414" w:rsidP="00D41D9F">
            <w:pPr>
              <w:pStyle w:val="FormularZustndig"/>
              <w:rPr>
                <w:lang w:val="en-US"/>
              </w:rPr>
            </w:pPr>
            <w:r>
              <w:rPr>
                <w:lang w:val="en-US"/>
              </w:rPr>
              <w:t>1.05</w:t>
            </w:r>
          </w:p>
        </w:tc>
      </w:tr>
      <w:tr w:rsidR="00237611" w:rsidRPr="00237611" w14:paraId="1C5F2227" w14:textId="77777777" w:rsidTr="005A71AD">
        <w:tc>
          <w:tcPr>
            <w:tcW w:w="7619" w:type="dxa"/>
            <w:tcBorders>
              <w:top w:val="nil"/>
              <w:left w:val="nil"/>
              <w:bottom w:val="nil"/>
              <w:right w:val="single" w:sz="4" w:space="0" w:color="auto"/>
            </w:tcBorders>
            <w:shd w:val="clear" w:color="auto" w:fill="auto"/>
            <w:tcMar>
              <w:right w:w="170" w:type="dxa"/>
            </w:tcMar>
          </w:tcPr>
          <w:p w14:paraId="430F4500" w14:textId="038CE6E9" w:rsidR="00237611" w:rsidRPr="00664BC0" w:rsidRDefault="00EA65E2" w:rsidP="00A861E7">
            <w:pPr>
              <w:pStyle w:val="Fliesstext"/>
              <w:numPr>
                <w:ilvl w:val="0"/>
                <w:numId w:val="7"/>
              </w:numPr>
              <w:rPr>
                <w:b/>
                <w:bCs/>
                <w:lang w:val="en-US"/>
              </w:rPr>
            </w:pPr>
            <w:r>
              <w:rPr>
                <w:b/>
                <w:bCs/>
                <w:lang w:val="en-US"/>
              </w:rPr>
              <w:t>c</w:t>
            </w:r>
            <w:r w:rsidR="00237611">
              <w:rPr>
                <w:b/>
                <w:bCs/>
                <w:lang w:val="en-US"/>
              </w:rPr>
              <w:t xml:space="preserve">hunks: </w:t>
            </w:r>
            <w:r w:rsidR="00237611">
              <w:rPr>
                <w:lang w:val="en-US"/>
              </w:rPr>
              <w:t>c</w:t>
            </w:r>
            <w:r w:rsidR="00237611" w:rsidRPr="00237611">
              <w:rPr>
                <w:lang w:val="en-US"/>
              </w:rPr>
              <w:t>hunks of the data</w:t>
            </w:r>
            <w:r w:rsidR="00237611">
              <w:rPr>
                <w:lang w:val="en-US"/>
              </w:rPr>
              <w:t xml:space="preserve"> are written</w:t>
            </w:r>
            <w:r w:rsidR="00237611" w:rsidRPr="00237611">
              <w:rPr>
                <w:lang w:val="en-US"/>
              </w:rPr>
              <w:t xml:space="preserve"> to separate files, placed in a directory as specified by the argument </w:t>
            </w:r>
            <w:proofErr w:type="spellStart"/>
            <w:r w:rsidR="00237611" w:rsidRPr="00EA65E2">
              <w:rPr>
                <w:b/>
                <w:bCs/>
                <w:lang w:val="en-US"/>
              </w:rPr>
              <w:t>outdir</w:t>
            </w:r>
            <w:proofErr w:type="spellEnd"/>
            <w:r w:rsidR="00237611" w:rsidRPr="00237611">
              <w:rPr>
                <w:lang w:val="en-US"/>
              </w:rPr>
              <w:t> with file names specified by argument </w:t>
            </w:r>
            <w:proofErr w:type="spellStart"/>
            <w:r w:rsidR="00237611" w:rsidRPr="00EA65E2">
              <w:rPr>
                <w:b/>
                <w:bCs/>
                <w:lang w:val="en-US"/>
              </w:rPr>
              <w:t>fileprefix</w:t>
            </w:r>
            <w:proofErr w:type="spellEnd"/>
            <w:r w:rsidR="00237611" w:rsidRPr="00237611">
              <w:rPr>
                <w:lang w:val="en-US"/>
              </w:rPr>
              <w:t>. The chunks will be along longitudinal bands (single index in longitude, all indices in latitude).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BD6F9C0" w14:textId="6FDB1274" w:rsidR="00237611" w:rsidRDefault="00696C49" w:rsidP="00D41D9F">
            <w:pPr>
              <w:pStyle w:val="FormularZustndig"/>
              <w:rPr>
                <w:lang w:val="en-US"/>
              </w:rPr>
            </w:pPr>
            <w:r>
              <w:rPr>
                <w:lang w:val="en-US"/>
              </w:rPr>
              <w:t>I</w:t>
            </w:r>
          </w:p>
        </w:tc>
        <w:tc>
          <w:tcPr>
            <w:tcW w:w="522" w:type="dxa"/>
            <w:tcBorders>
              <w:top w:val="nil"/>
              <w:left w:val="nil"/>
              <w:bottom w:val="nil"/>
              <w:right w:val="nil"/>
            </w:tcBorders>
          </w:tcPr>
          <w:p w14:paraId="4138120B" w14:textId="77777777" w:rsidR="00237611" w:rsidRPr="00E86690" w:rsidRDefault="00237611"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1F18FAED" w14:textId="7AB1442B" w:rsidR="00237611" w:rsidRDefault="00696C49" w:rsidP="00D41D9F">
            <w:pPr>
              <w:pStyle w:val="FormularZustndig"/>
              <w:rPr>
                <w:lang w:val="en-US"/>
              </w:rPr>
            </w:pPr>
            <w:r>
              <w:rPr>
                <w:lang w:val="en-US"/>
              </w:rPr>
              <w:t>1.05</w:t>
            </w:r>
          </w:p>
        </w:tc>
      </w:tr>
      <w:tr w:rsidR="00AF45D3" w:rsidRPr="00AF45D3" w14:paraId="66B2C113" w14:textId="77777777" w:rsidTr="005A71AD">
        <w:tc>
          <w:tcPr>
            <w:tcW w:w="7619" w:type="dxa"/>
            <w:tcBorders>
              <w:top w:val="nil"/>
              <w:left w:val="nil"/>
              <w:bottom w:val="nil"/>
              <w:right w:val="single" w:sz="4" w:space="0" w:color="auto"/>
            </w:tcBorders>
            <w:shd w:val="clear" w:color="auto" w:fill="auto"/>
            <w:tcMar>
              <w:right w:w="170" w:type="dxa"/>
            </w:tcMar>
          </w:tcPr>
          <w:p w14:paraId="49DDD26F" w14:textId="202CBE43" w:rsidR="00AF45D3" w:rsidRPr="00AF45D3" w:rsidRDefault="00AF45D3" w:rsidP="00AF45D3">
            <w:pPr>
              <w:pStyle w:val="Fliesstext"/>
              <w:numPr>
                <w:ilvl w:val="0"/>
                <w:numId w:val="7"/>
              </w:numPr>
              <w:rPr>
                <w:lang w:val="en-US"/>
              </w:rPr>
            </w:pPr>
            <w:proofErr w:type="spellStart"/>
            <w:r>
              <w:rPr>
                <w:b/>
                <w:bCs/>
                <w:lang w:val="en-US"/>
              </w:rPr>
              <w:t>n</w:t>
            </w:r>
            <w:r w:rsidRPr="009B30B6">
              <w:rPr>
                <w:b/>
                <w:bCs/>
                <w:lang w:val="en-US"/>
              </w:rPr>
              <w:t>cores</w:t>
            </w:r>
            <w:proofErr w:type="spellEnd"/>
            <w:r w:rsidRPr="009B30B6">
              <w:rPr>
                <w:b/>
                <w:bCs/>
                <w:lang w:val="en-US"/>
              </w:rPr>
              <w:t>:</w:t>
            </w:r>
            <w:r w:rsidRPr="0053759D">
              <w:rPr>
                <w:lang w:val="en-US"/>
              </w:rPr>
              <w:t xml:space="preserve"> </w:t>
            </w:r>
            <w:r w:rsidRPr="00491401">
              <w:rPr>
                <w:lang w:val="en-US"/>
              </w:rPr>
              <w:t>To parallelize the computation of the canopy water deficit (CWD) across different longitudes, each core will be assigned the task of processing a specific file. This concurrent processing strategy ensures that computations for each longitude are performed independently and simultaneously across multiple cores, optimizing computational efficiency. Specifically, one core will be allocated to process one file, while subsequent files will be assigned to additional cores in parallel.</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DDEBCCC" w14:textId="7D9117F5" w:rsidR="00AF45D3" w:rsidRDefault="00696C49" w:rsidP="00D41D9F">
            <w:pPr>
              <w:pStyle w:val="FormularZustndig"/>
              <w:rPr>
                <w:lang w:val="en-US"/>
              </w:rPr>
            </w:pPr>
            <w:r>
              <w:rPr>
                <w:lang w:val="en-US"/>
              </w:rPr>
              <w:t>I</w:t>
            </w:r>
          </w:p>
        </w:tc>
        <w:tc>
          <w:tcPr>
            <w:tcW w:w="522" w:type="dxa"/>
            <w:tcBorders>
              <w:top w:val="nil"/>
              <w:left w:val="nil"/>
              <w:bottom w:val="nil"/>
              <w:right w:val="nil"/>
            </w:tcBorders>
          </w:tcPr>
          <w:p w14:paraId="44FDBB18" w14:textId="77777777" w:rsidR="00AF45D3" w:rsidRPr="00E86690" w:rsidRDefault="00AF45D3"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4FF7184" w14:textId="208F7BFE" w:rsidR="00AF45D3" w:rsidRDefault="00696C49" w:rsidP="00D41D9F">
            <w:pPr>
              <w:pStyle w:val="FormularZustndig"/>
              <w:rPr>
                <w:lang w:val="en-US"/>
              </w:rPr>
            </w:pPr>
            <w:r>
              <w:rPr>
                <w:lang w:val="en-US"/>
              </w:rPr>
              <w:t>1.05</w:t>
            </w:r>
          </w:p>
        </w:tc>
      </w:tr>
      <w:tr w:rsidR="0038043B" w:rsidRPr="006C6435" w14:paraId="0FA68B34" w14:textId="77777777" w:rsidTr="005A71AD">
        <w:tc>
          <w:tcPr>
            <w:tcW w:w="7619" w:type="dxa"/>
            <w:tcBorders>
              <w:top w:val="nil"/>
              <w:left w:val="nil"/>
              <w:bottom w:val="nil"/>
              <w:right w:val="single" w:sz="4" w:space="0" w:color="auto"/>
            </w:tcBorders>
            <w:shd w:val="clear" w:color="auto" w:fill="auto"/>
            <w:tcMar>
              <w:right w:w="170" w:type="dxa"/>
            </w:tcMar>
          </w:tcPr>
          <w:p w14:paraId="30E2B9C7" w14:textId="6090DAD5" w:rsidR="0038043B" w:rsidRDefault="006D445C" w:rsidP="0038043B">
            <w:pPr>
              <w:pStyle w:val="Heading1"/>
              <w:rPr>
                <w:lang w:val="en-US"/>
              </w:rPr>
            </w:pPr>
            <w:r>
              <w:rPr>
                <w:lang w:val="en-US"/>
              </w:rPr>
              <w:t>Workflow</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4FDE4CF" w14:textId="77777777" w:rsidR="0038043B" w:rsidRPr="003256C9" w:rsidRDefault="0038043B" w:rsidP="00D41D9F">
            <w:pPr>
              <w:pStyle w:val="FormularZustndig"/>
              <w:rPr>
                <w:lang w:val="en-GB"/>
              </w:rPr>
            </w:pPr>
          </w:p>
        </w:tc>
        <w:tc>
          <w:tcPr>
            <w:tcW w:w="522" w:type="dxa"/>
            <w:tcBorders>
              <w:top w:val="nil"/>
              <w:left w:val="nil"/>
              <w:bottom w:val="nil"/>
              <w:right w:val="nil"/>
            </w:tcBorders>
          </w:tcPr>
          <w:p w14:paraId="1B3F80B0" w14:textId="77777777" w:rsidR="0038043B" w:rsidRPr="003256C9" w:rsidRDefault="0038043B"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E38AF36" w14:textId="77777777" w:rsidR="0038043B" w:rsidRPr="003256C9" w:rsidRDefault="0038043B" w:rsidP="00D41D9F">
            <w:pPr>
              <w:pStyle w:val="FormularZustndig"/>
              <w:rPr>
                <w:lang w:val="en-GB"/>
              </w:rPr>
            </w:pPr>
          </w:p>
        </w:tc>
      </w:tr>
      <w:tr w:rsidR="00CB5FDE" w:rsidRPr="00CB5FDE" w14:paraId="45A9A566" w14:textId="77777777" w:rsidTr="005A71AD">
        <w:tc>
          <w:tcPr>
            <w:tcW w:w="7619" w:type="dxa"/>
            <w:tcBorders>
              <w:top w:val="nil"/>
              <w:left w:val="nil"/>
              <w:bottom w:val="nil"/>
              <w:right w:val="single" w:sz="4" w:space="0" w:color="auto"/>
            </w:tcBorders>
            <w:shd w:val="clear" w:color="auto" w:fill="auto"/>
            <w:tcMar>
              <w:right w:w="170" w:type="dxa"/>
            </w:tcMar>
          </w:tcPr>
          <w:p w14:paraId="16F4AB2E" w14:textId="3459AE0E" w:rsidR="00CB5FDE" w:rsidRPr="002E7F90" w:rsidRDefault="000179D3" w:rsidP="0038043B">
            <w:pPr>
              <w:pStyle w:val="Fliesstext"/>
              <w:numPr>
                <w:ilvl w:val="0"/>
                <w:numId w:val="7"/>
              </w:numPr>
              <w:rPr>
                <w:lang w:val="en-GB"/>
              </w:rPr>
            </w:pPr>
            <w:r w:rsidRPr="002E40C9">
              <w:rPr>
                <w:b/>
                <w:bCs/>
                <w:lang w:val="en-US"/>
              </w:rPr>
              <w:t>Paths:</w:t>
            </w:r>
            <w:r>
              <w:rPr>
                <w:lang w:val="en-US"/>
              </w:rPr>
              <w:t xml:space="preserve"> data still in my own folder under </w:t>
            </w:r>
            <w:proofErr w:type="spellStart"/>
            <w:r>
              <w:rPr>
                <w:lang w:val="en-US"/>
              </w:rPr>
              <w:t>data_download</w:t>
            </w:r>
            <w:proofErr w:type="spellEnd"/>
            <w:r w:rsidR="009C422E">
              <w:rPr>
                <w:lang w:val="en-US"/>
              </w:rPr>
              <w:t xml:space="preserve">. </w:t>
            </w:r>
            <w:r w:rsidR="009C422E" w:rsidRPr="007F69C0">
              <w:rPr>
                <w:lang w:val="en-US"/>
              </w:rPr>
              <w:t xml:space="preserve">What do with the </w:t>
            </w:r>
            <w:r w:rsidR="009C422E">
              <w:rPr>
                <w:lang w:val="en-US"/>
              </w:rPr>
              <w:t xml:space="preserve">cmip6 data it is not in scratch. Should I change </w:t>
            </w:r>
            <w:proofErr w:type="gramStart"/>
            <w:r w:rsidR="009C422E">
              <w:rPr>
                <w:lang w:val="en-US"/>
              </w:rPr>
              <w:t>it</w:t>
            </w:r>
            <w:proofErr w:type="gramEnd"/>
            <w:r w:rsidR="009C422E">
              <w:rPr>
                <w:lang w:val="en-US"/>
              </w:rPr>
              <w:t xml:space="preserve"> but I can’t….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4357B371" w14:textId="42EB3AA6" w:rsidR="00CB5FDE" w:rsidRDefault="009C422E" w:rsidP="00D41D9F">
            <w:pPr>
              <w:pStyle w:val="FormularZustndig"/>
              <w:rPr>
                <w:lang w:val="en-GB"/>
              </w:rPr>
            </w:pPr>
            <w:r>
              <w:rPr>
                <w:lang w:val="en-GB"/>
              </w:rPr>
              <w:t>P</w:t>
            </w:r>
          </w:p>
        </w:tc>
        <w:tc>
          <w:tcPr>
            <w:tcW w:w="522" w:type="dxa"/>
            <w:tcBorders>
              <w:top w:val="nil"/>
              <w:left w:val="nil"/>
              <w:bottom w:val="nil"/>
              <w:right w:val="nil"/>
            </w:tcBorders>
          </w:tcPr>
          <w:p w14:paraId="168BC494" w14:textId="77777777" w:rsidR="00CB5FDE" w:rsidRPr="003256C9" w:rsidRDefault="00CB5FDE"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0B012308" w14:textId="33A1157D" w:rsidR="00CB5FDE" w:rsidRDefault="00B34703" w:rsidP="00D41D9F">
            <w:pPr>
              <w:pStyle w:val="FormularZustndig"/>
              <w:rPr>
                <w:lang w:val="en-GB"/>
              </w:rPr>
            </w:pPr>
            <w:r>
              <w:rPr>
                <w:lang w:val="en-GB"/>
              </w:rPr>
              <w:t>1</w:t>
            </w:r>
            <w:r w:rsidR="000179D3">
              <w:rPr>
                <w:lang w:val="en-GB"/>
              </w:rPr>
              <w:t>4</w:t>
            </w:r>
            <w:r>
              <w:rPr>
                <w:lang w:val="en-GB"/>
              </w:rPr>
              <w:t>.05</w:t>
            </w:r>
          </w:p>
        </w:tc>
      </w:tr>
      <w:tr w:rsidR="00416E7C" w:rsidRPr="00393F5C" w14:paraId="4533F96A" w14:textId="77777777" w:rsidTr="005A71AD">
        <w:tc>
          <w:tcPr>
            <w:tcW w:w="7619" w:type="dxa"/>
            <w:tcBorders>
              <w:top w:val="nil"/>
              <w:left w:val="nil"/>
              <w:bottom w:val="nil"/>
              <w:right w:val="single" w:sz="4" w:space="0" w:color="auto"/>
            </w:tcBorders>
            <w:shd w:val="clear" w:color="auto" w:fill="auto"/>
            <w:tcMar>
              <w:right w:w="170" w:type="dxa"/>
            </w:tcMar>
          </w:tcPr>
          <w:p w14:paraId="0E00D230" w14:textId="006C8A08" w:rsidR="00416E7C" w:rsidRPr="00A244CD" w:rsidRDefault="00406332" w:rsidP="0038043B">
            <w:pPr>
              <w:pStyle w:val="Fliesstext"/>
              <w:numPr>
                <w:ilvl w:val="0"/>
                <w:numId w:val="7"/>
              </w:numPr>
              <w:rPr>
                <w:lang w:val="en-US"/>
              </w:rPr>
            </w:pPr>
            <w:r w:rsidRPr="00A244CD">
              <w:rPr>
                <w:lang w:val="en-US"/>
              </w:rPr>
              <w:t xml:space="preserve">I have two different functions for </w:t>
            </w:r>
            <w:proofErr w:type="spellStart"/>
            <w:r w:rsidRPr="00A244CD">
              <w:rPr>
                <w:lang w:val="en-US"/>
              </w:rPr>
              <w:t>cwd</w:t>
            </w:r>
            <w:proofErr w:type="spellEnd"/>
            <w:r w:rsidRPr="00A244CD">
              <w:rPr>
                <w:lang w:val="en-US"/>
              </w:rPr>
              <w:t xml:space="preserve"> and </w:t>
            </w:r>
            <w:proofErr w:type="spellStart"/>
            <w:r w:rsidRPr="00A244CD">
              <w:rPr>
                <w:lang w:val="en-US"/>
              </w:rPr>
              <w:t>pcwd</w:t>
            </w:r>
            <w:proofErr w:type="spellEnd"/>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08C301D" w14:textId="3959A9E2" w:rsidR="00416E7C" w:rsidRDefault="00A244CD" w:rsidP="00D41D9F">
            <w:pPr>
              <w:pStyle w:val="FormularZustndig"/>
              <w:rPr>
                <w:lang w:val="en-GB"/>
              </w:rPr>
            </w:pPr>
            <w:r>
              <w:rPr>
                <w:lang w:val="en-GB"/>
              </w:rPr>
              <w:t>I</w:t>
            </w:r>
          </w:p>
        </w:tc>
        <w:tc>
          <w:tcPr>
            <w:tcW w:w="522" w:type="dxa"/>
            <w:tcBorders>
              <w:top w:val="nil"/>
              <w:left w:val="nil"/>
              <w:bottom w:val="nil"/>
              <w:right w:val="nil"/>
            </w:tcBorders>
          </w:tcPr>
          <w:p w14:paraId="2D1E969D" w14:textId="77777777" w:rsidR="00416E7C" w:rsidRPr="003256C9" w:rsidRDefault="00416E7C"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0984C2DB" w14:textId="01BA54B4" w:rsidR="00416E7C" w:rsidRDefault="00A244CD" w:rsidP="00D41D9F">
            <w:pPr>
              <w:pStyle w:val="FormularZustndig"/>
              <w:rPr>
                <w:lang w:val="en-GB"/>
              </w:rPr>
            </w:pPr>
            <w:r>
              <w:rPr>
                <w:lang w:val="en-GB"/>
              </w:rPr>
              <w:t>19.05</w:t>
            </w:r>
          </w:p>
        </w:tc>
      </w:tr>
      <w:tr w:rsidR="00A244CD" w:rsidRPr="00393F5C" w14:paraId="64D0AD11" w14:textId="77777777" w:rsidTr="005A71AD">
        <w:tc>
          <w:tcPr>
            <w:tcW w:w="7619" w:type="dxa"/>
            <w:tcBorders>
              <w:top w:val="nil"/>
              <w:left w:val="nil"/>
              <w:bottom w:val="nil"/>
              <w:right w:val="single" w:sz="4" w:space="0" w:color="auto"/>
            </w:tcBorders>
            <w:shd w:val="clear" w:color="auto" w:fill="auto"/>
            <w:tcMar>
              <w:right w:w="170" w:type="dxa"/>
            </w:tcMar>
          </w:tcPr>
          <w:p w14:paraId="19C02130" w14:textId="3515B600" w:rsidR="00A244CD" w:rsidRPr="00A244CD" w:rsidRDefault="00A244CD" w:rsidP="0038043B">
            <w:pPr>
              <w:pStyle w:val="Fliesstext"/>
              <w:numPr>
                <w:ilvl w:val="0"/>
                <w:numId w:val="7"/>
              </w:numPr>
              <w:rPr>
                <w:lang w:val="en-US"/>
              </w:rPr>
            </w:pPr>
            <w:r>
              <w:rPr>
                <w:lang w:val="en-US"/>
              </w:rPr>
              <w:t>I would like to run a test with smaller ‘test</w:t>
            </w:r>
            <w:r w:rsidR="00DE37C5">
              <w:rPr>
                <w:lang w:val="en-US"/>
              </w:rPr>
              <w:t>’</w:t>
            </w:r>
            <w:r w:rsidR="001F3B1E">
              <w:rPr>
                <w:lang w:val="en-US"/>
              </w:rPr>
              <w:t xml:space="preserve"> </w:t>
            </w:r>
            <w:r w:rsidR="00DE37C5">
              <w:rPr>
                <w:lang w:val="en-US"/>
              </w:rPr>
              <w:t xml:space="preserve">data but in the same data-formats </w:t>
            </w:r>
            <w:proofErr w:type="gramStart"/>
            <w:r w:rsidR="00DE37C5">
              <w:rPr>
                <w:lang w:val="en-US"/>
              </w:rPr>
              <w:t>in order to</w:t>
            </w:r>
            <w:proofErr w:type="gramEnd"/>
            <w:r w:rsidR="00DE37C5">
              <w:rPr>
                <w:lang w:val="en-US"/>
              </w:rPr>
              <w:t xml:space="preserve"> see </w:t>
            </w:r>
            <w:proofErr w:type="spellStart"/>
            <w:r w:rsidR="00DE37C5">
              <w:rPr>
                <w:lang w:val="en-US"/>
              </w:rPr>
              <w:t>wether</w:t>
            </w:r>
            <w:proofErr w:type="spellEnd"/>
            <w:r w:rsidR="00DE37C5">
              <w:rPr>
                <w:lang w:val="en-US"/>
              </w:rPr>
              <w:t xml:space="preserve"> the code works.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AC5F2B2" w14:textId="7EB7E009" w:rsidR="00A244CD" w:rsidRDefault="00DE37C5" w:rsidP="00D41D9F">
            <w:pPr>
              <w:pStyle w:val="FormularZustndig"/>
              <w:rPr>
                <w:lang w:val="en-GB"/>
              </w:rPr>
            </w:pPr>
            <w:r>
              <w:rPr>
                <w:lang w:val="en-GB"/>
              </w:rPr>
              <w:t>P</w:t>
            </w:r>
          </w:p>
        </w:tc>
        <w:tc>
          <w:tcPr>
            <w:tcW w:w="522" w:type="dxa"/>
            <w:tcBorders>
              <w:top w:val="nil"/>
              <w:left w:val="nil"/>
              <w:bottom w:val="nil"/>
              <w:right w:val="nil"/>
            </w:tcBorders>
          </w:tcPr>
          <w:p w14:paraId="16FC905F" w14:textId="77777777" w:rsidR="00A244CD" w:rsidRPr="003256C9" w:rsidRDefault="00A244CD"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723B3798" w14:textId="4FE68C3D" w:rsidR="00A244CD" w:rsidRDefault="00DE37C5" w:rsidP="00D41D9F">
            <w:pPr>
              <w:pStyle w:val="FormularZustndig"/>
              <w:rPr>
                <w:lang w:val="en-GB"/>
              </w:rPr>
            </w:pPr>
            <w:r>
              <w:rPr>
                <w:lang w:val="en-GB"/>
              </w:rPr>
              <w:t>19.05</w:t>
            </w:r>
          </w:p>
        </w:tc>
      </w:tr>
      <w:tr w:rsidR="00394C82" w:rsidRPr="005E009B" w14:paraId="6AEF4FB1" w14:textId="77777777" w:rsidTr="005A71AD">
        <w:tc>
          <w:tcPr>
            <w:tcW w:w="7619" w:type="dxa"/>
            <w:tcBorders>
              <w:top w:val="nil"/>
              <w:left w:val="nil"/>
              <w:bottom w:val="nil"/>
              <w:right w:val="single" w:sz="4" w:space="0" w:color="auto"/>
            </w:tcBorders>
            <w:shd w:val="clear" w:color="auto" w:fill="auto"/>
            <w:tcMar>
              <w:right w:w="170" w:type="dxa"/>
            </w:tcMar>
          </w:tcPr>
          <w:p w14:paraId="0B1EA4AD" w14:textId="0783729D" w:rsidR="00394C82" w:rsidRPr="00541463" w:rsidRDefault="00394C82" w:rsidP="00394C82">
            <w:pPr>
              <w:pStyle w:val="Heading1"/>
              <w:rPr>
                <w:b w:val="0"/>
                <w:bCs/>
                <w:lang w:val="en-GB"/>
              </w:rPr>
            </w:pPr>
            <w:r w:rsidRPr="00394C82">
              <w:rPr>
                <w:lang w:val="en-US"/>
              </w:rPr>
              <w:lastRenderedPageBreak/>
              <w:t>Questions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A0427C" w14:textId="77777777" w:rsidR="00394C82" w:rsidRPr="003256C9" w:rsidRDefault="00394C82" w:rsidP="00D41D9F">
            <w:pPr>
              <w:pStyle w:val="FormularZustndig"/>
              <w:rPr>
                <w:lang w:val="en-GB"/>
              </w:rPr>
            </w:pPr>
          </w:p>
        </w:tc>
        <w:tc>
          <w:tcPr>
            <w:tcW w:w="522" w:type="dxa"/>
            <w:tcBorders>
              <w:top w:val="nil"/>
              <w:left w:val="nil"/>
              <w:bottom w:val="nil"/>
              <w:right w:val="nil"/>
            </w:tcBorders>
          </w:tcPr>
          <w:p w14:paraId="6C236D61" w14:textId="77777777" w:rsidR="00394C82" w:rsidRPr="003256C9" w:rsidRDefault="00394C8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6281661" w14:textId="77777777" w:rsidR="00394C82" w:rsidRPr="003256C9" w:rsidRDefault="00394C82" w:rsidP="00D41D9F">
            <w:pPr>
              <w:pStyle w:val="FormularZustndig"/>
              <w:rPr>
                <w:lang w:val="en-GB"/>
              </w:rPr>
            </w:pPr>
          </w:p>
        </w:tc>
      </w:tr>
      <w:tr w:rsidR="0077219B" w:rsidRPr="00393F5C" w14:paraId="2BB5D0C4" w14:textId="77777777" w:rsidTr="005A71AD">
        <w:tc>
          <w:tcPr>
            <w:tcW w:w="7619" w:type="dxa"/>
            <w:tcBorders>
              <w:top w:val="nil"/>
              <w:left w:val="nil"/>
              <w:bottom w:val="nil"/>
              <w:right w:val="single" w:sz="4" w:space="0" w:color="auto"/>
            </w:tcBorders>
            <w:shd w:val="clear" w:color="auto" w:fill="auto"/>
            <w:tcMar>
              <w:right w:w="170" w:type="dxa"/>
            </w:tcMar>
          </w:tcPr>
          <w:p w14:paraId="5F03E9A9" w14:textId="345A6BA0" w:rsidR="0077219B" w:rsidRPr="007F69C0" w:rsidRDefault="0077219B" w:rsidP="00AE2B1A">
            <w:pPr>
              <w:pStyle w:val="Fliesstext"/>
              <w:numPr>
                <w:ilvl w:val="0"/>
                <w:numId w:val="7"/>
              </w:numPr>
              <w:rPr>
                <w:lang w:val="en-US"/>
              </w:rPr>
            </w:pPr>
            <w:r w:rsidRPr="0077219B">
              <w:rPr>
                <w:lang w:val="en-US"/>
              </w:rPr>
              <w:t>We started by estimating S0 as the CWD at which vegetation ‘activity’ ceases.</w:t>
            </w:r>
            <w:r>
              <w:rPr>
                <w:lang w:val="en-US"/>
              </w:rPr>
              <w:t xml:space="preserve"> Why? In paper global patterns of </w:t>
            </w:r>
            <w:r w:rsidR="004877C2">
              <w:rPr>
                <w:lang w:val="en-US"/>
              </w:rPr>
              <w:t>water storage in the rooting zones of vegetation</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427CFFD" w14:textId="77777777" w:rsidR="0077219B" w:rsidRPr="00AE2B1A" w:rsidRDefault="0077219B" w:rsidP="00AE2B1A">
            <w:pPr>
              <w:pStyle w:val="FormularZustndig"/>
              <w:rPr>
                <w:lang w:val="en-US"/>
              </w:rPr>
            </w:pPr>
          </w:p>
        </w:tc>
        <w:tc>
          <w:tcPr>
            <w:tcW w:w="522" w:type="dxa"/>
            <w:tcBorders>
              <w:top w:val="nil"/>
              <w:left w:val="nil"/>
              <w:bottom w:val="nil"/>
              <w:right w:val="nil"/>
            </w:tcBorders>
          </w:tcPr>
          <w:p w14:paraId="7662DD58" w14:textId="77777777" w:rsidR="0077219B" w:rsidRPr="00AE2B1A" w:rsidRDefault="0077219B" w:rsidP="00AE2B1A">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49D28143" w14:textId="77777777" w:rsidR="0077219B" w:rsidRPr="00AE2B1A" w:rsidRDefault="0077219B" w:rsidP="00AE2B1A">
            <w:pPr>
              <w:pStyle w:val="FormularZustndig"/>
              <w:rPr>
                <w:lang w:val="en-US"/>
              </w:rPr>
            </w:pPr>
          </w:p>
        </w:tc>
      </w:tr>
    </w:tbl>
    <w:p w14:paraId="58C14CF9" w14:textId="77777777" w:rsidR="00173314" w:rsidRPr="00F24645" w:rsidRDefault="00173314" w:rsidP="00DE37C5">
      <w:pPr>
        <w:pStyle w:val="Fliesstext"/>
        <w:rPr>
          <w:lang w:val="en-US"/>
        </w:rPr>
      </w:pPr>
    </w:p>
    <w:sectPr w:rsidR="00173314" w:rsidRPr="00F24645" w:rsidSect="00E4424B">
      <w:headerReference w:type="default" r:id="rId11"/>
      <w:type w:val="continuous"/>
      <w:pgSz w:w="11906" w:h="16838" w:code="9"/>
      <w:pgMar w:top="1247" w:right="1247" w:bottom="851" w:left="124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31CBF" w14:textId="77777777" w:rsidR="00E006C6" w:rsidRDefault="00E006C6">
      <w:r>
        <w:separator/>
      </w:r>
    </w:p>
    <w:p w14:paraId="59627F16" w14:textId="77777777" w:rsidR="00E006C6" w:rsidRDefault="00E006C6"/>
    <w:p w14:paraId="32B25592" w14:textId="77777777" w:rsidR="00E006C6" w:rsidRDefault="00E006C6"/>
  </w:endnote>
  <w:endnote w:type="continuationSeparator" w:id="0">
    <w:p w14:paraId="7E424E85" w14:textId="77777777" w:rsidR="00E006C6" w:rsidRDefault="00E006C6">
      <w:r>
        <w:continuationSeparator/>
      </w:r>
    </w:p>
    <w:p w14:paraId="50CB524E" w14:textId="77777777" w:rsidR="00E006C6" w:rsidRDefault="00E006C6"/>
    <w:p w14:paraId="23215C45" w14:textId="77777777" w:rsidR="00E006C6" w:rsidRDefault="00E00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Star">
    <w:altName w:val="Calibri"/>
    <w:charset w:val="00"/>
    <w:family w:val="auto"/>
    <w:pitch w:val="variable"/>
    <w:sig w:usb0="20000003" w:usb1="00000000" w:usb2="00000000" w:usb3="00000000" w:csb0="00000101" w:csb1="00000000"/>
  </w:font>
  <w:font w:name="Arial">
    <w:panose1 w:val="020B0604020202020204"/>
    <w:charset w:val="00"/>
    <w:family w:val="swiss"/>
    <w:pitch w:val="variable"/>
    <w:sig w:usb0="E0002EFF" w:usb1="C000785B" w:usb2="00000009" w:usb3="00000000" w:csb0="000001FF" w:csb1="00000000"/>
  </w:font>
  <w:font w:name="TSTAR">
    <w:altName w:val="Franklin Gothic Demi Cond"/>
    <w:charset w:val="00"/>
    <w:family w:val="auto"/>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DD33" w14:textId="77777777" w:rsidR="00E006C6" w:rsidRDefault="00E006C6">
      <w:r>
        <w:separator/>
      </w:r>
    </w:p>
    <w:p w14:paraId="067CE232" w14:textId="77777777" w:rsidR="00E006C6" w:rsidRDefault="00E006C6"/>
    <w:p w14:paraId="7FFE4498" w14:textId="77777777" w:rsidR="00E006C6" w:rsidRDefault="00E006C6"/>
  </w:footnote>
  <w:footnote w:type="continuationSeparator" w:id="0">
    <w:p w14:paraId="37D722EB" w14:textId="77777777" w:rsidR="00E006C6" w:rsidRDefault="00E006C6">
      <w:r>
        <w:continuationSeparator/>
      </w:r>
    </w:p>
    <w:p w14:paraId="536362BE" w14:textId="77777777" w:rsidR="00E006C6" w:rsidRDefault="00E006C6"/>
    <w:p w14:paraId="26CFF6E8" w14:textId="77777777" w:rsidR="00E006C6" w:rsidRDefault="00E006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12" w:type="dxa"/>
      <w:tblBorders>
        <w:top w:val="none" w:sz="0" w:space="0" w:color="auto"/>
        <w:left w:val="none" w:sz="0" w:space="0" w:color="auto"/>
        <w:bottom w:val="single" w:sz="18" w:space="0" w:color="0076BD"/>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3693"/>
      <w:gridCol w:w="4245"/>
      <w:gridCol w:w="1474"/>
    </w:tblGrid>
    <w:tr w:rsidR="00C209B0" w14:paraId="1FC9C236" w14:textId="77777777" w:rsidTr="00D41D9F">
      <w:trPr>
        <w:trHeight w:val="340"/>
      </w:trPr>
      <w:tc>
        <w:tcPr>
          <w:tcW w:w="1962" w:type="pct"/>
          <w:tcBorders>
            <w:bottom w:val="nil"/>
            <w:right w:val="single" w:sz="2" w:space="0" w:color="auto"/>
          </w:tcBorders>
        </w:tcPr>
        <w:p w14:paraId="3D48A38E" w14:textId="0293CE7F" w:rsidR="00C209B0" w:rsidRPr="005E5A1B" w:rsidRDefault="007A65E0" w:rsidP="00417911">
          <w:pPr>
            <w:pStyle w:val="BeKopfFusslinks"/>
          </w:pPr>
          <w:r>
            <w:t>2</w:t>
          </w:r>
          <w:r w:rsidR="00C55698">
            <w:t>1</w:t>
          </w:r>
          <w:r w:rsidR="00464924">
            <w:t>.</w:t>
          </w:r>
          <w:r w:rsidR="00C25FEE">
            <w:t>0</w:t>
          </w:r>
          <w:r w:rsidR="00C55698">
            <w:t>5</w:t>
          </w:r>
          <w:r w:rsidR="00464924">
            <w:t>.202</w:t>
          </w:r>
          <w:r w:rsidR="00C25FEE">
            <w:t>4</w:t>
          </w:r>
        </w:p>
      </w:tc>
      <w:tc>
        <w:tcPr>
          <w:tcW w:w="2255" w:type="pct"/>
          <w:tcBorders>
            <w:left w:val="single" w:sz="2" w:space="0" w:color="auto"/>
            <w:bottom w:val="nil"/>
          </w:tcBorders>
          <w:tcMar>
            <w:left w:w="284" w:type="dxa"/>
          </w:tcMar>
        </w:tcPr>
        <w:p w14:paraId="26B75FFF" w14:textId="69C3C064" w:rsidR="00C209B0" w:rsidRDefault="00C25FEE" w:rsidP="00FD4A11">
          <w:pPr>
            <w:pStyle w:val="BeKopfFusslinks"/>
          </w:pPr>
          <w:proofErr w:type="gramStart"/>
          <w:r>
            <w:t>Bachelor</w:t>
          </w:r>
          <w:r w:rsidR="008B2EA5">
            <w:t xml:space="preserve"> Thesis</w:t>
          </w:r>
          <w:proofErr w:type="gramEnd"/>
        </w:p>
        <w:p w14:paraId="63EA7235" w14:textId="016B7D6D" w:rsidR="00C039A0" w:rsidRPr="00C77E4E" w:rsidRDefault="008B2EA5" w:rsidP="00FD4A11">
          <w:pPr>
            <w:pStyle w:val="BeKopfFusslinks"/>
          </w:pPr>
          <w:proofErr w:type="spellStart"/>
          <w:r>
            <w:t>Discussion</w:t>
          </w:r>
          <w:proofErr w:type="spellEnd"/>
        </w:p>
      </w:tc>
      <w:tc>
        <w:tcPr>
          <w:tcW w:w="783" w:type="pct"/>
          <w:tcBorders>
            <w:bottom w:val="nil"/>
          </w:tcBorders>
        </w:tcPr>
        <w:p w14:paraId="342C3A6A" w14:textId="6CEFA37A" w:rsidR="00C209B0" w:rsidRDefault="008B2EA5" w:rsidP="00C209B0">
          <w:pPr>
            <w:pStyle w:val="BeKopfFusslinks"/>
            <w:jc w:val="right"/>
          </w:pPr>
          <w:r>
            <w:rPr>
              <w:bCs/>
              <w:noProof/>
              <w:lang w:val="de-DE"/>
            </w:rPr>
            <w:t>Page</w:t>
          </w:r>
          <w:r w:rsidR="00C209B0">
            <w:rPr>
              <w:bCs/>
              <w:noProof/>
              <w:lang w:val="de-DE"/>
            </w:rPr>
            <w:t xml:space="preserve"> </w:t>
          </w:r>
          <w:r w:rsidR="00C209B0">
            <w:fldChar w:fldCharType="begin"/>
          </w:r>
          <w:r w:rsidR="00C209B0">
            <w:instrText xml:space="preserve">PAGE  </w:instrText>
          </w:r>
          <w:r w:rsidR="00C209B0">
            <w:fldChar w:fldCharType="separate"/>
          </w:r>
          <w:r w:rsidR="000378F2">
            <w:rPr>
              <w:noProof/>
            </w:rPr>
            <w:t>3</w:t>
          </w:r>
          <w:r w:rsidR="00C209B0">
            <w:fldChar w:fldCharType="end"/>
          </w:r>
          <w:r w:rsidR="00C209B0">
            <w:t xml:space="preserve"> </w:t>
          </w:r>
          <w:r w:rsidR="00C209B0" w:rsidRPr="00692C1D">
            <w:rPr>
              <w:rStyle w:val="PageNumber"/>
            </w:rPr>
            <w:t xml:space="preserve">/ </w:t>
          </w:r>
          <w:r w:rsidR="00C209B0" w:rsidRPr="00692C1D">
            <w:rPr>
              <w:rStyle w:val="PageNumber"/>
            </w:rPr>
            <w:fldChar w:fldCharType="begin"/>
          </w:r>
          <w:r w:rsidR="00C209B0" w:rsidRPr="00692C1D">
            <w:rPr>
              <w:rStyle w:val="PageNumber"/>
            </w:rPr>
            <w:instrText xml:space="preserve"> NUMPAGES </w:instrText>
          </w:r>
          <w:r w:rsidR="00C209B0" w:rsidRPr="00692C1D">
            <w:rPr>
              <w:rStyle w:val="PageNumber"/>
            </w:rPr>
            <w:fldChar w:fldCharType="separate"/>
          </w:r>
          <w:r w:rsidR="000378F2">
            <w:rPr>
              <w:rStyle w:val="PageNumber"/>
              <w:noProof/>
            </w:rPr>
            <w:t>3</w:t>
          </w:r>
          <w:r w:rsidR="00C209B0" w:rsidRPr="00692C1D">
            <w:rPr>
              <w:rStyle w:val="PageNumber"/>
            </w:rPr>
            <w:fldChar w:fldCharType="end"/>
          </w:r>
        </w:p>
      </w:tc>
    </w:tr>
  </w:tbl>
  <w:p w14:paraId="1A2C52F5" w14:textId="77777777" w:rsidR="00C209B0" w:rsidRDefault="00C209B0" w:rsidP="005A71AD">
    <w:pPr>
      <w:pStyle w:val="Flie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9D"/>
    <w:multiLevelType w:val="hybridMultilevel"/>
    <w:tmpl w:val="210AE2B2"/>
    <w:lvl w:ilvl="0" w:tplc="9A5092A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84E4B"/>
    <w:multiLevelType w:val="multilevel"/>
    <w:tmpl w:val="8C5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DA5"/>
    <w:multiLevelType w:val="multilevel"/>
    <w:tmpl w:val="C5164E48"/>
    <w:styleLink w:val="111111"/>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880"/>
        </w:tabs>
        <w:ind w:left="1880" w:hanging="340"/>
      </w:pPr>
      <w:rPr>
        <w:rFonts w:hint="default"/>
      </w:rPr>
    </w:lvl>
    <w:lvl w:ilvl="2">
      <w:start w:val="1"/>
      <w:numFmt w:val="decimal"/>
      <w:lvlText w:val="%1.%2.%3."/>
      <w:lvlJc w:val="left"/>
      <w:pPr>
        <w:tabs>
          <w:tab w:val="num" w:pos="1928"/>
        </w:tabs>
        <w:ind w:left="1928" w:hanging="227"/>
      </w:pPr>
      <w:rPr>
        <w:rFonts w:hint="default"/>
      </w:rPr>
    </w:lvl>
    <w:lvl w:ilvl="3">
      <w:start w:val="1"/>
      <w:numFmt w:val="decimal"/>
      <w:lvlText w:val="%1.%2.%3.%4."/>
      <w:lvlJc w:val="left"/>
      <w:pPr>
        <w:tabs>
          <w:tab w:val="num" w:pos="1361"/>
        </w:tabs>
        <w:ind w:left="1361" w:hanging="34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1B1300"/>
    <w:multiLevelType w:val="multilevel"/>
    <w:tmpl w:val="E488BAF8"/>
    <w:styleLink w:val="AufzhlungEBG"/>
    <w:lvl w:ilvl="0">
      <w:start w:val="29"/>
      <w:numFmt w:val="bullet"/>
      <w:lvlText w:val="-"/>
      <w:lvlJc w:val="left"/>
      <w:pPr>
        <w:tabs>
          <w:tab w:val="num" w:pos="1021"/>
        </w:tabs>
        <w:ind w:left="1021" w:hanging="284"/>
      </w:pPr>
      <w:rPr>
        <w:rFonts w:hint="eastAsia"/>
      </w:rPr>
    </w:lvl>
    <w:lvl w:ilvl="1">
      <w:start w:val="1"/>
      <w:numFmt w:val="bullet"/>
      <w:lvlText w:val="o"/>
      <w:lvlJc w:val="left"/>
      <w:pPr>
        <w:tabs>
          <w:tab w:val="num" w:pos="1701"/>
        </w:tabs>
        <w:ind w:left="1701" w:hanging="283"/>
      </w:pPr>
      <w:rPr>
        <w:rFonts w:ascii="Courier New" w:hAnsi="Courier New" w:hint="default"/>
      </w:rPr>
    </w:lvl>
    <w:lvl w:ilvl="2">
      <w:start w:val="1"/>
      <w:numFmt w:val="bullet"/>
      <w:lvlText w:val=""/>
      <w:lvlJc w:val="left"/>
      <w:pPr>
        <w:tabs>
          <w:tab w:val="num" w:pos="2098"/>
        </w:tabs>
        <w:ind w:left="2098" w:hanging="227"/>
      </w:pPr>
      <w:rPr>
        <w:rFonts w:ascii="Wingdings" w:hAnsi="Wingdings" w:hint="default"/>
      </w:rPr>
    </w:lvl>
    <w:lvl w:ilvl="3">
      <w:start w:val="1"/>
      <w:numFmt w:val="bullet"/>
      <w:lvlText w:val=""/>
      <w:lvlJc w:val="left"/>
      <w:pPr>
        <w:tabs>
          <w:tab w:val="num" w:pos="3617"/>
        </w:tabs>
        <w:ind w:left="3617" w:hanging="360"/>
      </w:pPr>
      <w:rPr>
        <w:rFonts w:ascii="Symbol" w:hAnsi="Symbol" w:hint="default"/>
      </w:rPr>
    </w:lvl>
    <w:lvl w:ilvl="4">
      <w:start w:val="1"/>
      <w:numFmt w:val="bullet"/>
      <w:lvlText w:val="o"/>
      <w:lvlJc w:val="left"/>
      <w:pPr>
        <w:tabs>
          <w:tab w:val="num" w:pos="4337"/>
        </w:tabs>
        <w:ind w:left="4337" w:hanging="360"/>
      </w:pPr>
      <w:rPr>
        <w:rFonts w:ascii="Courier New" w:hAnsi="Courier New" w:hint="default"/>
      </w:rPr>
    </w:lvl>
    <w:lvl w:ilvl="5">
      <w:start w:val="1"/>
      <w:numFmt w:val="bullet"/>
      <w:lvlText w:val=""/>
      <w:lvlJc w:val="left"/>
      <w:pPr>
        <w:tabs>
          <w:tab w:val="num" w:pos="5057"/>
        </w:tabs>
        <w:ind w:left="5057" w:hanging="360"/>
      </w:pPr>
      <w:rPr>
        <w:rFonts w:ascii="Wingdings" w:hAnsi="Wingdings" w:hint="default"/>
      </w:rPr>
    </w:lvl>
    <w:lvl w:ilvl="6">
      <w:start w:val="1"/>
      <w:numFmt w:val="bullet"/>
      <w:lvlText w:val=""/>
      <w:lvlJc w:val="left"/>
      <w:pPr>
        <w:tabs>
          <w:tab w:val="num" w:pos="5777"/>
        </w:tabs>
        <w:ind w:left="5777" w:hanging="360"/>
      </w:pPr>
      <w:rPr>
        <w:rFonts w:ascii="Symbol" w:hAnsi="Symbol" w:hint="default"/>
      </w:rPr>
    </w:lvl>
    <w:lvl w:ilvl="7">
      <w:start w:val="1"/>
      <w:numFmt w:val="bullet"/>
      <w:lvlText w:val="o"/>
      <w:lvlJc w:val="left"/>
      <w:pPr>
        <w:tabs>
          <w:tab w:val="num" w:pos="6497"/>
        </w:tabs>
        <w:ind w:left="6497" w:hanging="360"/>
      </w:pPr>
      <w:rPr>
        <w:rFonts w:ascii="Courier New" w:hAnsi="Courier New" w:hint="default"/>
      </w:rPr>
    </w:lvl>
    <w:lvl w:ilvl="8">
      <w:start w:val="1"/>
      <w:numFmt w:val="bullet"/>
      <w:lvlText w:val=""/>
      <w:lvlJc w:val="left"/>
      <w:pPr>
        <w:tabs>
          <w:tab w:val="num" w:pos="7217"/>
        </w:tabs>
        <w:ind w:left="7217" w:hanging="360"/>
      </w:pPr>
      <w:rPr>
        <w:rFonts w:ascii="Wingdings" w:hAnsi="Wingdings" w:hint="default"/>
      </w:rPr>
    </w:lvl>
  </w:abstractNum>
  <w:abstractNum w:abstractNumId="4" w15:restartNumberingAfterBreak="0">
    <w:nsid w:val="0CF8269F"/>
    <w:multiLevelType w:val="hybridMultilevel"/>
    <w:tmpl w:val="F45057E0"/>
    <w:lvl w:ilvl="0" w:tplc="45C06DC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1E403338"/>
    <w:multiLevelType w:val="multilevel"/>
    <w:tmpl w:val="522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723F0"/>
    <w:multiLevelType w:val="multilevel"/>
    <w:tmpl w:val="D97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A4C45"/>
    <w:multiLevelType w:val="hybridMultilevel"/>
    <w:tmpl w:val="79541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FF099B"/>
    <w:multiLevelType w:val="hybridMultilevel"/>
    <w:tmpl w:val="330A66B0"/>
    <w:lvl w:ilvl="0" w:tplc="1CC4DF9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C19033D"/>
    <w:multiLevelType w:val="multilevel"/>
    <w:tmpl w:val="BE3A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7249"/>
    <w:multiLevelType w:val="hybridMultilevel"/>
    <w:tmpl w:val="13AE82EC"/>
    <w:lvl w:ilvl="0" w:tplc="44FE48A4">
      <w:start w:val="2"/>
      <w:numFmt w:val="bullet"/>
      <w:lvlText w:val="-"/>
      <w:lvlJc w:val="left"/>
      <w:pPr>
        <w:ind w:left="720" w:hanging="360"/>
      </w:pPr>
      <w:rPr>
        <w:rFonts w:ascii="T-Star" w:eastAsia="Times New Roman" w:hAnsi="T-Star"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9675A48"/>
    <w:multiLevelType w:val="multilevel"/>
    <w:tmpl w:val="50D2DC1A"/>
    <w:lvl w:ilvl="0">
      <w:start w:val="1"/>
      <w:numFmt w:val="decimal"/>
      <w:pStyle w:val="Heading1"/>
      <w:lvlText w:val="%1"/>
      <w:lvlJc w:val="left"/>
      <w:pPr>
        <w:tabs>
          <w:tab w:val="num" w:pos="737"/>
        </w:tabs>
        <w:ind w:left="737" w:hanging="737"/>
      </w:pPr>
      <w:rPr>
        <w:rFonts w:hint="default"/>
        <w:b/>
        <w:bCs w:val="0"/>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sz w:val="19"/>
        <w:szCs w:val="19"/>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Restart w:val="0"/>
      <w:pStyle w:val="Heading7"/>
      <w:lvlText w:val="Anhang %7"/>
      <w:lvlJc w:val="left"/>
      <w:pPr>
        <w:tabs>
          <w:tab w:val="num" w:pos="1474"/>
        </w:tabs>
        <w:ind w:left="1474" w:hanging="1474"/>
      </w:pPr>
      <w:rPr>
        <w:rFonts w:hint="default"/>
      </w:rPr>
    </w:lvl>
    <w:lvl w:ilvl="7">
      <w:start w:val="1"/>
      <w:numFmt w:val="decimal"/>
      <w:pStyle w:val="Heading8"/>
      <w:lvlText w:val="%7.%8"/>
      <w:lvlJc w:val="left"/>
      <w:pPr>
        <w:tabs>
          <w:tab w:val="num" w:pos="737"/>
        </w:tabs>
        <w:ind w:left="737" w:hanging="737"/>
      </w:pPr>
      <w:rPr>
        <w:rFonts w:hint="default"/>
      </w:rPr>
    </w:lvl>
    <w:lvl w:ilvl="8">
      <w:start w:val="1"/>
      <w:numFmt w:val="decimal"/>
      <w:pStyle w:val="Heading9"/>
      <w:lvlText w:val="%7.%8.%9"/>
      <w:lvlJc w:val="left"/>
      <w:pPr>
        <w:tabs>
          <w:tab w:val="num" w:pos="737"/>
        </w:tabs>
        <w:ind w:left="737" w:hanging="737"/>
      </w:pPr>
      <w:rPr>
        <w:rFonts w:hint="default"/>
      </w:rPr>
    </w:lvl>
  </w:abstractNum>
  <w:abstractNum w:abstractNumId="12" w15:restartNumberingAfterBreak="0">
    <w:nsid w:val="6B8A6321"/>
    <w:multiLevelType w:val="multilevel"/>
    <w:tmpl w:val="0AEC4002"/>
    <w:lvl w:ilvl="0">
      <w:start w:val="1"/>
      <w:numFmt w:val="bullet"/>
      <w:pStyle w:val="Aufzhlungunnummeriert"/>
      <w:lvlText w:val="–"/>
      <w:lvlJc w:val="left"/>
      <w:pPr>
        <w:tabs>
          <w:tab w:val="num" w:pos="284"/>
        </w:tabs>
        <w:ind w:left="284" w:hanging="284"/>
      </w:pPr>
      <w:rPr>
        <w:rFonts w:hint="default"/>
      </w:rPr>
    </w:lvl>
    <w:lvl w:ilvl="1">
      <w:start w:val="1"/>
      <w:numFmt w:val="bullet"/>
      <w:lvlText w:val="–"/>
      <w:lvlJc w:val="left"/>
      <w:pPr>
        <w:tabs>
          <w:tab w:val="num" w:pos="567"/>
        </w:tabs>
        <w:ind w:left="567" w:hanging="283"/>
      </w:pPr>
      <w:rPr>
        <w:rFonts w:hint="default"/>
      </w:rPr>
    </w:lvl>
    <w:lvl w:ilvl="2">
      <w:start w:val="1"/>
      <w:numFmt w:val="bullet"/>
      <w:lvlText w:val="–"/>
      <w:lvlJc w:val="left"/>
      <w:pPr>
        <w:tabs>
          <w:tab w:val="num" w:pos="851"/>
        </w:tabs>
        <w:ind w:left="851" w:hanging="284"/>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E080ACE"/>
    <w:multiLevelType w:val="multilevel"/>
    <w:tmpl w:val="606A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92B46"/>
    <w:multiLevelType w:val="multilevel"/>
    <w:tmpl w:val="9F98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4322BD"/>
    <w:multiLevelType w:val="multilevel"/>
    <w:tmpl w:val="AA22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006AD"/>
    <w:multiLevelType w:val="multilevel"/>
    <w:tmpl w:val="4246E92C"/>
    <w:styleLink w:val="AufzhlungEBGnummeriert"/>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701"/>
        </w:tabs>
        <w:ind w:left="1701" w:hanging="283"/>
      </w:pPr>
      <w:rPr>
        <w:rFonts w:hint="default"/>
      </w:rPr>
    </w:lvl>
    <w:lvl w:ilvl="2">
      <w:start w:val="1"/>
      <w:numFmt w:val="decimal"/>
      <w:lvlText w:val="%1.%2.%3."/>
      <w:lvlJc w:val="left"/>
      <w:pPr>
        <w:tabs>
          <w:tab w:val="num" w:pos="2098"/>
        </w:tabs>
        <w:ind w:left="2098" w:hanging="227"/>
      </w:pPr>
      <w:rPr>
        <w:rFonts w:hint="default"/>
      </w:rPr>
    </w:lvl>
    <w:lvl w:ilvl="3">
      <w:start w:val="1"/>
      <w:numFmt w:val="decimal"/>
      <w:lvlText w:val="%1.%2.%3.%4."/>
      <w:lvlJc w:val="left"/>
      <w:pPr>
        <w:tabs>
          <w:tab w:val="num" w:pos="1344"/>
        </w:tabs>
        <w:ind w:left="1344" w:hanging="340"/>
      </w:pPr>
      <w:rPr>
        <w:rFonts w:hint="default"/>
      </w:rPr>
    </w:lvl>
    <w:lvl w:ilvl="4">
      <w:start w:val="1"/>
      <w:numFmt w:val="decimal"/>
      <w:lvlText w:val="%1.%2.%3.%4.%5."/>
      <w:lvlJc w:val="left"/>
      <w:pPr>
        <w:tabs>
          <w:tab w:val="num" w:pos="2503"/>
        </w:tabs>
        <w:ind w:left="2215" w:hanging="792"/>
      </w:pPr>
      <w:rPr>
        <w:rFonts w:hint="default"/>
      </w:rPr>
    </w:lvl>
    <w:lvl w:ilvl="5">
      <w:start w:val="1"/>
      <w:numFmt w:val="decimal"/>
      <w:lvlText w:val="%1.%2.%3.%4.%5.%6."/>
      <w:lvlJc w:val="left"/>
      <w:pPr>
        <w:tabs>
          <w:tab w:val="num" w:pos="3223"/>
        </w:tabs>
        <w:ind w:left="2719" w:hanging="936"/>
      </w:pPr>
      <w:rPr>
        <w:rFonts w:hint="default"/>
      </w:rPr>
    </w:lvl>
    <w:lvl w:ilvl="6">
      <w:start w:val="1"/>
      <w:numFmt w:val="decimal"/>
      <w:lvlText w:val="%1.%2.%3.%4.%5.%6.%7."/>
      <w:lvlJc w:val="left"/>
      <w:pPr>
        <w:tabs>
          <w:tab w:val="num" w:pos="3583"/>
        </w:tabs>
        <w:ind w:left="3223" w:hanging="1080"/>
      </w:pPr>
      <w:rPr>
        <w:rFonts w:hint="default"/>
      </w:rPr>
    </w:lvl>
    <w:lvl w:ilvl="7">
      <w:start w:val="1"/>
      <w:numFmt w:val="decimal"/>
      <w:lvlText w:val="%1.%2.%3.%4.%5.%6.%7.%8."/>
      <w:lvlJc w:val="left"/>
      <w:pPr>
        <w:tabs>
          <w:tab w:val="num" w:pos="4303"/>
        </w:tabs>
        <w:ind w:left="3727" w:hanging="1224"/>
      </w:pPr>
      <w:rPr>
        <w:rFonts w:hint="default"/>
      </w:rPr>
    </w:lvl>
    <w:lvl w:ilvl="8">
      <w:start w:val="1"/>
      <w:numFmt w:val="decimal"/>
      <w:lvlText w:val="%1.%2.%3.%4.%5.%6.%7.%8.%9."/>
      <w:lvlJc w:val="left"/>
      <w:pPr>
        <w:tabs>
          <w:tab w:val="num" w:pos="4663"/>
        </w:tabs>
        <w:ind w:left="4303" w:hanging="1440"/>
      </w:pPr>
      <w:rPr>
        <w:rFonts w:hint="default"/>
      </w:rPr>
    </w:lvl>
  </w:abstractNum>
  <w:abstractNum w:abstractNumId="17" w15:restartNumberingAfterBreak="0">
    <w:nsid w:val="7F203B19"/>
    <w:multiLevelType w:val="multilevel"/>
    <w:tmpl w:val="5BF2DCF4"/>
    <w:lvl w:ilvl="0">
      <w:start w:val="1"/>
      <w:numFmt w:val="decimal"/>
      <w:pStyle w:val="Aufzhlungnummeriert"/>
      <w:lvlText w:val="%1."/>
      <w:lvlJc w:val="left"/>
      <w:pPr>
        <w:tabs>
          <w:tab w:val="num" w:pos="284"/>
        </w:tabs>
        <w:ind w:left="284" w:hanging="284"/>
      </w:pPr>
      <w:rPr>
        <w:rFonts w:hint="default"/>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59"/>
        </w:tabs>
        <w:ind w:left="1559" w:hanging="708"/>
      </w:pPr>
      <w:rPr>
        <w:rFonts w:hint="default"/>
      </w:rPr>
    </w:lvl>
    <w:lvl w:ilvl="3">
      <w:start w:val="1"/>
      <w:numFmt w:val="decimal"/>
      <w:lvlText w:val="%1.%2.%3.%4."/>
      <w:lvlJc w:val="left"/>
      <w:pPr>
        <w:tabs>
          <w:tab w:val="num" w:pos="-29"/>
        </w:tabs>
        <w:ind w:left="-29" w:firstLine="0"/>
      </w:pPr>
      <w:rPr>
        <w:rFonts w:hint="default"/>
      </w:rPr>
    </w:lvl>
    <w:lvl w:ilvl="4">
      <w:start w:val="1"/>
      <w:numFmt w:val="decimal"/>
      <w:lvlText w:val="%1.%2.%3.%4.%5."/>
      <w:lvlJc w:val="left"/>
      <w:pPr>
        <w:tabs>
          <w:tab w:val="num" w:pos="-29"/>
        </w:tabs>
        <w:ind w:left="-29" w:firstLine="0"/>
      </w:pPr>
      <w:rPr>
        <w:rFonts w:hint="default"/>
      </w:rPr>
    </w:lvl>
    <w:lvl w:ilvl="5">
      <w:start w:val="1"/>
      <w:numFmt w:val="decimal"/>
      <w:lvlText w:val="%1.%2.%3.%4.%5.%6."/>
      <w:lvlJc w:val="left"/>
      <w:pPr>
        <w:tabs>
          <w:tab w:val="num" w:pos="-29"/>
        </w:tabs>
        <w:ind w:left="-29" w:firstLine="0"/>
      </w:pPr>
      <w:rPr>
        <w:rFonts w:hint="default"/>
      </w:rPr>
    </w:lvl>
    <w:lvl w:ilvl="6">
      <w:start w:val="1"/>
      <w:numFmt w:val="decimal"/>
      <w:lvlText w:val="%1.%2.%3.%4.%5.%6.%7."/>
      <w:lvlJc w:val="left"/>
      <w:pPr>
        <w:tabs>
          <w:tab w:val="num" w:pos="-29"/>
        </w:tabs>
        <w:ind w:left="-29" w:firstLine="0"/>
      </w:pPr>
      <w:rPr>
        <w:rFonts w:hint="default"/>
      </w:rPr>
    </w:lvl>
    <w:lvl w:ilvl="7">
      <w:start w:val="1"/>
      <w:numFmt w:val="decimal"/>
      <w:lvlText w:val="%1.%2.%3.%4.%5.%6.%7.%8."/>
      <w:lvlJc w:val="left"/>
      <w:pPr>
        <w:tabs>
          <w:tab w:val="num" w:pos="-29"/>
        </w:tabs>
        <w:ind w:left="-29" w:firstLine="0"/>
      </w:pPr>
      <w:rPr>
        <w:rFonts w:hint="default"/>
      </w:rPr>
    </w:lvl>
    <w:lvl w:ilvl="8">
      <w:start w:val="1"/>
      <w:numFmt w:val="decimal"/>
      <w:lvlText w:val="%1.%2.%3.%4.%5.%6.%7.%8.%9."/>
      <w:lvlJc w:val="left"/>
      <w:pPr>
        <w:tabs>
          <w:tab w:val="num" w:pos="-29"/>
        </w:tabs>
        <w:ind w:left="-29" w:firstLine="0"/>
      </w:pPr>
      <w:rPr>
        <w:rFonts w:hint="default"/>
      </w:rPr>
    </w:lvl>
  </w:abstractNum>
  <w:num w:numId="1" w16cid:durableId="758675674">
    <w:abstractNumId w:val="16"/>
  </w:num>
  <w:num w:numId="2" w16cid:durableId="701857680">
    <w:abstractNumId w:val="3"/>
  </w:num>
  <w:num w:numId="3" w16cid:durableId="107968065">
    <w:abstractNumId w:val="2"/>
  </w:num>
  <w:num w:numId="4" w16cid:durableId="734087230">
    <w:abstractNumId w:val="12"/>
  </w:num>
  <w:num w:numId="5" w16cid:durableId="2116442605">
    <w:abstractNumId w:val="17"/>
  </w:num>
  <w:num w:numId="6" w16cid:durableId="1468741932">
    <w:abstractNumId w:val="11"/>
  </w:num>
  <w:num w:numId="7" w16cid:durableId="1262759236">
    <w:abstractNumId w:val="10"/>
  </w:num>
  <w:num w:numId="8" w16cid:durableId="1839347416">
    <w:abstractNumId w:val="0"/>
  </w:num>
  <w:num w:numId="9" w16cid:durableId="1765371792">
    <w:abstractNumId w:val="7"/>
  </w:num>
  <w:num w:numId="10" w16cid:durableId="500701148">
    <w:abstractNumId w:val="15"/>
  </w:num>
  <w:num w:numId="11" w16cid:durableId="401291677">
    <w:abstractNumId w:val="9"/>
  </w:num>
  <w:num w:numId="12" w16cid:durableId="1147741757">
    <w:abstractNumId w:val="6"/>
  </w:num>
  <w:num w:numId="13" w16cid:durableId="2031292439">
    <w:abstractNumId w:val="1"/>
  </w:num>
  <w:num w:numId="14" w16cid:durableId="1115563503">
    <w:abstractNumId w:val="13"/>
  </w:num>
  <w:num w:numId="15" w16cid:durableId="1426414768">
    <w:abstractNumId w:val="11"/>
  </w:num>
  <w:num w:numId="16" w16cid:durableId="125004340">
    <w:abstractNumId w:val="11"/>
  </w:num>
  <w:num w:numId="17" w16cid:durableId="1158839563">
    <w:abstractNumId w:val="11"/>
  </w:num>
  <w:num w:numId="18" w16cid:durableId="1754738153">
    <w:abstractNumId w:val="11"/>
  </w:num>
  <w:num w:numId="19" w16cid:durableId="1778789260">
    <w:abstractNumId w:val="11"/>
  </w:num>
  <w:num w:numId="20" w16cid:durableId="1806384216">
    <w:abstractNumId w:val="11"/>
  </w:num>
  <w:num w:numId="21" w16cid:durableId="1885021080">
    <w:abstractNumId w:val="11"/>
  </w:num>
  <w:num w:numId="22" w16cid:durableId="123500039">
    <w:abstractNumId w:val="4"/>
  </w:num>
  <w:num w:numId="23" w16cid:durableId="1170757381">
    <w:abstractNumId w:val="11"/>
  </w:num>
  <w:num w:numId="24" w16cid:durableId="471365590">
    <w:abstractNumId w:val="8"/>
  </w:num>
  <w:num w:numId="25" w16cid:durableId="67584523">
    <w:abstractNumId w:val="11"/>
  </w:num>
  <w:num w:numId="26" w16cid:durableId="750004972">
    <w:abstractNumId w:val="5"/>
  </w:num>
  <w:num w:numId="27" w16cid:durableId="121878622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4"/>
  <w:doNotHyphenateCap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jM3MbE0MjA3NjBS0lEKTi0uzszPAykwNKgFAKO8580tAAAA"/>
    <w:docVar w:name="dgnword-docGUID" w:val="{5E813901-3D58-4E41-9C15-88BEE72686AB}"/>
    <w:docVar w:name="dgnword-eventsink" w:val="2974947497616"/>
  </w:docVars>
  <w:rsids>
    <w:rsidRoot w:val="00313E5A"/>
    <w:rsid w:val="000004E8"/>
    <w:rsid w:val="00000896"/>
    <w:rsid w:val="00003A5F"/>
    <w:rsid w:val="00004178"/>
    <w:rsid w:val="00006D3C"/>
    <w:rsid w:val="00007832"/>
    <w:rsid w:val="00007B57"/>
    <w:rsid w:val="00012BAC"/>
    <w:rsid w:val="00013F14"/>
    <w:rsid w:val="0001795E"/>
    <w:rsid w:val="000179D3"/>
    <w:rsid w:val="00017BD0"/>
    <w:rsid w:val="00020F14"/>
    <w:rsid w:val="0002311D"/>
    <w:rsid w:val="00023F46"/>
    <w:rsid w:val="00025F4C"/>
    <w:rsid w:val="0002632B"/>
    <w:rsid w:val="000266E6"/>
    <w:rsid w:val="00027A2E"/>
    <w:rsid w:val="000338C5"/>
    <w:rsid w:val="00033B14"/>
    <w:rsid w:val="00033D51"/>
    <w:rsid w:val="00034182"/>
    <w:rsid w:val="000357ED"/>
    <w:rsid w:val="000368E1"/>
    <w:rsid w:val="000378F2"/>
    <w:rsid w:val="000420B8"/>
    <w:rsid w:val="00042A36"/>
    <w:rsid w:val="00042B0F"/>
    <w:rsid w:val="00042B96"/>
    <w:rsid w:val="00042DB5"/>
    <w:rsid w:val="00044DD7"/>
    <w:rsid w:val="00047032"/>
    <w:rsid w:val="0005281D"/>
    <w:rsid w:val="000530BD"/>
    <w:rsid w:val="00053A17"/>
    <w:rsid w:val="00054ED5"/>
    <w:rsid w:val="00055049"/>
    <w:rsid w:val="00055B75"/>
    <w:rsid w:val="00056571"/>
    <w:rsid w:val="00057AA1"/>
    <w:rsid w:val="00061477"/>
    <w:rsid w:val="00061A22"/>
    <w:rsid w:val="0006247A"/>
    <w:rsid w:val="00063ED6"/>
    <w:rsid w:val="00063F59"/>
    <w:rsid w:val="00065883"/>
    <w:rsid w:val="00070751"/>
    <w:rsid w:val="00070838"/>
    <w:rsid w:val="00071964"/>
    <w:rsid w:val="00073697"/>
    <w:rsid w:val="00074048"/>
    <w:rsid w:val="00074773"/>
    <w:rsid w:val="00074D94"/>
    <w:rsid w:val="000800FD"/>
    <w:rsid w:val="00080A36"/>
    <w:rsid w:val="000813B2"/>
    <w:rsid w:val="0008620F"/>
    <w:rsid w:val="00086BCC"/>
    <w:rsid w:val="00090D36"/>
    <w:rsid w:val="00093104"/>
    <w:rsid w:val="00093B17"/>
    <w:rsid w:val="00094130"/>
    <w:rsid w:val="0009424A"/>
    <w:rsid w:val="0009476A"/>
    <w:rsid w:val="00095049"/>
    <w:rsid w:val="000B057C"/>
    <w:rsid w:val="000B10FC"/>
    <w:rsid w:val="000B1BC3"/>
    <w:rsid w:val="000B1FC3"/>
    <w:rsid w:val="000B3E2D"/>
    <w:rsid w:val="000B46B2"/>
    <w:rsid w:val="000B56DB"/>
    <w:rsid w:val="000B7422"/>
    <w:rsid w:val="000B7927"/>
    <w:rsid w:val="000C13D8"/>
    <w:rsid w:val="000C1839"/>
    <w:rsid w:val="000C442A"/>
    <w:rsid w:val="000C4550"/>
    <w:rsid w:val="000C4C3D"/>
    <w:rsid w:val="000C5726"/>
    <w:rsid w:val="000C6443"/>
    <w:rsid w:val="000C6B7F"/>
    <w:rsid w:val="000D406B"/>
    <w:rsid w:val="000D470E"/>
    <w:rsid w:val="000D4E4A"/>
    <w:rsid w:val="000D6D91"/>
    <w:rsid w:val="000D6DEE"/>
    <w:rsid w:val="000E04F8"/>
    <w:rsid w:val="000E3CF1"/>
    <w:rsid w:val="000E3D4B"/>
    <w:rsid w:val="000E4672"/>
    <w:rsid w:val="000E46FB"/>
    <w:rsid w:val="000E7FF8"/>
    <w:rsid w:val="000F08CA"/>
    <w:rsid w:val="000F264B"/>
    <w:rsid w:val="000F3020"/>
    <w:rsid w:val="000F4543"/>
    <w:rsid w:val="000F4E30"/>
    <w:rsid w:val="000F5D69"/>
    <w:rsid w:val="0010175B"/>
    <w:rsid w:val="00101C12"/>
    <w:rsid w:val="00101E2A"/>
    <w:rsid w:val="00102855"/>
    <w:rsid w:val="00102B41"/>
    <w:rsid w:val="001042E5"/>
    <w:rsid w:val="001070A3"/>
    <w:rsid w:val="00107938"/>
    <w:rsid w:val="00110456"/>
    <w:rsid w:val="00110BF6"/>
    <w:rsid w:val="001119B4"/>
    <w:rsid w:val="00112FB5"/>
    <w:rsid w:val="00113827"/>
    <w:rsid w:val="00114070"/>
    <w:rsid w:val="00114D96"/>
    <w:rsid w:val="00116638"/>
    <w:rsid w:val="0011744F"/>
    <w:rsid w:val="00117603"/>
    <w:rsid w:val="00120DC8"/>
    <w:rsid w:val="00121D5A"/>
    <w:rsid w:val="00122214"/>
    <w:rsid w:val="00122CDC"/>
    <w:rsid w:val="00122DE2"/>
    <w:rsid w:val="00123670"/>
    <w:rsid w:val="00125113"/>
    <w:rsid w:val="00125E1A"/>
    <w:rsid w:val="00126206"/>
    <w:rsid w:val="00127231"/>
    <w:rsid w:val="00130CFC"/>
    <w:rsid w:val="0013281D"/>
    <w:rsid w:val="001329BA"/>
    <w:rsid w:val="00132ABD"/>
    <w:rsid w:val="00133329"/>
    <w:rsid w:val="0013520F"/>
    <w:rsid w:val="00136506"/>
    <w:rsid w:val="00136897"/>
    <w:rsid w:val="0014268B"/>
    <w:rsid w:val="00142F9F"/>
    <w:rsid w:val="00143FD4"/>
    <w:rsid w:val="001459B2"/>
    <w:rsid w:val="00145D32"/>
    <w:rsid w:val="0014615F"/>
    <w:rsid w:val="00150F38"/>
    <w:rsid w:val="00151717"/>
    <w:rsid w:val="0015261F"/>
    <w:rsid w:val="00152C77"/>
    <w:rsid w:val="00152D39"/>
    <w:rsid w:val="00155ED4"/>
    <w:rsid w:val="00156311"/>
    <w:rsid w:val="00157357"/>
    <w:rsid w:val="001602E9"/>
    <w:rsid w:val="001614B2"/>
    <w:rsid w:val="00161F45"/>
    <w:rsid w:val="00162481"/>
    <w:rsid w:val="0016298D"/>
    <w:rsid w:val="001640A9"/>
    <w:rsid w:val="00165128"/>
    <w:rsid w:val="00165E5A"/>
    <w:rsid w:val="00166D13"/>
    <w:rsid w:val="00170630"/>
    <w:rsid w:val="00171DEA"/>
    <w:rsid w:val="00172005"/>
    <w:rsid w:val="00173314"/>
    <w:rsid w:val="00174E80"/>
    <w:rsid w:val="0017523B"/>
    <w:rsid w:val="00175625"/>
    <w:rsid w:val="00180503"/>
    <w:rsid w:val="00180E8C"/>
    <w:rsid w:val="001811BC"/>
    <w:rsid w:val="00181BEE"/>
    <w:rsid w:val="00183FA5"/>
    <w:rsid w:val="00186468"/>
    <w:rsid w:val="00186C69"/>
    <w:rsid w:val="0019174F"/>
    <w:rsid w:val="00191CF0"/>
    <w:rsid w:val="001924CF"/>
    <w:rsid w:val="00192613"/>
    <w:rsid w:val="00195179"/>
    <w:rsid w:val="00195738"/>
    <w:rsid w:val="0019714B"/>
    <w:rsid w:val="00197520"/>
    <w:rsid w:val="001A04E5"/>
    <w:rsid w:val="001A07D9"/>
    <w:rsid w:val="001A383D"/>
    <w:rsid w:val="001A50C4"/>
    <w:rsid w:val="001A5459"/>
    <w:rsid w:val="001A76CC"/>
    <w:rsid w:val="001A7A45"/>
    <w:rsid w:val="001B048A"/>
    <w:rsid w:val="001B2095"/>
    <w:rsid w:val="001B2406"/>
    <w:rsid w:val="001B31AD"/>
    <w:rsid w:val="001B6DAE"/>
    <w:rsid w:val="001B7A7C"/>
    <w:rsid w:val="001B7B5E"/>
    <w:rsid w:val="001B7D7E"/>
    <w:rsid w:val="001C0CC6"/>
    <w:rsid w:val="001C1FE2"/>
    <w:rsid w:val="001C5062"/>
    <w:rsid w:val="001C6580"/>
    <w:rsid w:val="001D1E2B"/>
    <w:rsid w:val="001D3161"/>
    <w:rsid w:val="001D3252"/>
    <w:rsid w:val="001D4E40"/>
    <w:rsid w:val="001D51D3"/>
    <w:rsid w:val="001D6211"/>
    <w:rsid w:val="001D6FD0"/>
    <w:rsid w:val="001D7079"/>
    <w:rsid w:val="001E0501"/>
    <w:rsid w:val="001E0711"/>
    <w:rsid w:val="001E0EF5"/>
    <w:rsid w:val="001E160E"/>
    <w:rsid w:val="001E1CE7"/>
    <w:rsid w:val="001E4224"/>
    <w:rsid w:val="001E5408"/>
    <w:rsid w:val="001E5B8C"/>
    <w:rsid w:val="001E6913"/>
    <w:rsid w:val="001F01D2"/>
    <w:rsid w:val="001F0B95"/>
    <w:rsid w:val="001F3B1E"/>
    <w:rsid w:val="001F3EC9"/>
    <w:rsid w:val="001F6626"/>
    <w:rsid w:val="001F6A0D"/>
    <w:rsid w:val="001F73BA"/>
    <w:rsid w:val="0020161F"/>
    <w:rsid w:val="00201675"/>
    <w:rsid w:val="002016DD"/>
    <w:rsid w:val="00201A9B"/>
    <w:rsid w:val="00203B54"/>
    <w:rsid w:val="00204A93"/>
    <w:rsid w:val="0020523D"/>
    <w:rsid w:val="00205772"/>
    <w:rsid w:val="00206257"/>
    <w:rsid w:val="00206726"/>
    <w:rsid w:val="0020679F"/>
    <w:rsid w:val="00210E03"/>
    <w:rsid w:val="002113EB"/>
    <w:rsid w:val="002117C5"/>
    <w:rsid w:val="00212CE1"/>
    <w:rsid w:val="00213F33"/>
    <w:rsid w:val="002141C1"/>
    <w:rsid w:val="00215403"/>
    <w:rsid w:val="002156E1"/>
    <w:rsid w:val="00217F7D"/>
    <w:rsid w:val="00220C42"/>
    <w:rsid w:val="00220EC3"/>
    <w:rsid w:val="002237BE"/>
    <w:rsid w:val="00227A53"/>
    <w:rsid w:val="00230CBC"/>
    <w:rsid w:val="00230D54"/>
    <w:rsid w:val="00233333"/>
    <w:rsid w:val="00233D8F"/>
    <w:rsid w:val="002345B5"/>
    <w:rsid w:val="00234835"/>
    <w:rsid w:val="002348C0"/>
    <w:rsid w:val="00235A42"/>
    <w:rsid w:val="002367E8"/>
    <w:rsid w:val="002371FB"/>
    <w:rsid w:val="002375EC"/>
    <w:rsid w:val="00237611"/>
    <w:rsid w:val="00240016"/>
    <w:rsid w:val="00240904"/>
    <w:rsid w:val="00242414"/>
    <w:rsid w:val="00243536"/>
    <w:rsid w:val="0024375C"/>
    <w:rsid w:val="00243A4B"/>
    <w:rsid w:val="00243EDC"/>
    <w:rsid w:val="00244E9C"/>
    <w:rsid w:val="00245109"/>
    <w:rsid w:val="00246F6A"/>
    <w:rsid w:val="002505F6"/>
    <w:rsid w:val="00251CEC"/>
    <w:rsid w:val="0025265D"/>
    <w:rsid w:val="0025334D"/>
    <w:rsid w:val="0025360B"/>
    <w:rsid w:val="00253C2B"/>
    <w:rsid w:val="00257A25"/>
    <w:rsid w:val="00260343"/>
    <w:rsid w:val="0026184A"/>
    <w:rsid w:val="002630B8"/>
    <w:rsid w:val="00267080"/>
    <w:rsid w:val="00270030"/>
    <w:rsid w:val="002716E6"/>
    <w:rsid w:val="00271D12"/>
    <w:rsid w:val="002724A7"/>
    <w:rsid w:val="00274E93"/>
    <w:rsid w:val="0027564D"/>
    <w:rsid w:val="002759C8"/>
    <w:rsid w:val="00276A29"/>
    <w:rsid w:val="00277B27"/>
    <w:rsid w:val="00285DDF"/>
    <w:rsid w:val="002862BA"/>
    <w:rsid w:val="00287314"/>
    <w:rsid w:val="00290BD6"/>
    <w:rsid w:val="00290D46"/>
    <w:rsid w:val="00292CD8"/>
    <w:rsid w:val="00295459"/>
    <w:rsid w:val="002968C2"/>
    <w:rsid w:val="00297211"/>
    <w:rsid w:val="002A173A"/>
    <w:rsid w:val="002A244C"/>
    <w:rsid w:val="002A2628"/>
    <w:rsid w:val="002A4764"/>
    <w:rsid w:val="002A4F16"/>
    <w:rsid w:val="002A4F5B"/>
    <w:rsid w:val="002A5636"/>
    <w:rsid w:val="002A568F"/>
    <w:rsid w:val="002A701A"/>
    <w:rsid w:val="002A75FF"/>
    <w:rsid w:val="002B10B0"/>
    <w:rsid w:val="002B1476"/>
    <w:rsid w:val="002B192D"/>
    <w:rsid w:val="002B1DD0"/>
    <w:rsid w:val="002C0F39"/>
    <w:rsid w:val="002C27F7"/>
    <w:rsid w:val="002C451A"/>
    <w:rsid w:val="002C5EFC"/>
    <w:rsid w:val="002C5FA2"/>
    <w:rsid w:val="002C607C"/>
    <w:rsid w:val="002D103C"/>
    <w:rsid w:val="002D1699"/>
    <w:rsid w:val="002D4923"/>
    <w:rsid w:val="002D5B17"/>
    <w:rsid w:val="002D6399"/>
    <w:rsid w:val="002D6D5F"/>
    <w:rsid w:val="002D79D2"/>
    <w:rsid w:val="002E0CD7"/>
    <w:rsid w:val="002E0EE1"/>
    <w:rsid w:val="002E1D5F"/>
    <w:rsid w:val="002E40C9"/>
    <w:rsid w:val="002E5AA6"/>
    <w:rsid w:val="002E5BFB"/>
    <w:rsid w:val="002E6E26"/>
    <w:rsid w:val="002E7F90"/>
    <w:rsid w:val="002F109B"/>
    <w:rsid w:val="002F11C9"/>
    <w:rsid w:val="002F1E4B"/>
    <w:rsid w:val="002F26FB"/>
    <w:rsid w:val="002F3ADC"/>
    <w:rsid w:val="002F3E7F"/>
    <w:rsid w:val="002F4589"/>
    <w:rsid w:val="002F49B9"/>
    <w:rsid w:val="002F4D1F"/>
    <w:rsid w:val="002F58AF"/>
    <w:rsid w:val="002F5C0E"/>
    <w:rsid w:val="002F5F68"/>
    <w:rsid w:val="002F655D"/>
    <w:rsid w:val="002F6804"/>
    <w:rsid w:val="00300AB3"/>
    <w:rsid w:val="003018CC"/>
    <w:rsid w:val="00301B47"/>
    <w:rsid w:val="003022E8"/>
    <w:rsid w:val="003023DE"/>
    <w:rsid w:val="003030BF"/>
    <w:rsid w:val="003032A8"/>
    <w:rsid w:val="00306083"/>
    <w:rsid w:val="00310A4F"/>
    <w:rsid w:val="00310FE3"/>
    <w:rsid w:val="0031233F"/>
    <w:rsid w:val="00312E1E"/>
    <w:rsid w:val="003131CF"/>
    <w:rsid w:val="00313B22"/>
    <w:rsid w:val="00313E5A"/>
    <w:rsid w:val="00314491"/>
    <w:rsid w:val="00314494"/>
    <w:rsid w:val="00314BA8"/>
    <w:rsid w:val="0031529C"/>
    <w:rsid w:val="00316B2D"/>
    <w:rsid w:val="00316F90"/>
    <w:rsid w:val="003203F4"/>
    <w:rsid w:val="003207AB"/>
    <w:rsid w:val="00321AD7"/>
    <w:rsid w:val="003245EA"/>
    <w:rsid w:val="00324F7B"/>
    <w:rsid w:val="003256C9"/>
    <w:rsid w:val="0032688F"/>
    <w:rsid w:val="003273CB"/>
    <w:rsid w:val="00327F7F"/>
    <w:rsid w:val="0033570C"/>
    <w:rsid w:val="00336E48"/>
    <w:rsid w:val="003400B1"/>
    <w:rsid w:val="003416CD"/>
    <w:rsid w:val="00341D6D"/>
    <w:rsid w:val="003424B3"/>
    <w:rsid w:val="00343461"/>
    <w:rsid w:val="0034396B"/>
    <w:rsid w:val="00344DBE"/>
    <w:rsid w:val="00345F21"/>
    <w:rsid w:val="00346DC5"/>
    <w:rsid w:val="00346EB0"/>
    <w:rsid w:val="003476F9"/>
    <w:rsid w:val="003515B8"/>
    <w:rsid w:val="003533ED"/>
    <w:rsid w:val="003536DF"/>
    <w:rsid w:val="0035405D"/>
    <w:rsid w:val="0035420A"/>
    <w:rsid w:val="00357211"/>
    <w:rsid w:val="00357EDF"/>
    <w:rsid w:val="00360FB5"/>
    <w:rsid w:val="00361B43"/>
    <w:rsid w:val="003621D4"/>
    <w:rsid w:val="003635D2"/>
    <w:rsid w:val="003639B9"/>
    <w:rsid w:val="00364AD9"/>
    <w:rsid w:val="003656C3"/>
    <w:rsid w:val="00370046"/>
    <w:rsid w:val="003703EE"/>
    <w:rsid w:val="0037083D"/>
    <w:rsid w:val="00370B2A"/>
    <w:rsid w:val="00370FD5"/>
    <w:rsid w:val="00371469"/>
    <w:rsid w:val="00371F94"/>
    <w:rsid w:val="00372502"/>
    <w:rsid w:val="00373ED9"/>
    <w:rsid w:val="00376257"/>
    <w:rsid w:val="00377326"/>
    <w:rsid w:val="0038043B"/>
    <w:rsid w:val="00380653"/>
    <w:rsid w:val="00380AA0"/>
    <w:rsid w:val="00381BB4"/>
    <w:rsid w:val="0038240D"/>
    <w:rsid w:val="00382E5F"/>
    <w:rsid w:val="00384EFF"/>
    <w:rsid w:val="003869A7"/>
    <w:rsid w:val="00391060"/>
    <w:rsid w:val="0039349B"/>
    <w:rsid w:val="0039351A"/>
    <w:rsid w:val="00393E7C"/>
    <w:rsid w:val="00393F5C"/>
    <w:rsid w:val="003946A0"/>
    <w:rsid w:val="00394C82"/>
    <w:rsid w:val="00395CD8"/>
    <w:rsid w:val="00397160"/>
    <w:rsid w:val="003A1A13"/>
    <w:rsid w:val="003A2203"/>
    <w:rsid w:val="003A2545"/>
    <w:rsid w:val="003A28EC"/>
    <w:rsid w:val="003A36F8"/>
    <w:rsid w:val="003A3B5A"/>
    <w:rsid w:val="003A754E"/>
    <w:rsid w:val="003A7644"/>
    <w:rsid w:val="003B12A4"/>
    <w:rsid w:val="003B3EEB"/>
    <w:rsid w:val="003B5509"/>
    <w:rsid w:val="003B5FDF"/>
    <w:rsid w:val="003B6285"/>
    <w:rsid w:val="003B6E71"/>
    <w:rsid w:val="003B72E3"/>
    <w:rsid w:val="003B7C0E"/>
    <w:rsid w:val="003C23B9"/>
    <w:rsid w:val="003C39DE"/>
    <w:rsid w:val="003C415A"/>
    <w:rsid w:val="003C465B"/>
    <w:rsid w:val="003C5B11"/>
    <w:rsid w:val="003D02FF"/>
    <w:rsid w:val="003D222C"/>
    <w:rsid w:val="003D37DF"/>
    <w:rsid w:val="003D75A9"/>
    <w:rsid w:val="003E19AF"/>
    <w:rsid w:val="003E1A6C"/>
    <w:rsid w:val="003E1B67"/>
    <w:rsid w:val="003E2516"/>
    <w:rsid w:val="003E4468"/>
    <w:rsid w:val="003E47F5"/>
    <w:rsid w:val="003E5723"/>
    <w:rsid w:val="003E6CCE"/>
    <w:rsid w:val="003E7990"/>
    <w:rsid w:val="003F0242"/>
    <w:rsid w:val="003F2669"/>
    <w:rsid w:val="003F3794"/>
    <w:rsid w:val="003F4027"/>
    <w:rsid w:val="003F4765"/>
    <w:rsid w:val="003F49E4"/>
    <w:rsid w:val="003F7FF7"/>
    <w:rsid w:val="00401B13"/>
    <w:rsid w:val="00402070"/>
    <w:rsid w:val="00402750"/>
    <w:rsid w:val="00406332"/>
    <w:rsid w:val="00407A8E"/>
    <w:rsid w:val="0041120A"/>
    <w:rsid w:val="004119C5"/>
    <w:rsid w:val="0041200F"/>
    <w:rsid w:val="004120CC"/>
    <w:rsid w:val="004126E5"/>
    <w:rsid w:val="00415070"/>
    <w:rsid w:val="00416B2A"/>
    <w:rsid w:val="00416E7C"/>
    <w:rsid w:val="004175C9"/>
    <w:rsid w:val="00417911"/>
    <w:rsid w:val="00420439"/>
    <w:rsid w:val="00422393"/>
    <w:rsid w:val="00423FB1"/>
    <w:rsid w:val="00424FA6"/>
    <w:rsid w:val="00426585"/>
    <w:rsid w:val="004273D3"/>
    <w:rsid w:val="00430694"/>
    <w:rsid w:val="004310FD"/>
    <w:rsid w:val="0043127C"/>
    <w:rsid w:val="004338C7"/>
    <w:rsid w:val="00433AE5"/>
    <w:rsid w:val="00433BA9"/>
    <w:rsid w:val="00433D8B"/>
    <w:rsid w:val="00434827"/>
    <w:rsid w:val="00435A5D"/>
    <w:rsid w:val="00436D4B"/>
    <w:rsid w:val="0043774F"/>
    <w:rsid w:val="0044118A"/>
    <w:rsid w:val="004418D5"/>
    <w:rsid w:val="00441A71"/>
    <w:rsid w:val="00441C65"/>
    <w:rsid w:val="0044235A"/>
    <w:rsid w:val="004423AD"/>
    <w:rsid w:val="00442D56"/>
    <w:rsid w:val="00443638"/>
    <w:rsid w:val="00444073"/>
    <w:rsid w:val="00444C63"/>
    <w:rsid w:val="004465BB"/>
    <w:rsid w:val="00447835"/>
    <w:rsid w:val="0045238A"/>
    <w:rsid w:val="00452F1A"/>
    <w:rsid w:val="004554B0"/>
    <w:rsid w:val="00455CC1"/>
    <w:rsid w:val="004562D4"/>
    <w:rsid w:val="0045743B"/>
    <w:rsid w:val="00457BB0"/>
    <w:rsid w:val="00462263"/>
    <w:rsid w:val="00462D67"/>
    <w:rsid w:val="00464311"/>
    <w:rsid w:val="00464924"/>
    <w:rsid w:val="0046525A"/>
    <w:rsid w:val="00466133"/>
    <w:rsid w:val="00466ED6"/>
    <w:rsid w:val="00467741"/>
    <w:rsid w:val="00470376"/>
    <w:rsid w:val="004705EA"/>
    <w:rsid w:val="00470773"/>
    <w:rsid w:val="00470CA9"/>
    <w:rsid w:val="0047171A"/>
    <w:rsid w:val="004717A1"/>
    <w:rsid w:val="00472604"/>
    <w:rsid w:val="004727AD"/>
    <w:rsid w:val="0047361F"/>
    <w:rsid w:val="00473656"/>
    <w:rsid w:val="00473B9A"/>
    <w:rsid w:val="004764A3"/>
    <w:rsid w:val="00480F75"/>
    <w:rsid w:val="0048166E"/>
    <w:rsid w:val="0048232F"/>
    <w:rsid w:val="004830E8"/>
    <w:rsid w:val="00485F99"/>
    <w:rsid w:val="004877C2"/>
    <w:rsid w:val="00490600"/>
    <w:rsid w:val="00490DF6"/>
    <w:rsid w:val="00491401"/>
    <w:rsid w:val="004918F4"/>
    <w:rsid w:val="00491E2C"/>
    <w:rsid w:val="004935A2"/>
    <w:rsid w:val="00493833"/>
    <w:rsid w:val="00494CA2"/>
    <w:rsid w:val="00497651"/>
    <w:rsid w:val="00497668"/>
    <w:rsid w:val="004A0DC2"/>
    <w:rsid w:val="004A1183"/>
    <w:rsid w:val="004A1460"/>
    <w:rsid w:val="004A14D4"/>
    <w:rsid w:val="004A3D80"/>
    <w:rsid w:val="004A4091"/>
    <w:rsid w:val="004A4490"/>
    <w:rsid w:val="004A5CF9"/>
    <w:rsid w:val="004A64D9"/>
    <w:rsid w:val="004B0164"/>
    <w:rsid w:val="004B0AF2"/>
    <w:rsid w:val="004B0EE7"/>
    <w:rsid w:val="004B1589"/>
    <w:rsid w:val="004B18E9"/>
    <w:rsid w:val="004B3618"/>
    <w:rsid w:val="004B4736"/>
    <w:rsid w:val="004B570E"/>
    <w:rsid w:val="004C093E"/>
    <w:rsid w:val="004C12F3"/>
    <w:rsid w:val="004C69AA"/>
    <w:rsid w:val="004C715C"/>
    <w:rsid w:val="004D1ACF"/>
    <w:rsid w:val="004D2449"/>
    <w:rsid w:val="004D253E"/>
    <w:rsid w:val="004D2E72"/>
    <w:rsid w:val="004D3336"/>
    <w:rsid w:val="004D4840"/>
    <w:rsid w:val="004D57D6"/>
    <w:rsid w:val="004D587A"/>
    <w:rsid w:val="004D653B"/>
    <w:rsid w:val="004D7212"/>
    <w:rsid w:val="004D7C89"/>
    <w:rsid w:val="004E07E6"/>
    <w:rsid w:val="004E0FCF"/>
    <w:rsid w:val="004E6696"/>
    <w:rsid w:val="004E7FA7"/>
    <w:rsid w:val="004F1E09"/>
    <w:rsid w:val="004F3678"/>
    <w:rsid w:val="004F5D72"/>
    <w:rsid w:val="004F5D78"/>
    <w:rsid w:val="00503B24"/>
    <w:rsid w:val="0050582C"/>
    <w:rsid w:val="005068FE"/>
    <w:rsid w:val="00506ACC"/>
    <w:rsid w:val="0051069E"/>
    <w:rsid w:val="00510A48"/>
    <w:rsid w:val="00510D71"/>
    <w:rsid w:val="005116D0"/>
    <w:rsid w:val="00511A1B"/>
    <w:rsid w:val="00511D31"/>
    <w:rsid w:val="00511E79"/>
    <w:rsid w:val="005157A2"/>
    <w:rsid w:val="00516AE9"/>
    <w:rsid w:val="00521C93"/>
    <w:rsid w:val="005252C1"/>
    <w:rsid w:val="00527F18"/>
    <w:rsid w:val="0053072E"/>
    <w:rsid w:val="00531724"/>
    <w:rsid w:val="00533350"/>
    <w:rsid w:val="00533624"/>
    <w:rsid w:val="00534300"/>
    <w:rsid w:val="005348AC"/>
    <w:rsid w:val="0053759D"/>
    <w:rsid w:val="00537A8E"/>
    <w:rsid w:val="00537BCA"/>
    <w:rsid w:val="00540493"/>
    <w:rsid w:val="00541463"/>
    <w:rsid w:val="005433E4"/>
    <w:rsid w:val="00543B73"/>
    <w:rsid w:val="00543E54"/>
    <w:rsid w:val="00545379"/>
    <w:rsid w:val="0054767F"/>
    <w:rsid w:val="00550DAF"/>
    <w:rsid w:val="00552A74"/>
    <w:rsid w:val="0055319C"/>
    <w:rsid w:val="00554534"/>
    <w:rsid w:val="00555128"/>
    <w:rsid w:val="00555DD9"/>
    <w:rsid w:val="00556041"/>
    <w:rsid w:val="00556603"/>
    <w:rsid w:val="00556F7F"/>
    <w:rsid w:val="0055734D"/>
    <w:rsid w:val="00557D48"/>
    <w:rsid w:val="0056076F"/>
    <w:rsid w:val="00560A37"/>
    <w:rsid w:val="005631A1"/>
    <w:rsid w:val="0056359E"/>
    <w:rsid w:val="00565378"/>
    <w:rsid w:val="005658DC"/>
    <w:rsid w:val="00566833"/>
    <w:rsid w:val="00566FAA"/>
    <w:rsid w:val="00570836"/>
    <w:rsid w:val="005713BE"/>
    <w:rsid w:val="005732F3"/>
    <w:rsid w:val="00573472"/>
    <w:rsid w:val="00580677"/>
    <w:rsid w:val="00580A6F"/>
    <w:rsid w:val="0058221E"/>
    <w:rsid w:val="0058413D"/>
    <w:rsid w:val="00585340"/>
    <w:rsid w:val="00585841"/>
    <w:rsid w:val="005867CE"/>
    <w:rsid w:val="00587115"/>
    <w:rsid w:val="005906E7"/>
    <w:rsid w:val="00591CF0"/>
    <w:rsid w:val="00592A33"/>
    <w:rsid w:val="00592A9E"/>
    <w:rsid w:val="00593869"/>
    <w:rsid w:val="00593FFB"/>
    <w:rsid w:val="0059405F"/>
    <w:rsid w:val="0059695F"/>
    <w:rsid w:val="005971CC"/>
    <w:rsid w:val="00597CE8"/>
    <w:rsid w:val="005A0747"/>
    <w:rsid w:val="005A2E90"/>
    <w:rsid w:val="005A3AD0"/>
    <w:rsid w:val="005A401C"/>
    <w:rsid w:val="005A464F"/>
    <w:rsid w:val="005A536B"/>
    <w:rsid w:val="005A5FE2"/>
    <w:rsid w:val="005A6196"/>
    <w:rsid w:val="005A71AD"/>
    <w:rsid w:val="005A7480"/>
    <w:rsid w:val="005B10B2"/>
    <w:rsid w:val="005B57CE"/>
    <w:rsid w:val="005B5AA4"/>
    <w:rsid w:val="005B5B1A"/>
    <w:rsid w:val="005B6631"/>
    <w:rsid w:val="005B7D6C"/>
    <w:rsid w:val="005C051B"/>
    <w:rsid w:val="005C258B"/>
    <w:rsid w:val="005C302F"/>
    <w:rsid w:val="005C39D0"/>
    <w:rsid w:val="005C3C19"/>
    <w:rsid w:val="005C4121"/>
    <w:rsid w:val="005C5249"/>
    <w:rsid w:val="005C5E01"/>
    <w:rsid w:val="005C726E"/>
    <w:rsid w:val="005C792A"/>
    <w:rsid w:val="005C7BCC"/>
    <w:rsid w:val="005D17B5"/>
    <w:rsid w:val="005D25E4"/>
    <w:rsid w:val="005D44F9"/>
    <w:rsid w:val="005D5DC0"/>
    <w:rsid w:val="005D5FC3"/>
    <w:rsid w:val="005D70FC"/>
    <w:rsid w:val="005D75BB"/>
    <w:rsid w:val="005E009B"/>
    <w:rsid w:val="005E0308"/>
    <w:rsid w:val="005E0956"/>
    <w:rsid w:val="005E417B"/>
    <w:rsid w:val="005E6C19"/>
    <w:rsid w:val="005E6F77"/>
    <w:rsid w:val="005E713C"/>
    <w:rsid w:val="005E7911"/>
    <w:rsid w:val="005E7D92"/>
    <w:rsid w:val="005F0952"/>
    <w:rsid w:val="005F0BC5"/>
    <w:rsid w:val="005F13DE"/>
    <w:rsid w:val="005F1B52"/>
    <w:rsid w:val="005F23C9"/>
    <w:rsid w:val="005F2E73"/>
    <w:rsid w:val="005F711C"/>
    <w:rsid w:val="005F7F1D"/>
    <w:rsid w:val="00602ADF"/>
    <w:rsid w:val="00606580"/>
    <w:rsid w:val="00606719"/>
    <w:rsid w:val="006071DA"/>
    <w:rsid w:val="006141D4"/>
    <w:rsid w:val="00615CB6"/>
    <w:rsid w:val="00615EEA"/>
    <w:rsid w:val="0061628F"/>
    <w:rsid w:val="00617348"/>
    <w:rsid w:val="00617DEC"/>
    <w:rsid w:val="00620E8D"/>
    <w:rsid w:val="00623D3A"/>
    <w:rsid w:val="00624FC9"/>
    <w:rsid w:val="00625252"/>
    <w:rsid w:val="00625262"/>
    <w:rsid w:val="006256AB"/>
    <w:rsid w:val="00626C6B"/>
    <w:rsid w:val="00626D4F"/>
    <w:rsid w:val="00627B78"/>
    <w:rsid w:val="006302E7"/>
    <w:rsid w:val="00630842"/>
    <w:rsid w:val="006316C3"/>
    <w:rsid w:val="00631A0C"/>
    <w:rsid w:val="00631FD6"/>
    <w:rsid w:val="00634C7D"/>
    <w:rsid w:val="00634D1E"/>
    <w:rsid w:val="0063624D"/>
    <w:rsid w:val="0063645D"/>
    <w:rsid w:val="00637491"/>
    <w:rsid w:val="00637789"/>
    <w:rsid w:val="006411C0"/>
    <w:rsid w:val="00641462"/>
    <w:rsid w:val="0064364A"/>
    <w:rsid w:val="00644779"/>
    <w:rsid w:val="00645283"/>
    <w:rsid w:val="00645EAC"/>
    <w:rsid w:val="00650E94"/>
    <w:rsid w:val="006514E4"/>
    <w:rsid w:val="006528B6"/>
    <w:rsid w:val="00652F30"/>
    <w:rsid w:val="006539B4"/>
    <w:rsid w:val="00654D9F"/>
    <w:rsid w:val="006569E4"/>
    <w:rsid w:val="00657330"/>
    <w:rsid w:val="006573F9"/>
    <w:rsid w:val="0066058D"/>
    <w:rsid w:val="00660E12"/>
    <w:rsid w:val="006622C1"/>
    <w:rsid w:val="00664BC0"/>
    <w:rsid w:val="00667F4D"/>
    <w:rsid w:val="00670199"/>
    <w:rsid w:val="00670B06"/>
    <w:rsid w:val="006725E0"/>
    <w:rsid w:val="00674899"/>
    <w:rsid w:val="00675AD6"/>
    <w:rsid w:val="00675CC8"/>
    <w:rsid w:val="00676104"/>
    <w:rsid w:val="006773EC"/>
    <w:rsid w:val="00680DAE"/>
    <w:rsid w:val="00687B3C"/>
    <w:rsid w:val="0069183B"/>
    <w:rsid w:val="00691C52"/>
    <w:rsid w:val="00691F1E"/>
    <w:rsid w:val="00692C1D"/>
    <w:rsid w:val="00696C49"/>
    <w:rsid w:val="006A14E3"/>
    <w:rsid w:val="006A3A44"/>
    <w:rsid w:val="006A3F6B"/>
    <w:rsid w:val="006A4BA8"/>
    <w:rsid w:val="006A5404"/>
    <w:rsid w:val="006A64DA"/>
    <w:rsid w:val="006A69DF"/>
    <w:rsid w:val="006A7A5F"/>
    <w:rsid w:val="006A7BC1"/>
    <w:rsid w:val="006B010F"/>
    <w:rsid w:val="006B2335"/>
    <w:rsid w:val="006B32FF"/>
    <w:rsid w:val="006B50FB"/>
    <w:rsid w:val="006B588C"/>
    <w:rsid w:val="006B6B28"/>
    <w:rsid w:val="006B7F6C"/>
    <w:rsid w:val="006C16D0"/>
    <w:rsid w:val="006C2256"/>
    <w:rsid w:val="006C2424"/>
    <w:rsid w:val="006C36FC"/>
    <w:rsid w:val="006C60BE"/>
    <w:rsid w:val="006C60D3"/>
    <w:rsid w:val="006C6435"/>
    <w:rsid w:val="006C6795"/>
    <w:rsid w:val="006C76B3"/>
    <w:rsid w:val="006C7D8F"/>
    <w:rsid w:val="006D0198"/>
    <w:rsid w:val="006D0A58"/>
    <w:rsid w:val="006D0DC5"/>
    <w:rsid w:val="006D2B48"/>
    <w:rsid w:val="006D3972"/>
    <w:rsid w:val="006D3A85"/>
    <w:rsid w:val="006D445C"/>
    <w:rsid w:val="006D566C"/>
    <w:rsid w:val="006E4883"/>
    <w:rsid w:val="006E4987"/>
    <w:rsid w:val="006E5419"/>
    <w:rsid w:val="006E704F"/>
    <w:rsid w:val="006F0D60"/>
    <w:rsid w:val="006F20FA"/>
    <w:rsid w:val="006F3ED3"/>
    <w:rsid w:val="006F3FB9"/>
    <w:rsid w:val="006F462A"/>
    <w:rsid w:val="006F4E45"/>
    <w:rsid w:val="006F50CE"/>
    <w:rsid w:val="006F5575"/>
    <w:rsid w:val="006F5791"/>
    <w:rsid w:val="006F5A9E"/>
    <w:rsid w:val="006F6569"/>
    <w:rsid w:val="006F75A4"/>
    <w:rsid w:val="007004B9"/>
    <w:rsid w:val="00700A3A"/>
    <w:rsid w:val="007022F3"/>
    <w:rsid w:val="00703082"/>
    <w:rsid w:val="00703853"/>
    <w:rsid w:val="00705215"/>
    <w:rsid w:val="007067B5"/>
    <w:rsid w:val="0070766E"/>
    <w:rsid w:val="00707EA9"/>
    <w:rsid w:val="0071104D"/>
    <w:rsid w:val="00711185"/>
    <w:rsid w:val="00711894"/>
    <w:rsid w:val="00711DB4"/>
    <w:rsid w:val="007127E7"/>
    <w:rsid w:val="00714CBA"/>
    <w:rsid w:val="00716634"/>
    <w:rsid w:val="007173D4"/>
    <w:rsid w:val="007174AB"/>
    <w:rsid w:val="007179CA"/>
    <w:rsid w:val="0072062A"/>
    <w:rsid w:val="00720761"/>
    <w:rsid w:val="00721500"/>
    <w:rsid w:val="007224D9"/>
    <w:rsid w:val="00725280"/>
    <w:rsid w:val="007254E9"/>
    <w:rsid w:val="007257A9"/>
    <w:rsid w:val="00726190"/>
    <w:rsid w:val="00726268"/>
    <w:rsid w:val="00727329"/>
    <w:rsid w:val="007323F8"/>
    <w:rsid w:val="00732E55"/>
    <w:rsid w:val="007338D8"/>
    <w:rsid w:val="007352C3"/>
    <w:rsid w:val="0073543C"/>
    <w:rsid w:val="007355C8"/>
    <w:rsid w:val="00735BEB"/>
    <w:rsid w:val="00735F0E"/>
    <w:rsid w:val="00735F1C"/>
    <w:rsid w:val="00736ADB"/>
    <w:rsid w:val="007413A2"/>
    <w:rsid w:val="00742CC4"/>
    <w:rsid w:val="00744B60"/>
    <w:rsid w:val="00746215"/>
    <w:rsid w:val="007466A2"/>
    <w:rsid w:val="00751132"/>
    <w:rsid w:val="00751CAE"/>
    <w:rsid w:val="00752B2C"/>
    <w:rsid w:val="00752C43"/>
    <w:rsid w:val="00754255"/>
    <w:rsid w:val="00755452"/>
    <w:rsid w:val="00755774"/>
    <w:rsid w:val="00756321"/>
    <w:rsid w:val="007608BE"/>
    <w:rsid w:val="0076167E"/>
    <w:rsid w:val="00763428"/>
    <w:rsid w:val="00765DA1"/>
    <w:rsid w:val="007667D3"/>
    <w:rsid w:val="0076710C"/>
    <w:rsid w:val="0076768F"/>
    <w:rsid w:val="0077100E"/>
    <w:rsid w:val="0077219B"/>
    <w:rsid w:val="007724B7"/>
    <w:rsid w:val="00775828"/>
    <w:rsid w:val="00776274"/>
    <w:rsid w:val="007766AE"/>
    <w:rsid w:val="007775C6"/>
    <w:rsid w:val="00781A58"/>
    <w:rsid w:val="007833DC"/>
    <w:rsid w:val="00784AAB"/>
    <w:rsid w:val="00785CB7"/>
    <w:rsid w:val="00785E0F"/>
    <w:rsid w:val="0078656B"/>
    <w:rsid w:val="00786DBA"/>
    <w:rsid w:val="0079189A"/>
    <w:rsid w:val="00792640"/>
    <w:rsid w:val="00792643"/>
    <w:rsid w:val="007941E7"/>
    <w:rsid w:val="007944E3"/>
    <w:rsid w:val="0079698D"/>
    <w:rsid w:val="00797562"/>
    <w:rsid w:val="00797955"/>
    <w:rsid w:val="00797AE5"/>
    <w:rsid w:val="00797C03"/>
    <w:rsid w:val="007A0544"/>
    <w:rsid w:val="007A16D8"/>
    <w:rsid w:val="007A178E"/>
    <w:rsid w:val="007A2C7C"/>
    <w:rsid w:val="007A357D"/>
    <w:rsid w:val="007A437F"/>
    <w:rsid w:val="007A460B"/>
    <w:rsid w:val="007A4683"/>
    <w:rsid w:val="007A4C87"/>
    <w:rsid w:val="007A4F5E"/>
    <w:rsid w:val="007A50CA"/>
    <w:rsid w:val="007A62B6"/>
    <w:rsid w:val="007A65E0"/>
    <w:rsid w:val="007A7538"/>
    <w:rsid w:val="007B1D66"/>
    <w:rsid w:val="007B2D10"/>
    <w:rsid w:val="007B4033"/>
    <w:rsid w:val="007B6014"/>
    <w:rsid w:val="007B661C"/>
    <w:rsid w:val="007B7E3A"/>
    <w:rsid w:val="007B7EC6"/>
    <w:rsid w:val="007C1027"/>
    <w:rsid w:val="007C282E"/>
    <w:rsid w:val="007C4462"/>
    <w:rsid w:val="007C467C"/>
    <w:rsid w:val="007C492C"/>
    <w:rsid w:val="007C6C8E"/>
    <w:rsid w:val="007C6CDF"/>
    <w:rsid w:val="007C7AA9"/>
    <w:rsid w:val="007D3E00"/>
    <w:rsid w:val="007D4AC9"/>
    <w:rsid w:val="007D777E"/>
    <w:rsid w:val="007E067A"/>
    <w:rsid w:val="007E07DC"/>
    <w:rsid w:val="007E15AA"/>
    <w:rsid w:val="007E2197"/>
    <w:rsid w:val="007E27DC"/>
    <w:rsid w:val="007E3ADC"/>
    <w:rsid w:val="007E3B54"/>
    <w:rsid w:val="007E4DA0"/>
    <w:rsid w:val="007E5E2D"/>
    <w:rsid w:val="007E716E"/>
    <w:rsid w:val="007E7426"/>
    <w:rsid w:val="007F13B2"/>
    <w:rsid w:val="007F5951"/>
    <w:rsid w:val="007F64AB"/>
    <w:rsid w:val="007F69C0"/>
    <w:rsid w:val="00800FBB"/>
    <w:rsid w:val="0080169E"/>
    <w:rsid w:val="00801D8D"/>
    <w:rsid w:val="00802302"/>
    <w:rsid w:val="00802454"/>
    <w:rsid w:val="00802C05"/>
    <w:rsid w:val="0080374B"/>
    <w:rsid w:val="00803D7B"/>
    <w:rsid w:val="0080420E"/>
    <w:rsid w:val="0080458D"/>
    <w:rsid w:val="008068E3"/>
    <w:rsid w:val="0080745E"/>
    <w:rsid w:val="00810879"/>
    <w:rsid w:val="008111E4"/>
    <w:rsid w:val="00814606"/>
    <w:rsid w:val="00814A51"/>
    <w:rsid w:val="0081775F"/>
    <w:rsid w:val="008201E3"/>
    <w:rsid w:val="0082048A"/>
    <w:rsid w:val="00821382"/>
    <w:rsid w:val="00821947"/>
    <w:rsid w:val="00825D5D"/>
    <w:rsid w:val="00826FE5"/>
    <w:rsid w:val="00827537"/>
    <w:rsid w:val="00827A46"/>
    <w:rsid w:val="008314EF"/>
    <w:rsid w:val="00831F92"/>
    <w:rsid w:val="00834758"/>
    <w:rsid w:val="00837CCB"/>
    <w:rsid w:val="00841616"/>
    <w:rsid w:val="00841D1D"/>
    <w:rsid w:val="00842BE1"/>
    <w:rsid w:val="008432F4"/>
    <w:rsid w:val="00844774"/>
    <w:rsid w:val="00846366"/>
    <w:rsid w:val="008464DE"/>
    <w:rsid w:val="00846DE4"/>
    <w:rsid w:val="00850D0D"/>
    <w:rsid w:val="008522AD"/>
    <w:rsid w:val="00852CCF"/>
    <w:rsid w:val="0085367F"/>
    <w:rsid w:val="008536D1"/>
    <w:rsid w:val="00853D07"/>
    <w:rsid w:val="00854DA2"/>
    <w:rsid w:val="0085794D"/>
    <w:rsid w:val="008610E4"/>
    <w:rsid w:val="008618D6"/>
    <w:rsid w:val="00861E2C"/>
    <w:rsid w:val="008642E6"/>
    <w:rsid w:val="0086522C"/>
    <w:rsid w:val="00865585"/>
    <w:rsid w:val="00870040"/>
    <w:rsid w:val="0087004C"/>
    <w:rsid w:val="0087051F"/>
    <w:rsid w:val="00871299"/>
    <w:rsid w:val="00871F85"/>
    <w:rsid w:val="00872B01"/>
    <w:rsid w:val="00872CD8"/>
    <w:rsid w:val="00874FCC"/>
    <w:rsid w:val="008808B7"/>
    <w:rsid w:val="00880EF0"/>
    <w:rsid w:val="00881802"/>
    <w:rsid w:val="00881C58"/>
    <w:rsid w:val="008825C8"/>
    <w:rsid w:val="008826F5"/>
    <w:rsid w:val="0088522E"/>
    <w:rsid w:val="008862D1"/>
    <w:rsid w:val="00887545"/>
    <w:rsid w:val="00892275"/>
    <w:rsid w:val="0089252A"/>
    <w:rsid w:val="00894278"/>
    <w:rsid w:val="008942CD"/>
    <w:rsid w:val="00895221"/>
    <w:rsid w:val="00895DD3"/>
    <w:rsid w:val="008A34D2"/>
    <w:rsid w:val="008A51EA"/>
    <w:rsid w:val="008A552D"/>
    <w:rsid w:val="008A68C3"/>
    <w:rsid w:val="008A69B8"/>
    <w:rsid w:val="008A77EF"/>
    <w:rsid w:val="008B02F4"/>
    <w:rsid w:val="008B2A6F"/>
    <w:rsid w:val="008B2EA5"/>
    <w:rsid w:val="008B48BC"/>
    <w:rsid w:val="008B51D1"/>
    <w:rsid w:val="008B5CEB"/>
    <w:rsid w:val="008C0D72"/>
    <w:rsid w:val="008C1637"/>
    <w:rsid w:val="008C39E8"/>
    <w:rsid w:val="008C585B"/>
    <w:rsid w:val="008C5A39"/>
    <w:rsid w:val="008C5F4C"/>
    <w:rsid w:val="008C677B"/>
    <w:rsid w:val="008D0484"/>
    <w:rsid w:val="008D09B0"/>
    <w:rsid w:val="008D2BAD"/>
    <w:rsid w:val="008D33C5"/>
    <w:rsid w:val="008D47F8"/>
    <w:rsid w:val="008D51A2"/>
    <w:rsid w:val="008D569F"/>
    <w:rsid w:val="008D7B05"/>
    <w:rsid w:val="008E0BB6"/>
    <w:rsid w:val="008E1C7C"/>
    <w:rsid w:val="008E1D30"/>
    <w:rsid w:val="008E48E1"/>
    <w:rsid w:val="008E4EFA"/>
    <w:rsid w:val="008E5E26"/>
    <w:rsid w:val="008E63A1"/>
    <w:rsid w:val="008E6876"/>
    <w:rsid w:val="008F0EA0"/>
    <w:rsid w:val="008F2250"/>
    <w:rsid w:val="008F4405"/>
    <w:rsid w:val="008F44DA"/>
    <w:rsid w:val="008F4515"/>
    <w:rsid w:val="008F6BDD"/>
    <w:rsid w:val="008F733B"/>
    <w:rsid w:val="008F757D"/>
    <w:rsid w:val="00900C7B"/>
    <w:rsid w:val="00902B7C"/>
    <w:rsid w:val="00903043"/>
    <w:rsid w:val="00904F45"/>
    <w:rsid w:val="00905997"/>
    <w:rsid w:val="00905CC3"/>
    <w:rsid w:val="009063CA"/>
    <w:rsid w:val="00906475"/>
    <w:rsid w:val="0090662D"/>
    <w:rsid w:val="00907FC3"/>
    <w:rsid w:val="009136A8"/>
    <w:rsid w:val="00914CD3"/>
    <w:rsid w:val="00915364"/>
    <w:rsid w:val="009156B9"/>
    <w:rsid w:val="009165FD"/>
    <w:rsid w:val="00916FFB"/>
    <w:rsid w:val="00917892"/>
    <w:rsid w:val="00921018"/>
    <w:rsid w:val="009221D3"/>
    <w:rsid w:val="00922285"/>
    <w:rsid w:val="009233F2"/>
    <w:rsid w:val="00923625"/>
    <w:rsid w:val="00923952"/>
    <w:rsid w:val="009268F7"/>
    <w:rsid w:val="009272F6"/>
    <w:rsid w:val="00927533"/>
    <w:rsid w:val="00931E23"/>
    <w:rsid w:val="009325D3"/>
    <w:rsid w:val="00932724"/>
    <w:rsid w:val="009350E0"/>
    <w:rsid w:val="00935D45"/>
    <w:rsid w:val="00936D5D"/>
    <w:rsid w:val="00937140"/>
    <w:rsid w:val="00937529"/>
    <w:rsid w:val="00941753"/>
    <w:rsid w:val="00942769"/>
    <w:rsid w:val="0094325B"/>
    <w:rsid w:val="00943382"/>
    <w:rsid w:val="00946149"/>
    <w:rsid w:val="00947391"/>
    <w:rsid w:val="0095130C"/>
    <w:rsid w:val="00953B40"/>
    <w:rsid w:val="00955B17"/>
    <w:rsid w:val="009621CE"/>
    <w:rsid w:val="00964899"/>
    <w:rsid w:val="009649C7"/>
    <w:rsid w:val="00965B2D"/>
    <w:rsid w:val="0097080D"/>
    <w:rsid w:val="00970E4E"/>
    <w:rsid w:val="00972BAD"/>
    <w:rsid w:val="00974FAC"/>
    <w:rsid w:val="00976154"/>
    <w:rsid w:val="009767F7"/>
    <w:rsid w:val="009779EA"/>
    <w:rsid w:val="00982EBB"/>
    <w:rsid w:val="009836DE"/>
    <w:rsid w:val="009841A1"/>
    <w:rsid w:val="009865C6"/>
    <w:rsid w:val="009901AD"/>
    <w:rsid w:val="00995C99"/>
    <w:rsid w:val="009A0784"/>
    <w:rsid w:val="009A167A"/>
    <w:rsid w:val="009A34DC"/>
    <w:rsid w:val="009A42CE"/>
    <w:rsid w:val="009A5AAF"/>
    <w:rsid w:val="009A5BD5"/>
    <w:rsid w:val="009A7E2F"/>
    <w:rsid w:val="009B1876"/>
    <w:rsid w:val="009B30B6"/>
    <w:rsid w:val="009B572E"/>
    <w:rsid w:val="009B5996"/>
    <w:rsid w:val="009B6855"/>
    <w:rsid w:val="009C0B16"/>
    <w:rsid w:val="009C2004"/>
    <w:rsid w:val="009C2A03"/>
    <w:rsid w:val="009C422E"/>
    <w:rsid w:val="009C4EC0"/>
    <w:rsid w:val="009C56C2"/>
    <w:rsid w:val="009C701E"/>
    <w:rsid w:val="009C75E3"/>
    <w:rsid w:val="009D01F6"/>
    <w:rsid w:val="009D2D4C"/>
    <w:rsid w:val="009D2F87"/>
    <w:rsid w:val="009D3098"/>
    <w:rsid w:val="009D3C24"/>
    <w:rsid w:val="009D5522"/>
    <w:rsid w:val="009D592C"/>
    <w:rsid w:val="009D7AD3"/>
    <w:rsid w:val="009D7ED8"/>
    <w:rsid w:val="009E0505"/>
    <w:rsid w:val="009E1793"/>
    <w:rsid w:val="009E3773"/>
    <w:rsid w:val="009E4E75"/>
    <w:rsid w:val="009E7E30"/>
    <w:rsid w:val="009F0BB7"/>
    <w:rsid w:val="009F3513"/>
    <w:rsid w:val="009F525E"/>
    <w:rsid w:val="009F64D7"/>
    <w:rsid w:val="009F751E"/>
    <w:rsid w:val="009F76B8"/>
    <w:rsid w:val="00A01517"/>
    <w:rsid w:val="00A02E02"/>
    <w:rsid w:val="00A035B2"/>
    <w:rsid w:val="00A035F6"/>
    <w:rsid w:val="00A05A2A"/>
    <w:rsid w:val="00A06A78"/>
    <w:rsid w:val="00A06D4D"/>
    <w:rsid w:val="00A1549C"/>
    <w:rsid w:val="00A15BAA"/>
    <w:rsid w:val="00A15E25"/>
    <w:rsid w:val="00A17392"/>
    <w:rsid w:val="00A21F4A"/>
    <w:rsid w:val="00A23C51"/>
    <w:rsid w:val="00A244CD"/>
    <w:rsid w:val="00A27210"/>
    <w:rsid w:val="00A30CB1"/>
    <w:rsid w:val="00A30F96"/>
    <w:rsid w:val="00A3241F"/>
    <w:rsid w:val="00A32DA2"/>
    <w:rsid w:val="00A33382"/>
    <w:rsid w:val="00A34C39"/>
    <w:rsid w:val="00A350EE"/>
    <w:rsid w:val="00A352A7"/>
    <w:rsid w:val="00A35D15"/>
    <w:rsid w:val="00A3613E"/>
    <w:rsid w:val="00A364BA"/>
    <w:rsid w:val="00A3653C"/>
    <w:rsid w:val="00A36ACF"/>
    <w:rsid w:val="00A36B37"/>
    <w:rsid w:val="00A406B3"/>
    <w:rsid w:val="00A421CF"/>
    <w:rsid w:val="00A426D1"/>
    <w:rsid w:val="00A430A4"/>
    <w:rsid w:val="00A433DA"/>
    <w:rsid w:val="00A43962"/>
    <w:rsid w:val="00A45D6B"/>
    <w:rsid w:val="00A469DB"/>
    <w:rsid w:val="00A47DFF"/>
    <w:rsid w:val="00A5021D"/>
    <w:rsid w:val="00A53B93"/>
    <w:rsid w:val="00A54561"/>
    <w:rsid w:val="00A5466C"/>
    <w:rsid w:val="00A56293"/>
    <w:rsid w:val="00A5769D"/>
    <w:rsid w:val="00A57B88"/>
    <w:rsid w:val="00A605E5"/>
    <w:rsid w:val="00A6089D"/>
    <w:rsid w:val="00A6159F"/>
    <w:rsid w:val="00A618BF"/>
    <w:rsid w:val="00A625FE"/>
    <w:rsid w:val="00A6270A"/>
    <w:rsid w:val="00A66FCA"/>
    <w:rsid w:val="00A6783A"/>
    <w:rsid w:val="00A702F1"/>
    <w:rsid w:val="00A705E8"/>
    <w:rsid w:val="00A7174D"/>
    <w:rsid w:val="00A72199"/>
    <w:rsid w:val="00A7223C"/>
    <w:rsid w:val="00A73FDB"/>
    <w:rsid w:val="00A74979"/>
    <w:rsid w:val="00A754EA"/>
    <w:rsid w:val="00A77148"/>
    <w:rsid w:val="00A80FA2"/>
    <w:rsid w:val="00A81569"/>
    <w:rsid w:val="00A8211F"/>
    <w:rsid w:val="00A84941"/>
    <w:rsid w:val="00A861E7"/>
    <w:rsid w:val="00A908A9"/>
    <w:rsid w:val="00A90C52"/>
    <w:rsid w:val="00A91545"/>
    <w:rsid w:val="00A918B9"/>
    <w:rsid w:val="00A91F93"/>
    <w:rsid w:val="00A92147"/>
    <w:rsid w:val="00A924CC"/>
    <w:rsid w:val="00A940AC"/>
    <w:rsid w:val="00A94308"/>
    <w:rsid w:val="00A9495C"/>
    <w:rsid w:val="00A94E58"/>
    <w:rsid w:val="00A95FD0"/>
    <w:rsid w:val="00A97597"/>
    <w:rsid w:val="00A97D1A"/>
    <w:rsid w:val="00AA2BC5"/>
    <w:rsid w:val="00AA3106"/>
    <w:rsid w:val="00AA4B0E"/>
    <w:rsid w:val="00AA5726"/>
    <w:rsid w:val="00AA58E6"/>
    <w:rsid w:val="00AB00B4"/>
    <w:rsid w:val="00AB1316"/>
    <w:rsid w:val="00AB3550"/>
    <w:rsid w:val="00AB3E13"/>
    <w:rsid w:val="00AB69AB"/>
    <w:rsid w:val="00AC033C"/>
    <w:rsid w:val="00AC0963"/>
    <w:rsid w:val="00AC1CB2"/>
    <w:rsid w:val="00AC6C39"/>
    <w:rsid w:val="00AD0AD0"/>
    <w:rsid w:val="00AD290A"/>
    <w:rsid w:val="00AD2A40"/>
    <w:rsid w:val="00AD2FD0"/>
    <w:rsid w:val="00AD4766"/>
    <w:rsid w:val="00AD47B0"/>
    <w:rsid w:val="00AD5CB3"/>
    <w:rsid w:val="00AD78AD"/>
    <w:rsid w:val="00AE1986"/>
    <w:rsid w:val="00AE2B1A"/>
    <w:rsid w:val="00AE3455"/>
    <w:rsid w:val="00AE4A4F"/>
    <w:rsid w:val="00AE4B04"/>
    <w:rsid w:val="00AE5EB9"/>
    <w:rsid w:val="00AE6351"/>
    <w:rsid w:val="00AF4572"/>
    <w:rsid w:val="00AF45D3"/>
    <w:rsid w:val="00AF7498"/>
    <w:rsid w:val="00AF78A7"/>
    <w:rsid w:val="00B000E7"/>
    <w:rsid w:val="00B053E2"/>
    <w:rsid w:val="00B05A85"/>
    <w:rsid w:val="00B07101"/>
    <w:rsid w:val="00B07F54"/>
    <w:rsid w:val="00B1004B"/>
    <w:rsid w:val="00B10403"/>
    <w:rsid w:val="00B11214"/>
    <w:rsid w:val="00B1410B"/>
    <w:rsid w:val="00B15371"/>
    <w:rsid w:val="00B157DA"/>
    <w:rsid w:val="00B1627B"/>
    <w:rsid w:val="00B1692B"/>
    <w:rsid w:val="00B16AFF"/>
    <w:rsid w:val="00B17B81"/>
    <w:rsid w:val="00B21EE5"/>
    <w:rsid w:val="00B23112"/>
    <w:rsid w:val="00B25265"/>
    <w:rsid w:val="00B252B1"/>
    <w:rsid w:val="00B25399"/>
    <w:rsid w:val="00B262DE"/>
    <w:rsid w:val="00B26AFC"/>
    <w:rsid w:val="00B27A86"/>
    <w:rsid w:val="00B3010D"/>
    <w:rsid w:val="00B31389"/>
    <w:rsid w:val="00B34703"/>
    <w:rsid w:val="00B35107"/>
    <w:rsid w:val="00B403DE"/>
    <w:rsid w:val="00B4107F"/>
    <w:rsid w:val="00B42811"/>
    <w:rsid w:val="00B42C75"/>
    <w:rsid w:val="00B43548"/>
    <w:rsid w:val="00B43F7F"/>
    <w:rsid w:val="00B4457F"/>
    <w:rsid w:val="00B450B8"/>
    <w:rsid w:val="00B45A9B"/>
    <w:rsid w:val="00B462EB"/>
    <w:rsid w:val="00B51935"/>
    <w:rsid w:val="00B52846"/>
    <w:rsid w:val="00B53B63"/>
    <w:rsid w:val="00B54C83"/>
    <w:rsid w:val="00B5583D"/>
    <w:rsid w:val="00B558EF"/>
    <w:rsid w:val="00B561DD"/>
    <w:rsid w:val="00B579B5"/>
    <w:rsid w:val="00B57FEA"/>
    <w:rsid w:val="00B62955"/>
    <w:rsid w:val="00B62F76"/>
    <w:rsid w:val="00B63689"/>
    <w:rsid w:val="00B646B1"/>
    <w:rsid w:val="00B67166"/>
    <w:rsid w:val="00B67EB5"/>
    <w:rsid w:val="00B701BB"/>
    <w:rsid w:val="00B701F9"/>
    <w:rsid w:val="00B72A76"/>
    <w:rsid w:val="00B72C70"/>
    <w:rsid w:val="00B733BF"/>
    <w:rsid w:val="00B74D71"/>
    <w:rsid w:val="00B75B48"/>
    <w:rsid w:val="00B77965"/>
    <w:rsid w:val="00B80845"/>
    <w:rsid w:val="00B8151E"/>
    <w:rsid w:val="00B82DA7"/>
    <w:rsid w:val="00B83683"/>
    <w:rsid w:val="00B84239"/>
    <w:rsid w:val="00B84EDD"/>
    <w:rsid w:val="00B85735"/>
    <w:rsid w:val="00B8653C"/>
    <w:rsid w:val="00B865B6"/>
    <w:rsid w:val="00B8670F"/>
    <w:rsid w:val="00B91057"/>
    <w:rsid w:val="00B92815"/>
    <w:rsid w:val="00B95E7F"/>
    <w:rsid w:val="00B967E1"/>
    <w:rsid w:val="00B97122"/>
    <w:rsid w:val="00B972B6"/>
    <w:rsid w:val="00BA0E02"/>
    <w:rsid w:val="00BA41A1"/>
    <w:rsid w:val="00BA4FFA"/>
    <w:rsid w:val="00BA5763"/>
    <w:rsid w:val="00BA5792"/>
    <w:rsid w:val="00BA70D4"/>
    <w:rsid w:val="00BB05D9"/>
    <w:rsid w:val="00BB1F03"/>
    <w:rsid w:val="00BB31EC"/>
    <w:rsid w:val="00BB4582"/>
    <w:rsid w:val="00BB577D"/>
    <w:rsid w:val="00BB6922"/>
    <w:rsid w:val="00BB6B95"/>
    <w:rsid w:val="00BC159A"/>
    <w:rsid w:val="00BC345D"/>
    <w:rsid w:val="00BC3574"/>
    <w:rsid w:val="00BC5A8B"/>
    <w:rsid w:val="00BC672C"/>
    <w:rsid w:val="00BC6A21"/>
    <w:rsid w:val="00BD1503"/>
    <w:rsid w:val="00BD2D95"/>
    <w:rsid w:val="00BD5566"/>
    <w:rsid w:val="00BD7BCA"/>
    <w:rsid w:val="00BD7F99"/>
    <w:rsid w:val="00BE02A0"/>
    <w:rsid w:val="00BE0A07"/>
    <w:rsid w:val="00BE0DA1"/>
    <w:rsid w:val="00BE14E4"/>
    <w:rsid w:val="00BE2420"/>
    <w:rsid w:val="00BE4E37"/>
    <w:rsid w:val="00BF117D"/>
    <w:rsid w:val="00BF3B3D"/>
    <w:rsid w:val="00BF4CBD"/>
    <w:rsid w:val="00BF7FB7"/>
    <w:rsid w:val="00C015F6"/>
    <w:rsid w:val="00C039A0"/>
    <w:rsid w:val="00C0452C"/>
    <w:rsid w:val="00C0495E"/>
    <w:rsid w:val="00C052CA"/>
    <w:rsid w:val="00C05AFA"/>
    <w:rsid w:val="00C07603"/>
    <w:rsid w:val="00C11445"/>
    <w:rsid w:val="00C124BA"/>
    <w:rsid w:val="00C125CF"/>
    <w:rsid w:val="00C13202"/>
    <w:rsid w:val="00C14865"/>
    <w:rsid w:val="00C15FEB"/>
    <w:rsid w:val="00C1771D"/>
    <w:rsid w:val="00C1795B"/>
    <w:rsid w:val="00C209B0"/>
    <w:rsid w:val="00C21E83"/>
    <w:rsid w:val="00C243AE"/>
    <w:rsid w:val="00C24A0F"/>
    <w:rsid w:val="00C25FEE"/>
    <w:rsid w:val="00C307E6"/>
    <w:rsid w:val="00C33D6F"/>
    <w:rsid w:val="00C372E4"/>
    <w:rsid w:val="00C405C6"/>
    <w:rsid w:val="00C4156F"/>
    <w:rsid w:val="00C4300C"/>
    <w:rsid w:val="00C43878"/>
    <w:rsid w:val="00C447F1"/>
    <w:rsid w:val="00C4677B"/>
    <w:rsid w:val="00C475E2"/>
    <w:rsid w:val="00C5200E"/>
    <w:rsid w:val="00C52589"/>
    <w:rsid w:val="00C526C5"/>
    <w:rsid w:val="00C535D3"/>
    <w:rsid w:val="00C5375B"/>
    <w:rsid w:val="00C54B66"/>
    <w:rsid w:val="00C55698"/>
    <w:rsid w:val="00C57C08"/>
    <w:rsid w:val="00C57F97"/>
    <w:rsid w:val="00C611C2"/>
    <w:rsid w:val="00C616B7"/>
    <w:rsid w:val="00C62F70"/>
    <w:rsid w:val="00C65314"/>
    <w:rsid w:val="00C6549B"/>
    <w:rsid w:val="00C66507"/>
    <w:rsid w:val="00C706CA"/>
    <w:rsid w:val="00C74012"/>
    <w:rsid w:val="00C76332"/>
    <w:rsid w:val="00C776A9"/>
    <w:rsid w:val="00C77833"/>
    <w:rsid w:val="00C7794A"/>
    <w:rsid w:val="00C77B5E"/>
    <w:rsid w:val="00C81A30"/>
    <w:rsid w:val="00C82411"/>
    <w:rsid w:val="00C8380F"/>
    <w:rsid w:val="00C839D0"/>
    <w:rsid w:val="00C83A61"/>
    <w:rsid w:val="00C83EF7"/>
    <w:rsid w:val="00C85577"/>
    <w:rsid w:val="00C86188"/>
    <w:rsid w:val="00C864EC"/>
    <w:rsid w:val="00C8679B"/>
    <w:rsid w:val="00C90111"/>
    <w:rsid w:val="00C96591"/>
    <w:rsid w:val="00C975A3"/>
    <w:rsid w:val="00CA25A6"/>
    <w:rsid w:val="00CA26E2"/>
    <w:rsid w:val="00CA2918"/>
    <w:rsid w:val="00CA2E2C"/>
    <w:rsid w:val="00CA2EE5"/>
    <w:rsid w:val="00CA3008"/>
    <w:rsid w:val="00CA58B0"/>
    <w:rsid w:val="00CB1F75"/>
    <w:rsid w:val="00CB2D83"/>
    <w:rsid w:val="00CB2F01"/>
    <w:rsid w:val="00CB48B1"/>
    <w:rsid w:val="00CB5647"/>
    <w:rsid w:val="00CB5FDE"/>
    <w:rsid w:val="00CB7738"/>
    <w:rsid w:val="00CB7CDA"/>
    <w:rsid w:val="00CC08D9"/>
    <w:rsid w:val="00CC0E5F"/>
    <w:rsid w:val="00CC103A"/>
    <w:rsid w:val="00CC1286"/>
    <w:rsid w:val="00CC2AD7"/>
    <w:rsid w:val="00CC32A2"/>
    <w:rsid w:val="00CC3CFF"/>
    <w:rsid w:val="00CC4081"/>
    <w:rsid w:val="00CC4B37"/>
    <w:rsid w:val="00CC748A"/>
    <w:rsid w:val="00CC7671"/>
    <w:rsid w:val="00CC7B20"/>
    <w:rsid w:val="00CD1C8A"/>
    <w:rsid w:val="00CD28F7"/>
    <w:rsid w:val="00CD5222"/>
    <w:rsid w:val="00CD671F"/>
    <w:rsid w:val="00CD6C43"/>
    <w:rsid w:val="00CD748C"/>
    <w:rsid w:val="00CE2457"/>
    <w:rsid w:val="00CE35CE"/>
    <w:rsid w:val="00CE3CFE"/>
    <w:rsid w:val="00CE51BD"/>
    <w:rsid w:val="00CE55D2"/>
    <w:rsid w:val="00CE5BE8"/>
    <w:rsid w:val="00CE734B"/>
    <w:rsid w:val="00CF0464"/>
    <w:rsid w:val="00CF046E"/>
    <w:rsid w:val="00CF24A6"/>
    <w:rsid w:val="00CF2AB5"/>
    <w:rsid w:val="00CF3760"/>
    <w:rsid w:val="00CF6A13"/>
    <w:rsid w:val="00CF6D98"/>
    <w:rsid w:val="00CF72E3"/>
    <w:rsid w:val="00CF739F"/>
    <w:rsid w:val="00D03196"/>
    <w:rsid w:val="00D040DD"/>
    <w:rsid w:val="00D057BD"/>
    <w:rsid w:val="00D072DB"/>
    <w:rsid w:val="00D0751D"/>
    <w:rsid w:val="00D1133F"/>
    <w:rsid w:val="00D11631"/>
    <w:rsid w:val="00D11C17"/>
    <w:rsid w:val="00D136B5"/>
    <w:rsid w:val="00D159B2"/>
    <w:rsid w:val="00D177FF"/>
    <w:rsid w:val="00D206E1"/>
    <w:rsid w:val="00D22B40"/>
    <w:rsid w:val="00D22FBF"/>
    <w:rsid w:val="00D248F4"/>
    <w:rsid w:val="00D24ACB"/>
    <w:rsid w:val="00D262FC"/>
    <w:rsid w:val="00D2779F"/>
    <w:rsid w:val="00D30ADF"/>
    <w:rsid w:val="00D3110B"/>
    <w:rsid w:val="00D32ECE"/>
    <w:rsid w:val="00D32EEF"/>
    <w:rsid w:val="00D338B8"/>
    <w:rsid w:val="00D3754E"/>
    <w:rsid w:val="00D41ED9"/>
    <w:rsid w:val="00D44AAB"/>
    <w:rsid w:val="00D44E68"/>
    <w:rsid w:val="00D54489"/>
    <w:rsid w:val="00D54A8F"/>
    <w:rsid w:val="00D5520C"/>
    <w:rsid w:val="00D55F82"/>
    <w:rsid w:val="00D567EF"/>
    <w:rsid w:val="00D56F64"/>
    <w:rsid w:val="00D578C3"/>
    <w:rsid w:val="00D60AE1"/>
    <w:rsid w:val="00D60FC1"/>
    <w:rsid w:val="00D618B9"/>
    <w:rsid w:val="00D6236C"/>
    <w:rsid w:val="00D62E3D"/>
    <w:rsid w:val="00D62FC9"/>
    <w:rsid w:val="00D63B5B"/>
    <w:rsid w:val="00D63E88"/>
    <w:rsid w:val="00D643BE"/>
    <w:rsid w:val="00D645BE"/>
    <w:rsid w:val="00D659E0"/>
    <w:rsid w:val="00D66E9C"/>
    <w:rsid w:val="00D67407"/>
    <w:rsid w:val="00D70F4B"/>
    <w:rsid w:val="00D72EAA"/>
    <w:rsid w:val="00D7417A"/>
    <w:rsid w:val="00D747F0"/>
    <w:rsid w:val="00D74E1F"/>
    <w:rsid w:val="00D74F8C"/>
    <w:rsid w:val="00D75361"/>
    <w:rsid w:val="00D75DEB"/>
    <w:rsid w:val="00D75F7A"/>
    <w:rsid w:val="00D76D4E"/>
    <w:rsid w:val="00D76E81"/>
    <w:rsid w:val="00D80162"/>
    <w:rsid w:val="00D803B0"/>
    <w:rsid w:val="00D803B3"/>
    <w:rsid w:val="00D81C88"/>
    <w:rsid w:val="00D83EA6"/>
    <w:rsid w:val="00D843CC"/>
    <w:rsid w:val="00D84A02"/>
    <w:rsid w:val="00D84D32"/>
    <w:rsid w:val="00D85736"/>
    <w:rsid w:val="00D872D5"/>
    <w:rsid w:val="00D87810"/>
    <w:rsid w:val="00D87846"/>
    <w:rsid w:val="00D90C1C"/>
    <w:rsid w:val="00D91028"/>
    <w:rsid w:val="00D91360"/>
    <w:rsid w:val="00D9197B"/>
    <w:rsid w:val="00D9315A"/>
    <w:rsid w:val="00D9615C"/>
    <w:rsid w:val="00D97170"/>
    <w:rsid w:val="00DA1C3F"/>
    <w:rsid w:val="00DA29C8"/>
    <w:rsid w:val="00DA6F01"/>
    <w:rsid w:val="00DA7B5D"/>
    <w:rsid w:val="00DB009E"/>
    <w:rsid w:val="00DB3930"/>
    <w:rsid w:val="00DB5A00"/>
    <w:rsid w:val="00DB6342"/>
    <w:rsid w:val="00DB6354"/>
    <w:rsid w:val="00DB6C39"/>
    <w:rsid w:val="00DB70EB"/>
    <w:rsid w:val="00DC0439"/>
    <w:rsid w:val="00DC0967"/>
    <w:rsid w:val="00DC29D0"/>
    <w:rsid w:val="00DC2E9B"/>
    <w:rsid w:val="00DC35A7"/>
    <w:rsid w:val="00DC4790"/>
    <w:rsid w:val="00DC6957"/>
    <w:rsid w:val="00DD13D1"/>
    <w:rsid w:val="00DD14DA"/>
    <w:rsid w:val="00DD1593"/>
    <w:rsid w:val="00DD16CF"/>
    <w:rsid w:val="00DD2C63"/>
    <w:rsid w:val="00DD34EB"/>
    <w:rsid w:val="00DD4844"/>
    <w:rsid w:val="00DD6C5D"/>
    <w:rsid w:val="00DD7786"/>
    <w:rsid w:val="00DE00D9"/>
    <w:rsid w:val="00DE04B3"/>
    <w:rsid w:val="00DE1594"/>
    <w:rsid w:val="00DE211E"/>
    <w:rsid w:val="00DE2BAA"/>
    <w:rsid w:val="00DE37C5"/>
    <w:rsid w:val="00DE396C"/>
    <w:rsid w:val="00DE3ABD"/>
    <w:rsid w:val="00DE4DD1"/>
    <w:rsid w:val="00DE576A"/>
    <w:rsid w:val="00DE5999"/>
    <w:rsid w:val="00DE6E11"/>
    <w:rsid w:val="00DE6ED3"/>
    <w:rsid w:val="00DE6F46"/>
    <w:rsid w:val="00DF2562"/>
    <w:rsid w:val="00DF6A00"/>
    <w:rsid w:val="00E006C6"/>
    <w:rsid w:val="00E01D69"/>
    <w:rsid w:val="00E023C2"/>
    <w:rsid w:val="00E0382A"/>
    <w:rsid w:val="00E03B13"/>
    <w:rsid w:val="00E06CB3"/>
    <w:rsid w:val="00E07F5D"/>
    <w:rsid w:val="00E149EB"/>
    <w:rsid w:val="00E14B76"/>
    <w:rsid w:val="00E15E9E"/>
    <w:rsid w:val="00E162AE"/>
    <w:rsid w:val="00E16550"/>
    <w:rsid w:val="00E1666A"/>
    <w:rsid w:val="00E16D6B"/>
    <w:rsid w:val="00E22278"/>
    <w:rsid w:val="00E23721"/>
    <w:rsid w:val="00E24502"/>
    <w:rsid w:val="00E24AA4"/>
    <w:rsid w:val="00E25592"/>
    <w:rsid w:val="00E25B87"/>
    <w:rsid w:val="00E3054B"/>
    <w:rsid w:val="00E32891"/>
    <w:rsid w:val="00E3397A"/>
    <w:rsid w:val="00E3403F"/>
    <w:rsid w:val="00E366BB"/>
    <w:rsid w:val="00E36BE7"/>
    <w:rsid w:val="00E400BF"/>
    <w:rsid w:val="00E404D1"/>
    <w:rsid w:val="00E407BA"/>
    <w:rsid w:val="00E40E07"/>
    <w:rsid w:val="00E4140A"/>
    <w:rsid w:val="00E41452"/>
    <w:rsid w:val="00E419B2"/>
    <w:rsid w:val="00E422B9"/>
    <w:rsid w:val="00E42D72"/>
    <w:rsid w:val="00E43E23"/>
    <w:rsid w:val="00E4424B"/>
    <w:rsid w:val="00E443A0"/>
    <w:rsid w:val="00E46A21"/>
    <w:rsid w:val="00E47150"/>
    <w:rsid w:val="00E472A3"/>
    <w:rsid w:val="00E47CEC"/>
    <w:rsid w:val="00E50D03"/>
    <w:rsid w:val="00E5339E"/>
    <w:rsid w:val="00E53411"/>
    <w:rsid w:val="00E53624"/>
    <w:rsid w:val="00E552FD"/>
    <w:rsid w:val="00E56ED9"/>
    <w:rsid w:val="00E57792"/>
    <w:rsid w:val="00E57E8C"/>
    <w:rsid w:val="00E62D36"/>
    <w:rsid w:val="00E63C5E"/>
    <w:rsid w:val="00E645EB"/>
    <w:rsid w:val="00E65E96"/>
    <w:rsid w:val="00E66906"/>
    <w:rsid w:val="00E66ABB"/>
    <w:rsid w:val="00E706D2"/>
    <w:rsid w:val="00E71793"/>
    <w:rsid w:val="00E736D5"/>
    <w:rsid w:val="00E800C7"/>
    <w:rsid w:val="00E802E9"/>
    <w:rsid w:val="00E805A2"/>
    <w:rsid w:val="00E80696"/>
    <w:rsid w:val="00E843D9"/>
    <w:rsid w:val="00E8481A"/>
    <w:rsid w:val="00E84C3B"/>
    <w:rsid w:val="00E84D24"/>
    <w:rsid w:val="00E85123"/>
    <w:rsid w:val="00E86690"/>
    <w:rsid w:val="00E87D7B"/>
    <w:rsid w:val="00E90591"/>
    <w:rsid w:val="00E91D86"/>
    <w:rsid w:val="00E950A5"/>
    <w:rsid w:val="00E96761"/>
    <w:rsid w:val="00E96EFD"/>
    <w:rsid w:val="00EA39BD"/>
    <w:rsid w:val="00EA58BA"/>
    <w:rsid w:val="00EA5C1E"/>
    <w:rsid w:val="00EA65E2"/>
    <w:rsid w:val="00EA6ADD"/>
    <w:rsid w:val="00EB0C96"/>
    <w:rsid w:val="00EB189D"/>
    <w:rsid w:val="00EB2DB4"/>
    <w:rsid w:val="00EB310F"/>
    <w:rsid w:val="00EB357E"/>
    <w:rsid w:val="00EB6F53"/>
    <w:rsid w:val="00EC029F"/>
    <w:rsid w:val="00EC1DB5"/>
    <w:rsid w:val="00EC2001"/>
    <w:rsid w:val="00EC2248"/>
    <w:rsid w:val="00EC50E3"/>
    <w:rsid w:val="00EC65BE"/>
    <w:rsid w:val="00EC7BE1"/>
    <w:rsid w:val="00ED046D"/>
    <w:rsid w:val="00ED1207"/>
    <w:rsid w:val="00ED25E5"/>
    <w:rsid w:val="00ED2786"/>
    <w:rsid w:val="00ED5BBD"/>
    <w:rsid w:val="00ED682E"/>
    <w:rsid w:val="00EE0521"/>
    <w:rsid w:val="00EE2FA4"/>
    <w:rsid w:val="00EE37EA"/>
    <w:rsid w:val="00EE38A6"/>
    <w:rsid w:val="00EE6BFB"/>
    <w:rsid w:val="00EE7114"/>
    <w:rsid w:val="00EE715C"/>
    <w:rsid w:val="00EF066F"/>
    <w:rsid w:val="00EF12C5"/>
    <w:rsid w:val="00EF1B11"/>
    <w:rsid w:val="00EF27DA"/>
    <w:rsid w:val="00EF4C00"/>
    <w:rsid w:val="00EF6B20"/>
    <w:rsid w:val="00F00E2F"/>
    <w:rsid w:val="00F02B5A"/>
    <w:rsid w:val="00F03411"/>
    <w:rsid w:val="00F12180"/>
    <w:rsid w:val="00F13F4B"/>
    <w:rsid w:val="00F16110"/>
    <w:rsid w:val="00F177B2"/>
    <w:rsid w:val="00F21527"/>
    <w:rsid w:val="00F21918"/>
    <w:rsid w:val="00F24645"/>
    <w:rsid w:val="00F262D4"/>
    <w:rsid w:val="00F2712F"/>
    <w:rsid w:val="00F274CC"/>
    <w:rsid w:val="00F30D7B"/>
    <w:rsid w:val="00F30E0B"/>
    <w:rsid w:val="00F31E63"/>
    <w:rsid w:val="00F3292B"/>
    <w:rsid w:val="00F32A39"/>
    <w:rsid w:val="00F33FC2"/>
    <w:rsid w:val="00F3500E"/>
    <w:rsid w:val="00F36AFA"/>
    <w:rsid w:val="00F36D94"/>
    <w:rsid w:val="00F41058"/>
    <w:rsid w:val="00F41A9F"/>
    <w:rsid w:val="00F42A2F"/>
    <w:rsid w:val="00F451F9"/>
    <w:rsid w:val="00F458FB"/>
    <w:rsid w:val="00F478D0"/>
    <w:rsid w:val="00F47FD9"/>
    <w:rsid w:val="00F5169E"/>
    <w:rsid w:val="00F519A2"/>
    <w:rsid w:val="00F52090"/>
    <w:rsid w:val="00F52119"/>
    <w:rsid w:val="00F55846"/>
    <w:rsid w:val="00F55E28"/>
    <w:rsid w:val="00F55FD7"/>
    <w:rsid w:val="00F568E5"/>
    <w:rsid w:val="00F61BEC"/>
    <w:rsid w:val="00F62321"/>
    <w:rsid w:val="00F63659"/>
    <w:rsid w:val="00F64D76"/>
    <w:rsid w:val="00F64F1B"/>
    <w:rsid w:val="00F651A2"/>
    <w:rsid w:val="00F662C2"/>
    <w:rsid w:val="00F66499"/>
    <w:rsid w:val="00F66F7D"/>
    <w:rsid w:val="00F703EF"/>
    <w:rsid w:val="00F70BEB"/>
    <w:rsid w:val="00F70CD8"/>
    <w:rsid w:val="00F71156"/>
    <w:rsid w:val="00F7570E"/>
    <w:rsid w:val="00F75796"/>
    <w:rsid w:val="00F771A9"/>
    <w:rsid w:val="00F82119"/>
    <w:rsid w:val="00F83206"/>
    <w:rsid w:val="00F85E92"/>
    <w:rsid w:val="00F86DFA"/>
    <w:rsid w:val="00F91661"/>
    <w:rsid w:val="00F93D18"/>
    <w:rsid w:val="00F9614D"/>
    <w:rsid w:val="00F96B9A"/>
    <w:rsid w:val="00F97A07"/>
    <w:rsid w:val="00FA212F"/>
    <w:rsid w:val="00FA3366"/>
    <w:rsid w:val="00FA3475"/>
    <w:rsid w:val="00FA369B"/>
    <w:rsid w:val="00FA4588"/>
    <w:rsid w:val="00FA45D3"/>
    <w:rsid w:val="00FA4783"/>
    <w:rsid w:val="00FA4841"/>
    <w:rsid w:val="00FA4864"/>
    <w:rsid w:val="00FA4A64"/>
    <w:rsid w:val="00FA5B45"/>
    <w:rsid w:val="00FB2B83"/>
    <w:rsid w:val="00FB313D"/>
    <w:rsid w:val="00FB5938"/>
    <w:rsid w:val="00FB6743"/>
    <w:rsid w:val="00FB6E58"/>
    <w:rsid w:val="00FB6EDF"/>
    <w:rsid w:val="00FB75B2"/>
    <w:rsid w:val="00FC0AF2"/>
    <w:rsid w:val="00FC172B"/>
    <w:rsid w:val="00FC27C5"/>
    <w:rsid w:val="00FC4DD0"/>
    <w:rsid w:val="00FC4EBB"/>
    <w:rsid w:val="00FC50FB"/>
    <w:rsid w:val="00FC542F"/>
    <w:rsid w:val="00FC55F6"/>
    <w:rsid w:val="00FC643E"/>
    <w:rsid w:val="00FC6BCE"/>
    <w:rsid w:val="00FC7278"/>
    <w:rsid w:val="00FC7D4A"/>
    <w:rsid w:val="00FD2216"/>
    <w:rsid w:val="00FD351F"/>
    <w:rsid w:val="00FD3CF1"/>
    <w:rsid w:val="00FD4093"/>
    <w:rsid w:val="00FD4A11"/>
    <w:rsid w:val="00FE02BD"/>
    <w:rsid w:val="00FE0E70"/>
    <w:rsid w:val="00FE29DF"/>
    <w:rsid w:val="00FE2E1A"/>
    <w:rsid w:val="00FE5035"/>
    <w:rsid w:val="00FE6E2D"/>
    <w:rsid w:val="00FF381E"/>
    <w:rsid w:val="00FF41E5"/>
    <w:rsid w:val="00FF63D9"/>
    <w:rsid w:val="00FF76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FF9B0"/>
  <w15:docId w15:val="{479F99CE-EE4E-4CCB-B59F-EC7ECEB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STAR" w:eastAsia="Times New Roman" w:hAnsi="TSTAR" w:cs="Arial"/>
        <w:sz w:val="16"/>
        <w:szCs w:val="16"/>
        <w:lang w:val="de-CH" w:eastAsia="de-CH"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D4A11"/>
    <w:pPr>
      <w:spacing w:line="260" w:lineRule="exact"/>
    </w:pPr>
    <w:rPr>
      <w:rFonts w:ascii="T-Star" w:hAnsi="T-Star"/>
      <w:sz w:val="19"/>
    </w:rPr>
  </w:style>
  <w:style w:type="paragraph" w:styleId="Heading1">
    <w:name w:val="heading 1"/>
    <w:basedOn w:val="Normal"/>
    <w:next w:val="Fliesstext"/>
    <w:qFormat/>
    <w:rsid w:val="00EA39BD"/>
    <w:pPr>
      <w:keepNext/>
      <w:numPr>
        <w:numId w:val="6"/>
      </w:numPr>
      <w:spacing w:before="20" w:line="240" w:lineRule="auto"/>
      <w:outlineLvl w:val="0"/>
    </w:pPr>
    <w:rPr>
      <w:rFonts w:cs="Times New Roman"/>
      <w:b/>
      <w:sz w:val="24"/>
      <w:szCs w:val="20"/>
    </w:rPr>
  </w:style>
  <w:style w:type="paragraph" w:styleId="Heading2">
    <w:name w:val="heading 2"/>
    <w:basedOn w:val="Heading1"/>
    <w:next w:val="Fliesstext"/>
    <w:qFormat/>
    <w:rsid w:val="00253C2B"/>
    <w:pPr>
      <w:numPr>
        <w:ilvl w:val="1"/>
      </w:numPr>
      <w:spacing w:line="260" w:lineRule="exact"/>
      <w:outlineLvl w:val="1"/>
    </w:pPr>
    <w:rPr>
      <w:sz w:val="19"/>
    </w:rPr>
  </w:style>
  <w:style w:type="paragraph" w:styleId="Heading3">
    <w:name w:val="heading 3"/>
    <w:basedOn w:val="Heading2"/>
    <w:next w:val="Fliesstext"/>
    <w:qFormat/>
    <w:rsid w:val="000800FD"/>
    <w:pPr>
      <w:numPr>
        <w:ilvl w:val="2"/>
      </w:numPr>
      <w:outlineLvl w:val="2"/>
    </w:pPr>
  </w:style>
  <w:style w:type="paragraph" w:styleId="Heading4">
    <w:name w:val="heading 4"/>
    <w:basedOn w:val="Normal"/>
    <w:next w:val="Fliesstext"/>
    <w:link w:val="Heading4Char"/>
    <w:rsid w:val="003E1A6C"/>
    <w:pPr>
      <w:keepNext/>
      <w:tabs>
        <w:tab w:val="num" w:pos="907"/>
      </w:tabs>
      <w:spacing w:after="280" w:line="280" w:lineRule="exact"/>
      <w:ind w:left="907" w:hanging="907"/>
      <w:outlineLvl w:val="3"/>
    </w:pPr>
    <w:rPr>
      <w:rFonts w:cs="Times New Roman"/>
      <w:szCs w:val="20"/>
    </w:rPr>
  </w:style>
  <w:style w:type="paragraph" w:styleId="Heading5">
    <w:name w:val="heading 5"/>
    <w:basedOn w:val="Normal"/>
    <w:next w:val="Normal"/>
    <w:link w:val="Heading5Char"/>
    <w:rsid w:val="003E1A6C"/>
    <w:pPr>
      <w:tabs>
        <w:tab w:val="num" w:pos="1008"/>
      </w:tabs>
      <w:spacing w:before="240" w:after="60"/>
      <w:ind w:left="1009" w:hanging="1009"/>
      <w:outlineLvl w:val="4"/>
    </w:pPr>
    <w:rPr>
      <w:rFonts w:cs="Times New Roman"/>
      <w:szCs w:val="20"/>
    </w:rPr>
  </w:style>
  <w:style w:type="paragraph" w:styleId="Heading6">
    <w:name w:val="heading 6"/>
    <w:basedOn w:val="Normal"/>
    <w:next w:val="Normal"/>
    <w:link w:val="Heading6Char"/>
    <w:rsid w:val="003E1A6C"/>
    <w:pPr>
      <w:tabs>
        <w:tab w:val="num" w:pos="1152"/>
      </w:tabs>
      <w:spacing w:before="240" w:after="60"/>
      <w:ind w:left="1151" w:hanging="1151"/>
      <w:outlineLvl w:val="5"/>
    </w:pPr>
    <w:rPr>
      <w:rFonts w:ascii="Times New Roman" w:hAnsi="Times New Roman" w:cs="Times New Roman"/>
      <w:i/>
      <w:szCs w:val="20"/>
    </w:rPr>
  </w:style>
  <w:style w:type="paragraph" w:styleId="Heading7">
    <w:name w:val="heading 7"/>
    <w:basedOn w:val="Heading1"/>
    <w:next w:val="Fliesstext"/>
    <w:link w:val="Heading7Char"/>
    <w:rsid w:val="003E1A6C"/>
    <w:pPr>
      <w:pageBreakBefore/>
      <w:numPr>
        <w:ilvl w:val="6"/>
      </w:numPr>
      <w:outlineLvl w:val="6"/>
    </w:pPr>
  </w:style>
  <w:style w:type="paragraph" w:styleId="Heading8">
    <w:name w:val="heading 8"/>
    <w:basedOn w:val="Heading2"/>
    <w:next w:val="Fliesstext"/>
    <w:link w:val="Heading8Char"/>
    <w:rsid w:val="003E1A6C"/>
    <w:pPr>
      <w:numPr>
        <w:ilvl w:val="7"/>
      </w:numPr>
      <w:outlineLvl w:val="7"/>
    </w:pPr>
  </w:style>
  <w:style w:type="paragraph" w:styleId="Heading9">
    <w:name w:val="heading 9"/>
    <w:basedOn w:val="Heading3"/>
    <w:next w:val="Fliesstext"/>
    <w:link w:val="Heading9Char"/>
    <w:rsid w:val="0057083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7644"/>
    <w:pPr>
      <w:pBdr>
        <w:bottom w:val="single" w:sz="4" w:space="2" w:color="auto"/>
      </w:pBdr>
      <w:tabs>
        <w:tab w:val="right" w:pos="9393"/>
      </w:tabs>
      <w:spacing w:before="120"/>
    </w:pPr>
  </w:style>
  <w:style w:type="paragraph" w:styleId="Footer">
    <w:name w:val="footer"/>
    <w:basedOn w:val="Normal"/>
    <w:link w:val="FooterChar"/>
    <w:unhideWhenUsed/>
    <w:rsid w:val="00726190"/>
    <w:pPr>
      <w:tabs>
        <w:tab w:val="center" w:pos="4536"/>
        <w:tab w:val="right" w:pos="9072"/>
      </w:tabs>
      <w:spacing w:line="240" w:lineRule="auto"/>
    </w:pPr>
  </w:style>
  <w:style w:type="paragraph" w:customStyle="1" w:styleId="BeKopfFusslinks">
    <w:name w:val="Be_Kopf_Fuss_links"/>
    <w:basedOn w:val="Normal"/>
    <w:semiHidden/>
    <w:rsid w:val="00C209B0"/>
    <w:pPr>
      <w:spacing w:line="200" w:lineRule="exact"/>
    </w:pPr>
    <w:rPr>
      <w:sz w:val="16"/>
    </w:rPr>
  </w:style>
  <w:style w:type="character" w:customStyle="1" w:styleId="FooterChar">
    <w:name w:val="Footer Char"/>
    <w:basedOn w:val="DefaultParagraphFont"/>
    <w:link w:val="Footer"/>
    <w:rsid w:val="00726190"/>
    <w:rPr>
      <w:rFonts w:ascii="T-Star" w:hAnsi="T-Star"/>
      <w:sz w:val="20"/>
    </w:rPr>
  </w:style>
  <w:style w:type="character" w:styleId="CommentReference">
    <w:name w:val="annotation reference"/>
    <w:basedOn w:val="DefaultParagraphFont"/>
    <w:semiHidden/>
    <w:unhideWhenUsed/>
    <w:rsid w:val="00A84941"/>
    <w:rPr>
      <w:sz w:val="16"/>
      <w:szCs w:val="16"/>
    </w:rPr>
  </w:style>
  <w:style w:type="paragraph" w:styleId="CommentText">
    <w:name w:val="annotation text"/>
    <w:basedOn w:val="Normal"/>
    <w:link w:val="CommentTextChar"/>
    <w:semiHidden/>
    <w:unhideWhenUsed/>
    <w:rsid w:val="00A84941"/>
    <w:pPr>
      <w:spacing w:line="240" w:lineRule="auto"/>
    </w:pPr>
    <w:rPr>
      <w:szCs w:val="20"/>
    </w:rPr>
  </w:style>
  <w:style w:type="character" w:styleId="PageNumber">
    <w:name w:val="page number"/>
    <w:basedOn w:val="DefaultParagraphFont"/>
    <w:semiHidden/>
    <w:rsid w:val="00324F7B"/>
  </w:style>
  <w:style w:type="paragraph" w:customStyle="1" w:styleId="Abschnittstitel">
    <w:name w:val="Abschnittstitel"/>
    <w:basedOn w:val="Normal"/>
    <w:qFormat/>
    <w:rsid w:val="00230D54"/>
    <w:pPr>
      <w:jc w:val="both"/>
    </w:pPr>
    <w:rPr>
      <w:rFonts w:cs="Times New Roman"/>
      <w:b/>
      <w:bCs/>
      <w:szCs w:val="20"/>
    </w:rPr>
  </w:style>
  <w:style w:type="numbering" w:styleId="111111">
    <w:name w:val="Outline List 2"/>
    <w:basedOn w:val="NoList"/>
    <w:semiHidden/>
    <w:rsid w:val="00295459"/>
    <w:pPr>
      <w:numPr>
        <w:numId w:val="3"/>
      </w:numPr>
    </w:pPr>
  </w:style>
  <w:style w:type="character" w:styleId="Hyperlink">
    <w:name w:val="Hyperlink"/>
    <w:semiHidden/>
    <w:rsid w:val="00DC29D0"/>
    <w:rPr>
      <w:color w:val="auto"/>
      <w:u w:val="single"/>
    </w:rPr>
  </w:style>
  <w:style w:type="table" w:styleId="TableGrid">
    <w:name w:val="Table Grid"/>
    <w:basedOn w:val="TableNormal"/>
    <w:semiHidden/>
    <w:rsid w:val="000F0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A84941"/>
    <w:rPr>
      <w:sz w:val="20"/>
      <w:szCs w:val="20"/>
    </w:rPr>
  </w:style>
  <w:style w:type="table" w:customStyle="1" w:styleId="TabFStandard">
    <w:name w:val="TabF_Standard"/>
    <w:basedOn w:val="TableNormal"/>
    <w:semiHidden/>
    <w:rsid w:val="000F08CA"/>
    <w:tblPr>
      <w:tblInd w:w="737" w:type="dxa"/>
      <w:tblBorders>
        <w:top w:val="single" w:sz="8" w:space="0" w:color="auto"/>
        <w:bottom w:val="single" w:sz="8" w:space="0" w:color="auto"/>
        <w:insideH w:val="single" w:sz="6" w:space="0" w:color="auto"/>
      </w:tblBorders>
      <w:tblCellMar>
        <w:top w:w="28" w:type="dxa"/>
        <w:bottom w:w="28" w:type="dxa"/>
      </w:tblCellMar>
    </w:tblPr>
  </w:style>
  <w:style w:type="paragraph" w:styleId="CommentSubject">
    <w:name w:val="annotation subject"/>
    <w:basedOn w:val="CommentText"/>
    <w:next w:val="CommentText"/>
    <w:link w:val="CommentSubjectChar"/>
    <w:semiHidden/>
    <w:unhideWhenUsed/>
    <w:rsid w:val="00A84941"/>
    <w:rPr>
      <w:b/>
      <w:bCs/>
    </w:rPr>
  </w:style>
  <w:style w:type="table" w:customStyle="1" w:styleId="TabFKopfgrau">
    <w:name w:val="TabF_Kopf_grau"/>
    <w:basedOn w:val="TabFStandard"/>
    <w:rsid w:val="000F08CA"/>
    <w:tblPr/>
    <w:tblStylePr w:type="firstRow">
      <w:rPr>
        <w:b/>
      </w:rPr>
      <w:tblPr/>
      <w:tcPr>
        <w:tcBorders>
          <w:top w:val="single" w:sz="8" w:space="0" w:color="auto"/>
          <w:left w:val="nil"/>
          <w:bottom w:val="single" w:sz="8" w:space="0" w:color="auto"/>
          <w:right w:val="nil"/>
          <w:insideH w:val="nil"/>
          <w:insideV w:val="nil"/>
          <w:tl2br w:val="nil"/>
          <w:tr2bl w:val="nil"/>
        </w:tcBorders>
        <w:shd w:val="clear" w:color="auto" w:fill="D9D9D9"/>
      </w:tcPr>
    </w:tblStylePr>
  </w:style>
  <w:style w:type="character" w:customStyle="1" w:styleId="Heading7Char">
    <w:name w:val="Heading 7 Char"/>
    <w:basedOn w:val="DefaultParagraphFont"/>
    <w:link w:val="Heading7"/>
    <w:rsid w:val="003E1A6C"/>
    <w:rPr>
      <w:rFonts w:ascii="T-Star" w:hAnsi="T-Star" w:cs="Times New Roman"/>
      <w:b/>
      <w:sz w:val="24"/>
      <w:szCs w:val="20"/>
    </w:rPr>
  </w:style>
  <w:style w:type="paragraph" w:customStyle="1" w:styleId="Fliesstext">
    <w:name w:val="Fliesstext"/>
    <w:basedOn w:val="Normal"/>
    <w:link w:val="FliesstextZchnZchn"/>
    <w:qFormat/>
    <w:rsid w:val="00A80FA2"/>
  </w:style>
  <w:style w:type="paragraph" w:styleId="DocumentMap">
    <w:name w:val="Document Map"/>
    <w:basedOn w:val="Normal"/>
    <w:semiHidden/>
    <w:rsid w:val="003D75A9"/>
    <w:pPr>
      <w:shd w:val="clear" w:color="auto" w:fill="000080"/>
    </w:pPr>
    <w:rPr>
      <w:rFonts w:ascii="Tahoma" w:hAnsi="Tahoma" w:cs="Tahoma"/>
      <w:szCs w:val="20"/>
    </w:rPr>
  </w:style>
  <w:style w:type="numbering" w:customStyle="1" w:styleId="AufzhlungEBGnummeriert">
    <w:name w:val="Aufzählung EBG nummeriert"/>
    <w:basedOn w:val="NoList"/>
    <w:semiHidden/>
    <w:rsid w:val="00295459"/>
    <w:pPr>
      <w:numPr>
        <w:numId w:val="1"/>
      </w:numPr>
    </w:pPr>
  </w:style>
  <w:style w:type="paragraph" w:customStyle="1" w:styleId="Aufzhlungunnummeriert">
    <w:name w:val="Aufzählung unnummeriert"/>
    <w:basedOn w:val="Fliesstext"/>
    <w:qFormat/>
    <w:rsid w:val="00467741"/>
    <w:pPr>
      <w:numPr>
        <w:numId w:val="4"/>
      </w:numPr>
      <w:tabs>
        <w:tab w:val="right" w:pos="6691"/>
      </w:tabs>
      <w:contextualSpacing/>
    </w:pPr>
    <w:rPr>
      <w:rFonts w:cs="Times New Roman"/>
      <w:szCs w:val="20"/>
      <w:lang w:eastAsia="de-DE"/>
    </w:rPr>
  </w:style>
  <w:style w:type="paragraph" w:customStyle="1" w:styleId="Aufzhlungnummeriert">
    <w:name w:val="Aufzählung nummeriert"/>
    <w:basedOn w:val="Aufzhlungunnummeriert"/>
    <w:qFormat/>
    <w:rsid w:val="00295459"/>
    <w:pPr>
      <w:numPr>
        <w:numId w:val="5"/>
      </w:numPr>
    </w:pPr>
  </w:style>
  <w:style w:type="numbering" w:customStyle="1" w:styleId="AufzhlungEBG">
    <w:name w:val="Aufzählung_EBG"/>
    <w:basedOn w:val="NoList"/>
    <w:semiHidden/>
    <w:rsid w:val="00E71793"/>
    <w:pPr>
      <w:numPr>
        <w:numId w:val="2"/>
      </w:numPr>
    </w:pPr>
  </w:style>
  <w:style w:type="character" w:customStyle="1" w:styleId="Heading8Char">
    <w:name w:val="Heading 8 Char"/>
    <w:basedOn w:val="DefaultParagraphFont"/>
    <w:link w:val="Heading8"/>
    <w:rsid w:val="003E1A6C"/>
    <w:rPr>
      <w:rFonts w:ascii="T-Star" w:hAnsi="T-Star" w:cs="Times New Roman"/>
      <w:b/>
      <w:sz w:val="19"/>
      <w:szCs w:val="20"/>
    </w:rPr>
  </w:style>
  <w:style w:type="character" w:customStyle="1" w:styleId="Heading9Char">
    <w:name w:val="Heading 9 Char"/>
    <w:basedOn w:val="DefaultParagraphFont"/>
    <w:link w:val="Heading9"/>
    <w:rsid w:val="00570836"/>
    <w:rPr>
      <w:rFonts w:ascii="T-Star" w:hAnsi="T-Star" w:cs="Times New Roman"/>
      <w:b/>
      <w:sz w:val="19"/>
      <w:szCs w:val="20"/>
    </w:rPr>
  </w:style>
  <w:style w:type="character" w:customStyle="1" w:styleId="FliesstextZchnZchn">
    <w:name w:val="Fliesstext Zchn Zchn"/>
    <w:link w:val="Fliesstext"/>
    <w:rsid w:val="00A80FA2"/>
    <w:rPr>
      <w:sz w:val="20"/>
    </w:rPr>
  </w:style>
  <w:style w:type="character" w:customStyle="1" w:styleId="CommentSubjectChar">
    <w:name w:val="Comment Subject Char"/>
    <w:basedOn w:val="CommentTextChar"/>
    <w:link w:val="CommentSubject"/>
    <w:semiHidden/>
    <w:rsid w:val="00A84941"/>
    <w:rPr>
      <w:b/>
      <w:bCs/>
      <w:sz w:val="20"/>
      <w:szCs w:val="20"/>
    </w:rPr>
  </w:style>
  <w:style w:type="paragraph" w:styleId="BalloonText">
    <w:name w:val="Balloon Text"/>
    <w:basedOn w:val="Normal"/>
    <w:link w:val="BalloonTextChar"/>
    <w:semiHidden/>
    <w:unhideWhenUsed/>
    <w:rsid w:val="00A849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84941"/>
    <w:rPr>
      <w:rFonts w:ascii="Segoe UI" w:hAnsi="Segoe UI" w:cs="Segoe UI"/>
      <w:sz w:val="18"/>
      <w:szCs w:val="18"/>
    </w:rPr>
  </w:style>
  <w:style w:type="paragraph" w:customStyle="1" w:styleId="FusszeileAdresse">
    <w:name w:val="Fusszeile_Adresse"/>
    <w:basedOn w:val="Normal"/>
    <w:rsid w:val="00A84941"/>
    <w:pPr>
      <w:spacing w:line="200" w:lineRule="exact"/>
    </w:pPr>
    <w:rPr>
      <w:sz w:val="16"/>
    </w:rPr>
  </w:style>
  <w:style w:type="paragraph" w:customStyle="1" w:styleId="FusszeileClaim">
    <w:name w:val="Fusszeile_Claim"/>
    <w:basedOn w:val="Fliesstext"/>
    <w:rsid w:val="00A74979"/>
    <w:pPr>
      <w:spacing w:before="200"/>
    </w:pPr>
    <w:rPr>
      <w:b/>
      <w:sz w:val="22"/>
      <w:szCs w:val="22"/>
    </w:rPr>
  </w:style>
  <w:style w:type="character" w:customStyle="1" w:styleId="Heading4Char">
    <w:name w:val="Heading 4 Char"/>
    <w:basedOn w:val="DefaultParagraphFont"/>
    <w:link w:val="Heading4"/>
    <w:rsid w:val="003E1A6C"/>
    <w:rPr>
      <w:rFonts w:ascii="T-Star" w:hAnsi="T-Star" w:cs="Times New Roman"/>
      <w:sz w:val="19"/>
      <w:szCs w:val="20"/>
    </w:rPr>
  </w:style>
  <w:style w:type="character" w:customStyle="1" w:styleId="Heading5Char">
    <w:name w:val="Heading 5 Char"/>
    <w:basedOn w:val="DefaultParagraphFont"/>
    <w:link w:val="Heading5"/>
    <w:rsid w:val="003E1A6C"/>
    <w:rPr>
      <w:rFonts w:ascii="T-Star" w:hAnsi="T-Star" w:cs="Times New Roman"/>
      <w:sz w:val="19"/>
      <w:szCs w:val="20"/>
    </w:rPr>
  </w:style>
  <w:style w:type="character" w:customStyle="1" w:styleId="Heading6Char">
    <w:name w:val="Heading 6 Char"/>
    <w:basedOn w:val="DefaultParagraphFont"/>
    <w:link w:val="Heading6"/>
    <w:rsid w:val="003E1A6C"/>
    <w:rPr>
      <w:rFonts w:ascii="Times New Roman" w:hAnsi="Times New Roman" w:cs="Times New Roman"/>
      <w:i/>
      <w:sz w:val="19"/>
      <w:szCs w:val="20"/>
    </w:rPr>
  </w:style>
  <w:style w:type="paragraph" w:customStyle="1" w:styleId="EBGFusszeile1">
    <w:name w:val="EBG_Fusszeile1"/>
    <w:semiHidden/>
    <w:rsid w:val="007E07DC"/>
    <w:pPr>
      <w:spacing w:line="240" w:lineRule="exact"/>
      <w:ind w:right="-597"/>
      <w:jc w:val="right"/>
    </w:pPr>
    <w:rPr>
      <w:rFonts w:ascii="Arial Black" w:hAnsi="Arial Black"/>
      <w:w w:val="93"/>
      <w:sz w:val="18"/>
      <w:szCs w:val="18"/>
      <w:lang w:eastAsia="de-DE"/>
    </w:rPr>
  </w:style>
  <w:style w:type="character" w:customStyle="1" w:styleId="grau70">
    <w:name w:val="_grau70"/>
    <w:rsid w:val="007E07DC"/>
    <w:rPr>
      <w:color w:val="717171"/>
    </w:rPr>
  </w:style>
  <w:style w:type="paragraph" w:customStyle="1" w:styleId="EBGFusszeile2">
    <w:name w:val="EBG_Fusszeile2"/>
    <w:basedOn w:val="EBGFusszeile1"/>
    <w:semiHidden/>
    <w:rsid w:val="007E07DC"/>
    <w:rPr>
      <w:rFonts w:ascii="Arial" w:hAnsi="Arial"/>
      <w:w w:val="100"/>
      <w:sz w:val="16"/>
      <w:szCs w:val="16"/>
    </w:rPr>
  </w:style>
  <w:style w:type="paragraph" w:styleId="TOC2">
    <w:name w:val="toc 2"/>
    <w:basedOn w:val="Normal"/>
    <w:next w:val="Normal"/>
    <w:autoRedefine/>
    <w:uiPriority w:val="39"/>
    <w:rsid w:val="005A71AD"/>
    <w:pPr>
      <w:tabs>
        <w:tab w:val="left" w:pos="1134"/>
        <w:tab w:val="right" w:leader="dot" w:pos="9402"/>
      </w:tabs>
      <w:spacing w:before="20" w:line="240" w:lineRule="auto"/>
      <w:ind w:left="1134" w:hanging="567"/>
    </w:pPr>
    <w:rPr>
      <w:noProof/>
      <w:szCs w:val="20"/>
      <w:lang w:eastAsia="de-DE"/>
    </w:rPr>
  </w:style>
  <w:style w:type="paragraph" w:customStyle="1" w:styleId="EBGKopfzeile">
    <w:name w:val="EBG_Kopfzeile"/>
    <w:basedOn w:val="Normal"/>
    <w:link w:val="EBGKopfzeileZchn"/>
    <w:semiHidden/>
    <w:rsid w:val="007E07DC"/>
    <w:pPr>
      <w:spacing w:line="240" w:lineRule="auto"/>
      <w:ind w:right="-569"/>
      <w:jc w:val="right"/>
    </w:pPr>
    <w:rPr>
      <w:rFonts w:ascii="Arial" w:hAnsi="Arial"/>
      <w:sz w:val="20"/>
      <w:szCs w:val="22"/>
      <w:lang w:eastAsia="de-DE"/>
    </w:rPr>
  </w:style>
  <w:style w:type="character" w:customStyle="1" w:styleId="EBGKopfzeileZchn">
    <w:name w:val="EBG_Kopfzeile Zchn"/>
    <w:link w:val="EBGKopfzeile"/>
    <w:semiHidden/>
    <w:rsid w:val="007E07DC"/>
    <w:rPr>
      <w:rFonts w:ascii="Arial" w:hAnsi="Arial"/>
      <w:sz w:val="20"/>
      <w:szCs w:val="22"/>
      <w:lang w:eastAsia="de-DE"/>
    </w:rPr>
  </w:style>
  <w:style w:type="paragraph" w:customStyle="1" w:styleId="FormularText">
    <w:name w:val="Formular_Text"/>
    <w:basedOn w:val="Normal"/>
    <w:rsid w:val="007E07DC"/>
    <w:pPr>
      <w:spacing w:line="240" w:lineRule="auto"/>
    </w:pPr>
    <w:rPr>
      <w:szCs w:val="20"/>
      <w:lang w:eastAsia="de-DE"/>
    </w:rPr>
  </w:style>
  <w:style w:type="paragraph" w:customStyle="1" w:styleId="FormularHaupttitel">
    <w:name w:val="Formular_Haupttitel"/>
    <w:basedOn w:val="FormularText"/>
    <w:rsid w:val="007E07DC"/>
    <w:pPr>
      <w:spacing w:before="120" w:after="120"/>
    </w:pPr>
    <w:rPr>
      <w:sz w:val="32"/>
      <w:szCs w:val="32"/>
    </w:rPr>
  </w:style>
  <w:style w:type="paragraph" w:styleId="TOC1">
    <w:name w:val="toc 1"/>
    <w:basedOn w:val="Normal"/>
    <w:next w:val="Normal"/>
    <w:autoRedefine/>
    <w:uiPriority w:val="39"/>
    <w:rsid w:val="00204A93"/>
    <w:pPr>
      <w:tabs>
        <w:tab w:val="left" w:pos="567"/>
        <w:tab w:val="right" w:leader="dot" w:pos="9402"/>
      </w:tabs>
      <w:spacing w:before="20" w:line="240" w:lineRule="auto"/>
      <w:ind w:left="567" w:hanging="567"/>
    </w:pPr>
    <w:rPr>
      <w:rFonts w:cs="Times New Roman"/>
      <w:b/>
      <w:bCs/>
      <w:noProof/>
      <w:szCs w:val="20"/>
      <w:lang w:eastAsia="de-DE"/>
    </w:rPr>
  </w:style>
  <w:style w:type="paragraph" w:customStyle="1" w:styleId="FormularTextklein">
    <w:name w:val="Formular_Text_klein"/>
    <w:basedOn w:val="FormularText"/>
    <w:rsid w:val="00DE2BAA"/>
    <w:rPr>
      <w:sz w:val="16"/>
    </w:rPr>
  </w:style>
  <w:style w:type="numbering" w:customStyle="1" w:styleId="LFAufzEBGnum">
    <w:name w:val="LF_Aufz_EBG_num"/>
    <w:basedOn w:val="NoList"/>
    <w:semiHidden/>
    <w:rsid w:val="00DE2BAA"/>
  </w:style>
  <w:style w:type="numbering" w:customStyle="1" w:styleId="LFAufzEBGun">
    <w:name w:val="LF_Aufz_EBG_un"/>
    <w:basedOn w:val="NoList"/>
    <w:semiHidden/>
    <w:rsid w:val="00DE2BAA"/>
  </w:style>
  <w:style w:type="paragraph" w:customStyle="1" w:styleId="FormularZustndig">
    <w:name w:val="Formular_Zuständig"/>
    <w:basedOn w:val="Fliesstext"/>
    <w:rsid w:val="000800FD"/>
    <w:pPr>
      <w:jc w:val="center"/>
    </w:pPr>
    <w:rPr>
      <w:rFonts w:cs="Times New Roman"/>
      <w:szCs w:val="20"/>
      <w:lang w:eastAsia="de-DE"/>
    </w:rPr>
  </w:style>
  <w:style w:type="table" w:customStyle="1" w:styleId="TabFKopfgrau1">
    <w:name w:val="TabF_Kopf_grau1"/>
    <w:basedOn w:val="TabFStandard"/>
    <w:rsid w:val="00763428"/>
    <w:pPr>
      <w:spacing w:line="270" w:lineRule="exact"/>
    </w:pPr>
    <w:rPr>
      <w:rFonts w:ascii="T-Star" w:hAnsi="T-Star"/>
      <w:sz w:val="20"/>
    </w:rPr>
    <w:tblPr>
      <w:tblInd w:w="0" w:type="dxa"/>
      <w:tblBorders>
        <w:top w:val="none" w:sz="0" w:space="0" w:color="auto"/>
        <w:bottom w:val="none" w:sz="0" w:space="0" w:color="auto"/>
        <w:insideH w:val="single" w:sz="12" w:space="0" w:color="FFFFFF" w:themeColor="background1"/>
        <w:insideV w:val="single" w:sz="12" w:space="0" w:color="FFFFFF" w:themeColor="background1"/>
      </w:tblBorders>
      <w:tblCellMar>
        <w:left w:w="85" w:type="dxa"/>
        <w:right w:w="85" w:type="dxa"/>
      </w:tblCellMar>
    </w:tblPr>
    <w:tcPr>
      <w:shd w:val="clear" w:color="auto" w:fill="F2F2F2" w:themeFill="background1" w:themeFillShade="F2"/>
    </w:tcPr>
    <w:tblStylePr w:type="firstRow">
      <w:pPr>
        <w:wordWrap/>
        <w:spacing w:beforeLines="0" w:before="0" w:beforeAutospacing="0" w:afterLines="0" w:after="0" w:afterAutospacing="0" w:line="270" w:lineRule="atLeast"/>
        <w:ind w:leftChars="0" w:left="0" w:rightChars="0" w:right="0" w:firstLineChars="0" w:firstLine="0"/>
        <w:contextualSpacing w:val="0"/>
        <w:mirrorIndents w:val="0"/>
        <w:jc w:val="left"/>
      </w:pPr>
      <w:rPr>
        <w:rFonts w:ascii="TSTAR" w:hAnsi="TSTAR"/>
        <w:b/>
        <w:sz w:val="20"/>
      </w:rPr>
      <w:tblPr/>
      <w:trPr>
        <w:tblHeader/>
      </w:trPr>
      <w:tcPr>
        <w:tcBorders>
          <w:top w:val="nil"/>
          <w:left w:val="nil"/>
          <w:bottom w:val="single" w:sz="12" w:space="0" w:color="FFFFFF" w:themeColor="background1"/>
          <w:right w:val="nil"/>
          <w:insideH w:val="single" w:sz="12" w:space="0" w:color="FFFFFF" w:themeColor="background1"/>
          <w:insideV w:val="single" w:sz="12" w:space="0" w:color="FFFFFF" w:themeColor="background1"/>
          <w:tl2br w:val="nil"/>
          <w:tr2bl w:val="nil"/>
        </w:tcBorders>
        <w:shd w:val="clear" w:color="auto" w:fill="D9D9D9" w:themeFill="background1" w:themeFillShade="D9"/>
      </w:tcPr>
    </w:tblStylePr>
  </w:style>
  <w:style w:type="paragraph" w:customStyle="1" w:styleId="TabAufzhlung">
    <w:name w:val="Tab_Aufzählung"/>
    <w:basedOn w:val="Aufzhlungunnummeriert"/>
    <w:qFormat/>
    <w:rsid w:val="00763428"/>
    <w:pPr>
      <w:numPr>
        <w:numId w:val="0"/>
      </w:numPr>
      <w:tabs>
        <w:tab w:val="left" w:pos="181"/>
        <w:tab w:val="num" w:pos="284"/>
      </w:tabs>
      <w:ind w:left="181" w:hanging="181"/>
    </w:pPr>
  </w:style>
  <w:style w:type="paragraph" w:customStyle="1" w:styleId="FormularDatum-Zeit">
    <w:name w:val="Formular_Datum-Zeit"/>
    <w:basedOn w:val="FormularText"/>
    <w:rsid w:val="00F5169E"/>
  </w:style>
  <w:style w:type="character" w:styleId="PlaceholderText">
    <w:name w:val="Placeholder Text"/>
    <w:basedOn w:val="DefaultParagraphFont"/>
    <w:uiPriority w:val="99"/>
    <w:semiHidden/>
    <w:rsid w:val="00503B24"/>
    <w:rPr>
      <w:color w:val="808080"/>
    </w:rPr>
  </w:style>
  <w:style w:type="paragraph" w:styleId="ListParagraph">
    <w:name w:val="List Paragraph"/>
    <w:basedOn w:val="Normal"/>
    <w:uiPriority w:val="34"/>
    <w:qFormat/>
    <w:rsid w:val="00B17B8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NormalWeb">
    <w:name w:val="Normal (Web)"/>
    <w:basedOn w:val="Normal"/>
    <w:uiPriority w:val="99"/>
    <w:unhideWhenUsed/>
    <w:rsid w:val="00CB48B1"/>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325D3"/>
    <w:rPr>
      <w:i/>
      <w:iCs/>
    </w:rPr>
  </w:style>
  <w:style w:type="character" w:styleId="UnresolvedMention">
    <w:name w:val="Unresolved Mention"/>
    <w:basedOn w:val="DefaultParagraphFont"/>
    <w:uiPriority w:val="99"/>
    <w:semiHidden/>
    <w:unhideWhenUsed/>
    <w:rsid w:val="0014615F"/>
    <w:rPr>
      <w:color w:val="605E5C"/>
      <w:shd w:val="clear" w:color="auto" w:fill="E1DFDD"/>
    </w:rPr>
  </w:style>
  <w:style w:type="paragraph" w:styleId="Bibliography">
    <w:name w:val="Bibliography"/>
    <w:basedOn w:val="Normal"/>
    <w:next w:val="Normal"/>
    <w:uiPriority w:val="37"/>
    <w:unhideWhenUsed/>
    <w:rsid w:val="007A4683"/>
    <w:pPr>
      <w:spacing w:after="240" w:line="240" w:lineRule="exact"/>
    </w:pPr>
  </w:style>
  <w:style w:type="paragraph" w:styleId="HTMLPreformatted">
    <w:name w:val="HTML Preformatted"/>
    <w:basedOn w:val="Normal"/>
    <w:link w:val="HTMLPreformattedChar"/>
    <w:uiPriority w:val="99"/>
    <w:semiHidden/>
    <w:unhideWhenUsed/>
    <w:rsid w:val="0032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73CB"/>
    <w:rPr>
      <w:rFonts w:ascii="Courier New" w:hAnsi="Courier New" w:cs="Courier New"/>
      <w:sz w:val="20"/>
      <w:szCs w:val="20"/>
    </w:rPr>
  </w:style>
  <w:style w:type="character" w:customStyle="1" w:styleId="gnvwddmdd3b">
    <w:name w:val="gnvwddmdd3b"/>
    <w:basedOn w:val="DefaultParagraphFont"/>
    <w:rsid w:val="003273CB"/>
  </w:style>
  <w:style w:type="character" w:styleId="HTMLCode">
    <w:name w:val="HTML Code"/>
    <w:basedOn w:val="DefaultParagraphFont"/>
    <w:uiPriority w:val="99"/>
    <w:semiHidden/>
    <w:unhideWhenUsed/>
    <w:rsid w:val="0079698D"/>
    <w:rPr>
      <w:rFonts w:ascii="Courier New" w:eastAsiaTheme="minorHAnsi" w:hAnsi="Courier New" w:cs="Courier New" w:hint="default"/>
      <w:sz w:val="20"/>
      <w:szCs w:val="20"/>
    </w:rPr>
  </w:style>
  <w:style w:type="character" w:styleId="Strong">
    <w:name w:val="Strong"/>
    <w:basedOn w:val="DefaultParagraphFont"/>
    <w:uiPriority w:val="22"/>
    <w:qFormat/>
    <w:rsid w:val="00217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39912">
      <w:bodyDiv w:val="1"/>
      <w:marLeft w:val="0"/>
      <w:marRight w:val="0"/>
      <w:marTop w:val="0"/>
      <w:marBottom w:val="0"/>
      <w:divBdr>
        <w:top w:val="none" w:sz="0" w:space="0" w:color="auto"/>
        <w:left w:val="none" w:sz="0" w:space="0" w:color="auto"/>
        <w:bottom w:val="none" w:sz="0" w:space="0" w:color="auto"/>
        <w:right w:val="none" w:sz="0" w:space="0" w:color="auto"/>
      </w:divBdr>
    </w:div>
    <w:div w:id="585303916">
      <w:bodyDiv w:val="1"/>
      <w:marLeft w:val="0"/>
      <w:marRight w:val="0"/>
      <w:marTop w:val="0"/>
      <w:marBottom w:val="0"/>
      <w:divBdr>
        <w:top w:val="none" w:sz="0" w:space="0" w:color="auto"/>
        <w:left w:val="none" w:sz="0" w:space="0" w:color="auto"/>
        <w:bottom w:val="none" w:sz="0" w:space="0" w:color="auto"/>
        <w:right w:val="none" w:sz="0" w:space="0" w:color="auto"/>
      </w:divBdr>
    </w:div>
    <w:div w:id="787552971">
      <w:bodyDiv w:val="1"/>
      <w:marLeft w:val="0"/>
      <w:marRight w:val="0"/>
      <w:marTop w:val="0"/>
      <w:marBottom w:val="0"/>
      <w:divBdr>
        <w:top w:val="none" w:sz="0" w:space="0" w:color="auto"/>
        <w:left w:val="none" w:sz="0" w:space="0" w:color="auto"/>
        <w:bottom w:val="none" w:sz="0" w:space="0" w:color="auto"/>
        <w:right w:val="none" w:sz="0" w:space="0" w:color="auto"/>
      </w:divBdr>
    </w:div>
    <w:div w:id="873805084">
      <w:bodyDiv w:val="1"/>
      <w:marLeft w:val="0"/>
      <w:marRight w:val="0"/>
      <w:marTop w:val="0"/>
      <w:marBottom w:val="0"/>
      <w:divBdr>
        <w:top w:val="none" w:sz="0" w:space="0" w:color="auto"/>
        <w:left w:val="none" w:sz="0" w:space="0" w:color="auto"/>
        <w:bottom w:val="none" w:sz="0" w:space="0" w:color="auto"/>
        <w:right w:val="none" w:sz="0" w:space="0" w:color="auto"/>
      </w:divBdr>
    </w:div>
    <w:div w:id="959796187">
      <w:bodyDiv w:val="1"/>
      <w:marLeft w:val="0"/>
      <w:marRight w:val="0"/>
      <w:marTop w:val="0"/>
      <w:marBottom w:val="0"/>
      <w:divBdr>
        <w:top w:val="none" w:sz="0" w:space="0" w:color="auto"/>
        <w:left w:val="none" w:sz="0" w:space="0" w:color="auto"/>
        <w:bottom w:val="none" w:sz="0" w:space="0" w:color="auto"/>
        <w:right w:val="none" w:sz="0" w:space="0" w:color="auto"/>
      </w:divBdr>
    </w:div>
    <w:div w:id="970016173">
      <w:bodyDiv w:val="1"/>
      <w:marLeft w:val="0"/>
      <w:marRight w:val="0"/>
      <w:marTop w:val="0"/>
      <w:marBottom w:val="0"/>
      <w:divBdr>
        <w:top w:val="none" w:sz="0" w:space="0" w:color="auto"/>
        <w:left w:val="none" w:sz="0" w:space="0" w:color="auto"/>
        <w:bottom w:val="none" w:sz="0" w:space="0" w:color="auto"/>
        <w:right w:val="none" w:sz="0" w:space="0" w:color="auto"/>
      </w:divBdr>
      <w:divsChild>
        <w:div w:id="1888570427">
          <w:marLeft w:val="0"/>
          <w:marRight w:val="0"/>
          <w:marTop w:val="0"/>
          <w:marBottom w:val="0"/>
          <w:divBdr>
            <w:top w:val="none" w:sz="0" w:space="0" w:color="auto"/>
            <w:left w:val="none" w:sz="0" w:space="0" w:color="auto"/>
            <w:bottom w:val="none" w:sz="0" w:space="0" w:color="auto"/>
            <w:right w:val="none" w:sz="0" w:space="0" w:color="auto"/>
          </w:divBdr>
        </w:div>
      </w:divsChild>
    </w:div>
    <w:div w:id="1039671896">
      <w:bodyDiv w:val="1"/>
      <w:marLeft w:val="0"/>
      <w:marRight w:val="0"/>
      <w:marTop w:val="0"/>
      <w:marBottom w:val="0"/>
      <w:divBdr>
        <w:top w:val="none" w:sz="0" w:space="0" w:color="auto"/>
        <w:left w:val="none" w:sz="0" w:space="0" w:color="auto"/>
        <w:bottom w:val="none" w:sz="0" w:space="0" w:color="auto"/>
        <w:right w:val="none" w:sz="0" w:space="0" w:color="auto"/>
      </w:divBdr>
    </w:div>
    <w:div w:id="1109008550">
      <w:bodyDiv w:val="1"/>
      <w:marLeft w:val="0"/>
      <w:marRight w:val="0"/>
      <w:marTop w:val="0"/>
      <w:marBottom w:val="0"/>
      <w:divBdr>
        <w:top w:val="none" w:sz="0" w:space="0" w:color="auto"/>
        <w:left w:val="none" w:sz="0" w:space="0" w:color="auto"/>
        <w:bottom w:val="none" w:sz="0" w:space="0" w:color="auto"/>
        <w:right w:val="none" w:sz="0" w:space="0" w:color="auto"/>
      </w:divBdr>
    </w:div>
    <w:div w:id="1120883791">
      <w:bodyDiv w:val="1"/>
      <w:marLeft w:val="0"/>
      <w:marRight w:val="0"/>
      <w:marTop w:val="0"/>
      <w:marBottom w:val="0"/>
      <w:divBdr>
        <w:top w:val="none" w:sz="0" w:space="0" w:color="auto"/>
        <w:left w:val="none" w:sz="0" w:space="0" w:color="auto"/>
        <w:bottom w:val="none" w:sz="0" w:space="0" w:color="auto"/>
        <w:right w:val="none" w:sz="0" w:space="0" w:color="auto"/>
      </w:divBdr>
    </w:div>
    <w:div w:id="1453010363">
      <w:bodyDiv w:val="1"/>
      <w:marLeft w:val="0"/>
      <w:marRight w:val="0"/>
      <w:marTop w:val="0"/>
      <w:marBottom w:val="0"/>
      <w:divBdr>
        <w:top w:val="none" w:sz="0" w:space="0" w:color="auto"/>
        <w:left w:val="none" w:sz="0" w:space="0" w:color="auto"/>
        <w:bottom w:val="none" w:sz="0" w:space="0" w:color="auto"/>
        <w:right w:val="none" w:sz="0" w:space="0" w:color="auto"/>
      </w:divBdr>
    </w:div>
    <w:div w:id="1587686761">
      <w:bodyDiv w:val="1"/>
      <w:marLeft w:val="0"/>
      <w:marRight w:val="0"/>
      <w:marTop w:val="0"/>
      <w:marBottom w:val="0"/>
      <w:divBdr>
        <w:top w:val="none" w:sz="0" w:space="0" w:color="auto"/>
        <w:left w:val="none" w:sz="0" w:space="0" w:color="auto"/>
        <w:bottom w:val="none" w:sz="0" w:space="0" w:color="auto"/>
        <w:right w:val="none" w:sz="0" w:space="0" w:color="auto"/>
      </w:divBdr>
    </w:div>
    <w:div w:id="1866752794">
      <w:bodyDiv w:val="1"/>
      <w:marLeft w:val="0"/>
      <w:marRight w:val="0"/>
      <w:marTop w:val="0"/>
      <w:marBottom w:val="0"/>
      <w:divBdr>
        <w:top w:val="none" w:sz="0" w:space="0" w:color="auto"/>
        <w:left w:val="none" w:sz="0" w:space="0" w:color="auto"/>
        <w:bottom w:val="none" w:sz="0" w:space="0" w:color="auto"/>
        <w:right w:val="none" w:sz="0" w:space="0" w:color="auto"/>
      </w:divBdr>
    </w:div>
    <w:div w:id="21056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R:\00_Dokumentenvorlagen\P_Protokoll_T-STAR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002c2250-87b0-41a1-8a63-78dd733826aa">
      <UserInfo>
        <DisplayName>Jungo Barbara</DisplayName>
        <AccountId>83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71F769B905C324E9D8729BB11F39196" ma:contentTypeVersion="2" ma:contentTypeDescription="Ein neues Dokument erstellen." ma:contentTypeScope="" ma:versionID="f65286cd5b0c03e6fcc0337f0733126e">
  <xsd:schema xmlns:xsd="http://www.w3.org/2001/XMLSchema" xmlns:xs="http://www.w3.org/2001/XMLSchema" xmlns:p="http://schemas.microsoft.com/office/2006/metadata/properties" xmlns:ns2="002c2250-87b0-41a1-8a63-78dd733826aa" targetNamespace="http://schemas.microsoft.com/office/2006/metadata/properties" ma:root="true" ma:fieldsID="d0036cb42a92dfac19cf6e8445503838" ns2:_="">
    <xsd:import namespace="002c2250-87b0-41a1-8a63-78dd733826a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c2250-87b0-41a1-8a63-78dd733826a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539019-8955-485C-BB9F-FE80906DA267}">
  <ds:schemaRefs>
    <ds:schemaRef ds:uri="http://schemas.openxmlformats.org/officeDocument/2006/bibliography"/>
  </ds:schemaRefs>
</ds:datastoreItem>
</file>

<file path=customXml/itemProps2.xml><?xml version="1.0" encoding="utf-8"?>
<ds:datastoreItem xmlns:ds="http://schemas.openxmlformats.org/officeDocument/2006/customXml" ds:itemID="{F0B4656F-51F8-4972-AD41-49371F94FFCE}">
  <ds:schemaRefs>
    <ds:schemaRef ds:uri="http://schemas.microsoft.com/office/2006/metadata/properties"/>
    <ds:schemaRef ds:uri="http://schemas.microsoft.com/office/infopath/2007/PartnerControls"/>
    <ds:schemaRef ds:uri="002c2250-87b0-41a1-8a63-78dd733826aa"/>
  </ds:schemaRefs>
</ds:datastoreItem>
</file>

<file path=customXml/itemProps3.xml><?xml version="1.0" encoding="utf-8"?>
<ds:datastoreItem xmlns:ds="http://schemas.openxmlformats.org/officeDocument/2006/customXml" ds:itemID="{AFAC7728-0FF3-4A61-B501-7A1FBB102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c2250-87b0-41a1-8a63-78dd73382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DCF890-D642-4B94-BC70-9C7529F613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P_Protokoll_T-STAR_DE.dotx</Template>
  <TotalTime>0</TotalTime>
  <Pages>3</Pages>
  <Words>618</Words>
  <Characters>3434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Emch+Berger AG Bern</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Tschan David</dc:creator>
  <cp:lastModifiedBy>Patricia Gribi</cp:lastModifiedBy>
  <cp:revision>709</cp:revision>
  <cp:lastPrinted>2024-03-11T16:15:00Z</cp:lastPrinted>
  <dcterms:created xsi:type="dcterms:W3CDTF">2024-02-18T14:30:00Z</dcterms:created>
  <dcterms:modified xsi:type="dcterms:W3CDTF">2024-05-19T10:08:00Z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0x010100671F769B905C324E9D8729BB11F39196</vt:lpwstr>
  </property>
  <property fmtid="{D5CDD505-2E9C-101B-9397-08002B2CF9AE}" pid="3" name="ZOTERO_PREF_1">
    <vt:lpwstr>&lt;data data-version="3" zotero-version="6.0.30"&gt;&lt;session id="4dHAAsfh"/&gt;&lt;style id="http://www.zotero.org/styles/copernicus-publications" hasBibliography="1" bibliographyStyleHasBeenSet="1"/&gt;&lt;prefs&gt;&lt;pref name="fieldType" value="Field"/&gt;&lt;/prefs&gt;&lt;/data&gt;</vt:lpwstr>
  </property>
</Properties>
</file>
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F4608B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F4608B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1F83DD06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471508">
              <w:rPr>
                <w:lang w:val="en-US"/>
              </w:rPr>
              <w:t>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4BDD0ECE" w:rsidR="00186468" w:rsidRPr="00AA5726" w:rsidRDefault="009C611B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FE2E1A">
              <w:rPr>
                <w:lang w:val="en-US"/>
              </w:rPr>
              <w:t>5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3030BF">
              <w:rPr>
                <w:lang w:val="en-US"/>
              </w:rPr>
              <w:t>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6A3A44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02CCF180" w:rsidR="00186468" w:rsidRPr="00AA5726" w:rsidRDefault="006A3A4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 xml:space="preserve">Global </w:t>
            </w:r>
            <w:r w:rsidR="00887545">
              <w:rPr>
                <w:lang w:val="en-US"/>
              </w:rPr>
              <w:t>Modelling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6A3A4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3AD354F" w14:textId="0FB8B427" w:rsidR="00186468" w:rsidRPr="00AA5726" w:rsidRDefault="00186468" w:rsidP="000E04F8">
            <w:pPr>
              <w:pStyle w:val="TOC1"/>
              <w:rPr>
                <w:lang w:val="en-US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="00000000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Pr="00AA5726">
              <w:rPr>
                <w:b w:val="0"/>
                <w:bCs w:val="0"/>
                <w:lang w:val="en-US"/>
              </w:rPr>
              <w:fldChar w:fldCharType="end"/>
            </w:r>
            <w:r w:rsidR="000E04F8">
              <w:rPr>
                <w:rFonts w:ascii="Arial Narrow" w:hAnsi="Arial Narrow"/>
                <w:sz w:val="16"/>
                <w:lang w:val="en-US"/>
              </w:rPr>
              <w:t>1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6A3A44" w:rsidRPr="00B607D6">
              <w:rPr>
                <w:lang w:val="en-US"/>
              </w:rPr>
              <w:t>global</w:t>
            </w:r>
            <w:r w:rsidR="006A3A44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887545">
              <w:rPr>
                <w:lang w:val="en-US"/>
              </w:rPr>
              <w:t>Modelling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651BA277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  <w:r w:rsidR="00F4608B">
              <w:rPr>
                <w:lang w:val="en-US"/>
              </w:rPr>
              <w:t>17</w:t>
            </w:r>
            <w:r w:rsidR="0020679F">
              <w:rPr>
                <w:lang w:val="en-US"/>
              </w:rPr>
              <w:t>.0</w:t>
            </w:r>
            <w:r w:rsidR="00F4608B">
              <w:rPr>
                <w:lang w:val="en-US"/>
              </w:rPr>
              <w:t>6</w:t>
            </w:r>
            <w:r w:rsidR="0020679F">
              <w:rPr>
                <w:lang w:val="en-US"/>
              </w:rPr>
              <w:t>.2</w:t>
            </w:r>
            <w:r w:rsidR="00F4608B">
              <w:rPr>
                <w:lang w:val="en-US"/>
              </w:rPr>
              <w:t>4</w:t>
            </w:r>
            <w:r w:rsidR="006D0198">
              <w:rPr>
                <w:lang w:val="en-US"/>
              </w:rPr>
              <w:t>/1</w:t>
            </w:r>
            <w:r w:rsidR="00F4608B">
              <w:rPr>
                <w:lang w:val="en-US"/>
              </w:rPr>
              <w:t>1</w:t>
            </w:r>
            <w:r w:rsidR="006D0198">
              <w:rPr>
                <w:lang w:val="en-US"/>
              </w:rPr>
              <w:t>.00</w:t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0C442A" w:rsidRPr="007F64AB" w14:paraId="51DB31B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683079" w14:textId="2CAFF9CF" w:rsidR="000C442A" w:rsidRDefault="000C442A" w:rsidP="000C442A">
            <w:pPr>
              <w:pStyle w:val="Heading1"/>
              <w:rPr>
                <w:b w:val="0"/>
                <w:bCs/>
                <w:lang w:val="en-US"/>
              </w:rPr>
            </w:pPr>
            <w:r w:rsidRPr="000C442A">
              <w:rPr>
                <w:lang w:val="en-US"/>
              </w:rPr>
              <w:t>Modelling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186A00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A745E3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30DEAC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FD09B2" w:rsidRPr="0083280D" w14:paraId="3FCC62C3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982616" w14:textId="1C439022" w:rsidR="00FD09B2" w:rsidRPr="000C442A" w:rsidRDefault="000442A8" w:rsidP="000442A8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make_tidy_cmip6 </w:t>
            </w:r>
            <w:r w:rsidR="00EF2BE8">
              <w:rPr>
                <w:lang w:val="en-US"/>
              </w:rPr>
              <w:t>but without elevation (did not work)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FA0417" w14:textId="0ECF040A" w:rsidR="00FD09B2" w:rsidRDefault="00E27ED6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07BC7FE" w14:textId="77777777" w:rsidR="00FD09B2" w:rsidRPr="008808B7" w:rsidRDefault="00FD09B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7B40263" w14:textId="7A4CC430" w:rsidR="00FD09B2" w:rsidRDefault="00095D05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4.06</w:t>
            </w:r>
          </w:p>
        </w:tc>
      </w:tr>
      <w:tr w:rsidR="00C103BB" w:rsidRPr="0083280D" w14:paraId="0E4CAEC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34FFF7" w14:textId="6AB2ED38" w:rsidR="009016FD" w:rsidRPr="009B5549" w:rsidRDefault="009016FD" w:rsidP="009B5549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9016FD">
              <w:rPr>
                <w:lang w:val="en-US"/>
              </w:rPr>
              <w:t>Elevation was not applied in the</w:t>
            </w:r>
            <w:r>
              <w:rPr>
                <w:lang w:val="en-US"/>
              </w:rPr>
              <w:t xml:space="preserve"> </w:t>
            </w:r>
            <w:r w:rsidRPr="009016FD">
              <w:rPr>
                <w:lang w:val="en-US"/>
              </w:rPr>
              <w:t>map2tidy</w:t>
            </w:r>
            <w:r>
              <w:rPr>
                <w:lang w:val="en-US"/>
              </w:rPr>
              <w:t xml:space="preserve"> </w:t>
            </w:r>
            <w:r w:rsidRPr="009016FD">
              <w:rPr>
                <w:lang w:val="en-US"/>
              </w:rPr>
              <w:t xml:space="preserve">function. This is because the elevation </w:t>
            </w:r>
            <w:proofErr w:type="spellStart"/>
            <w:r w:rsidRPr="009016FD">
              <w:rPr>
                <w:lang w:val="en-US"/>
              </w:rPr>
              <w:t>NetCDF</w:t>
            </w:r>
            <w:proofErr w:type="spellEnd"/>
            <w:r w:rsidRPr="009016FD">
              <w:rPr>
                <w:lang w:val="en-US"/>
              </w:rPr>
              <w:t xml:space="preserve"> has the same grid as the other CMIP6-NG variables but lacks the time dimension. The elevation is read in the </w:t>
            </w:r>
            <w:proofErr w:type="spellStart"/>
            <w:r w:rsidRPr="009016FD">
              <w:rPr>
                <w:lang w:val="en-US"/>
              </w:rPr>
              <w:t>cwd_byilon</w:t>
            </w:r>
            <w:proofErr w:type="spellEnd"/>
            <w:r w:rsidRPr="009016FD">
              <w:rPr>
                <w:lang w:val="en-US"/>
              </w:rPr>
              <w:t xml:space="preserve"> function from a </w:t>
            </w:r>
            <w:proofErr w:type="spellStart"/>
            <w:r w:rsidRPr="009016FD">
              <w:rPr>
                <w:lang w:val="en-US"/>
              </w:rPr>
              <w:t>NetCDF</w:t>
            </w:r>
            <w:proofErr w:type="spellEnd"/>
            <w:r w:rsidRPr="009016FD">
              <w:rPr>
                <w:lang w:val="en-US"/>
              </w:rPr>
              <w:t xml:space="preserve"> file. It is then converted into the desired format: a </w:t>
            </w:r>
            <w:proofErr w:type="spellStart"/>
            <w:r w:rsidRPr="009016FD">
              <w:rPr>
                <w:lang w:val="en-US"/>
              </w:rPr>
              <w:t>DataFrame</w:t>
            </w:r>
            <w:proofErr w:type="spellEnd"/>
            <w:r w:rsidRPr="009016FD">
              <w:rPr>
                <w:lang w:val="en-US"/>
              </w:rPr>
              <w:t xml:space="preserve"> with longitude, latitude, and elevation columns. This </w:t>
            </w:r>
            <w:proofErr w:type="spellStart"/>
            <w:r w:rsidRPr="009016FD">
              <w:rPr>
                <w:lang w:val="en-US"/>
              </w:rPr>
              <w:t>DataFrame</w:t>
            </w:r>
            <w:proofErr w:type="spellEnd"/>
            <w:r w:rsidRPr="009016FD">
              <w:rPr>
                <w:lang w:val="en-US"/>
              </w:rPr>
              <w:t xml:space="preserve"> is subsequently joined with other necessary variables to calculate PCWD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4C6320" w14:textId="31BF3131" w:rsidR="00C103BB" w:rsidRDefault="00E27ED6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F83858A" w14:textId="77777777" w:rsidR="00C103BB" w:rsidRPr="008808B7" w:rsidRDefault="00C103BB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3A6BA79" w14:textId="6598A2E1" w:rsidR="00C103BB" w:rsidRDefault="00095D05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5.06</w:t>
            </w:r>
          </w:p>
        </w:tc>
      </w:tr>
      <w:tr w:rsidR="006553C5" w:rsidRPr="00790B75" w14:paraId="52EB6ED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CDDC9E" w14:textId="11D7A25B" w:rsidR="006553C5" w:rsidRPr="00C103BB" w:rsidRDefault="006553C5" w:rsidP="00C103B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E0903">
              <w:rPr>
                <w:b/>
                <w:bCs/>
                <w:lang w:val="en-US"/>
              </w:rPr>
              <w:t>Elevation grid:</w:t>
            </w:r>
            <w:r>
              <w:rPr>
                <w:lang w:val="en-US"/>
              </w:rPr>
              <w:t xml:space="preserve"> does very negative values mean (-4’000) that this point is underwater?</w:t>
            </w:r>
            <w:r w:rsidR="00ED590E">
              <w:rPr>
                <w:lang w:val="en-US"/>
              </w:rPr>
              <w:t xml:space="preserve"> Yes they are</w:t>
            </w:r>
            <w:r w:rsidR="00F2305D">
              <w:rPr>
                <w:lang w:val="en-US"/>
              </w:rPr>
              <w:t xml:space="preserve">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955FC1" w14:textId="7586B63D" w:rsidR="006553C5" w:rsidRDefault="00B64F90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7875E74" w14:textId="77777777" w:rsidR="006553C5" w:rsidRPr="008808B7" w:rsidRDefault="006553C5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3F8558" w14:textId="34F61E6A" w:rsidR="006553C5" w:rsidRDefault="00B64F90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55573F" w:rsidRPr="00B86078" w14:paraId="72D22947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CEAB92D" w14:textId="650CA43A" w:rsidR="0055573F" w:rsidRPr="00B86078" w:rsidRDefault="0055573F" w:rsidP="00B86078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B86078">
              <w:rPr>
                <w:b/>
                <w:bCs/>
                <w:lang w:val="en-US"/>
              </w:rPr>
              <w:t>Evapotranspiration:</w:t>
            </w:r>
            <w:r w:rsidRPr="0055573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sometimes negative due to condensation. </w:t>
            </w:r>
            <w:r w:rsidRPr="00B86078">
              <w:rPr>
                <w:lang w:val="en-US"/>
              </w:rPr>
              <w:t xml:space="preserve">During the night when the </w:t>
            </w:r>
            <w:r w:rsidR="00B86078" w:rsidRPr="00B86078">
              <w:rPr>
                <w:lang w:val="en-US"/>
              </w:rPr>
              <w:t>land cools down and the at</w:t>
            </w:r>
            <w:r w:rsidR="00B86078">
              <w:rPr>
                <w:lang w:val="en-US"/>
              </w:rPr>
              <w:t>mosphere is still warm.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CECB9C" w14:textId="55D95E86" w:rsidR="0055573F" w:rsidRPr="00B86078" w:rsidRDefault="00B86078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F661ED4" w14:textId="77777777" w:rsidR="0055573F" w:rsidRPr="00B86078" w:rsidRDefault="0055573F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BB967DB" w14:textId="5C6D6E21" w:rsidR="0055573F" w:rsidRPr="00B86078" w:rsidRDefault="00B86078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434EEA" w:rsidRPr="00B86078" w14:paraId="17E0AB7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61D2544" w14:textId="3F5FE8DE" w:rsidR="00434EEA" w:rsidRPr="008E0128" w:rsidRDefault="008E0128" w:rsidP="008E0128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E0128">
              <w:rPr>
                <w:b/>
                <w:bCs/>
                <w:lang w:val="en-US"/>
              </w:rPr>
              <w:t xml:space="preserve">Reading information on </w:t>
            </w:r>
            <w:proofErr w:type="spellStart"/>
            <w:r w:rsidR="003016B8">
              <w:rPr>
                <w:b/>
                <w:bCs/>
                <w:lang w:val="en-US"/>
              </w:rPr>
              <w:t>Net</w:t>
            </w:r>
            <w:r w:rsidRPr="008E0128">
              <w:rPr>
                <w:b/>
                <w:bCs/>
                <w:lang w:val="en-US"/>
              </w:rPr>
              <w:t>CDF</w:t>
            </w:r>
            <w:proofErr w:type="spellEnd"/>
            <w:r w:rsidRPr="008E0128">
              <w:rPr>
                <w:b/>
                <w:bCs/>
                <w:lang w:val="en-US"/>
              </w:rPr>
              <w:t xml:space="preserve"> from </w:t>
            </w:r>
            <w:proofErr w:type="spellStart"/>
            <w:r w:rsidRPr="008E0128">
              <w:rPr>
                <w:b/>
                <w:bCs/>
                <w:lang w:val="en-US"/>
              </w:rPr>
              <w:t>linux</w:t>
            </w:r>
            <w:proofErr w:type="spellEnd"/>
            <w:r w:rsidRPr="008E0128">
              <w:rPr>
                <w:b/>
                <w:bCs/>
                <w:lang w:val="en-US"/>
              </w:rPr>
              <w:t xml:space="preserve"> shell:</w:t>
            </w:r>
            <w:r>
              <w:rPr>
                <w:lang w:val="en-US"/>
              </w:rPr>
              <w:t xml:space="preserve"> </w:t>
            </w:r>
            <w:proofErr w:type="spellStart"/>
            <w:r w:rsidRPr="008E0128">
              <w:rPr>
                <w:lang w:val="en-US"/>
              </w:rPr>
              <w:t>nc</w:t>
            </w:r>
            <w:r>
              <w:rPr>
                <w:lang w:val="en-US"/>
              </w:rPr>
              <w:t>d</w:t>
            </w:r>
            <w:r w:rsidRPr="008E0128">
              <w:rPr>
                <w:lang w:val="en-US"/>
              </w:rPr>
              <w:t>ump</w:t>
            </w:r>
            <w:proofErr w:type="spellEnd"/>
            <w:r w:rsidRPr="008E0128">
              <w:rPr>
                <w:lang w:val="en-US"/>
              </w:rPr>
              <w:t xml:space="preserve"> -h </w:t>
            </w:r>
            <w:r>
              <w:rPr>
                <w:lang w:val="en-US"/>
              </w:rPr>
              <w:t>file</w:t>
            </w:r>
            <w:r w:rsidRPr="008E0128">
              <w:rPr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2B74F3" w14:textId="0B298878" w:rsidR="00434EEA" w:rsidRDefault="008E0128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32608D" w14:textId="77777777" w:rsidR="00434EEA" w:rsidRPr="00B86078" w:rsidRDefault="00434EEA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CAEC5A2" w14:textId="470B453C" w:rsidR="00434EEA" w:rsidRDefault="008E0128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7D79B2" w:rsidRPr="00F364B9" w14:paraId="06B0D97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4F25A9B" w14:textId="1F9AEF2D" w:rsidR="00094876" w:rsidRPr="008F616C" w:rsidRDefault="008C6099" w:rsidP="00094876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15B7"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55DDA84" wp14:editId="48FD46A1">
                  <wp:simplePos x="0" y="0"/>
                  <wp:positionH relativeFrom="column">
                    <wp:posOffset>486043</wp:posOffset>
                  </wp:positionH>
                  <wp:positionV relativeFrom="paragraph">
                    <wp:posOffset>537210</wp:posOffset>
                  </wp:positionV>
                  <wp:extent cx="3499485" cy="1574165"/>
                  <wp:effectExtent l="19050" t="19050" r="24765" b="26035"/>
                  <wp:wrapTopAndBottom/>
                  <wp:docPr id="941313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13209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485" cy="1574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15B7">
              <w:rPr>
                <w:b/>
                <w:bCs/>
                <w:lang w:val="en-US"/>
              </w:rPr>
              <w:t xml:space="preserve">Map2tidy: </w:t>
            </w:r>
            <w:r w:rsidR="00B64F90" w:rsidRPr="008C6099">
              <w:rPr>
                <w:lang w:val="en-US"/>
              </w:rPr>
              <w:t xml:space="preserve">The </w:t>
            </w:r>
            <w:proofErr w:type="spellStart"/>
            <w:r w:rsidR="00B64F90" w:rsidRPr="008C6099">
              <w:rPr>
                <w:lang w:val="en-US"/>
              </w:rPr>
              <w:t>evspsbl</w:t>
            </w:r>
            <w:proofErr w:type="spellEnd"/>
            <w:r w:rsidR="00B64F90" w:rsidRPr="008C6099">
              <w:rPr>
                <w:lang w:val="en-US"/>
              </w:rPr>
              <w:t xml:space="preserve"> data contained </w:t>
            </w:r>
            <w:r w:rsidR="00E92BDF" w:rsidRPr="008C6099">
              <w:rPr>
                <w:lang w:val="en-US"/>
              </w:rPr>
              <w:t xml:space="preserve">sometimes 2 records in one month. This was probably because </w:t>
            </w:r>
            <w:r w:rsidR="00D67E0E" w:rsidRPr="008C6099">
              <w:rPr>
                <w:lang w:val="en-US"/>
              </w:rPr>
              <w:t>the cmip6</w:t>
            </w:r>
            <w:r w:rsidR="000C372E" w:rsidRPr="008C6099">
              <w:rPr>
                <w:lang w:val="en-US"/>
              </w:rPr>
              <w:t xml:space="preserve">-ng </w:t>
            </w:r>
            <w:proofErr w:type="spellStart"/>
            <w:r w:rsidR="000C372E" w:rsidRPr="008C6099">
              <w:rPr>
                <w:lang w:val="en-US"/>
              </w:rPr>
              <w:t>netcdf</w:t>
            </w:r>
            <w:proofErr w:type="spellEnd"/>
            <w:r w:rsidR="000C372E" w:rsidRPr="008C6099">
              <w:rPr>
                <w:lang w:val="en-US"/>
              </w:rPr>
              <w:t xml:space="preserve"> files leap years are not considered.</w:t>
            </w:r>
            <w:r w:rsidR="006F2A3D">
              <w:rPr>
                <w:lang w:val="en-US"/>
              </w:rPr>
              <w:t>*</w:t>
            </w:r>
            <w:r w:rsidR="000C372E" w:rsidRPr="008C6099">
              <w:rPr>
                <w:lang w:val="en-US"/>
              </w:rPr>
              <w:t xml:space="preserve"> We adjusted the map2tidy function to calculate the years correctly.</w:t>
            </w:r>
            <w:r w:rsidR="000C372E">
              <w:rPr>
                <w:b/>
                <w:bCs/>
                <w:lang w:val="en-US"/>
              </w:rPr>
              <w:t xml:space="preserve"> </w:t>
            </w:r>
          </w:p>
          <w:p w14:paraId="22DB732E" w14:textId="5C3D591C" w:rsidR="008F616C" w:rsidRPr="008F616C" w:rsidRDefault="008F616C" w:rsidP="008F616C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 w:rsidRPr="008F616C">
              <w:rPr>
                <w:lang w:val="en-US"/>
              </w:rPr>
              <w:t>overwrite=True in map2tidy to overwrite the new files</w:t>
            </w:r>
          </w:p>
          <w:p w14:paraId="4078CA80" w14:textId="5F1D8EFC" w:rsidR="006052F7" w:rsidRDefault="007D79B2" w:rsidP="007D79B2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25C49">
              <w:rPr>
                <w:b/>
                <w:bCs/>
                <w:lang w:val="en-US"/>
              </w:rPr>
              <w:t>many-to-many relationship:</w:t>
            </w:r>
            <w:r>
              <w:rPr>
                <w:lang w:val="en-US"/>
              </w:rPr>
              <w:t xml:space="preserve"> </w:t>
            </w:r>
            <w:r w:rsidR="00FD532C">
              <w:rPr>
                <w:lang w:val="en-US"/>
              </w:rPr>
              <w:t xml:space="preserve">As mentioned above there are multiple rows in </w:t>
            </w:r>
            <w:proofErr w:type="spellStart"/>
            <w:r w:rsidR="00FD532C">
              <w:rPr>
                <w:lang w:val="en-US"/>
              </w:rPr>
              <w:t>df_evap</w:t>
            </w:r>
            <w:proofErr w:type="spellEnd"/>
            <w:r w:rsidR="00FD532C">
              <w:rPr>
                <w:lang w:val="en-US"/>
              </w:rPr>
              <w:t xml:space="preserve"> containing 2 values per month or lacking a value per month. W</w:t>
            </w:r>
            <w:r>
              <w:rPr>
                <w:lang w:val="en-US"/>
              </w:rPr>
              <w:t xml:space="preserve">hen joining </w:t>
            </w:r>
            <w:r w:rsidR="00FD532C">
              <w:rPr>
                <w:lang w:val="en-US"/>
              </w:rPr>
              <w:t xml:space="preserve">with the other variables </w:t>
            </w:r>
            <w:r>
              <w:rPr>
                <w:lang w:val="en-US"/>
              </w:rPr>
              <w:t xml:space="preserve">to one dataset there is a many-to-many relationship, resulting in double data in one day for example. </w:t>
            </w:r>
            <w:r w:rsidR="006052F7">
              <w:rPr>
                <w:lang w:val="en-US"/>
              </w:rPr>
              <w:t xml:space="preserve">What I did until now is: </w:t>
            </w:r>
          </w:p>
          <w:p w14:paraId="5A5DE1CD" w14:textId="0C033E2E" w:rsidR="006052F7" w:rsidRPr="009B329F" w:rsidRDefault="008F616C" w:rsidP="006052F7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 w:rsidRPr="00825C49"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5469F49" wp14:editId="2330DF4F">
                  <wp:simplePos x="0" y="0"/>
                  <wp:positionH relativeFrom="margin">
                    <wp:posOffset>2501265</wp:posOffset>
                  </wp:positionH>
                  <wp:positionV relativeFrom="paragraph">
                    <wp:posOffset>72390</wp:posOffset>
                  </wp:positionV>
                  <wp:extent cx="2209800" cy="683895"/>
                  <wp:effectExtent l="19050" t="19050" r="19050" b="20955"/>
                  <wp:wrapTight wrapText="bothSides">
                    <wp:wrapPolygon edited="0">
                      <wp:start x="-186" y="-602"/>
                      <wp:lineTo x="-186" y="21660"/>
                      <wp:lineTo x="21600" y="21660"/>
                      <wp:lineTo x="21600" y="-602"/>
                      <wp:lineTo x="-186" y="-602"/>
                    </wp:wrapPolygon>
                  </wp:wrapTight>
                  <wp:docPr id="430620698" name="Picture 1" descr="A red numbers and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620698" name="Picture 1" descr="A red numbers and black text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83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52F7" w:rsidRPr="009B329F">
              <w:rPr>
                <w:noProof/>
                <w:lang w:val="en-US"/>
              </w:rPr>
              <w:t>Aggregated double records by taking the mean</w:t>
            </w:r>
          </w:p>
          <w:p w14:paraId="42DE8E30" w14:textId="7BA797BF" w:rsidR="007D79B2" w:rsidRPr="007D79B2" w:rsidRDefault="0094032E" w:rsidP="006052F7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w:t>The issue should be solved now with the implemented functionality of noleap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01A70B" w14:textId="4D1CE720" w:rsidR="007D79B2" w:rsidRDefault="00F338EB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D724882" w14:textId="77777777" w:rsidR="007D79B2" w:rsidRPr="008808B7" w:rsidRDefault="007D79B2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4547247" w14:textId="65856194" w:rsidR="007D79B2" w:rsidRDefault="008C6099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C103BB" w:rsidRPr="009865C6" w14:paraId="48C390F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F5CD0D3" w14:textId="77777777" w:rsidR="00D64B62" w:rsidRPr="00EA0F04" w:rsidRDefault="00C103BB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 w:rsidRPr="00E4140A">
              <w:rPr>
                <w:b/>
                <w:bCs/>
                <w:lang w:val="en-US"/>
              </w:rPr>
              <w:t>cwd</w:t>
            </w:r>
            <w:proofErr w:type="spellEnd"/>
            <w:r w:rsidRPr="00E4140A">
              <w:rPr>
                <w:b/>
                <w:bCs/>
                <w:lang w:val="en-US"/>
              </w:rPr>
              <w:t>/</w:t>
            </w:r>
            <w:proofErr w:type="spellStart"/>
            <w:r w:rsidRPr="00E4140A">
              <w:rPr>
                <w:b/>
                <w:bCs/>
                <w:lang w:val="en-US"/>
              </w:rPr>
              <w:t>pcwd</w:t>
            </w:r>
            <w:proofErr w:type="spellEnd"/>
            <w:r w:rsidRPr="00E4140A">
              <w:rPr>
                <w:b/>
                <w:bCs/>
                <w:lang w:val="en-US"/>
              </w:rPr>
              <w:t xml:space="preserve"> function:</w:t>
            </w:r>
            <w:r>
              <w:rPr>
                <w:lang w:val="en-US"/>
              </w:rPr>
              <w:t xml:space="preserve"> </w:t>
            </w:r>
            <w:r w:rsidRPr="00637C02">
              <w:rPr>
                <w:lang w:val="en-US"/>
              </w:rPr>
              <w:t>return</w:t>
            </w:r>
            <w:r w:rsidR="004B6C81">
              <w:rPr>
                <w:lang w:val="en-US"/>
              </w:rPr>
              <w:t>s</w:t>
            </w:r>
            <w:r w:rsidR="00AC6031">
              <w:rPr>
                <w:lang w:val="en-US"/>
              </w:rPr>
              <w:t xml:space="preserve"> </w:t>
            </w:r>
            <w:r w:rsidRPr="00637C02">
              <w:rPr>
                <w:lang w:val="en-US"/>
              </w:rPr>
              <w:t xml:space="preserve">the </w:t>
            </w:r>
            <w:proofErr w:type="spellStart"/>
            <w:r w:rsidRPr="00637C02">
              <w:rPr>
                <w:lang w:val="en-US"/>
              </w:rPr>
              <w:t>cwd</w:t>
            </w:r>
            <w:proofErr w:type="spellEnd"/>
            <w:r w:rsidRPr="00637C02">
              <w:rPr>
                <w:lang w:val="en-US"/>
              </w:rPr>
              <w:t xml:space="preserve"> and </w:t>
            </w:r>
            <w:proofErr w:type="spellStart"/>
            <w:r w:rsidRPr="00637C02">
              <w:rPr>
                <w:lang w:val="en-US"/>
              </w:rPr>
              <w:t>pcwd</w:t>
            </w:r>
            <w:proofErr w:type="spellEnd"/>
            <w:r w:rsidRPr="00637C02">
              <w:rPr>
                <w:lang w:val="en-US"/>
              </w:rPr>
              <w:t xml:space="preserve"> timeseries as a nested </w:t>
            </w:r>
            <w:proofErr w:type="spellStart"/>
            <w:r w:rsidRPr="00637C02">
              <w:rPr>
                <w:lang w:val="en-US"/>
              </w:rPr>
              <w:t>dataframe</w:t>
            </w:r>
            <w:proofErr w:type="spellEnd"/>
            <w:r w:rsidR="00AC6031">
              <w:rPr>
                <w:lang w:val="en-US"/>
              </w:rPr>
              <w:t xml:space="preserve">. </w:t>
            </w:r>
            <w:r w:rsidRPr="003812AF">
              <w:rPr>
                <w:lang w:val="en-US"/>
              </w:rPr>
              <w:t xml:space="preserve">longitude/latitude </w:t>
            </w:r>
            <w:r w:rsidR="00AC6031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in separate columns, while the </w:t>
            </w:r>
            <w:proofErr w:type="spellStart"/>
            <w:r>
              <w:rPr>
                <w:lang w:val="en-US"/>
              </w:rPr>
              <w:t>gridcells</w:t>
            </w:r>
            <w:proofErr w:type="spellEnd"/>
            <w:r w:rsidR="00A657E7">
              <w:rPr>
                <w:lang w:val="en-US"/>
              </w:rPr>
              <w:t xml:space="preserve"> (rows)</w:t>
            </w:r>
            <w:r>
              <w:rPr>
                <w:lang w:val="en-US"/>
              </w:rPr>
              <w:t xml:space="preserve"> in </w:t>
            </w:r>
            <w:r w:rsidR="00A657E7">
              <w:rPr>
                <w:lang w:val="en-US"/>
              </w:rPr>
              <w:t>the data column</w:t>
            </w:r>
            <w:r>
              <w:rPr>
                <w:lang w:val="en-US"/>
              </w:rPr>
              <w:t xml:space="preserve"> contain the nested time-series. The daily values </w:t>
            </w:r>
            <w:r w:rsidR="00D64B62">
              <w:rPr>
                <w:lang w:val="en-US"/>
              </w:rPr>
              <w:t xml:space="preserve">are returned. </w:t>
            </w:r>
          </w:p>
          <w:p w14:paraId="1A7DF37E" w14:textId="7CDBFD36" w:rsidR="00C103BB" w:rsidRPr="00EA2DB8" w:rsidRDefault="00EA0F04" w:rsidP="00EA2DB8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 w:rsidRPr="000862FD">
              <w:rPr>
                <w:lang w:val="en-US"/>
              </w:rPr>
              <w:t xml:space="preserve">The </w:t>
            </w:r>
            <w:proofErr w:type="spellStart"/>
            <w:r w:rsidRPr="000862FD">
              <w:rPr>
                <w:lang w:val="en-US"/>
              </w:rPr>
              <w:t>cwd</w:t>
            </w:r>
            <w:proofErr w:type="spellEnd"/>
            <w:r w:rsidRPr="000862FD">
              <w:rPr>
                <w:lang w:val="en-US"/>
              </w:rPr>
              <w:t xml:space="preserve"> function returns two </w:t>
            </w:r>
            <w:proofErr w:type="spellStart"/>
            <w:r w:rsidRPr="000862FD">
              <w:rPr>
                <w:lang w:val="en-US"/>
              </w:rPr>
              <w:t>tibles</w:t>
            </w:r>
            <w:proofErr w:type="spellEnd"/>
            <w:r w:rsidRPr="000862FD">
              <w:rPr>
                <w:lang w:val="en-US"/>
              </w:rPr>
              <w:t xml:space="preserve"> </w:t>
            </w:r>
            <w:r w:rsidR="000862FD" w:rsidRPr="000862FD">
              <w:rPr>
                <w:lang w:val="en-US"/>
              </w:rPr>
              <w:t>$</w:t>
            </w:r>
            <w:proofErr w:type="spellStart"/>
            <w:r w:rsidR="000862FD" w:rsidRPr="000862FD">
              <w:rPr>
                <w:lang w:val="en-US"/>
              </w:rPr>
              <w:t>inst</w:t>
            </w:r>
            <w:proofErr w:type="spellEnd"/>
            <w:r w:rsidR="000862FD" w:rsidRPr="000862FD">
              <w:rPr>
                <w:lang w:val="en-US"/>
              </w:rPr>
              <w:t xml:space="preserve"> and $</w:t>
            </w:r>
            <w:proofErr w:type="spellStart"/>
            <w:r w:rsidR="000862FD" w:rsidRPr="000862FD">
              <w:rPr>
                <w:lang w:val="en-US"/>
              </w:rPr>
              <w:t>df</w:t>
            </w:r>
            <w:proofErr w:type="spellEnd"/>
            <w:r w:rsidR="000862FD" w:rsidRPr="000862FD">
              <w:rPr>
                <w:lang w:val="en-US"/>
              </w:rPr>
              <w:t>. The time and deficit variables were taken from the $</w:t>
            </w:r>
            <w:proofErr w:type="spellStart"/>
            <w:r w:rsidR="000862FD" w:rsidRPr="000862FD">
              <w:rPr>
                <w:lang w:val="en-US"/>
              </w:rPr>
              <w:t>df</w:t>
            </w:r>
            <w:proofErr w:type="spellEnd"/>
            <w:r w:rsidR="000862FD" w:rsidRPr="000862FD">
              <w:rPr>
                <w:lang w:val="en-US"/>
              </w:rPr>
              <w:t xml:space="preserve"> </w:t>
            </w:r>
            <w:proofErr w:type="spellStart"/>
            <w:r w:rsidR="000862FD" w:rsidRPr="000862FD">
              <w:rPr>
                <w:lang w:val="en-US"/>
              </w:rPr>
              <w:t>tibble</w:t>
            </w:r>
            <w:proofErr w:type="spellEnd"/>
            <w:r w:rsidR="000862FD" w:rsidRPr="000862FD">
              <w:rPr>
                <w:lang w:val="en-US"/>
              </w:rPr>
              <w:t xml:space="preserve"> and returned as </w:t>
            </w:r>
            <w:proofErr w:type="spellStart"/>
            <w:r w:rsidR="000862FD" w:rsidRPr="000862FD">
              <w:rPr>
                <w:lang w:val="en-US"/>
              </w:rPr>
              <w:t>dataframe</w:t>
            </w:r>
            <w:proofErr w:type="spellEnd"/>
            <w:r w:rsidR="000862FD" w:rsidRPr="000862FD">
              <w:rPr>
                <w:lang w:val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CF2EB15" w14:textId="67D036E3" w:rsidR="00C103BB" w:rsidRPr="009865C6" w:rsidRDefault="00C103BB" w:rsidP="00C103BB">
            <w:pPr>
              <w:pStyle w:val="FormularZustndig"/>
            </w:pPr>
            <w: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E317B51" w14:textId="77777777" w:rsidR="00C103BB" w:rsidRPr="009865C6" w:rsidRDefault="00C103BB" w:rsidP="00C103BB">
            <w:pPr>
              <w:pStyle w:val="FormularZustndig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B54A17B" w14:textId="5B7ACC3C" w:rsidR="00C103BB" w:rsidRPr="009865C6" w:rsidRDefault="00D64B62" w:rsidP="00C103BB">
            <w:pPr>
              <w:pStyle w:val="FormularZustndig"/>
            </w:pPr>
            <w:r>
              <w:t>08</w:t>
            </w:r>
            <w:r w:rsidR="00C103BB">
              <w:t>.0</w:t>
            </w:r>
            <w:r>
              <w:t>6</w:t>
            </w:r>
          </w:p>
        </w:tc>
      </w:tr>
      <w:tr w:rsidR="00EA2DB8" w:rsidRPr="009865C6" w14:paraId="510617D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1CCC6E7" w14:textId="77777777" w:rsidR="00EA2DB8" w:rsidRDefault="00EA2DB8" w:rsidP="00EA2DB8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Next steps: </w:t>
            </w:r>
          </w:p>
          <w:p w14:paraId="57F7702C" w14:textId="77777777" w:rsidR="00EA2DB8" w:rsidRPr="00EF12BA" w:rsidRDefault="00EA2DB8" w:rsidP="00EA2DB8">
            <w:pPr>
              <w:pStyle w:val="Fliesstext"/>
              <w:numPr>
                <w:ilvl w:val="1"/>
                <w:numId w:val="7"/>
              </w:numPr>
            </w:pPr>
            <w:r w:rsidRPr="00EF12BA">
              <w:rPr>
                <w:lang w:val="en-US"/>
              </w:rPr>
              <w:t xml:space="preserve">Test if the data shows plausible results based on a </w:t>
            </w:r>
            <w:proofErr w:type="spellStart"/>
            <w:r w:rsidRPr="00EF12BA">
              <w:rPr>
                <w:lang w:val="en-US"/>
              </w:rPr>
              <w:t>gridcell</w:t>
            </w:r>
            <w:proofErr w:type="spellEnd"/>
            <w:r w:rsidRPr="00EF12BA">
              <w:rPr>
                <w:lang w:val="en-US"/>
              </w:rPr>
              <w:t xml:space="preserve"> whic</w:t>
            </w:r>
            <w:r>
              <w:rPr>
                <w:lang w:val="en-US"/>
              </w:rPr>
              <w:t xml:space="preserve">h is known and compared with other data. </w:t>
            </w:r>
            <w:proofErr w:type="spellStart"/>
            <w:r w:rsidRPr="00EF12BA">
              <w:t>F</w:t>
            </w:r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: De-Tha, </w:t>
            </w:r>
            <w:proofErr w:type="spellStart"/>
            <w:r>
              <w:t>comparison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fluxnet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.</w:t>
            </w:r>
          </w:p>
          <w:p w14:paraId="42933B52" w14:textId="4A972352" w:rsidR="00EA2DB8" w:rsidRPr="00EA2DB8" w:rsidRDefault="00EA2DB8" w:rsidP="00EA2DB8">
            <w:pPr>
              <w:pStyle w:val="Fliesstext"/>
              <w:numPr>
                <w:ilvl w:val="1"/>
                <w:numId w:val="7"/>
              </w:numPr>
              <w:rPr>
                <w:b/>
                <w:bCs/>
              </w:rPr>
            </w:pPr>
            <w:r w:rsidRPr="006C6598">
              <w:rPr>
                <w:b/>
                <w:bCs/>
              </w:rPr>
              <w:t xml:space="preserve">Annual </w:t>
            </w:r>
            <w:proofErr w:type="spellStart"/>
            <w:r w:rsidRPr="006C6598">
              <w:rPr>
                <w:b/>
                <w:bCs/>
              </w:rPr>
              <w:t>maxima</w:t>
            </w:r>
            <w:proofErr w:type="spellEnd"/>
            <w:r w:rsidRPr="006C6598">
              <w:rPr>
                <w:b/>
                <w:bCs/>
              </w:rPr>
              <w:t xml:space="preserve">: </w:t>
            </w:r>
            <w:proofErr w:type="spellStart"/>
            <w:r w:rsidRPr="001E0236">
              <w:t>deficit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gruppieren nach </w:t>
            </w:r>
            <w:proofErr w:type="spellStart"/>
            <w:r>
              <w:t>jahr</w:t>
            </w:r>
            <w:proofErr w:type="spellEnd"/>
            <w:r>
              <w:t xml:space="preserve">, pro Jahr, pro </w:t>
            </w:r>
            <w:proofErr w:type="spellStart"/>
            <w:r>
              <w:t>gitterzelle</w:t>
            </w:r>
            <w:proofErr w:type="spellEnd"/>
            <w:r>
              <w:t xml:space="preserve">, pro band das </w:t>
            </w:r>
            <w:proofErr w:type="spellStart"/>
            <w:r>
              <w:t>max</w:t>
            </w:r>
            <w:proofErr w:type="spellEnd"/>
            <w:r>
              <w:t xml:space="preserve"> zusammenfassen und diese dann zusammentragen (diese Funktion gibt es schon). Alles dann in ein </w:t>
            </w:r>
            <w:proofErr w:type="spellStart"/>
            <w:r>
              <w:t>NetCDF</w:t>
            </w:r>
            <w:proofErr w:type="spellEnd"/>
            <w:r>
              <w:t xml:space="preserve"> schreiben. Das Datum von maximum pro </w:t>
            </w:r>
            <w:proofErr w:type="spellStart"/>
            <w:r>
              <w:t>jahr</w:t>
            </w:r>
            <w:proofErr w:type="spellEnd"/>
            <w:r>
              <w:t xml:space="preserve"> sollte auch bekannt sein und ausgelesen werden.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578F55" w14:textId="64117CF0" w:rsidR="00EA2DB8" w:rsidRDefault="00EA2DB8" w:rsidP="00C103BB">
            <w:pPr>
              <w:pStyle w:val="FormularZustndig"/>
            </w:pPr>
            <w: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B2281DA" w14:textId="77777777" w:rsidR="00EA2DB8" w:rsidRPr="009865C6" w:rsidRDefault="00EA2DB8" w:rsidP="00C103BB">
            <w:pPr>
              <w:pStyle w:val="FormularZustndig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DC5718" w14:textId="5E190E08" w:rsidR="00EA2DB8" w:rsidRDefault="00EA2DB8" w:rsidP="00C103BB">
            <w:pPr>
              <w:pStyle w:val="FormularZustndig"/>
            </w:pPr>
            <w:r>
              <w:t>10.06</w:t>
            </w:r>
          </w:p>
        </w:tc>
      </w:tr>
      <w:tr w:rsidR="00C103BB" w:rsidRPr="00911343" w14:paraId="4A23AA4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A673556" w14:textId="11984C04" w:rsidR="00C103BB" w:rsidRPr="00B3058A" w:rsidRDefault="004155AE" w:rsidP="00C103B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4155AE">
              <w:rPr>
                <w:b/>
                <w:bCs/>
                <w:lang w:val="en-US"/>
              </w:rPr>
              <w:lastRenderedPageBreak/>
              <w:t>Debugging Issue</w:t>
            </w:r>
            <w:r w:rsidR="00D62C1E">
              <w:rPr>
                <w:b/>
                <w:bCs/>
                <w:lang w:val="en-US"/>
              </w:rPr>
              <w:t xml:space="preserve"> Solved</w:t>
            </w:r>
            <w:r w:rsidRPr="004155AE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604778">
              <w:rPr>
                <w:lang w:val="en-US"/>
              </w:rPr>
              <w:t>Was able to create a NAMESPACE file by clicking under the tab build</w:t>
            </w:r>
            <w:r w:rsidR="00E93076">
              <w:rPr>
                <w:lang w:val="en-US"/>
              </w:rPr>
              <w:t>:</w:t>
            </w:r>
            <w:r w:rsidR="00604778">
              <w:rPr>
                <w:lang w:val="en-US"/>
              </w:rPr>
              <w:t xml:space="preserve"> </w:t>
            </w:r>
            <w:r w:rsidR="00B13F21">
              <w:rPr>
                <w:lang w:val="en-US"/>
              </w:rPr>
              <w:t xml:space="preserve">more.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4760413" w14:textId="1A2ABDE1" w:rsidR="00C103BB" w:rsidRPr="007F65DC" w:rsidRDefault="00E36F5E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E8732F4" w14:textId="77777777" w:rsidR="00C103BB" w:rsidRPr="007F65DC" w:rsidRDefault="00C103BB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3BAA39E" w14:textId="62E1DCAF" w:rsidR="00C103BB" w:rsidRPr="007F65DC" w:rsidRDefault="00E36F5E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94708D" w:rsidRPr="0094708D" w14:paraId="408DE33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CAD037" w14:textId="072AF87B" w:rsidR="0094708D" w:rsidRPr="004155AE" w:rsidRDefault="00622791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</w:t>
            </w:r>
            <w:r w:rsidR="0094708D">
              <w:rPr>
                <w:b/>
                <w:bCs/>
                <w:lang w:val="en-US"/>
              </w:rPr>
              <w:t>alc_patm</w:t>
            </w:r>
            <w:proofErr w:type="spellEnd"/>
            <w:r w:rsidR="0094708D">
              <w:rPr>
                <w:b/>
                <w:bCs/>
                <w:lang w:val="en-US"/>
              </w:rPr>
              <w:t xml:space="preserve">(): </w:t>
            </w:r>
            <w:r w:rsidR="0094708D" w:rsidRPr="0039137B">
              <w:rPr>
                <w:lang w:val="en-US"/>
              </w:rPr>
              <w:t xml:space="preserve">copied function because couldn’t find the function in </w:t>
            </w:r>
            <w:proofErr w:type="spellStart"/>
            <w:r w:rsidR="0094708D" w:rsidRPr="0039137B">
              <w:rPr>
                <w:lang w:val="en-US"/>
              </w:rPr>
              <w:t>rpmodel</w:t>
            </w:r>
            <w:proofErr w:type="spellEnd"/>
            <w:r w:rsidR="0094708D" w:rsidRPr="0039137B">
              <w:rPr>
                <w:lang w:val="en-US"/>
              </w:rPr>
              <w:t>. Don’t know why it didn’t work.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A2B3E1" w14:textId="024B410D" w:rsidR="0094708D" w:rsidRPr="007F65DC" w:rsidRDefault="0039137B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BDBC023" w14:textId="77777777" w:rsidR="0094708D" w:rsidRPr="007F65DC" w:rsidRDefault="0094708D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866F33B" w14:textId="3E783790" w:rsidR="0094708D" w:rsidRPr="007F65DC" w:rsidRDefault="0039137B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8.06</w:t>
            </w:r>
          </w:p>
        </w:tc>
      </w:tr>
      <w:tr w:rsidR="00C103BB" w:rsidRPr="006C6435" w14:paraId="6E44FA2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0D7D694" w14:textId="086FC848" w:rsidR="00C103BB" w:rsidRDefault="00C103BB" w:rsidP="00C103B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4FBDAA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52BEAB1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0D74A29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F4608B" w14:paraId="4E3711E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665FD5D" w14:textId="50C5A563" w:rsidR="00C103BB" w:rsidRPr="00916916" w:rsidRDefault="00C103BB" w:rsidP="00C103BB">
            <w:pPr>
              <w:pStyle w:val="Fliesstext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16916">
              <w:rPr>
                <w:b/>
                <w:bCs/>
                <w:lang w:val="en-US"/>
              </w:rPr>
              <w:t xml:space="preserve">CWD outputs and map2tidy outputs here: </w:t>
            </w:r>
            <w:r w:rsidRPr="00DB649C">
              <w:rPr>
                <w:lang w:val="en-US"/>
              </w:rPr>
              <w:t>/</w:t>
            </w:r>
            <w:r w:rsidRPr="00A01B18">
              <w:rPr>
                <w:lang w:val="en-US"/>
              </w:rPr>
              <w:t>data_1/CMIP6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B5C7C2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BD1153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14E91AA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F4608B" w14:paraId="09DF94F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234CD2F" w14:textId="6B4586A5" w:rsidR="00C103BB" w:rsidRDefault="00C103BB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Moved original data-download: </w:t>
            </w:r>
            <w:r w:rsidRPr="00A01B18">
              <w:rPr>
                <w:lang w:val="en-US"/>
              </w:rPr>
              <w:t>/data/scratch/CMIP6ng_CESM2_ssp585/cmip6-ng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B04D94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C9D07E0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F43DF70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4B3596" w:rsidRPr="00790B75" w14:paraId="5C997A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C269A95" w14:textId="3AACFD9C" w:rsidR="004B3596" w:rsidRDefault="005C57E3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Folder structure: </w:t>
            </w:r>
            <w:r w:rsidRPr="00486376">
              <w:rPr>
                <w:lang w:val="en-US"/>
              </w:rPr>
              <w:t>In the R folder der are just functions, which are use</w:t>
            </w:r>
            <w:r w:rsidR="009E2C42" w:rsidRPr="00486376">
              <w:rPr>
                <w:lang w:val="en-US"/>
              </w:rPr>
              <w:t xml:space="preserve">d again and again. In the analysis folder </w:t>
            </w:r>
            <w:r w:rsidR="00004D5E" w:rsidRPr="00486376">
              <w:rPr>
                <w:lang w:val="en-US"/>
              </w:rPr>
              <w:t>there are scripts which are used just once, like for example making the data tidy (</w:t>
            </w:r>
            <w:r w:rsidR="00486376" w:rsidRPr="00486376">
              <w:rPr>
                <w:lang w:val="en-US"/>
              </w:rPr>
              <w:t>make_tidy_cmip6).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051A6D" w14:textId="4AD58F30" w:rsidR="004B3596" w:rsidRDefault="00561FEF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ED38856" w14:textId="77777777" w:rsidR="004B3596" w:rsidRPr="003256C9" w:rsidRDefault="004B3596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42222AF" w14:textId="541B668C" w:rsidR="004B3596" w:rsidRDefault="00561FEF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10.06</w:t>
            </w:r>
          </w:p>
        </w:tc>
      </w:tr>
      <w:tr w:rsidR="00C103BB" w:rsidRPr="00790B75" w14:paraId="67DA301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D338A3E" w14:textId="3BFB5D28" w:rsidR="00C103BB" w:rsidRDefault="006F6E70" w:rsidP="00561FEF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Rename the function </w:t>
            </w:r>
            <w:proofErr w:type="spellStart"/>
            <w:r w:rsidR="004B3596">
              <w:rPr>
                <w:lang w:val="en-US"/>
              </w:rPr>
              <w:t>cwd_byilon</w:t>
            </w:r>
            <w:proofErr w:type="spellEnd"/>
            <w:r w:rsidR="004B3596">
              <w:rPr>
                <w:lang w:val="en-US"/>
              </w:rPr>
              <w:t xml:space="preserve"> to </w:t>
            </w:r>
            <w:r w:rsidRPr="006F6E70">
              <w:rPr>
                <w:lang w:val="en-US"/>
              </w:rPr>
              <w:t>cwd_byilon_cmip6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4B56D9" w14:textId="3531AA4A" w:rsidR="00C103BB" w:rsidRPr="00561FEF" w:rsidRDefault="00561FEF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F9301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DC774D6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393F5C" w14:paraId="64D0AD1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9C02130" w14:textId="5B26E572" w:rsidR="00C103BB" w:rsidRPr="00A244CD" w:rsidRDefault="00C103BB" w:rsidP="00C103B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BC5B32">
              <w:rPr>
                <w:b/>
                <w:bCs/>
                <w:lang w:val="en-US"/>
              </w:rPr>
              <w:t>Test:</w:t>
            </w:r>
            <w:r>
              <w:rPr>
                <w:lang w:val="en-US"/>
              </w:rPr>
              <w:t xml:space="preserve"> </w:t>
            </w:r>
            <w:r w:rsidRPr="00BC5B32">
              <w:rPr>
                <w:lang w:val="en-US"/>
              </w:rPr>
              <w:t xml:space="preserve">To verify the functionality of the workflow, the code </w:t>
            </w:r>
            <w:r w:rsidR="00744302">
              <w:rPr>
                <w:lang w:val="en-US"/>
              </w:rPr>
              <w:t>was</w:t>
            </w:r>
            <w:r w:rsidRPr="00BC5B32">
              <w:rPr>
                <w:lang w:val="en-US"/>
              </w:rPr>
              <w:t xml:space="preserve"> executed for a single longitudinal band.</w:t>
            </w:r>
            <w:r w:rsidR="00744302">
              <w:rPr>
                <w:lang w:val="en-US"/>
              </w:rPr>
              <w:t xml:space="preserve"> </w:t>
            </w:r>
            <w:r w:rsidR="00F42779">
              <w:rPr>
                <w:lang w:val="en-US"/>
              </w:rPr>
              <w:t>It worked.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AC5F2B2" w14:textId="73783B5E" w:rsidR="00C103BB" w:rsidRDefault="00DE599C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6FC905F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23B3798" w14:textId="53D2DEF9" w:rsidR="00C103BB" w:rsidRDefault="00DE599C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08</w:t>
            </w:r>
            <w:r w:rsidR="00C103BB">
              <w:rPr>
                <w:lang w:val="en-GB"/>
              </w:rPr>
              <w:t>.0</w:t>
            </w:r>
            <w:r>
              <w:rPr>
                <w:lang w:val="en-GB"/>
              </w:rPr>
              <w:t>6</w:t>
            </w:r>
          </w:p>
        </w:tc>
      </w:tr>
      <w:tr w:rsidR="00C103BB" w:rsidRPr="00C3327F" w14:paraId="2159F3B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27F4CA5" w14:textId="6CB2474D" w:rsidR="00C103BB" w:rsidRPr="00BC5B32" w:rsidRDefault="00C103BB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Github</w:t>
            </w:r>
            <w:proofErr w:type="spellEnd"/>
            <w:r>
              <w:rPr>
                <w:b/>
                <w:bCs/>
                <w:lang w:val="en-US"/>
              </w:rPr>
              <w:t xml:space="preserve"> Issue: </w:t>
            </w:r>
            <w:r w:rsidRPr="00C3327F">
              <w:rPr>
                <w:lang w:val="en-US"/>
              </w:rPr>
              <w:t xml:space="preserve">There is an issue with my </w:t>
            </w:r>
            <w:proofErr w:type="spellStart"/>
            <w:r w:rsidRPr="00C3327F">
              <w:rPr>
                <w:lang w:val="en-US"/>
              </w:rPr>
              <w:t>github</w:t>
            </w:r>
            <w:proofErr w:type="spellEnd"/>
            <w:r w:rsidRPr="00C3327F">
              <w:rPr>
                <w:lang w:val="en-US"/>
              </w:rPr>
              <w:t xml:space="preserve">. I cannot push to the </w:t>
            </w:r>
            <w:proofErr w:type="spellStart"/>
            <w:r w:rsidRPr="00C3327F">
              <w:rPr>
                <w:lang w:val="en-US"/>
              </w:rPr>
              <w:t>cwd_global</w:t>
            </w:r>
            <w:proofErr w:type="spellEnd"/>
            <w:r w:rsidRPr="00C3327F">
              <w:rPr>
                <w:lang w:val="en-US"/>
              </w:rPr>
              <w:t xml:space="preserve"> repo. This problem needs to be solved.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AC0CA3" w14:textId="0E664A04" w:rsidR="00C103BB" w:rsidRDefault="00C103BB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B6DB9FC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B84D130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</w:tbl>
    <w:p w14:paraId="46631A41" w14:textId="77777777" w:rsidR="00DD053A" w:rsidRPr="00E36F5E" w:rsidRDefault="00DD053A" w:rsidP="00156C23">
      <w:pPr>
        <w:pStyle w:val="Fliesstext"/>
        <w:rPr>
          <w:lang w:val="en-US"/>
        </w:rPr>
      </w:pPr>
    </w:p>
    <w:p w14:paraId="65A9292A" w14:textId="4BBA3286" w:rsidR="008F5321" w:rsidRPr="004433F8" w:rsidRDefault="006F2A3D" w:rsidP="00156C23">
      <w:pPr>
        <w:pStyle w:val="Fliesstext"/>
        <w:rPr>
          <w:lang w:val="en-US"/>
        </w:rPr>
      </w:pPr>
      <w:r>
        <w:rPr>
          <w:lang w:val="en-US"/>
        </w:rPr>
        <w:t>*</w:t>
      </w:r>
      <w:r w:rsidR="00BC39B3">
        <w:rPr>
          <w:lang w:val="en-US"/>
        </w:rPr>
        <w:t xml:space="preserve">Days in the </w:t>
      </w:r>
      <w:proofErr w:type="spellStart"/>
      <w:r w:rsidR="004B1079">
        <w:rPr>
          <w:lang w:val="en-US"/>
        </w:rPr>
        <w:t>NetCDF</w:t>
      </w:r>
      <w:proofErr w:type="spellEnd"/>
      <w:r w:rsidR="004B1079">
        <w:rPr>
          <w:lang w:val="en-US"/>
        </w:rPr>
        <w:t xml:space="preserve"> files</w:t>
      </w:r>
      <w:r w:rsidR="00BC39B3">
        <w:rPr>
          <w:lang w:val="en-US"/>
        </w:rPr>
        <w:t xml:space="preserve"> without leap years, but we counted days with leap year</w:t>
      </w:r>
      <w:r w:rsidR="004B1079">
        <w:rPr>
          <w:lang w:val="en-US"/>
        </w:rPr>
        <w:t>, so the interpretation of the days was false</w:t>
      </w:r>
      <w:r w:rsidR="000062D6">
        <w:rPr>
          <w:lang w:val="en-US"/>
        </w:rPr>
        <w:t xml:space="preserve"> (function helpers in map2tidy). If it was a leap year for example </w:t>
      </w:r>
      <w:r w:rsidR="00002E3E">
        <w:rPr>
          <w:lang w:val="en-US"/>
        </w:rPr>
        <w:t>it would indicate the</w:t>
      </w:r>
      <w:r w:rsidR="00B6629B">
        <w:rPr>
          <w:lang w:val="en-US"/>
        </w:rPr>
        <w:t xml:space="preserve"> 31. December but the model counts as 1. January and we calculate it as 31. December</w:t>
      </w:r>
      <w:r w:rsidR="00F75A7D">
        <w:rPr>
          <w:lang w:val="en-US"/>
        </w:rPr>
        <w:t xml:space="preserve">. </w:t>
      </w:r>
      <w:r w:rsidR="00002E3E">
        <w:rPr>
          <w:lang w:val="en-US"/>
        </w:rPr>
        <w:t>The m</w:t>
      </w:r>
      <w:r w:rsidR="00F75A7D">
        <w:rPr>
          <w:lang w:val="en-US"/>
        </w:rPr>
        <w:t xml:space="preserve">odel </w:t>
      </w:r>
      <w:r w:rsidR="00655073">
        <w:rPr>
          <w:lang w:val="en-US"/>
        </w:rPr>
        <w:t>lies in advance.</w:t>
      </w:r>
    </w:p>
    <w:sectPr w:rsidR="008F5321" w:rsidRPr="004433F8" w:rsidSect="00E4424B">
      <w:headerReference w:type="default" r:id="rId13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8854" w14:textId="77777777" w:rsidR="005B1B70" w:rsidRDefault="005B1B70">
      <w:r>
        <w:separator/>
      </w:r>
    </w:p>
    <w:p w14:paraId="7412EFA8" w14:textId="77777777" w:rsidR="005B1B70" w:rsidRDefault="005B1B70"/>
    <w:p w14:paraId="1580E483" w14:textId="77777777" w:rsidR="005B1B70" w:rsidRDefault="005B1B70"/>
  </w:endnote>
  <w:endnote w:type="continuationSeparator" w:id="0">
    <w:p w14:paraId="6C4BDC4E" w14:textId="77777777" w:rsidR="005B1B70" w:rsidRDefault="005B1B70">
      <w:r>
        <w:continuationSeparator/>
      </w:r>
    </w:p>
    <w:p w14:paraId="354F9BA4" w14:textId="77777777" w:rsidR="005B1B70" w:rsidRDefault="005B1B70"/>
    <w:p w14:paraId="4A12AD6E" w14:textId="77777777" w:rsidR="005B1B70" w:rsidRDefault="005B1B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66D1" w14:textId="77777777" w:rsidR="005B1B70" w:rsidRDefault="005B1B70">
      <w:r>
        <w:separator/>
      </w:r>
    </w:p>
    <w:p w14:paraId="47F13AE3" w14:textId="77777777" w:rsidR="005B1B70" w:rsidRDefault="005B1B70"/>
    <w:p w14:paraId="0C6D03F0" w14:textId="77777777" w:rsidR="005B1B70" w:rsidRDefault="005B1B70"/>
  </w:footnote>
  <w:footnote w:type="continuationSeparator" w:id="0">
    <w:p w14:paraId="31092F79" w14:textId="77777777" w:rsidR="005B1B70" w:rsidRDefault="005B1B70">
      <w:r>
        <w:continuationSeparator/>
      </w:r>
    </w:p>
    <w:p w14:paraId="486EF240" w14:textId="77777777" w:rsidR="005B1B70" w:rsidRDefault="005B1B70"/>
    <w:p w14:paraId="63504B0D" w14:textId="77777777" w:rsidR="005B1B70" w:rsidRDefault="005B1B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76DA0E18" w:rsidR="00C209B0" w:rsidRPr="005E5A1B" w:rsidRDefault="009C611B" w:rsidP="00417911">
          <w:pPr>
            <w:pStyle w:val="BeKopfFusslinks"/>
          </w:pPr>
          <w:r>
            <w:t>10</w:t>
          </w:r>
          <w:r w:rsidR="00464924">
            <w:t>.</w:t>
          </w:r>
          <w:r w:rsidR="00C25FEE">
            <w:t>0</w:t>
          </w:r>
          <w:r>
            <w:t>6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0CF8269F"/>
    <w:multiLevelType w:val="hybridMultilevel"/>
    <w:tmpl w:val="F45057E0"/>
    <w:lvl w:ilvl="0" w:tplc="45C0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3338"/>
    <w:multiLevelType w:val="multilevel"/>
    <w:tmpl w:val="522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99B"/>
    <w:multiLevelType w:val="hybridMultilevel"/>
    <w:tmpl w:val="330A66B0"/>
    <w:lvl w:ilvl="0" w:tplc="1CC4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5A48"/>
    <w:multiLevelType w:val="multilevel"/>
    <w:tmpl w:val="50D2DC1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12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92B46"/>
    <w:multiLevelType w:val="multilevel"/>
    <w:tmpl w:val="9F98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7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6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12"/>
  </w:num>
  <w:num w:numId="5" w16cid:durableId="2116442605">
    <w:abstractNumId w:val="17"/>
  </w:num>
  <w:num w:numId="6" w16cid:durableId="1468741932">
    <w:abstractNumId w:val="11"/>
  </w:num>
  <w:num w:numId="7" w16cid:durableId="1262759236">
    <w:abstractNumId w:val="10"/>
  </w:num>
  <w:num w:numId="8" w16cid:durableId="1839347416">
    <w:abstractNumId w:val="0"/>
  </w:num>
  <w:num w:numId="9" w16cid:durableId="1765371792">
    <w:abstractNumId w:val="7"/>
  </w:num>
  <w:num w:numId="10" w16cid:durableId="500701148">
    <w:abstractNumId w:val="15"/>
  </w:num>
  <w:num w:numId="11" w16cid:durableId="401291677">
    <w:abstractNumId w:val="9"/>
  </w:num>
  <w:num w:numId="12" w16cid:durableId="1147741757">
    <w:abstractNumId w:val="6"/>
  </w:num>
  <w:num w:numId="13" w16cid:durableId="2031292439">
    <w:abstractNumId w:val="1"/>
  </w:num>
  <w:num w:numId="14" w16cid:durableId="1115563503">
    <w:abstractNumId w:val="13"/>
  </w:num>
  <w:num w:numId="15" w16cid:durableId="1426414768">
    <w:abstractNumId w:val="11"/>
  </w:num>
  <w:num w:numId="16" w16cid:durableId="125004340">
    <w:abstractNumId w:val="11"/>
  </w:num>
  <w:num w:numId="17" w16cid:durableId="1158839563">
    <w:abstractNumId w:val="11"/>
  </w:num>
  <w:num w:numId="18" w16cid:durableId="1754738153">
    <w:abstractNumId w:val="11"/>
  </w:num>
  <w:num w:numId="19" w16cid:durableId="1778789260">
    <w:abstractNumId w:val="11"/>
  </w:num>
  <w:num w:numId="20" w16cid:durableId="1806384216">
    <w:abstractNumId w:val="11"/>
  </w:num>
  <w:num w:numId="21" w16cid:durableId="1885021080">
    <w:abstractNumId w:val="11"/>
  </w:num>
  <w:num w:numId="22" w16cid:durableId="123500039">
    <w:abstractNumId w:val="4"/>
  </w:num>
  <w:num w:numId="23" w16cid:durableId="1170757381">
    <w:abstractNumId w:val="11"/>
  </w:num>
  <w:num w:numId="24" w16cid:durableId="471365590">
    <w:abstractNumId w:val="8"/>
  </w:num>
  <w:num w:numId="25" w16cid:durableId="67584523">
    <w:abstractNumId w:val="11"/>
  </w:num>
  <w:num w:numId="26" w16cid:durableId="750004972">
    <w:abstractNumId w:val="5"/>
  </w:num>
  <w:num w:numId="27" w16cid:durableId="12187862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01D"/>
    <w:rsid w:val="000004E8"/>
    <w:rsid w:val="00000896"/>
    <w:rsid w:val="00002E3E"/>
    <w:rsid w:val="00003A5F"/>
    <w:rsid w:val="00004178"/>
    <w:rsid w:val="00004D5E"/>
    <w:rsid w:val="000062D6"/>
    <w:rsid w:val="00006D3C"/>
    <w:rsid w:val="00007832"/>
    <w:rsid w:val="00007B57"/>
    <w:rsid w:val="00012BAC"/>
    <w:rsid w:val="00013F14"/>
    <w:rsid w:val="0001795E"/>
    <w:rsid w:val="000179D3"/>
    <w:rsid w:val="00017BD0"/>
    <w:rsid w:val="00020F14"/>
    <w:rsid w:val="0002311D"/>
    <w:rsid w:val="00023133"/>
    <w:rsid w:val="00023F46"/>
    <w:rsid w:val="00025F4C"/>
    <w:rsid w:val="0002632B"/>
    <w:rsid w:val="000266E6"/>
    <w:rsid w:val="00027A2E"/>
    <w:rsid w:val="000338C5"/>
    <w:rsid w:val="00033B14"/>
    <w:rsid w:val="00033D51"/>
    <w:rsid w:val="00034182"/>
    <w:rsid w:val="000357ED"/>
    <w:rsid w:val="000368E1"/>
    <w:rsid w:val="000378F2"/>
    <w:rsid w:val="000420B8"/>
    <w:rsid w:val="00042A36"/>
    <w:rsid w:val="00042B0F"/>
    <w:rsid w:val="00042B96"/>
    <w:rsid w:val="00042DB5"/>
    <w:rsid w:val="00043DE0"/>
    <w:rsid w:val="000442A8"/>
    <w:rsid w:val="00044DD7"/>
    <w:rsid w:val="00047032"/>
    <w:rsid w:val="0005281D"/>
    <w:rsid w:val="000530BD"/>
    <w:rsid w:val="00053A17"/>
    <w:rsid w:val="00054ED5"/>
    <w:rsid w:val="00055049"/>
    <w:rsid w:val="00055B75"/>
    <w:rsid w:val="00056571"/>
    <w:rsid w:val="00057AA1"/>
    <w:rsid w:val="00061477"/>
    <w:rsid w:val="00061A22"/>
    <w:rsid w:val="00061A52"/>
    <w:rsid w:val="0006247A"/>
    <w:rsid w:val="00063ED6"/>
    <w:rsid w:val="00063F59"/>
    <w:rsid w:val="00065883"/>
    <w:rsid w:val="00066A59"/>
    <w:rsid w:val="00070232"/>
    <w:rsid w:val="000703A5"/>
    <w:rsid w:val="00070751"/>
    <w:rsid w:val="00070838"/>
    <w:rsid w:val="00071964"/>
    <w:rsid w:val="00073697"/>
    <w:rsid w:val="00074048"/>
    <w:rsid w:val="00074773"/>
    <w:rsid w:val="00074D94"/>
    <w:rsid w:val="00077D03"/>
    <w:rsid w:val="000800FD"/>
    <w:rsid w:val="00080A36"/>
    <w:rsid w:val="00080E8F"/>
    <w:rsid w:val="000813B2"/>
    <w:rsid w:val="0008620F"/>
    <w:rsid w:val="000862FD"/>
    <w:rsid w:val="000863B4"/>
    <w:rsid w:val="00086BCC"/>
    <w:rsid w:val="00090D36"/>
    <w:rsid w:val="00093104"/>
    <w:rsid w:val="00093B17"/>
    <w:rsid w:val="00094130"/>
    <w:rsid w:val="0009424A"/>
    <w:rsid w:val="0009476A"/>
    <w:rsid w:val="00094876"/>
    <w:rsid w:val="00095049"/>
    <w:rsid w:val="00095D05"/>
    <w:rsid w:val="00096E27"/>
    <w:rsid w:val="000A6E2B"/>
    <w:rsid w:val="000B057C"/>
    <w:rsid w:val="000B10FC"/>
    <w:rsid w:val="000B1BC3"/>
    <w:rsid w:val="000B1FC3"/>
    <w:rsid w:val="000B3E2D"/>
    <w:rsid w:val="000B46B2"/>
    <w:rsid w:val="000B56DB"/>
    <w:rsid w:val="000B7422"/>
    <w:rsid w:val="000B7927"/>
    <w:rsid w:val="000C13D8"/>
    <w:rsid w:val="000C1839"/>
    <w:rsid w:val="000C372E"/>
    <w:rsid w:val="000C442A"/>
    <w:rsid w:val="000C4550"/>
    <w:rsid w:val="000C47BE"/>
    <w:rsid w:val="000C4C3D"/>
    <w:rsid w:val="000C5726"/>
    <w:rsid w:val="000C5D7E"/>
    <w:rsid w:val="000C6443"/>
    <w:rsid w:val="000C6B7F"/>
    <w:rsid w:val="000D406B"/>
    <w:rsid w:val="000D470E"/>
    <w:rsid w:val="000D4E4A"/>
    <w:rsid w:val="000D6D91"/>
    <w:rsid w:val="000D6DEE"/>
    <w:rsid w:val="000E01C4"/>
    <w:rsid w:val="000E04F8"/>
    <w:rsid w:val="000E3CF1"/>
    <w:rsid w:val="000E3D4B"/>
    <w:rsid w:val="000E4672"/>
    <w:rsid w:val="000E46FB"/>
    <w:rsid w:val="000E7FF8"/>
    <w:rsid w:val="000F08CA"/>
    <w:rsid w:val="000F21A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4913"/>
    <w:rsid w:val="00104EE0"/>
    <w:rsid w:val="001070A3"/>
    <w:rsid w:val="00107938"/>
    <w:rsid w:val="00110456"/>
    <w:rsid w:val="00110BF6"/>
    <w:rsid w:val="001119B4"/>
    <w:rsid w:val="00112FB5"/>
    <w:rsid w:val="00113827"/>
    <w:rsid w:val="00114070"/>
    <w:rsid w:val="00114D96"/>
    <w:rsid w:val="00116638"/>
    <w:rsid w:val="0011744F"/>
    <w:rsid w:val="00117603"/>
    <w:rsid w:val="00120DC8"/>
    <w:rsid w:val="00121D5A"/>
    <w:rsid w:val="00122214"/>
    <w:rsid w:val="00122CDC"/>
    <w:rsid w:val="00122DE2"/>
    <w:rsid w:val="00123670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3797E"/>
    <w:rsid w:val="0014268B"/>
    <w:rsid w:val="00142F9F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6311"/>
    <w:rsid w:val="00156C23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34B"/>
    <w:rsid w:val="00171DEA"/>
    <w:rsid w:val="00172005"/>
    <w:rsid w:val="0017268C"/>
    <w:rsid w:val="00173314"/>
    <w:rsid w:val="00174E80"/>
    <w:rsid w:val="0017523B"/>
    <w:rsid w:val="00175625"/>
    <w:rsid w:val="0018015B"/>
    <w:rsid w:val="00180503"/>
    <w:rsid w:val="00180E8C"/>
    <w:rsid w:val="001811BC"/>
    <w:rsid w:val="00181BEE"/>
    <w:rsid w:val="001827F9"/>
    <w:rsid w:val="00182B8C"/>
    <w:rsid w:val="00182F88"/>
    <w:rsid w:val="00183FA5"/>
    <w:rsid w:val="00186468"/>
    <w:rsid w:val="00186C69"/>
    <w:rsid w:val="0019174F"/>
    <w:rsid w:val="00191CF0"/>
    <w:rsid w:val="001924CF"/>
    <w:rsid w:val="00192613"/>
    <w:rsid w:val="0019414E"/>
    <w:rsid w:val="00195179"/>
    <w:rsid w:val="00195738"/>
    <w:rsid w:val="0019714B"/>
    <w:rsid w:val="00197520"/>
    <w:rsid w:val="00197ED6"/>
    <w:rsid w:val="00197F2B"/>
    <w:rsid w:val="001A04E5"/>
    <w:rsid w:val="001A07D9"/>
    <w:rsid w:val="001A383D"/>
    <w:rsid w:val="001A50C4"/>
    <w:rsid w:val="001A5459"/>
    <w:rsid w:val="001A76CC"/>
    <w:rsid w:val="001A7A45"/>
    <w:rsid w:val="001A7F35"/>
    <w:rsid w:val="001B048A"/>
    <w:rsid w:val="001B2095"/>
    <w:rsid w:val="001B2406"/>
    <w:rsid w:val="001B31AD"/>
    <w:rsid w:val="001B6DAE"/>
    <w:rsid w:val="001B7A7C"/>
    <w:rsid w:val="001B7B5E"/>
    <w:rsid w:val="001B7D7E"/>
    <w:rsid w:val="001C0CC6"/>
    <w:rsid w:val="001C1FE2"/>
    <w:rsid w:val="001C29A6"/>
    <w:rsid w:val="001C3E46"/>
    <w:rsid w:val="001C4785"/>
    <w:rsid w:val="001C5062"/>
    <w:rsid w:val="001C6580"/>
    <w:rsid w:val="001C7F02"/>
    <w:rsid w:val="001D1E2B"/>
    <w:rsid w:val="001D3161"/>
    <w:rsid w:val="001D3252"/>
    <w:rsid w:val="001D4E40"/>
    <w:rsid w:val="001D51D3"/>
    <w:rsid w:val="001D6211"/>
    <w:rsid w:val="001D6FD0"/>
    <w:rsid w:val="001D7079"/>
    <w:rsid w:val="001D799D"/>
    <w:rsid w:val="001E0236"/>
    <w:rsid w:val="001E0501"/>
    <w:rsid w:val="001E0711"/>
    <w:rsid w:val="001E0EF5"/>
    <w:rsid w:val="001E160E"/>
    <w:rsid w:val="001E1CE7"/>
    <w:rsid w:val="001E4224"/>
    <w:rsid w:val="001E5408"/>
    <w:rsid w:val="001E5B8C"/>
    <w:rsid w:val="001E6913"/>
    <w:rsid w:val="001F01D2"/>
    <w:rsid w:val="001F0B95"/>
    <w:rsid w:val="001F3B1E"/>
    <w:rsid w:val="001F3EC9"/>
    <w:rsid w:val="001F432B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523D"/>
    <w:rsid w:val="00205772"/>
    <w:rsid w:val="00206257"/>
    <w:rsid w:val="00206726"/>
    <w:rsid w:val="0020679F"/>
    <w:rsid w:val="00210E03"/>
    <w:rsid w:val="002113EB"/>
    <w:rsid w:val="002117C5"/>
    <w:rsid w:val="00212CE1"/>
    <w:rsid w:val="00213F33"/>
    <w:rsid w:val="002141C1"/>
    <w:rsid w:val="00215403"/>
    <w:rsid w:val="002156E1"/>
    <w:rsid w:val="00216DDD"/>
    <w:rsid w:val="00217F7D"/>
    <w:rsid w:val="00220C42"/>
    <w:rsid w:val="00220EC3"/>
    <w:rsid w:val="002237BE"/>
    <w:rsid w:val="002275C5"/>
    <w:rsid w:val="00227A53"/>
    <w:rsid w:val="00230CBC"/>
    <w:rsid w:val="00230D54"/>
    <w:rsid w:val="002324C2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37611"/>
    <w:rsid w:val="00240016"/>
    <w:rsid w:val="00240904"/>
    <w:rsid w:val="002411DD"/>
    <w:rsid w:val="00242414"/>
    <w:rsid w:val="00243536"/>
    <w:rsid w:val="0024375C"/>
    <w:rsid w:val="00243A4B"/>
    <w:rsid w:val="00243EDC"/>
    <w:rsid w:val="0024440F"/>
    <w:rsid w:val="00244E9C"/>
    <w:rsid w:val="00245109"/>
    <w:rsid w:val="00246F6A"/>
    <w:rsid w:val="00250314"/>
    <w:rsid w:val="002505F6"/>
    <w:rsid w:val="00251CEC"/>
    <w:rsid w:val="0025265D"/>
    <w:rsid w:val="0025334D"/>
    <w:rsid w:val="0025360B"/>
    <w:rsid w:val="00253C2B"/>
    <w:rsid w:val="00257A25"/>
    <w:rsid w:val="00260343"/>
    <w:rsid w:val="00260E25"/>
    <w:rsid w:val="0026184A"/>
    <w:rsid w:val="002630B8"/>
    <w:rsid w:val="00267080"/>
    <w:rsid w:val="002676E5"/>
    <w:rsid w:val="00270030"/>
    <w:rsid w:val="002716E6"/>
    <w:rsid w:val="00271D12"/>
    <w:rsid w:val="002724A7"/>
    <w:rsid w:val="00274E93"/>
    <w:rsid w:val="0027564D"/>
    <w:rsid w:val="002759C8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2628"/>
    <w:rsid w:val="002A4764"/>
    <w:rsid w:val="002A4F16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B576B"/>
    <w:rsid w:val="002C0F39"/>
    <w:rsid w:val="002C27F7"/>
    <w:rsid w:val="002C451A"/>
    <w:rsid w:val="002C5EFC"/>
    <w:rsid w:val="002C5FA2"/>
    <w:rsid w:val="002C607C"/>
    <w:rsid w:val="002C6F92"/>
    <w:rsid w:val="002D0444"/>
    <w:rsid w:val="002D103C"/>
    <w:rsid w:val="002D1699"/>
    <w:rsid w:val="002D4923"/>
    <w:rsid w:val="002D5B17"/>
    <w:rsid w:val="002D6399"/>
    <w:rsid w:val="002D6D5F"/>
    <w:rsid w:val="002D79D2"/>
    <w:rsid w:val="002E0CD7"/>
    <w:rsid w:val="002E0EE1"/>
    <w:rsid w:val="002E1D5F"/>
    <w:rsid w:val="002E40C9"/>
    <w:rsid w:val="002E5AA6"/>
    <w:rsid w:val="002E5BFB"/>
    <w:rsid w:val="002E6E26"/>
    <w:rsid w:val="002E7F90"/>
    <w:rsid w:val="002F109B"/>
    <w:rsid w:val="002F11C9"/>
    <w:rsid w:val="002F1E4B"/>
    <w:rsid w:val="002F26FB"/>
    <w:rsid w:val="002F3ADC"/>
    <w:rsid w:val="002F3E7F"/>
    <w:rsid w:val="002F4589"/>
    <w:rsid w:val="002F49B9"/>
    <w:rsid w:val="002F4D1F"/>
    <w:rsid w:val="002F58AF"/>
    <w:rsid w:val="002F5C0E"/>
    <w:rsid w:val="002F5F68"/>
    <w:rsid w:val="002F655D"/>
    <w:rsid w:val="002F6804"/>
    <w:rsid w:val="00300AB3"/>
    <w:rsid w:val="003016B8"/>
    <w:rsid w:val="003018CC"/>
    <w:rsid w:val="00301B47"/>
    <w:rsid w:val="003022E8"/>
    <w:rsid w:val="003023DE"/>
    <w:rsid w:val="00302441"/>
    <w:rsid w:val="003030BF"/>
    <w:rsid w:val="003032A8"/>
    <w:rsid w:val="00306083"/>
    <w:rsid w:val="003077C5"/>
    <w:rsid w:val="00310A4F"/>
    <w:rsid w:val="00310FE3"/>
    <w:rsid w:val="0031233F"/>
    <w:rsid w:val="00312E1E"/>
    <w:rsid w:val="003131CF"/>
    <w:rsid w:val="00313B22"/>
    <w:rsid w:val="00313E5A"/>
    <w:rsid w:val="00314491"/>
    <w:rsid w:val="00314494"/>
    <w:rsid w:val="00314BA8"/>
    <w:rsid w:val="0031529C"/>
    <w:rsid w:val="00316B2D"/>
    <w:rsid w:val="00316F90"/>
    <w:rsid w:val="003203F4"/>
    <w:rsid w:val="003207AB"/>
    <w:rsid w:val="00321AD7"/>
    <w:rsid w:val="003245EA"/>
    <w:rsid w:val="00324F7B"/>
    <w:rsid w:val="003256C9"/>
    <w:rsid w:val="0032688F"/>
    <w:rsid w:val="003273CB"/>
    <w:rsid w:val="00327F7F"/>
    <w:rsid w:val="00333D2E"/>
    <w:rsid w:val="0033570C"/>
    <w:rsid w:val="00336E48"/>
    <w:rsid w:val="003400B1"/>
    <w:rsid w:val="00340ABE"/>
    <w:rsid w:val="003416CD"/>
    <w:rsid w:val="00341D6D"/>
    <w:rsid w:val="003424B3"/>
    <w:rsid w:val="00343461"/>
    <w:rsid w:val="0034396B"/>
    <w:rsid w:val="00344DBE"/>
    <w:rsid w:val="00345F21"/>
    <w:rsid w:val="00346DC5"/>
    <w:rsid w:val="00346EB0"/>
    <w:rsid w:val="003476F9"/>
    <w:rsid w:val="003515B8"/>
    <w:rsid w:val="003533ED"/>
    <w:rsid w:val="003536DF"/>
    <w:rsid w:val="0035405D"/>
    <w:rsid w:val="0035420A"/>
    <w:rsid w:val="00357211"/>
    <w:rsid w:val="00357EDF"/>
    <w:rsid w:val="00360FB5"/>
    <w:rsid w:val="00361B43"/>
    <w:rsid w:val="003621D4"/>
    <w:rsid w:val="003635D2"/>
    <w:rsid w:val="003639B9"/>
    <w:rsid w:val="00363EE1"/>
    <w:rsid w:val="00364AD9"/>
    <w:rsid w:val="003656C3"/>
    <w:rsid w:val="00370046"/>
    <w:rsid w:val="003703EE"/>
    <w:rsid w:val="0037083D"/>
    <w:rsid w:val="00370B2A"/>
    <w:rsid w:val="00370FD5"/>
    <w:rsid w:val="00371140"/>
    <w:rsid w:val="00371469"/>
    <w:rsid w:val="00371F94"/>
    <w:rsid w:val="00372502"/>
    <w:rsid w:val="00373ED9"/>
    <w:rsid w:val="00375C68"/>
    <w:rsid w:val="00376257"/>
    <w:rsid w:val="00377326"/>
    <w:rsid w:val="003803EC"/>
    <w:rsid w:val="0038043B"/>
    <w:rsid w:val="00380653"/>
    <w:rsid w:val="00380AA0"/>
    <w:rsid w:val="003812AF"/>
    <w:rsid w:val="00381BB4"/>
    <w:rsid w:val="0038240D"/>
    <w:rsid w:val="00382E5F"/>
    <w:rsid w:val="00383F24"/>
    <w:rsid w:val="00384EFF"/>
    <w:rsid w:val="003869A7"/>
    <w:rsid w:val="00391060"/>
    <w:rsid w:val="0039137B"/>
    <w:rsid w:val="0039349B"/>
    <w:rsid w:val="0039351A"/>
    <w:rsid w:val="00393E7C"/>
    <w:rsid w:val="00393F5C"/>
    <w:rsid w:val="003946A0"/>
    <w:rsid w:val="00394C82"/>
    <w:rsid w:val="00395CD8"/>
    <w:rsid w:val="00397160"/>
    <w:rsid w:val="003A1A13"/>
    <w:rsid w:val="003A2203"/>
    <w:rsid w:val="003A2545"/>
    <w:rsid w:val="003A28EC"/>
    <w:rsid w:val="003A36F8"/>
    <w:rsid w:val="003A3B5A"/>
    <w:rsid w:val="003A5EAD"/>
    <w:rsid w:val="003A754E"/>
    <w:rsid w:val="003A7644"/>
    <w:rsid w:val="003B12A4"/>
    <w:rsid w:val="003B3EEB"/>
    <w:rsid w:val="003B5509"/>
    <w:rsid w:val="003B5FDF"/>
    <w:rsid w:val="003B6285"/>
    <w:rsid w:val="003B6E71"/>
    <w:rsid w:val="003B72E3"/>
    <w:rsid w:val="003B7C0E"/>
    <w:rsid w:val="003C23B9"/>
    <w:rsid w:val="003C39DE"/>
    <w:rsid w:val="003C415A"/>
    <w:rsid w:val="003C465B"/>
    <w:rsid w:val="003C5B11"/>
    <w:rsid w:val="003D02FF"/>
    <w:rsid w:val="003D222C"/>
    <w:rsid w:val="003D37DF"/>
    <w:rsid w:val="003D75A9"/>
    <w:rsid w:val="003E19AF"/>
    <w:rsid w:val="003E1A6C"/>
    <w:rsid w:val="003E1B67"/>
    <w:rsid w:val="003E2516"/>
    <w:rsid w:val="003E4468"/>
    <w:rsid w:val="003E47F5"/>
    <w:rsid w:val="003E5723"/>
    <w:rsid w:val="003E6CCE"/>
    <w:rsid w:val="003E7990"/>
    <w:rsid w:val="003F0242"/>
    <w:rsid w:val="003F2669"/>
    <w:rsid w:val="003F3794"/>
    <w:rsid w:val="003F4027"/>
    <w:rsid w:val="003F4765"/>
    <w:rsid w:val="003F49E4"/>
    <w:rsid w:val="003F7FF7"/>
    <w:rsid w:val="00401B13"/>
    <w:rsid w:val="00402070"/>
    <w:rsid w:val="00402750"/>
    <w:rsid w:val="00406332"/>
    <w:rsid w:val="00407A8E"/>
    <w:rsid w:val="0041120A"/>
    <w:rsid w:val="004119C5"/>
    <w:rsid w:val="0041200F"/>
    <w:rsid w:val="004120CC"/>
    <w:rsid w:val="004126E5"/>
    <w:rsid w:val="00415070"/>
    <w:rsid w:val="004155AE"/>
    <w:rsid w:val="00416B2A"/>
    <w:rsid w:val="00416E7C"/>
    <w:rsid w:val="004175C9"/>
    <w:rsid w:val="00417911"/>
    <w:rsid w:val="00420439"/>
    <w:rsid w:val="00422393"/>
    <w:rsid w:val="00423FB1"/>
    <w:rsid w:val="00424FA6"/>
    <w:rsid w:val="00426585"/>
    <w:rsid w:val="004273D3"/>
    <w:rsid w:val="00430694"/>
    <w:rsid w:val="004310FD"/>
    <w:rsid w:val="0043127C"/>
    <w:rsid w:val="00431CAE"/>
    <w:rsid w:val="004338C7"/>
    <w:rsid w:val="00433AE5"/>
    <w:rsid w:val="00433BA9"/>
    <w:rsid w:val="00433D8B"/>
    <w:rsid w:val="00434827"/>
    <w:rsid w:val="00434EEA"/>
    <w:rsid w:val="00435A5D"/>
    <w:rsid w:val="00436D4B"/>
    <w:rsid w:val="0043774F"/>
    <w:rsid w:val="0044118A"/>
    <w:rsid w:val="004418D5"/>
    <w:rsid w:val="00441A71"/>
    <w:rsid w:val="00441C65"/>
    <w:rsid w:val="0044235A"/>
    <w:rsid w:val="004423AD"/>
    <w:rsid w:val="00442D56"/>
    <w:rsid w:val="004433F8"/>
    <w:rsid w:val="00443638"/>
    <w:rsid w:val="00444073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57DF9"/>
    <w:rsid w:val="00462263"/>
    <w:rsid w:val="00462D67"/>
    <w:rsid w:val="00464311"/>
    <w:rsid w:val="00464924"/>
    <w:rsid w:val="0046525A"/>
    <w:rsid w:val="00466133"/>
    <w:rsid w:val="00466ED6"/>
    <w:rsid w:val="00467741"/>
    <w:rsid w:val="00470376"/>
    <w:rsid w:val="004705EA"/>
    <w:rsid w:val="00470773"/>
    <w:rsid w:val="00470CA9"/>
    <w:rsid w:val="00471508"/>
    <w:rsid w:val="0047171A"/>
    <w:rsid w:val="004717A1"/>
    <w:rsid w:val="00472604"/>
    <w:rsid w:val="004727AD"/>
    <w:rsid w:val="0047361F"/>
    <w:rsid w:val="00473656"/>
    <w:rsid w:val="00473B9A"/>
    <w:rsid w:val="004764A3"/>
    <w:rsid w:val="004804FF"/>
    <w:rsid w:val="00480F75"/>
    <w:rsid w:val="0048166E"/>
    <w:rsid w:val="0048232F"/>
    <w:rsid w:val="004830E8"/>
    <w:rsid w:val="004848DF"/>
    <w:rsid w:val="00485F99"/>
    <w:rsid w:val="00486376"/>
    <w:rsid w:val="004877C2"/>
    <w:rsid w:val="00490600"/>
    <w:rsid w:val="00490DF6"/>
    <w:rsid w:val="00491401"/>
    <w:rsid w:val="004918F4"/>
    <w:rsid w:val="00491E2C"/>
    <w:rsid w:val="004935A2"/>
    <w:rsid w:val="004937D0"/>
    <w:rsid w:val="00493833"/>
    <w:rsid w:val="00494CA2"/>
    <w:rsid w:val="004971BE"/>
    <w:rsid w:val="00497651"/>
    <w:rsid w:val="00497668"/>
    <w:rsid w:val="004A0DC2"/>
    <w:rsid w:val="004A1183"/>
    <w:rsid w:val="004A1460"/>
    <w:rsid w:val="004A14D4"/>
    <w:rsid w:val="004A3D80"/>
    <w:rsid w:val="004A4091"/>
    <w:rsid w:val="004A4490"/>
    <w:rsid w:val="004A5CF9"/>
    <w:rsid w:val="004A64D9"/>
    <w:rsid w:val="004A6CE4"/>
    <w:rsid w:val="004B0164"/>
    <w:rsid w:val="004B0AF2"/>
    <w:rsid w:val="004B0EE7"/>
    <w:rsid w:val="004B1079"/>
    <w:rsid w:val="004B1308"/>
    <w:rsid w:val="004B1589"/>
    <w:rsid w:val="004B18E9"/>
    <w:rsid w:val="004B3596"/>
    <w:rsid w:val="004B3618"/>
    <w:rsid w:val="004B4736"/>
    <w:rsid w:val="004B570E"/>
    <w:rsid w:val="004B6C81"/>
    <w:rsid w:val="004C093E"/>
    <w:rsid w:val="004C12F3"/>
    <w:rsid w:val="004C69AA"/>
    <w:rsid w:val="004C715C"/>
    <w:rsid w:val="004D1ACF"/>
    <w:rsid w:val="004D2449"/>
    <w:rsid w:val="004D253E"/>
    <w:rsid w:val="004D2E72"/>
    <w:rsid w:val="004D3336"/>
    <w:rsid w:val="004D4840"/>
    <w:rsid w:val="004D57D6"/>
    <w:rsid w:val="004D587A"/>
    <w:rsid w:val="004D653B"/>
    <w:rsid w:val="004D7212"/>
    <w:rsid w:val="004D7C89"/>
    <w:rsid w:val="004E07E6"/>
    <w:rsid w:val="004E0FCF"/>
    <w:rsid w:val="004E6696"/>
    <w:rsid w:val="004E7FA7"/>
    <w:rsid w:val="004F1E09"/>
    <w:rsid w:val="004F3678"/>
    <w:rsid w:val="004F5D72"/>
    <w:rsid w:val="004F5D78"/>
    <w:rsid w:val="00502410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6DB"/>
    <w:rsid w:val="005157A2"/>
    <w:rsid w:val="00516AE9"/>
    <w:rsid w:val="00521C93"/>
    <w:rsid w:val="005252C1"/>
    <w:rsid w:val="00527F18"/>
    <w:rsid w:val="0053072E"/>
    <w:rsid w:val="00531724"/>
    <w:rsid w:val="00533350"/>
    <w:rsid w:val="00533624"/>
    <w:rsid w:val="00534300"/>
    <w:rsid w:val="005348AC"/>
    <w:rsid w:val="0053759D"/>
    <w:rsid w:val="00537A8E"/>
    <w:rsid w:val="00537BCA"/>
    <w:rsid w:val="00540493"/>
    <w:rsid w:val="00541463"/>
    <w:rsid w:val="005414F9"/>
    <w:rsid w:val="00541531"/>
    <w:rsid w:val="005433E4"/>
    <w:rsid w:val="00543B73"/>
    <w:rsid w:val="00543E54"/>
    <w:rsid w:val="00545379"/>
    <w:rsid w:val="0054767F"/>
    <w:rsid w:val="00550DAF"/>
    <w:rsid w:val="00552A74"/>
    <w:rsid w:val="0055319C"/>
    <w:rsid w:val="00554534"/>
    <w:rsid w:val="00555128"/>
    <w:rsid w:val="0055573F"/>
    <w:rsid w:val="00555DD9"/>
    <w:rsid w:val="00556041"/>
    <w:rsid w:val="00556603"/>
    <w:rsid w:val="00556F7F"/>
    <w:rsid w:val="0055734D"/>
    <w:rsid w:val="00557D48"/>
    <w:rsid w:val="0056076F"/>
    <w:rsid w:val="00560A37"/>
    <w:rsid w:val="00561FEF"/>
    <w:rsid w:val="005631A1"/>
    <w:rsid w:val="0056359E"/>
    <w:rsid w:val="00565378"/>
    <w:rsid w:val="005658DC"/>
    <w:rsid w:val="00566833"/>
    <w:rsid w:val="00566FAA"/>
    <w:rsid w:val="00570836"/>
    <w:rsid w:val="00571021"/>
    <w:rsid w:val="005713BE"/>
    <w:rsid w:val="005732F3"/>
    <w:rsid w:val="00573472"/>
    <w:rsid w:val="00580677"/>
    <w:rsid w:val="005806E2"/>
    <w:rsid w:val="00580A6F"/>
    <w:rsid w:val="0058221E"/>
    <w:rsid w:val="0058413D"/>
    <w:rsid w:val="00585340"/>
    <w:rsid w:val="00585841"/>
    <w:rsid w:val="005867CE"/>
    <w:rsid w:val="00587115"/>
    <w:rsid w:val="005906E7"/>
    <w:rsid w:val="00591CF0"/>
    <w:rsid w:val="00592A33"/>
    <w:rsid w:val="00592A9E"/>
    <w:rsid w:val="00593869"/>
    <w:rsid w:val="00593C76"/>
    <w:rsid w:val="00593FFB"/>
    <w:rsid w:val="0059405F"/>
    <w:rsid w:val="00594EFF"/>
    <w:rsid w:val="0059602E"/>
    <w:rsid w:val="0059695F"/>
    <w:rsid w:val="005971CC"/>
    <w:rsid w:val="00597CE8"/>
    <w:rsid w:val="005A0747"/>
    <w:rsid w:val="005A2E90"/>
    <w:rsid w:val="005A3AD0"/>
    <w:rsid w:val="005A401C"/>
    <w:rsid w:val="005A464F"/>
    <w:rsid w:val="005A48EB"/>
    <w:rsid w:val="005A536B"/>
    <w:rsid w:val="005A5FE2"/>
    <w:rsid w:val="005A6196"/>
    <w:rsid w:val="005A71AD"/>
    <w:rsid w:val="005A7480"/>
    <w:rsid w:val="005B10B2"/>
    <w:rsid w:val="005B1B70"/>
    <w:rsid w:val="005B57CE"/>
    <w:rsid w:val="005B5AA4"/>
    <w:rsid w:val="005B5B1A"/>
    <w:rsid w:val="005B6631"/>
    <w:rsid w:val="005B7D6C"/>
    <w:rsid w:val="005C051B"/>
    <w:rsid w:val="005C258B"/>
    <w:rsid w:val="005C302F"/>
    <w:rsid w:val="005C39D0"/>
    <w:rsid w:val="005C3C19"/>
    <w:rsid w:val="005C4121"/>
    <w:rsid w:val="005C5249"/>
    <w:rsid w:val="005C57E3"/>
    <w:rsid w:val="005C5E01"/>
    <w:rsid w:val="005C726E"/>
    <w:rsid w:val="005C792A"/>
    <w:rsid w:val="005C7BCC"/>
    <w:rsid w:val="005C7DD1"/>
    <w:rsid w:val="005D17B5"/>
    <w:rsid w:val="005D25E4"/>
    <w:rsid w:val="005D44F9"/>
    <w:rsid w:val="005D5DC0"/>
    <w:rsid w:val="005D5FC3"/>
    <w:rsid w:val="005D70FC"/>
    <w:rsid w:val="005D75BB"/>
    <w:rsid w:val="005D7F28"/>
    <w:rsid w:val="005E009B"/>
    <w:rsid w:val="005E0308"/>
    <w:rsid w:val="005E0956"/>
    <w:rsid w:val="005E122F"/>
    <w:rsid w:val="005E3713"/>
    <w:rsid w:val="005E417B"/>
    <w:rsid w:val="005E6C19"/>
    <w:rsid w:val="005E6F77"/>
    <w:rsid w:val="005E713C"/>
    <w:rsid w:val="005E72F6"/>
    <w:rsid w:val="005E7911"/>
    <w:rsid w:val="005E7D92"/>
    <w:rsid w:val="005F0952"/>
    <w:rsid w:val="005F0BC5"/>
    <w:rsid w:val="005F13DE"/>
    <w:rsid w:val="005F1B52"/>
    <w:rsid w:val="005F23C9"/>
    <w:rsid w:val="005F2E73"/>
    <w:rsid w:val="005F5284"/>
    <w:rsid w:val="005F711C"/>
    <w:rsid w:val="005F7F1D"/>
    <w:rsid w:val="00602ADF"/>
    <w:rsid w:val="00604778"/>
    <w:rsid w:val="006052F7"/>
    <w:rsid w:val="00606580"/>
    <w:rsid w:val="00606719"/>
    <w:rsid w:val="006071DA"/>
    <w:rsid w:val="00607F0C"/>
    <w:rsid w:val="006101EA"/>
    <w:rsid w:val="006141D4"/>
    <w:rsid w:val="00615CB6"/>
    <w:rsid w:val="00615EEA"/>
    <w:rsid w:val="0061628F"/>
    <w:rsid w:val="00617348"/>
    <w:rsid w:val="00617DEC"/>
    <w:rsid w:val="00620E8D"/>
    <w:rsid w:val="00622791"/>
    <w:rsid w:val="00623D3A"/>
    <w:rsid w:val="00624FC9"/>
    <w:rsid w:val="00625252"/>
    <w:rsid w:val="00625262"/>
    <w:rsid w:val="006256AB"/>
    <w:rsid w:val="00626C6B"/>
    <w:rsid w:val="00626D4F"/>
    <w:rsid w:val="00627B78"/>
    <w:rsid w:val="006302E7"/>
    <w:rsid w:val="00630842"/>
    <w:rsid w:val="00630BE6"/>
    <w:rsid w:val="006316C3"/>
    <w:rsid w:val="00631A0C"/>
    <w:rsid w:val="00631FD6"/>
    <w:rsid w:val="00634C7D"/>
    <w:rsid w:val="00634D1E"/>
    <w:rsid w:val="0063624D"/>
    <w:rsid w:val="0063645D"/>
    <w:rsid w:val="00637027"/>
    <w:rsid w:val="00637491"/>
    <w:rsid w:val="00637789"/>
    <w:rsid w:val="00637C02"/>
    <w:rsid w:val="006411C0"/>
    <w:rsid w:val="00641462"/>
    <w:rsid w:val="0064364A"/>
    <w:rsid w:val="00644779"/>
    <w:rsid w:val="0064491D"/>
    <w:rsid w:val="00645283"/>
    <w:rsid w:val="00645EAC"/>
    <w:rsid w:val="00650E94"/>
    <w:rsid w:val="006514E4"/>
    <w:rsid w:val="006528B6"/>
    <w:rsid w:val="00652F30"/>
    <w:rsid w:val="006539B4"/>
    <w:rsid w:val="00654D9F"/>
    <w:rsid w:val="00655073"/>
    <w:rsid w:val="006553C5"/>
    <w:rsid w:val="006569E4"/>
    <w:rsid w:val="00657330"/>
    <w:rsid w:val="006573F9"/>
    <w:rsid w:val="0066058D"/>
    <w:rsid w:val="00660E12"/>
    <w:rsid w:val="006622C1"/>
    <w:rsid w:val="00663E40"/>
    <w:rsid w:val="00664BC0"/>
    <w:rsid w:val="00667F4D"/>
    <w:rsid w:val="00670199"/>
    <w:rsid w:val="00670B06"/>
    <w:rsid w:val="006725E0"/>
    <w:rsid w:val="00674899"/>
    <w:rsid w:val="00675AD6"/>
    <w:rsid w:val="00675CC8"/>
    <w:rsid w:val="00676104"/>
    <w:rsid w:val="006773EC"/>
    <w:rsid w:val="00680075"/>
    <w:rsid w:val="00680DAE"/>
    <w:rsid w:val="006811F1"/>
    <w:rsid w:val="00684C59"/>
    <w:rsid w:val="00685000"/>
    <w:rsid w:val="006862C9"/>
    <w:rsid w:val="00687B3C"/>
    <w:rsid w:val="0069183B"/>
    <w:rsid w:val="00691C52"/>
    <w:rsid w:val="00691F1E"/>
    <w:rsid w:val="006928B9"/>
    <w:rsid w:val="00692C1D"/>
    <w:rsid w:val="00695803"/>
    <w:rsid w:val="00696C49"/>
    <w:rsid w:val="00696F1E"/>
    <w:rsid w:val="006A14E3"/>
    <w:rsid w:val="006A3A44"/>
    <w:rsid w:val="006A3F6B"/>
    <w:rsid w:val="006A4BA8"/>
    <w:rsid w:val="006A5404"/>
    <w:rsid w:val="006A64DA"/>
    <w:rsid w:val="006A69DF"/>
    <w:rsid w:val="006A6B78"/>
    <w:rsid w:val="006A7A5F"/>
    <w:rsid w:val="006A7BC1"/>
    <w:rsid w:val="006B010F"/>
    <w:rsid w:val="006B2335"/>
    <w:rsid w:val="006B2DB9"/>
    <w:rsid w:val="006B32FF"/>
    <w:rsid w:val="006B50FB"/>
    <w:rsid w:val="006B588C"/>
    <w:rsid w:val="006B6B28"/>
    <w:rsid w:val="006B7F6C"/>
    <w:rsid w:val="006C16D0"/>
    <w:rsid w:val="006C1E2B"/>
    <w:rsid w:val="006C2256"/>
    <w:rsid w:val="006C2424"/>
    <w:rsid w:val="006C3243"/>
    <w:rsid w:val="006C36FC"/>
    <w:rsid w:val="006C60BE"/>
    <w:rsid w:val="006C60D3"/>
    <w:rsid w:val="006C6435"/>
    <w:rsid w:val="006C6598"/>
    <w:rsid w:val="006C6795"/>
    <w:rsid w:val="006C76B3"/>
    <w:rsid w:val="006C7D8F"/>
    <w:rsid w:val="006D0198"/>
    <w:rsid w:val="006D0A58"/>
    <w:rsid w:val="006D0DC5"/>
    <w:rsid w:val="006D2B48"/>
    <w:rsid w:val="006D3972"/>
    <w:rsid w:val="006D3A85"/>
    <w:rsid w:val="006D445C"/>
    <w:rsid w:val="006D566C"/>
    <w:rsid w:val="006D6D8C"/>
    <w:rsid w:val="006E4883"/>
    <w:rsid w:val="006E4987"/>
    <w:rsid w:val="006E5419"/>
    <w:rsid w:val="006E630C"/>
    <w:rsid w:val="006E704F"/>
    <w:rsid w:val="006E71C1"/>
    <w:rsid w:val="006F0D60"/>
    <w:rsid w:val="006F20FA"/>
    <w:rsid w:val="006F2A3D"/>
    <w:rsid w:val="006F3ED3"/>
    <w:rsid w:val="006F3FB9"/>
    <w:rsid w:val="006F462A"/>
    <w:rsid w:val="006F4E45"/>
    <w:rsid w:val="006F50CE"/>
    <w:rsid w:val="006F5575"/>
    <w:rsid w:val="006F5791"/>
    <w:rsid w:val="006F5A9E"/>
    <w:rsid w:val="006F6569"/>
    <w:rsid w:val="006F6E70"/>
    <w:rsid w:val="006F75A4"/>
    <w:rsid w:val="007004B9"/>
    <w:rsid w:val="00700A3A"/>
    <w:rsid w:val="0070178C"/>
    <w:rsid w:val="007022F3"/>
    <w:rsid w:val="00703082"/>
    <w:rsid w:val="007032A4"/>
    <w:rsid w:val="0070366C"/>
    <w:rsid w:val="00703853"/>
    <w:rsid w:val="007051D7"/>
    <w:rsid w:val="00705215"/>
    <w:rsid w:val="007067B5"/>
    <w:rsid w:val="0070766E"/>
    <w:rsid w:val="00707EA9"/>
    <w:rsid w:val="0071104D"/>
    <w:rsid w:val="007110C2"/>
    <w:rsid w:val="00711185"/>
    <w:rsid w:val="00711894"/>
    <w:rsid w:val="00711A2C"/>
    <w:rsid w:val="00711DB4"/>
    <w:rsid w:val="007121DE"/>
    <w:rsid w:val="007127E7"/>
    <w:rsid w:val="00714CBA"/>
    <w:rsid w:val="00716634"/>
    <w:rsid w:val="007173D4"/>
    <w:rsid w:val="007174AB"/>
    <w:rsid w:val="007179CA"/>
    <w:rsid w:val="00717E96"/>
    <w:rsid w:val="0072062A"/>
    <w:rsid w:val="00720761"/>
    <w:rsid w:val="00721500"/>
    <w:rsid w:val="007224D9"/>
    <w:rsid w:val="00725280"/>
    <w:rsid w:val="007254E9"/>
    <w:rsid w:val="007257A9"/>
    <w:rsid w:val="00726190"/>
    <w:rsid w:val="00726268"/>
    <w:rsid w:val="00727329"/>
    <w:rsid w:val="007323F8"/>
    <w:rsid w:val="00732E55"/>
    <w:rsid w:val="007338D8"/>
    <w:rsid w:val="007352C3"/>
    <w:rsid w:val="0073543C"/>
    <w:rsid w:val="007355C8"/>
    <w:rsid w:val="00735BEB"/>
    <w:rsid w:val="00735F0E"/>
    <w:rsid w:val="00735F1C"/>
    <w:rsid w:val="00736ADB"/>
    <w:rsid w:val="007413A2"/>
    <w:rsid w:val="007426B3"/>
    <w:rsid w:val="00742CC4"/>
    <w:rsid w:val="00744302"/>
    <w:rsid w:val="00744B60"/>
    <w:rsid w:val="00746215"/>
    <w:rsid w:val="007466A2"/>
    <w:rsid w:val="00750D3E"/>
    <w:rsid w:val="00751132"/>
    <w:rsid w:val="00751CAE"/>
    <w:rsid w:val="00752B2C"/>
    <w:rsid w:val="00752C43"/>
    <w:rsid w:val="00754255"/>
    <w:rsid w:val="007549D5"/>
    <w:rsid w:val="00755452"/>
    <w:rsid w:val="00755774"/>
    <w:rsid w:val="00756321"/>
    <w:rsid w:val="007608BE"/>
    <w:rsid w:val="0076167E"/>
    <w:rsid w:val="007622CA"/>
    <w:rsid w:val="00763428"/>
    <w:rsid w:val="00765DA1"/>
    <w:rsid w:val="007667D3"/>
    <w:rsid w:val="0076710C"/>
    <w:rsid w:val="0076768F"/>
    <w:rsid w:val="0077100E"/>
    <w:rsid w:val="0077219B"/>
    <w:rsid w:val="007724B7"/>
    <w:rsid w:val="007737F0"/>
    <w:rsid w:val="00775828"/>
    <w:rsid w:val="00776274"/>
    <w:rsid w:val="007766AE"/>
    <w:rsid w:val="007775C6"/>
    <w:rsid w:val="00781A58"/>
    <w:rsid w:val="007833DC"/>
    <w:rsid w:val="00784AAB"/>
    <w:rsid w:val="00785CB7"/>
    <w:rsid w:val="00785E0F"/>
    <w:rsid w:val="0078656B"/>
    <w:rsid w:val="00786DBA"/>
    <w:rsid w:val="007878CC"/>
    <w:rsid w:val="00790B75"/>
    <w:rsid w:val="00791243"/>
    <w:rsid w:val="0079189A"/>
    <w:rsid w:val="00792640"/>
    <w:rsid w:val="00792643"/>
    <w:rsid w:val="007941E7"/>
    <w:rsid w:val="007944E3"/>
    <w:rsid w:val="00795814"/>
    <w:rsid w:val="0079698D"/>
    <w:rsid w:val="00797562"/>
    <w:rsid w:val="00797955"/>
    <w:rsid w:val="00797AE5"/>
    <w:rsid w:val="00797C03"/>
    <w:rsid w:val="007A0544"/>
    <w:rsid w:val="007A0AAA"/>
    <w:rsid w:val="007A16D8"/>
    <w:rsid w:val="007A178E"/>
    <w:rsid w:val="007A2C7C"/>
    <w:rsid w:val="007A357D"/>
    <w:rsid w:val="007A3A04"/>
    <w:rsid w:val="007A437F"/>
    <w:rsid w:val="007A460B"/>
    <w:rsid w:val="007A4683"/>
    <w:rsid w:val="007A4C87"/>
    <w:rsid w:val="007A4F5E"/>
    <w:rsid w:val="007A50CA"/>
    <w:rsid w:val="007A62B6"/>
    <w:rsid w:val="007A65E0"/>
    <w:rsid w:val="007A7538"/>
    <w:rsid w:val="007B1D66"/>
    <w:rsid w:val="007B2D10"/>
    <w:rsid w:val="007B4033"/>
    <w:rsid w:val="007B6014"/>
    <w:rsid w:val="007B661C"/>
    <w:rsid w:val="007B7E3A"/>
    <w:rsid w:val="007B7EC6"/>
    <w:rsid w:val="007C1027"/>
    <w:rsid w:val="007C282E"/>
    <w:rsid w:val="007C4462"/>
    <w:rsid w:val="007C467C"/>
    <w:rsid w:val="007C48B5"/>
    <w:rsid w:val="007C492C"/>
    <w:rsid w:val="007C6C8E"/>
    <w:rsid w:val="007C6CDF"/>
    <w:rsid w:val="007C7AA9"/>
    <w:rsid w:val="007D098A"/>
    <w:rsid w:val="007D2803"/>
    <w:rsid w:val="007D3E00"/>
    <w:rsid w:val="007D4AC9"/>
    <w:rsid w:val="007D6380"/>
    <w:rsid w:val="007D777E"/>
    <w:rsid w:val="007D79B2"/>
    <w:rsid w:val="007E067A"/>
    <w:rsid w:val="007E07DC"/>
    <w:rsid w:val="007E15AA"/>
    <w:rsid w:val="007E1BDC"/>
    <w:rsid w:val="007E2197"/>
    <w:rsid w:val="007E27DC"/>
    <w:rsid w:val="007E3ADC"/>
    <w:rsid w:val="007E3B54"/>
    <w:rsid w:val="007E4DA0"/>
    <w:rsid w:val="007E5E2D"/>
    <w:rsid w:val="007E716E"/>
    <w:rsid w:val="007E7426"/>
    <w:rsid w:val="007F13B2"/>
    <w:rsid w:val="007F5951"/>
    <w:rsid w:val="007F64AB"/>
    <w:rsid w:val="007F65DC"/>
    <w:rsid w:val="007F69C0"/>
    <w:rsid w:val="00800FBB"/>
    <w:rsid w:val="0080169E"/>
    <w:rsid w:val="00801D8D"/>
    <w:rsid w:val="00802302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14A51"/>
    <w:rsid w:val="0081775F"/>
    <w:rsid w:val="008201E3"/>
    <w:rsid w:val="0082048A"/>
    <w:rsid w:val="00821382"/>
    <w:rsid w:val="00821947"/>
    <w:rsid w:val="00825C49"/>
    <w:rsid w:val="00825D5D"/>
    <w:rsid w:val="00826FE5"/>
    <w:rsid w:val="00827537"/>
    <w:rsid w:val="00827A46"/>
    <w:rsid w:val="00831166"/>
    <w:rsid w:val="008314EF"/>
    <w:rsid w:val="00831F92"/>
    <w:rsid w:val="0083280D"/>
    <w:rsid w:val="00834758"/>
    <w:rsid w:val="00837CCB"/>
    <w:rsid w:val="00841616"/>
    <w:rsid w:val="00841D1D"/>
    <w:rsid w:val="00842170"/>
    <w:rsid w:val="00842BE1"/>
    <w:rsid w:val="008432F4"/>
    <w:rsid w:val="00844774"/>
    <w:rsid w:val="00845FAC"/>
    <w:rsid w:val="00846366"/>
    <w:rsid w:val="008464DE"/>
    <w:rsid w:val="00846DE4"/>
    <w:rsid w:val="00850D0D"/>
    <w:rsid w:val="00850DCA"/>
    <w:rsid w:val="008522AD"/>
    <w:rsid w:val="00852CCF"/>
    <w:rsid w:val="0085367F"/>
    <w:rsid w:val="008536D1"/>
    <w:rsid w:val="00853D07"/>
    <w:rsid w:val="00854285"/>
    <w:rsid w:val="00854DA2"/>
    <w:rsid w:val="0085794D"/>
    <w:rsid w:val="008610E4"/>
    <w:rsid w:val="008618D6"/>
    <w:rsid w:val="00861E2C"/>
    <w:rsid w:val="008642E6"/>
    <w:rsid w:val="0086522C"/>
    <w:rsid w:val="00865585"/>
    <w:rsid w:val="008673DA"/>
    <w:rsid w:val="00870040"/>
    <w:rsid w:val="0087004C"/>
    <w:rsid w:val="0087051F"/>
    <w:rsid w:val="00871299"/>
    <w:rsid w:val="00871F85"/>
    <w:rsid w:val="00872B01"/>
    <w:rsid w:val="00872CD8"/>
    <w:rsid w:val="00874FCC"/>
    <w:rsid w:val="00876370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8C3"/>
    <w:rsid w:val="008A69B8"/>
    <w:rsid w:val="008A77EF"/>
    <w:rsid w:val="008B02F4"/>
    <w:rsid w:val="008B2A6F"/>
    <w:rsid w:val="008B2EA5"/>
    <w:rsid w:val="008B48BC"/>
    <w:rsid w:val="008B51D1"/>
    <w:rsid w:val="008B5CEB"/>
    <w:rsid w:val="008C0D72"/>
    <w:rsid w:val="008C1637"/>
    <w:rsid w:val="008C39E8"/>
    <w:rsid w:val="008C585B"/>
    <w:rsid w:val="008C5A39"/>
    <w:rsid w:val="008C5F4C"/>
    <w:rsid w:val="008C6099"/>
    <w:rsid w:val="008C677B"/>
    <w:rsid w:val="008D0484"/>
    <w:rsid w:val="008D09B0"/>
    <w:rsid w:val="008D2261"/>
    <w:rsid w:val="008D2BAD"/>
    <w:rsid w:val="008D33C5"/>
    <w:rsid w:val="008D47F8"/>
    <w:rsid w:val="008D51A2"/>
    <w:rsid w:val="008D569F"/>
    <w:rsid w:val="008D7B05"/>
    <w:rsid w:val="008E0128"/>
    <w:rsid w:val="008E0513"/>
    <w:rsid w:val="008E0BB6"/>
    <w:rsid w:val="008E1C7C"/>
    <w:rsid w:val="008E1D30"/>
    <w:rsid w:val="008E48E1"/>
    <w:rsid w:val="008E4EFA"/>
    <w:rsid w:val="008E5E26"/>
    <w:rsid w:val="008E63A1"/>
    <w:rsid w:val="008E6876"/>
    <w:rsid w:val="008F0EA0"/>
    <w:rsid w:val="008F2250"/>
    <w:rsid w:val="008F4405"/>
    <w:rsid w:val="008F44DA"/>
    <w:rsid w:val="008F4515"/>
    <w:rsid w:val="008F463B"/>
    <w:rsid w:val="008F5321"/>
    <w:rsid w:val="008F616C"/>
    <w:rsid w:val="008F655C"/>
    <w:rsid w:val="008F6BDD"/>
    <w:rsid w:val="008F733B"/>
    <w:rsid w:val="008F757D"/>
    <w:rsid w:val="00900C7B"/>
    <w:rsid w:val="009016FD"/>
    <w:rsid w:val="00902B7C"/>
    <w:rsid w:val="00903043"/>
    <w:rsid w:val="00904F45"/>
    <w:rsid w:val="00905997"/>
    <w:rsid w:val="00905CC3"/>
    <w:rsid w:val="009063CA"/>
    <w:rsid w:val="00906475"/>
    <w:rsid w:val="0090662D"/>
    <w:rsid w:val="00907FC3"/>
    <w:rsid w:val="00911343"/>
    <w:rsid w:val="009136A8"/>
    <w:rsid w:val="00914CD3"/>
    <w:rsid w:val="009150DC"/>
    <w:rsid w:val="00915364"/>
    <w:rsid w:val="009156B9"/>
    <w:rsid w:val="009165FD"/>
    <w:rsid w:val="00916916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2F6"/>
    <w:rsid w:val="00927533"/>
    <w:rsid w:val="00931E23"/>
    <w:rsid w:val="009325D3"/>
    <w:rsid w:val="00932724"/>
    <w:rsid w:val="009350E0"/>
    <w:rsid w:val="00935D45"/>
    <w:rsid w:val="00936D5D"/>
    <w:rsid w:val="00937140"/>
    <w:rsid w:val="00937529"/>
    <w:rsid w:val="0094032E"/>
    <w:rsid w:val="00941753"/>
    <w:rsid w:val="00942769"/>
    <w:rsid w:val="0094325B"/>
    <w:rsid w:val="00943382"/>
    <w:rsid w:val="00946149"/>
    <w:rsid w:val="00946487"/>
    <w:rsid w:val="0094708D"/>
    <w:rsid w:val="00947391"/>
    <w:rsid w:val="0095130C"/>
    <w:rsid w:val="00951DFB"/>
    <w:rsid w:val="00953B40"/>
    <w:rsid w:val="00955B17"/>
    <w:rsid w:val="009621CE"/>
    <w:rsid w:val="00964899"/>
    <w:rsid w:val="009649C7"/>
    <w:rsid w:val="00965B2D"/>
    <w:rsid w:val="0097080D"/>
    <w:rsid w:val="00970E4E"/>
    <w:rsid w:val="00972BAD"/>
    <w:rsid w:val="00974FAC"/>
    <w:rsid w:val="00976154"/>
    <w:rsid w:val="009767F7"/>
    <w:rsid w:val="009779EA"/>
    <w:rsid w:val="00982EBB"/>
    <w:rsid w:val="009836DE"/>
    <w:rsid w:val="009841A1"/>
    <w:rsid w:val="009865C6"/>
    <w:rsid w:val="009901AD"/>
    <w:rsid w:val="009909C4"/>
    <w:rsid w:val="00995941"/>
    <w:rsid w:val="00995C99"/>
    <w:rsid w:val="009A0784"/>
    <w:rsid w:val="009A13AE"/>
    <w:rsid w:val="009A167A"/>
    <w:rsid w:val="009A1AB4"/>
    <w:rsid w:val="009A34DC"/>
    <w:rsid w:val="009A3F22"/>
    <w:rsid w:val="009A42CE"/>
    <w:rsid w:val="009A5AAF"/>
    <w:rsid w:val="009A5BD5"/>
    <w:rsid w:val="009A7E2F"/>
    <w:rsid w:val="009B1876"/>
    <w:rsid w:val="009B30B6"/>
    <w:rsid w:val="009B329F"/>
    <w:rsid w:val="009B5549"/>
    <w:rsid w:val="009B572E"/>
    <w:rsid w:val="009B5996"/>
    <w:rsid w:val="009B6855"/>
    <w:rsid w:val="009C0B16"/>
    <w:rsid w:val="009C2004"/>
    <w:rsid w:val="009C2A03"/>
    <w:rsid w:val="009C422E"/>
    <w:rsid w:val="009C4EC0"/>
    <w:rsid w:val="009C56C2"/>
    <w:rsid w:val="009C611B"/>
    <w:rsid w:val="009C701E"/>
    <w:rsid w:val="009C75E3"/>
    <w:rsid w:val="009D01F6"/>
    <w:rsid w:val="009D1BFB"/>
    <w:rsid w:val="009D2D4C"/>
    <w:rsid w:val="009D2F87"/>
    <w:rsid w:val="009D3098"/>
    <w:rsid w:val="009D3B88"/>
    <w:rsid w:val="009D3C24"/>
    <w:rsid w:val="009D5522"/>
    <w:rsid w:val="009D592C"/>
    <w:rsid w:val="009D7AD3"/>
    <w:rsid w:val="009D7ED8"/>
    <w:rsid w:val="009E0505"/>
    <w:rsid w:val="009E1793"/>
    <w:rsid w:val="009E2C42"/>
    <w:rsid w:val="009E3773"/>
    <w:rsid w:val="009E4E75"/>
    <w:rsid w:val="009E54C5"/>
    <w:rsid w:val="009E6C0E"/>
    <w:rsid w:val="009E7E30"/>
    <w:rsid w:val="009F0BB7"/>
    <w:rsid w:val="009F1C74"/>
    <w:rsid w:val="009F3513"/>
    <w:rsid w:val="009F525E"/>
    <w:rsid w:val="009F64D7"/>
    <w:rsid w:val="009F751E"/>
    <w:rsid w:val="009F76B8"/>
    <w:rsid w:val="00A01517"/>
    <w:rsid w:val="00A01B18"/>
    <w:rsid w:val="00A02E02"/>
    <w:rsid w:val="00A035B2"/>
    <w:rsid w:val="00A035F6"/>
    <w:rsid w:val="00A04544"/>
    <w:rsid w:val="00A05A2A"/>
    <w:rsid w:val="00A06A78"/>
    <w:rsid w:val="00A06D4D"/>
    <w:rsid w:val="00A1549C"/>
    <w:rsid w:val="00A15BAA"/>
    <w:rsid w:val="00A15E25"/>
    <w:rsid w:val="00A1676E"/>
    <w:rsid w:val="00A17392"/>
    <w:rsid w:val="00A21F4A"/>
    <w:rsid w:val="00A23C51"/>
    <w:rsid w:val="00A244CD"/>
    <w:rsid w:val="00A27210"/>
    <w:rsid w:val="00A30CB1"/>
    <w:rsid w:val="00A30F96"/>
    <w:rsid w:val="00A3241F"/>
    <w:rsid w:val="00A32DA2"/>
    <w:rsid w:val="00A33382"/>
    <w:rsid w:val="00A34C39"/>
    <w:rsid w:val="00A350EE"/>
    <w:rsid w:val="00A352A7"/>
    <w:rsid w:val="00A35D15"/>
    <w:rsid w:val="00A3613E"/>
    <w:rsid w:val="00A364BA"/>
    <w:rsid w:val="00A3653C"/>
    <w:rsid w:val="00A36ACF"/>
    <w:rsid w:val="00A36B37"/>
    <w:rsid w:val="00A406B3"/>
    <w:rsid w:val="00A41C9F"/>
    <w:rsid w:val="00A421CF"/>
    <w:rsid w:val="00A426D1"/>
    <w:rsid w:val="00A430A4"/>
    <w:rsid w:val="00A433DA"/>
    <w:rsid w:val="00A43962"/>
    <w:rsid w:val="00A45D6B"/>
    <w:rsid w:val="00A469DB"/>
    <w:rsid w:val="00A47DFF"/>
    <w:rsid w:val="00A5021D"/>
    <w:rsid w:val="00A53B93"/>
    <w:rsid w:val="00A53CC9"/>
    <w:rsid w:val="00A54561"/>
    <w:rsid w:val="00A5466C"/>
    <w:rsid w:val="00A56293"/>
    <w:rsid w:val="00A5769D"/>
    <w:rsid w:val="00A57B88"/>
    <w:rsid w:val="00A605E5"/>
    <w:rsid w:val="00A6089D"/>
    <w:rsid w:val="00A60EB2"/>
    <w:rsid w:val="00A6159F"/>
    <w:rsid w:val="00A618BF"/>
    <w:rsid w:val="00A625FE"/>
    <w:rsid w:val="00A6270A"/>
    <w:rsid w:val="00A657E7"/>
    <w:rsid w:val="00A66FCA"/>
    <w:rsid w:val="00A6783A"/>
    <w:rsid w:val="00A702F1"/>
    <w:rsid w:val="00A705E8"/>
    <w:rsid w:val="00A7174D"/>
    <w:rsid w:val="00A72199"/>
    <w:rsid w:val="00A7223C"/>
    <w:rsid w:val="00A73FDB"/>
    <w:rsid w:val="00A74979"/>
    <w:rsid w:val="00A754EA"/>
    <w:rsid w:val="00A77148"/>
    <w:rsid w:val="00A80FA2"/>
    <w:rsid w:val="00A81569"/>
    <w:rsid w:val="00A8211F"/>
    <w:rsid w:val="00A82A86"/>
    <w:rsid w:val="00A84941"/>
    <w:rsid w:val="00A861E7"/>
    <w:rsid w:val="00A908A9"/>
    <w:rsid w:val="00A90C52"/>
    <w:rsid w:val="00A91545"/>
    <w:rsid w:val="00A918B9"/>
    <w:rsid w:val="00A91F93"/>
    <w:rsid w:val="00A92147"/>
    <w:rsid w:val="00A924CC"/>
    <w:rsid w:val="00A940AC"/>
    <w:rsid w:val="00A94308"/>
    <w:rsid w:val="00A9495C"/>
    <w:rsid w:val="00A94E58"/>
    <w:rsid w:val="00A95FD0"/>
    <w:rsid w:val="00A97597"/>
    <w:rsid w:val="00A97D1A"/>
    <w:rsid w:val="00AA06EC"/>
    <w:rsid w:val="00AA2BC5"/>
    <w:rsid w:val="00AA3106"/>
    <w:rsid w:val="00AA4B0E"/>
    <w:rsid w:val="00AA5726"/>
    <w:rsid w:val="00AA58E6"/>
    <w:rsid w:val="00AB00B4"/>
    <w:rsid w:val="00AB1316"/>
    <w:rsid w:val="00AB3550"/>
    <w:rsid w:val="00AB3E13"/>
    <w:rsid w:val="00AB69AB"/>
    <w:rsid w:val="00AC033C"/>
    <w:rsid w:val="00AC0963"/>
    <w:rsid w:val="00AC1CB2"/>
    <w:rsid w:val="00AC6031"/>
    <w:rsid w:val="00AC6C39"/>
    <w:rsid w:val="00AD0AD0"/>
    <w:rsid w:val="00AD290A"/>
    <w:rsid w:val="00AD2A40"/>
    <w:rsid w:val="00AD2FD0"/>
    <w:rsid w:val="00AD3FD8"/>
    <w:rsid w:val="00AD4766"/>
    <w:rsid w:val="00AD47B0"/>
    <w:rsid w:val="00AD5CB3"/>
    <w:rsid w:val="00AD76AE"/>
    <w:rsid w:val="00AD76B6"/>
    <w:rsid w:val="00AD78AD"/>
    <w:rsid w:val="00AE0571"/>
    <w:rsid w:val="00AE1986"/>
    <w:rsid w:val="00AE1DCC"/>
    <w:rsid w:val="00AE2B1A"/>
    <w:rsid w:val="00AE3455"/>
    <w:rsid w:val="00AE4A4F"/>
    <w:rsid w:val="00AE4B04"/>
    <w:rsid w:val="00AE5BED"/>
    <w:rsid w:val="00AE5EB9"/>
    <w:rsid w:val="00AE6351"/>
    <w:rsid w:val="00AF4572"/>
    <w:rsid w:val="00AF45D3"/>
    <w:rsid w:val="00AF7498"/>
    <w:rsid w:val="00AF78A7"/>
    <w:rsid w:val="00B000E7"/>
    <w:rsid w:val="00B053E2"/>
    <w:rsid w:val="00B05A85"/>
    <w:rsid w:val="00B07101"/>
    <w:rsid w:val="00B07F54"/>
    <w:rsid w:val="00B1004B"/>
    <w:rsid w:val="00B10403"/>
    <w:rsid w:val="00B11214"/>
    <w:rsid w:val="00B13F21"/>
    <w:rsid w:val="00B1410B"/>
    <w:rsid w:val="00B15371"/>
    <w:rsid w:val="00B1546A"/>
    <w:rsid w:val="00B157DA"/>
    <w:rsid w:val="00B1627B"/>
    <w:rsid w:val="00B1692B"/>
    <w:rsid w:val="00B16AFF"/>
    <w:rsid w:val="00B17B81"/>
    <w:rsid w:val="00B21EE5"/>
    <w:rsid w:val="00B23112"/>
    <w:rsid w:val="00B25265"/>
    <w:rsid w:val="00B252B1"/>
    <w:rsid w:val="00B25399"/>
    <w:rsid w:val="00B262DE"/>
    <w:rsid w:val="00B26AFC"/>
    <w:rsid w:val="00B27A86"/>
    <w:rsid w:val="00B3010D"/>
    <w:rsid w:val="00B3058A"/>
    <w:rsid w:val="00B31389"/>
    <w:rsid w:val="00B34703"/>
    <w:rsid w:val="00B35107"/>
    <w:rsid w:val="00B403DE"/>
    <w:rsid w:val="00B4107F"/>
    <w:rsid w:val="00B42811"/>
    <w:rsid w:val="00B42C75"/>
    <w:rsid w:val="00B43548"/>
    <w:rsid w:val="00B43F7F"/>
    <w:rsid w:val="00B4457F"/>
    <w:rsid w:val="00B44CA7"/>
    <w:rsid w:val="00B450B8"/>
    <w:rsid w:val="00B45A9B"/>
    <w:rsid w:val="00B462EB"/>
    <w:rsid w:val="00B467E1"/>
    <w:rsid w:val="00B47600"/>
    <w:rsid w:val="00B47B31"/>
    <w:rsid w:val="00B51935"/>
    <w:rsid w:val="00B52846"/>
    <w:rsid w:val="00B53B63"/>
    <w:rsid w:val="00B54C83"/>
    <w:rsid w:val="00B5583D"/>
    <w:rsid w:val="00B558EF"/>
    <w:rsid w:val="00B561DD"/>
    <w:rsid w:val="00B579B5"/>
    <w:rsid w:val="00B57FEA"/>
    <w:rsid w:val="00B607D6"/>
    <w:rsid w:val="00B62955"/>
    <w:rsid w:val="00B62F76"/>
    <w:rsid w:val="00B63689"/>
    <w:rsid w:val="00B646B1"/>
    <w:rsid w:val="00B64F90"/>
    <w:rsid w:val="00B6629B"/>
    <w:rsid w:val="00B67166"/>
    <w:rsid w:val="00B67306"/>
    <w:rsid w:val="00B67EB5"/>
    <w:rsid w:val="00B701BB"/>
    <w:rsid w:val="00B701F9"/>
    <w:rsid w:val="00B704CF"/>
    <w:rsid w:val="00B72A76"/>
    <w:rsid w:val="00B72C70"/>
    <w:rsid w:val="00B733BF"/>
    <w:rsid w:val="00B74B2F"/>
    <w:rsid w:val="00B74D71"/>
    <w:rsid w:val="00B75B48"/>
    <w:rsid w:val="00B77965"/>
    <w:rsid w:val="00B80845"/>
    <w:rsid w:val="00B8151E"/>
    <w:rsid w:val="00B81EAB"/>
    <w:rsid w:val="00B82DA7"/>
    <w:rsid w:val="00B83683"/>
    <w:rsid w:val="00B84239"/>
    <w:rsid w:val="00B84EDD"/>
    <w:rsid w:val="00B85735"/>
    <w:rsid w:val="00B86078"/>
    <w:rsid w:val="00B8653C"/>
    <w:rsid w:val="00B865B6"/>
    <w:rsid w:val="00B8670F"/>
    <w:rsid w:val="00B91057"/>
    <w:rsid w:val="00B92815"/>
    <w:rsid w:val="00B94A16"/>
    <w:rsid w:val="00B95E7F"/>
    <w:rsid w:val="00B967E1"/>
    <w:rsid w:val="00B97122"/>
    <w:rsid w:val="00B972B6"/>
    <w:rsid w:val="00BA029B"/>
    <w:rsid w:val="00BA0E02"/>
    <w:rsid w:val="00BA41A1"/>
    <w:rsid w:val="00BA4FFA"/>
    <w:rsid w:val="00BA5763"/>
    <w:rsid w:val="00BA5792"/>
    <w:rsid w:val="00BA70D4"/>
    <w:rsid w:val="00BB05D9"/>
    <w:rsid w:val="00BB1F03"/>
    <w:rsid w:val="00BB31EC"/>
    <w:rsid w:val="00BB3369"/>
    <w:rsid w:val="00BB4582"/>
    <w:rsid w:val="00BB577D"/>
    <w:rsid w:val="00BB6922"/>
    <w:rsid w:val="00BB6B95"/>
    <w:rsid w:val="00BC159A"/>
    <w:rsid w:val="00BC345D"/>
    <w:rsid w:val="00BC3574"/>
    <w:rsid w:val="00BC39B3"/>
    <w:rsid w:val="00BC5A8B"/>
    <w:rsid w:val="00BC5B32"/>
    <w:rsid w:val="00BC672C"/>
    <w:rsid w:val="00BC675C"/>
    <w:rsid w:val="00BC6A21"/>
    <w:rsid w:val="00BD1503"/>
    <w:rsid w:val="00BD2D95"/>
    <w:rsid w:val="00BD5566"/>
    <w:rsid w:val="00BD7BCA"/>
    <w:rsid w:val="00BD7F99"/>
    <w:rsid w:val="00BE02A0"/>
    <w:rsid w:val="00BE0A07"/>
    <w:rsid w:val="00BE0DA1"/>
    <w:rsid w:val="00BE0F01"/>
    <w:rsid w:val="00BE14E4"/>
    <w:rsid w:val="00BE2255"/>
    <w:rsid w:val="00BE2420"/>
    <w:rsid w:val="00BE4E37"/>
    <w:rsid w:val="00BE7A93"/>
    <w:rsid w:val="00BF117D"/>
    <w:rsid w:val="00BF3B3D"/>
    <w:rsid w:val="00BF4CBD"/>
    <w:rsid w:val="00BF6A81"/>
    <w:rsid w:val="00BF7FB7"/>
    <w:rsid w:val="00C015F6"/>
    <w:rsid w:val="00C02E99"/>
    <w:rsid w:val="00C039A0"/>
    <w:rsid w:val="00C0452C"/>
    <w:rsid w:val="00C0495E"/>
    <w:rsid w:val="00C052CA"/>
    <w:rsid w:val="00C05AFA"/>
    <w:rsid w:val="00C07603"/>
    <w:rsid w:val="00C103BB"/>
    <w:rsid w:val="00C11445"/>
    <w:rsid w:val="00C124BA"/>
    <w:rsid w:val="00C125CF"/>
    <w:rsid w:val="00C13202"/>
    <w:rsid w:val="00C14865"/>
    <w:rsid w:val="00C15FEB"/>
    <w:rsid w:val="00C1771D"/>
    <w:rsid w:val="00C1795B"/>
    <w:rsid w:val="00C209B0"/>
    <w:rsid w:val="00C21E83"/>
    <w:rsid w:val="00C243AE"/>
    <w:rsid w:val="00C24A0F"/>
    <w:rsid w:val="00C25FEE"/>
    <w:rsid w:val="00C307E6"/>
    <w:rsid w:val="00C3327F"/>
    <w:rsid w:val="00C33D6F"/>
    <w:rsid w:val="00C372E4"/>
    <w:rsid w:val="00C405C6"/>
    <w:rsid w:val="00C4156F"/>
    <w:rsid w:val="00C4277F"/>
    <w:rsid w:val="00C42C1B"/>
    <w:rsid w:val="00C4300C"/>
    <w:rsid w:val="00C43878"/>
    <w:rsid w:val="00C447F1"/>
    <w:rsid w:val="00C4677B"/>
    <w:rsid w:val="00C475E2"/>
    <w:rsid w:val="00C5200E"/>
    <w:rsid w:val="00C52589"/>
    <w:rsid w:val="00C526C5"/>
    <w:rsid w:val="00C535D3"/>
    <w:rsid w:val="00C5375B"/>
    <w:rsid w:val="00C540BF"/>
    <w:rsid w:val="00C54B66"/>
    <w:rsid w:val="00C55698"/>
    <w:rsid w:val="00C57C08"/>
    <w:rsid w:val="00C57F97"/>
    <w:rsid w:val="00C611C2"/>
    <w:rsid w:val="00C616B7"/>
    <w:rsid w:val="00C62F70"/>
    <w:rsid w:val="00C65314"/>
    <w:rsid w:val="00C6549B"/>
    <w:rsid w:val="00C66507"/>
    <w:rsid w:val="00C706CA"/>
    <w:rsid w:val="00C74012"/>
    <w:rsid w:val="00C76332"/>
    <w:rsid w:val="00C776A9"/>
    <w:rsid w:val="00C77833"/>
    <w:rsid w:val="00C7794A"/>
    <w:rsid w:val="00C77B5E"/>
    <w:rsid w:val="00C81A30"/>
    <w:rsid w:val="00C82411"/>
    <w:rsid w:val="00C8380F"/>
    <w:rsid w:val="00C839D0"/>
    <w:rsid w:val="00C83A61"/>
    <w:rsid w:val="00C83EF7"/>
    <w:rsid w:val="00C85577"/>
    <w:rsid w:val="00C86188"/>
    <w:rsid w:val="00C864EC"/>
    <w:rsid w:val="00C8679B"/>
    <w:rsid w:val="00C87922"/>
    <w:rsid w:val="00C90111"/>
    <w:rsid w:val="00C96591"/>
    <w:rsid w:val="00C975A3"/>
    <w:rsid w:val="00CA25A6"/>
    <w:rsid w:val="00CA26E2"/>
    <w:rsid w:val="00CA2918"/>
    <w:rsid w:val="00CA2E2C"/>
    <w:rsid w:val="00CA2EE5"/>
    <w:rsid w:val="00CA3008"/>
    <w:rsid w:val="00CA4CF5"/>
    <w:rsid w:val="00CA58B0"/>
    <w:rsid w:val="00CB1F75"/>
    <w:rsid w:val="00CB2D83"/>
    <w:rsid w:val="00CB2F01"/>
    <w:rsid w:val="00CB48B1"/>
    <w:rsid w:val="00CB5647"/>
    <w:rsid w:val="00CB5FDE"/>
    <w:rsid w:val="00CB7738"/>
    <w:rsid w:val="00CB7CDA"/>
    <w:rsid w:val="00CC08D9"/>
    <w:rsid w:val="00CC0E5F"/>
    <w:rsid w:val="00CC103A"/>
    <w:rsid w:val="00CC1286"/>
    <w:rsid w:val="00CC2AD7"/>
    <w:rsid w:val="00CC32A2"/>
    <w:rsid w:val="00CC3CFF"/>
    <w:rsid w:val="00CC4081"/>
    <w:rsid w:val="00CC4B37"/>
    <w:rsid w:val="00CC6F52"/>
    <w:rsid w:val="00CC748A"/>
    <w:rsid w:val="00CC7671"/>
    <w:rsid w:val="00CC7B20"/>
    <w:rsid w:val="00CD1031"/>
    <w:rsid w:val="00CD1C8A"/>
    <w:rsid w:val="00CD28F7"/>
    <w:rsid w:val="00CD5222"/>
    <w:rsid w:val="00CD671F"/>
    <w:rsid w:val="00CD6C43"/>
    <w:rsid w:val="00CD748C"/>
    <w:rsid w:val="00CE2457"/>
    <w:rsid w:val="00CE35CE"/>
    <w:rsid w:val="00CE3CFE"/>
    <w:rsid w:val="00CE51BD"/>
    <w:rsid w:val="00CE55D2"/>
    <w:rsid w:val="00CE5BE8"/>
    <w:rsid w:val="00CE734B"/>
    <w:rsid w:val="00CF0464"/>
    <w:rsid w:val="00CF046E"/>
    <w:rsid w:val="00CF24A6"/>
    <w:rsid w:val="00CF2AB5"/>
    <w:rsid w:val="00CF35BE"/>
    <w:rsid w:val="00CF3760"/>
    <w:rsid w:val="00CF6A13"/>
    <w:rsid w:val="00CF6D98"/>
    <w:rsid w:val="00CF72E3"/>
    <w:rsid w:val="00CF739F"/>
    <w:rsid w:val="00D03196"/>
    <w:rsid w:val="00D040DD"/>
    <w:rsid w:val="00D057BD"/>
    <w:rsid w:val="00D072DB"/>
    <w:rsid w:val="00D0751D"/>
    <w:rsid w:val="00D1133F"/>
    <w:rsid w:val="00D11631"/>
    <w:rsid w:val="00D11982"/>
    <w:rsid w:val="00D11C17"/>
    <w:rsid w:val="00D136B5"/>
    <w:rsid w:val="00D13F5B"/>
    <w:rsid w:val="00D159B2"/>
    <w:rsid w:val="00D177FF"/>
    <w:rsid w:val="00D206E1"/>
    <w:rsid w:val="00D219A7"/>
    <w:rsid w:val="00D22B40"/>
    <w:rsid w:val="00D22FBF"/>
    <w:rsid w:val="00D248F4"/>
    <w:rsid w:val="00D24ACB"/>
    <w:rsid w:val="00D262FC"/>
    <w:rsid w:val="00D26F00"/>
    <w:rsid w:val="00D2779F"/>
    <w:rsid w:val="00D30ADF"/>
    <w:rsid w:val="00D3110B"/>
    <w:rsid w:val="00D32ECE"/>
    <w:rsid w:val="00D32EEF"/>
    <w:rsid w:val="00D338B8"/>
    <w:rsid w:val="00D3754E"/>
    <w:rsid w:val="00D41ED9"/>
    <w:rsid w:val="00D44AAB"/>
    <w:rsid w:val="00D44E68"/>
    <w:rsid w:val="00D47A69"/>
    <w:rsid w:val="00D515B7"/>
    <w:rsid w:val="00D5243D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18B9"/>
    <w:rsid w:val="00D6236C"/>
    <w:rsid w:val="00D62C1E"/>
    <w:rsid w:val="00D62E3D"/>
    <w:rsid w:val="00D62FC9"/>
    <w:rsid w:val="00D63B5B"/>
    <w:rsid w:val="00D63E88"/>
    <w:rsid w:val="00D643BE"/>
    <w:rsid w:val="00D645BE"/>
    <w:rsid w:val="00D64B62"/>
    <w:rsid w:val="00D659E0"/>
    <w:rsid w:val="00D66E9C"/>
    <w:rsid w:val="00D67407"/>
    <w:rsid w:val="00D67E0E"/>
    <w:rsid w:val="00D70F4B"/>
    <w:rsid w:val="00D72EAA"/>
    <w:rsid w:val="00D7417A"/>
    <w:rsid w:val="00D747F0"/>
    <w:rsid w:val="00D74E1F"/>
    <w:rsid w:val="00D74F8C"/>
    <w:rsid w:val="00D75361"/>
    <w:rsid w:val="00D75DEB"/>
    <w:rsid w:val="00D75F7A"/>
    <w:rsid w:val="00D76D4E"/>
    <w:rsid w:val="00D76E81"/>
    <w:rsid w:val="00D80162"/>
    <w:rsid w:val="00D803B0"/>
    <w:rsid w:val="00D803B3"/>
    <w:rsid w:val="00D81C88"/>
    <w:rsid w:val="00D83EA6"/>
    <w:rsid w:val="00D843CC"/>
    <w:rsid w:val="00D84A02"/>
    <w:rsid w:val="00D84D32"/>
    <w:rsid w:val="00D85736"/>
    <w:rsid w:val="00D872D5"/>
    <w:rsid w:val="00D87810"/>
    <w:rsid w:val="00D87846"/>
    <w:rsid w:val="00D90A7E"/>
    <w:rsid w:val="00D90C1C"/>
    <w:rsid w:val="00D91028"/>
    <w:rsid w:val="00D91360"/>
    <w:rsid w:val="00D9197B"/>
    <w:rsid w:val="00D9315A"/>
    <w:rsid w:val="00D94B7A"/>
    <w:rsid w:val="00D953FA"/>
    <w:rsid w:val="00D9615C"/>
    <w:rsid w:val="00D97170"/>
    <w:rsid w:val="00DA1C3F"/>
    <w:rsid w:val="00DA21A0"/>
    <w:rsid w:val="00DA29C8"/>
    <w:rsid w:val="00DA379A"/>
    <w:rsid w:val="00DA509D"/>
    <w:rsid w:val="00DA6878"/>
    <w:rsid w:val="00DA6F01"/>
    <w:rsid w:val="00DA7B5D"/>
    <w:rsid w:val="00DB009E"/>
    <w:rsid w:val="00DB0280"/>
    <w:rsid w:val="00DB3930"/>
    <w:rsid w:val="00DB5A00"/>
    <w:rsid w:val="00DB6342"/>
    <w:rsid w:val="00DB6354"/>
    <w:rsid w:val="00DB649C"/>
    <w:rsid w:val="00DB6C39"/>
    <w:rsid w:val="00DB70EB"/>
    <w:rsid w:val="00DC0439"/>
    <w:rsid w:val="00DC0967"/>
    <w:rsid w:val="00DC29D0"/>
    <w:rsid w:val="00DC2E9B"/>
    <w:rsid w:val="00DC35A7"/>
    <w:rsid w:val="00DC4790"/>
    <w:rsid w:val="00DC617E"/>
    <w:rsid w:val="00DC6957"/>
    <w:rsid w:val="00DD053A"/>
    <w:rsid w:val="00DD13D1"/>
    <w:rsid w:val="00DD14DA"/>
    <w:rsid w:val="00DD1593"/>
    <w:rsid w:val="00DD16CF"/>
    <w:rsid w:val="00DD2C63"/>
    <w:rsid w:val="00DD34EB"/>
    <w:rsid w:val="00DD4844"/>
    <w:rsid w:val="00DD6C5D"/>
    <w:rsid w:val="00DD7786"/>
    <w:rsid w:val="00DE00D9"/>
    <w:rsid w:val="00DE033F"/>
    <w:rsid w:val="00DE04B3"/>
    <w:rsid w:val="00DE1594"/>
    <w:rsid w:val="00DE211E"/>
    <w:rsid w:val="00DE2BAA"/>
    <w:rsid w:val="00DE37C5"/>
    <w:rsid w:val="00DE396C"/>
    <w:rsid w:val="00DE3ABD"/>
    <w:rsid w:val="00DE4DD1"/>
    <w:rsid w:val="00DE576A"/>
    <w:rsid w:val="00DE5999"/>
    <w:rsid w:val="00DE599C"/>
    <w:rsid w:val="00DE6E11"/>
    <w:rsid w:val="00DE6ED3"/>
    <w:rsid w:val="00DE6F46"/>
    <w:rsid w:val="00DF2562"/>
    <w:rsid w:val="00DF6A00"/>
    <w:rsid w:val="00E006C6"/>
    <w:rsid w:val="00E00CC6"/>
    <w:rsid w:val="00E01D69"/>
    <w:rsid w:val="00E023C2"/>
    <w:rsid w:val="00E0382A"/>
    <w:rsid w:val="00E03B13"/>
    <w:rsid w:val="00E06CB3"/>
    <w:rsid w:val="00E07F5D"/>
    <w:rsid w:val="00E11C85"/>
    <w:rsid w:val="00E149EB"/>
    <w:rsid w:val="00E14B76"/>
    <w:rsid w:val="00E15E9E"/>
    <w:rsid w:val="00E162AE"/>
    <w:rsid w:val="00E16550"/>
    <w:rsid w:val="00E1666A"/>
    <w:rsid w:val="00E16D6B"/>
    <w:rsid w:val="00E22278"/>
    <w:rsid w:val="00E23721"/>
    <w:rsid w:val="00E242CF"/>
    <w:rsid w:val="00E24502"/>
    <w:rsid w:val="00E24AA4"/>
    <w:rsid w:val="00E25592"/>
    <w:rsid w:val="00E25B87"/>
    <w:rsid w:val="00E27ED6"/>
    <w:rsid w:val="00E3054B"/>
    <w:rsid w:val="00E32891"/>
    <w:rsid w:val="00E3397A"/>
    <w:rsid w:val="00E3403F"/>
    <w:rsid w:val="00E366BB"/>
    <w:rsid w:val="00E36BE7"/>
    <w:rsid w:val="00E36F5E"/>
    <w:rsid w:val="00E400BF"/>
    <w:rsid w:val="00E404D1"/>
    <w:rsid w:val="00E407BA"/>
    <w:rsid w:val="00E40E07"/>
    <w:rsid w:val="00E4140A"/>
    <w:rsid w:val="00E41452"/>
    <w:rsid w:val="00E419B2"/>
    <w:rsid w:val="00E422B9"/>
    <w:rsid w:val="00E42D72"/>
    <w:rsid w:val="00E43E23"/>
    <w:rsid w:val="00E4424B"/>
    <w:rsid w:val="00E443A0"/>
    <w:rsid w:val="00E46A21"/>
    <w:rsid w:val="00E47150"/>
    <w:rsid w:val="00E472A3"/>
    <w:rsid w:val="00E47CEC"/>
    <w:rsid w:val="00E50D03"/>
    <w:rsid w:val="00E5339E"/>
    <w:rsid w:val="00E53411"/>
    <w:rsid w:val="00E53624"/>
    <w:rsid w:val="00E552FD"/>
    <w:rsid w:val="00E56ED9"/>
    <w:rsid w:val="00E57792"/>
    <w:rsid w:val="00E57E8C"/>
    <w:rsid w:val="00E62D36"/>
    <w:rsid w:val="00E63C5E"/>
    <w:rsid w:val="00E645EB"/>
    <w:rsid w:val="00E65E96"/>
    <w:rsid w:val="00E66906"/>
    <w:rsid w:val="00E66ABB"/>
    <w:rsid w:val="00E706D2"/>
    <w:rsid w:val="00E71793"/>
    <w:rsid w:val="00E736D5"/>
    <w:rsid w:val="00E800C7"/>
    <w:rsid w:val="00E802E9"/>
    <w:rsid w:val="00E805A2"/>
    <w:rsid w:val="00E80696"/>
    <w:rsid w:val="00E843D9"/>
    <w:rsid w:val="00E8481A"/>
    <w:rsid w:val="00E84C3B"/>
    <w:rsid w:val="00E84D24"/>
    <w:rsid w:val="00E85123"/>
    <w:rsid w:val="00E86690"/>
    <w:rsid w:val="00E87D7B"/>
    <w:rsid w:val="00E90591"/>
    <w:rsid w:val="00E91D86"/>
    <w:rsid w:val="00E92BDF"/>
    <w:rsid w:val="00E93076"/>
    <w:rsid w:val="00E950A5"/>
    <w:rsid w:val="00E96761"/>
    <w:rsid w:val="00E96EFD"/>
    <w:rsid w:val="00EA0F04"/>
    <w:rsid w:val="00EA2DB8"/>
    <w:rsid w:val="00EA39BD"/>
    <w:rsid w:val="00EA40B3"/>
    <w:rsid w:val="00EA58BA"/>
    <w:rsid w:val="00EA5C1E"/>
    <w:rsid w:val="00EA65E2"/>
    <w:rsid w:val="00EA6ADD"/>
    <w:rsid w:val="00EB0C96"/>
    <w:rsid w:val="00EB189D"/>
    <w:rsid w:val="00EB2DB4"/>
    <w:rsid w:val="00EB310F"/>
    <w:rsid w:val="00EB357E"/>
    <w:rsid w:val="00EB6F53"/>
    <w:rsid w:val="00EC029F"/>
    <w:rsid w:val="00EC1DB5"/>
    <w:rsid w:val="00EC2001"/>
    <w:rsid w:val="00EC2248"/>
    <w:rsid w:val="00EC50E3"/>
    <w:rsid w:val="00EC65BE"/>
    <w:rsid w:val="00EC7BE1"/>
    <w:rsid w:val="00ED046D"/>
    <w:rsid w:val="00ED1207"/>
    <w:rsid w:val="00ED25E5"/>
    <w:rsid w:val="00ED2786"/>
    <w:rsid w:val="00ED590E"/>
    <w:rsid w:val="00ED5BBD"/>
    <w:rsid w:val="00ED682E"/>
    <w:rsid w:val="00ED7E38"/>
    <w:rsid w:val="00EE0521"/>
    <w:rsid w:val="00EE0903"/>
    <w:rsid w:val="00EE2FA4"/>
    <w:rsid w:val="00EE37EA"/>
    <w:rsid w:val="00EE38A6"/>
    <w:rsid w:val="00EE6BFB"/>
    <w:rsid w:val="00EE7114"/>
    <w:rsid w:val="00EE715C"/>
    <w:rsid w:val="00EF066F"/>
    <w:rsid w:val="00EF12BA"/>
    <w:rsid w:val="00EF12C5"/>
    <w:rsid w:val="00EF1B11"/>
    <w:rsid w:val="00EF27DA"/>
    <w:rsid w:val="00EF2BE8"/>
    <w:rsid w:val="00EF4C00"/>
    <w:rsid w:val="00EF6B20"/>
    <w:rsid w:val="00F002D2"/>
    <w:rsid w:val="00F00E2F"/>
    <w:rsid w:val="00F02B5A"/>
    <w:rsid w:val="00F03411"/>
    <w:rsid w:val="00F12180"/>
    <w:rsid w:val="00F13F4B"/>
    <w:rsid w:val="00F16110"/>
    <w:rsid w:val="00F177B2"/>
    <w:rsid w:val="00F21527"/>
    <w:rsid w:val="00F21918"/>
    <w:rsid w:val="00F2305D"/>
    <w:rsid w:val="00F24645"/>
    <w:rsid w:val="00F262D4"/>
    <w:rsid w:val="00F2712F"/>
    <w:rsid w:val="00F274CC"/>
    <w:rsid w:val="00F30D7B"/>
    <w:rsid w:val="00F30E0B"/>
    <w:rsid w:val="00F31E63"/>
    <w:rsid w:val="00F3292B"/>
    <w:rsid w:val="00F32A39"/>
    <w:rsid w:val="00F338EB"/>
    <w:rsid w:val="00F33FC2"/>
    <w:rsid w:val="00F3500E"/>
    <w:rsid w:val="00F364B9"/>
    <w:rsid w:val="00F36AFA"/>
    <w:rsid w:val="00F36D94"/>
    <w:rsid w:val="00F41058"/>
    <w:rsid w:val="00F41A9F"/>
    <w:rsid w:val="00F42779"/>
    <w:rsid w:val="00F42A2F"/>
    <w:rsid w:val="00F438FF"/>
    <w:rsid w:val="00F451F9"/>
    <w:rsid w:val="00F458FB"/>
    <w:rsid w:val="00F4608B"/>
    <w:rsid w:val="00F478D0"/>
    <w:rsid w:val="00F47FD9"/>
    <w:rsid w:val="00F50AFA"/>
    <w:rsid w:val="00F5169E"/>
    <w:rsid w:val="00F519A2"/>
    <w:rsid w:val="00F52090"/>
    <w:rsid w:val="00F52119"/>
    <w:rsid w:val="00F55846"/>
    <w:rsid w:val="00F55E28"/>
    <w:rsid w:val="00F55FD7"/>
    <w:rsid w:val="00F568E5"/>
    <w:rsid w:val="00F57628"/>
    <w:rsid w:val="00F61BEC"/>
    <w:rsid w:val="00F62321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2A4B"/>
    <w:rsid w:val="00F746FD"/>
    <w:rsid w:val="00F7570E"/>
    <w:rsid w:val="00F75796"/>
    <w:rsid w:val="00F75A7D"/>
    <w:rsid w:val="00F75B70"/>
    <w:rsid w:val="00F76867"/>
    <w:rsid w:val="00F771A9"/>
    <w:rsid w:val="00F82119"/>
    <w:rsid w:val="00F83206"/>
    <w:rsid w:val="00F85E92"/>
    <w:rsid w:val="00F86DFA"/>
    <w:rsid w:val="00F91661"/>
    <w:rsid w:val="00F93D18"/>
    <w:rsid w:val="00F9614D"/>
    <w:rsid w:val="00F96B9A"/>
    <w:rsid w:val="00F97A07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2B83"/>
    <w:rsid w:val="00FB313D"/>
    <w:rsid w:val="00FB512E"/>
    <w:rsid w:val="00FB5938"/>
    <w:rsid w:val="00FB6743"/>
    <w:rsid w:val="00FB6E58"/>
    <w:rsid w:val="00FB6EDF"/>
    <w:rsid w:val="00FB75B2"/>
    <w:rsid w:val="00FC0AF2"/>
    <w:rsid w:val="00FC172B"/>
    <w:rsid w:val="00FC27C5"/>
    <w:rsid w:val="00FC4DD0"/>
    <w:rsid w:val="00FC4EBB"/>
    <w:rsid w:val="00FC50FB"/>
    <w:rsid w:val="00FC542F"/>
    <w:rsid w:val="00FC55F6"/>
    <w:rsid w:val="00FC5606"/>
    <w:rsid w:val="00FC643E"/>
    <w:rsid w:val="00FC6BCE"/>
    <w:rsid w:val="00FC7278"/>
    <w:rsid w:val="00FC7D4A"/>
    <w:rsid w:val="00FD09B2"/>
    <w:rsid w:val="00FD2216"/>
    <w:rsid w:val="00FD351F"/>
    <w:rsid w:val="00FD3CF1"/>
    <w:rsid w:val="00FD4093"/>
    <w:rsid w:val="00FD4A11"/>
    <w:rsid w:val="00FD532C"/>
    <w:rsid w:val="00FD7619"/>
    <w:rsid w:val="00FE02BD"/>
    <w:rsid w:val="00FE0E70"/>
    <w:rsid w:val="00FE29DF"/>
    <w:rsid w:val="00FE2E1A"/>
    <w:rsid w:val="00FE5035"/>
    <w:rsid w:val="00FE6E2D"/>
    <w:rsid w:val="00FF381E"/>
    <w:rsid w:val="00FF41E5"/>
    <w:rsid w:val="00FF466B"/>
    <w:rsid w:val="00FF51E7"/>
    <w:rsid w:val="00FF63D9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  <w:style w:type="character" w:styleId="HTMLCode">
    <w:name w:val="HTML Code"/>
    <w:basedOn w:val="DefaultParagraphFont"/>
    <w:uiPriority w:val="99"/>
    <w:semiHidden/>
    <w:unhideWhenUsed/>
    <w:rsid w:val="0079698D"/>
    <w:rPr>
      <w:rFonts w:ascii="Courier New" w:eastAsiaTheme="minorHAnsi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217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4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3</Pages>
  <Words>588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1004</cp:revision>
  <cp:lastPrinted>2024-03-11T16:15:00Z</cp:lastPrinted>
  <dcterms:created xsi:type="dcterms:W3CDTF">2024-02-18T14:30:00Z</dcterms:created>
  <dcterms:modified xsi:type="dcterms:W3CDTF">2024-06-10T10:28:00Z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
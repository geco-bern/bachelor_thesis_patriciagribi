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59325C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59325C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</w:t>
            </w:r>
            <w:proofErr w:type="spellStart"/>
            <w:r w:rsidR="00CE3CFE">
              <w:rPr>
                <w:b/>
              </w:rPr>
              <w:t>No</w:t>
            </w:r>
            <w:proofErr w:type="spellEnd"/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6098EDF3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7737F0">
              <w:rPr>
                <w:lang w:val="en-US"/>
              </w:rPr>
              <w:t>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75174285" w:rsidR="00186468" w:rsidRPr="00AA5726" w:rsidRDefault="00850DCA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 w:rsidR="00FE2E1A">
              <w:rPr>
                <w:lang w:val="en-US"/>
              </w:rPr>
              <w:t>5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3030BF">
              <w:rPr>
                <w:lang w:val="en-US"/>
              </w:rPr>
              <w:t>:00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6A3A44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02CCF180" w:rsidR="00186468" w:rsidRPr="00AA5726" w:rsidRDefault="006A3A44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 xml:space="preserve">Global </w:t>
            </w:r>
            <w:r w:rsidR="00887545">
              <w:rPr>
                <w:lang w:val="en-US"/>
              </w:rPr>
              <w:t>Modelling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proofErr w:type="spellStart"/>
            <w:r>
              <w:rPr>
                <w:b/>
              </w:rPr>
              <w:t>Participants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Unibe</w:t>
            </w:r>
            <w:proofErr w:type="spellEnd"/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6A3A4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3AD354F" w14:textId="0FB8B427" w:rsidR="00186468" w:rsidRPr="00AA5726" w:rsidRDefault="00186468" w:rsidP="000E04F8">
            <w:pPr>
              <w:pStyle w:val="TOC1"/>
              <w:rPr>
                <w:lang w:val="en-US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="0000249F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Pr="00AA5726">
              <w:rPr>
                <w:b w:val="0"/>
                <w:bCs w:val="0"/>
                <w:lang w:val="en-US"/>
              </w:rPr>
              <w:fldChar w:fldCharType="end"/>
            </w:r>
            <w:r w:rsidR="000E04F8">
              <w:rPr>
                <w:rFonts w:ascii="Arial Narrow" w:hAnsi="Arial Narrow"/>
                <w:sz w:val="16"/>
                <w:lang w:val="en-US"/>
              </w:rPr>
              <w:t>1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6A3A44" w:rsidRPr="00B607D6">
              <w:rPr>
                <w:lang w:val="en-US"/>
              </w:rPr>
              <w:t>global</w:t>
            </w:r>
            <w:r w:rsidR="006A3A44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00887545">
              <w:rPr>
                <w:lang w:val="en-US"/>
              </w:rPr>
              <w:t>Modelling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00FBF607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  <w:r w:rsidR="00393F5C">
              <w:rPr>
                <w:lang w:val="en-US"/>
              </w:rPr>
              <w:t>xx</w:t>
            </w:r>
            <w:r w:rsidR="0020679F">
              <w:rPr>
                <w:lang w:val="en-US"/>
              </w:rPr>
              <w:t>.0</w:t>
            </w:r>
            <w:r w:rsidR="00703082">
              <w:rPr>
                <w:lang w:val="en-US"/>
              </w:rPr>
              <w:t>5</w:t>
            </w:r>
            <w:r w:rsidR="0020679F">
              <w:rPr>
                <w:lang w:val="en-US"/>
              </w:rPr>
              <w:t>.22</w:t>
            </w:r>
            <w:r w:rsidR="006D0198">
              <w:rPr>
                <w:lang w:val="en-US"/>
              </w:rPr>
              <w:t>/1</w:t>
            </w:r>
            <w:r w:rsidR="0019174F">
              <w:rPr>
                <w:lang w:val="en-US"/>
              </w:rPr>
              <w:t>5</w:t>
            </w:r>
            <w:r w:rsidR="006D0198">
              <w:rPr>
                <w:lang w:val="en-US"/>
              </w:rPr>
              <w:t>.00</w:t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2BE51049" w:rsidR="00F64F1B" w:rsidRDefault="00F64F1B" w:rsidP="009156B9">
            <w:pPr>
              <w:pStyle w:val="Aufzhlungunnummeriert"/>
              <w:rPr>
                <w:lang w:val="en-US"/>
              </w:rPr>
            </w:pP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0C442A" w:rsidRPr="007F64AB" w14:paraId="51DB31B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5683079" w14:textId="2CAFF9CF" w:rsidR="000C442A" w:rsidRDefault="000C442A" w:rsidP="000C442A">
            <w:pPr>
              <w:pStyle w:val="Heading1"/>
              <w:rPr>
                <w:b w:val="0"/>
                <w:bCs/>
                <w:lang w:val="en-US"/>
              </w:rPr>
            </w:pPr>
            <w:r w:rsidRPr="000C442A">
              <w:rPr>
                <w:lang w:val="en-US"/>
              </w:rPr>
              <w:t>Modelling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186A00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8A745E3" w14:textId="77777777" w:rsidR="000C442A" w:rsidRPr="008808B7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30DEAC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</w:tr>
      <w:tr w:rsidR="0006247A" w:rsidRPr="0006247A" w14:paraId="71DCD4C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0777440" w14:textId="13615FF7" w:rsidR="0006247A" w:rsidRPr="009A1AB4" w:rsidRDefault="00A45D6B" w:rsidP="009A1AB4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A45D6B">
              <w:rPr>
                <w:b/>
                <w:bCs/>
                <w:lang w:val="en-US"/>
              </w:rPr>
              <w:t>Potential Evapotranspiration Calculation:</w:t>
            </w:r>
            <w:r>
              <w:rPr>
                <w:lang w:val="en-US"/>
              </w:rPr>
              <w:t xml:space="preserve"> </w:t>
            </w:r>
            <w:r w:rsidR="00340ABE">
              <w:rPr>
                <w:lang w:val="en-US"/>
              </w:rPr>
              <w:t xml:space="preserve">was calculated </w:t>
            </w:r>
            <w:r w:rsidR="00685000">
              <w:rPr>
                <w:lang w:val="en-US"/>
              </w:rPr>
              <w:t xml:space="preserve">with the </w:t>
            </w:r>
            <w:proofErr w:type="gramStart"/>
            <w:r w:rsidR="00685000">
              <w:rPr>
                <w:lang w:val="en-US"/>
              </w:rPr>
              <w:t>pet(</w:t>
            </w:r>
            <w:proofErr w:type="gramEnd"/>
            <w:r w:rsidR="00685000">
              <w:rPr>
                <w:lang w:val="en-US"/>
              </w:rPr>
              <w:t xml:space="preserve">) function. Pressure as parameter was obtained from the elevation data (see section below).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1B3B1DD" w14:textId="70E029E6" w:rsidR="0006247A" w:rsidRPr="0006247A" w:rsidRDefault="00DA509D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BB3371" w14:textId="77777777" w:rsidR="0006247A" w:rsidRPr="0006247A" w:rsidRDefault="0006247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09B14CD2" w14:textId="2F7AC758" w:rsidR="0006247A" w:rsidRPr="0006247A" w:rsidRDefault="005A48EB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27.05</w:t>
            </w:r>
          </w:p>
        </w:tc>
      </w:tr>
      <w:tr w:rsidR="00422393" w:rsidRPr="00393F5C" w14:paraId="2AA6B45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419014B" w14:textId="1C3E2ACC" w:rsidR="00197F2B" w:rsidRPr="007737F0" w:rsidRDefault="00B47B31" w:rsidP="00375C68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proofErr w:type="spellStart"/>
            <w:r w:rsidRPr="00375C68">
              <w:rPr>
                <w:b/>
                <w:bCs/>
                <w:lang w:val="en-US"/>
              </w:rPr>
              <w:t>Regriddin</w:t>
            </w:r>
            <w:r w:rsidR="00DA21A0">
              <w:rPr>
                <w:b/>
                <w:bCs/>
                <w:lang w:val="en-US"/>
              </w:rPr>
              <w:t>g</w:t>
            </w:r>
            <w:proofErr w:type="spellEnd"/>
            <w:r w:rsidRPr="00375C68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DC617E" w:rsidRPr="009E54C5">
              <w:rPr>
                <w:lang w:val="en-US"/>
              </w:rPr>
              <w:t xml:space="preserve">Elevation data was </w:t>
            </w:r>
            <w:r w:rsidR="00C87922" w:rsidRPr="009E54C5">
              <w:rPr>
                <w:lang w:val="en-US"/>
              </w:rPr>
              <w:t>acquired which is needed</w:t>
            </w:r>
            <w:r w:rsidR="00DC617E" w:rsidRPr="009E54C5">
              <w:rPr>
                <w:lang w:val="en-US"/>
              </w:rPr>
              <w:t xml:space="preserve"> for computing</w:t>
            </w:r>
            <w:r w:rsidR="00C87922" w:rsidRPr="009E54C5">
              <w:rPr>
                <w:lang w:val="en-US"/>
              </w:rPr>
              <w:t xml:space="preserve"> the</w:t>
            </w:r>
            <w:r w:rsidR="00DC617E" w:rsidRPr="009E54C5">
              <w:rPr>
                <w:lang w:val="en-US"/>
              </w:rPr>
              <w:t xml:space="preserve"> surface pressure within specific grid cells</w:t>
            </w:r>
            <w:r w:rsidR="00C87922" w:rsidRPr="009E54C5">
              <w:rPr>
                <w:lang w:val="en-US"/>
              </w:rPr>
              <w:t>. T</w:t>
            </w:r>
            <w:r w:rsidR="009E54C5" w:rsidRPr="009E54C5">
              <w:rPr>
                <w:lang w:val="en-US"/>
              </w:rPr>
              <w:t xml:space="preserve">he surface pressure is a </w:t>
            </w:r>
            <w:r w:rsidR="00DC617E" w:rsidRPr="009E54C5">
              <w:rPr>
                <w:lang w:val="en-US"/>
              </w:rPr>
              <w:t>parameter</w:t>
            </w:r>
            <w:r w:rsidR="009E54C5" w:rsidRPr="009E54C5">
              <w:rPr>
                <w:lang w:val="en-US"/>
              </w:rPr>
              <w:t xml:space="preserve"> to calculate </w:t>
            </w:r>
            <w:r w:rsidR="00DC617E" w:rsidRPr="009E54C5">
              <w:rPr>
                <w:lang w:val="en-US"/>
              </w:rPr>
              <w:t>PET (Potential Evapotranspiration)</w:t>
            </w:r>
            <w:r w:rsidR="009E54C5" w:rsidRPr="009E54C5">
              <w:rPr>
                <w:lang w:val="en-US"/>
              </w:rPr>
              <w:t xml:space="preserve"> with the </w:t>
            </w:r>
            <w:proofErr w:type="gramStart"/>
            <w:r w:rsidR="009E54C5" w:rsidRPr="009E54C5">
              <w:rPr>
                <w:lang w:val="en-US"/>
              </w:rPr>
              <w:t>pet(</w:t>
            </w:r>
            <w:proofErr w:type="gramEnd"/>
            <w:r w:rsidR="009E54C5" w:rsidRPr="009E54C5">
              <w:rPr>
                <w:lang w:val="en-US"/>
              </w:rPr>
              <w:t xml:space="preserve">) function. For the </w:t>
            </w:r>
            <w:proofErr w:type="spellStart"/>
            <w:r w:rsidR="009E54C5" w:rsidRPr="009E54C5">
              <w:rPr>
                <w:lang w:val="en-US"/>
              </w:rPr>
              <w:t>regridding</w:t>
            </w:r>
            <w:proofErr w:type="spellEnd"/>
            <w:r w:rsidR="009E54C5" w:rsidRPr="009E54C5">
              <w:rPr>
                <w:lang w:val="en-US"/>
              </w:rPr>
              <w:t xml:space="preserve"> t</w:t>
            </w:r>
            <w:r w:rsidR="00DC617E" w:rsidRPr="009E54C5">
              <w:rPr>
                <w:lang w:val="en-US"/>
              </w:rPr>
              <w:t xml:space="preserve">he ETOPO1-tif dataset was utilized. This dataset underwent </w:t>
            </w:r>
            <w:proofErr w:type="spellStart"/>
            <w:r w:rsidR="00DC617E" w:rsidRPr="009E54C5">
              <w:rPr>
                <w:lang w:val="en-US"/>
              </w:rPr>
              <w:t>regridding</w:t>
            </w:r>
            <w:proofErr w:type="spellEnd"/>
            <w:r w:rsidR="00DC617E" w:rsidRPr="009E54C5">
              <w:rPr>
                <w:lang w:val="en-US"/>
              </w:rPr>
              <w:t xml:space="preserve"> onto the CMIP6-NG </w:t>
            </w:r>
            <w:proofErr w:type="spellStart"/>
            <w:r w:rsidR="00DC617E" w:rsidRPr="009E54C5">
              <w:rPr>
                <w:lang w:val="en-US"/>
              </w:rPr>
              <w:t>NetCDF</w:t>
            </w:r>
            <w:proofErr w:type="spellEnd"/>
            <w:r w:rsidR="00DC617E" w:rsidRPr="009E54C5">
              <w:rPr>
                <w:lang w:val="en-US"/>
              </w:rPr>
              <w:t xml:space="preserve"> file using the </w:t>
            </w:r>
            <w:proofErr w:type="gramStart"/>
            <w:r w:rsidR="00DC617E" w:rsidRPr="009E54C5">
              <w:rPr>
                <w:lang w:val="en-US"/>
              </w:rPr>
              <w:t>terra::</w:t>
            </w:r>
            <w:proofErr w:type="gramEnd"/>
            <w:r w:rsidR="00DC617E" w:rsidRPr="009E54C5">
              <w:rPr>
                <w:lang w:val="en-US"/>
              </w:rPr>
              <w:t xml:space="preserve">raster function. Subsequently, a new </w:t>
            </w:r>
            <w:proofErr w:type="spellStart"/>
            <w:r w:rsidR="00DC617E" w:rsidRPr="009E54C5">
              <w:rPr>
                <w:lang w:val="en-US"/>
              </w:rPr>
              <w:t>NetCDF</w:t>
            </w:r>
            <w:proofErr w:type="spellEnd"/>
            <w:r w:rsidR="00DC617E" w:rsidRPr="009E54C5">
              <w:rPr>
                <w:lang w:val="en-US"/>
              </w:rPr>
              <w:t xml:space="preserve"> file was generated, incorporating the elevation data as a variable.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536FD0" w14:textId="4D85BBB1" w:rsidR="00422393" w:rsidRDefault="009E54C5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1F5690A" w14:textId="77777777" w:rsidR="00422393" w:rsidRPr="0006247A" w:rsidRDefault="00422393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0ECB5C75" w14:textId="56BDE07D" w:rsidR="00422393" w:rsidRDefault="009E54C5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26.05</w:t>
            </w:r>
          </w:p>
        </w:tc>
      </w:tr>
      <w:tr w:rsidR="00074D94" w:rsidRPr="009865C6" w14:paraId="48C390F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A7DF37E" w14:textId="694771A8" w:rsidR="009865C6" w:rsidRPr="003812AF" w:rsidRDefault="00E4140A" w:rsidP="005F5284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proofErr w:type="spellStart"/>
            <w:r w:rsidRPr="00E4140A">
              <w:rPr>
                <w:b/>
                <w:bCs/>
                <w:lang w:val="en-US"/>
              </w:rPr>
              <w:t>cwd</w:t>
            </w:r>
            <w:proofErr w:type="spellEnd"/>
            <w:r w:rsidRPr="00E4140A">
              <w:rPr>
                <w:b/>
                <w:bCs/>
                <w:lang w:val="en-US"/>
              </w:rPr>
              <w:t>/</w:t>
            </w:r>
            <w:proofErr w:type="spellStart"/>
            <w:r w:rsidRPr="00E4140A">
              <w:rPr>
                <w:b/>
                <w:bCs/>
                <w:lang w:val="en-US"/>
              </w:rPr>
              <w:t>pcwd</w:t>
            </w:r>
            <w:proofErr w:type="spellEnd"/>
            <w:r w:rsidRPr="00E4140A">
              <w:rPr>
                <w:b/>
                <w:bCs/>
                <w:lang w:val="en-US"/>
              </w:rPr>
              <w:t xml:space="preserve"> function:</w:t>
            </w:r>
            <w:r>
              <w:rPr>
                <w:lang w:val="en-US"/>
              </w:rPr>
              <w:t xml:space="preserve"> </w:t>
            </w:r>
            <w:r w:rsidR="00637C02" w:rsidRPr="00637C02">
              <w:rPr>
                <w:lang w:val="en-US"/>
              </w:rPr>
              <w:t>Should r</w:t>
            </w:r>
            <w:r w:rsidRPr="00637C02">
              <w:rPr>
                <w:lang w:val="en-US"/>
              </w:rPr>
              <w:t>eturn</w:t>
            </w:r>
            <w:r w:rsidR="00637C02" w:rsidRPr="00637C02">
              <w:rPr>
                <w:lang w:val="en-US"/>
              </w:rPr>
              <w:t xml:space="preserve"> in the end</w:t>
            </w:r>
            <w:r w:rsidRPr="00637C02">
              <w:rPr>
                <w:lang w:val="en-US"/>
              </w:rPr>
              <w:t xml:space="preserve"> the </w:t>
            </w:r>
            <w:proofErr w:type="spellStart"/>
            <w:r w:rsidRPr="00637C02">
              <w:rPr>
                <w:lang w:val="en-US"/>
              </w:rPr>
              <w:t>cwd</w:t>
            </w:r>
            <w:proofErr w:type="spellEnd"/>
            <w:r w:rsidRPr="00637C02">
              <w:rPr>
                <w:lang w:val="en-US"/>
              </w:rPr>
              <w:t xml:space="preserve"> and </w:t>
            </w:r>
            <w:proofErr w:type="spellStart"/>
            <w:r w:rsidRPr="00637C02">
              <w:rPr>
                <w:lang w:val="en-US"/>
              </w:rPr>
              <w:t>pcwd</w:t>
            </w:r>
            <w:proofErr w:type="spellEnd"/>
            <w:r w:rsidRPr="00637C02">
              <w:rPr>
                <w:lang w:val="en-US"/>
              </w:rPr>
              <w:t xml:space="preserve"> timeseries</w:t>
            </w:r>
            <w:r w:rsidR="00B92815" w:rsidRPr="00637C02">
              <w:rPr>
                <w:lang w:val="en-US"/>
              </w:rPr>
              <w:t xml:space="preserve"> as a </w:t>
            </w:r>
            <w:r w:rsidR="003812AF" w:rsidRPr="00637C02">
              <w:rPr>
                <w:lang w:val="en-US"/>
              </w:rPr>
              <w:t xml:space="preserve">nested </w:t>
            </w:r>
            <w:proofErr w:type="spellStart"/>
            <w:r w:rsidR="00B92815" w:rsidRPr="00637C02">
              <w:rPr>
                <w:lang w:val="en-US"/>
              </w:rPr>
              <w:t>dataframe</w:t>
            </w:r>
            <w:proofErr w:type="spellEnd"/>
            <w:r w:rsidR="003812AF" w:rsidRPr="00637C02">
              <w:rPr>
                <w:lang w:val="en-US"/>
              </w:rPr>
              <w:t>:</w:t>
            </w:r>
            <w:r w:rsidR="003812AF">
              <w:rPr>
                <w:lang w:val="en-US"/>
              </w:rPr>
              <w:t xml:space="preserve"> </w:t>
            </w:r>
            <w:r w:rsidR="000703A5" w:rsidRPr="003812AF">
              <w:rPr>
                <w:lang w:val="en-US"/>
              </w:rPr>
              <w:t xml:space="preserve">longitude/latitude </w:t>
            </w:r>
            <w:r w:rsidR="003812AF">
              <w:rPr>
                <w:lang w:val="en-US"/>
              </w:rPr>
              <w:t xml:space="preserve">should be in separate </w:t>
            </w:r>
            <w:r w:rsidR="005E72F6">
              <w:rPr>
                <w:lang w:val="en-US"/>
              </w:rPr>
              <w:t xml:space="preserve">columns, while the </w:t>
            </w:r>
            <w:proofErr w:type="spellStart"/>
            <w:r w:rsidR="005E72F6">
              <w:rPr>
                <w:lang w:val="en-US"/>
              </w:rPr>
              <w:t>gridcells</w:t>
            </w:r>
            <w:proofErr w:type="spellEnd"/>
            <w:r w:rsidR="005E72F6">
              <w:rPr>
                <w:lang w:val="en-US"/>
              </w:rPr>
              <w:t xml:space="preserve"> in rows contain in another column the nested </w:t>
            </w:r>
            <w:r w:rsidR="00AD76AE">
              <w:rPr>
                <w:lang w:val="en-US"/>
              </w:rPr>
              <w:t>time</w:t>
            </w:r>
            <w:r w:rsidR="00637C02">
              <w:rPr>
                <w:lang w:val="en-US"/>
              </w:rPr>
              <w:t>-series</w:t>
            </w:r>
            <w:r w:rsidR="00A04544">
              <w:rPr>
                <w:lang w:val="en-US"/>
              </w:rPr>
              <w:t>. The daily values but also the annual maxima should be returned.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CF2EB15" w14:textId="67D036E3" w:rsidR="00074D94" w:rsidRPr="009865C6" w:rsidRDefault="00114D96" w:rsidP="00D41D9F">
            <w:pPr>
              <w:pStyle w:val="FormularZustndig"/>
            </w:pPr>
            <w: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E317B51" w14:textId="77777777" w:rsidR="00074D94" w:rsidRPr="009865C6" w:rsidRDefault="00074D94" w:rsidP="00D41D9F">
            <w:pPr>
              <w:pStyle w:val="FormularZustndig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0B54A17B" w14:textId="13A1B2F9" w:rsidR="00074D94" w:rsidRPr="009865C6" w:rsidRDefault="00637491" w:rsidP="00D41D9F">
            <w:pPr>
              <w:pStyle w:val="FormularZustndig"/>
            </w:pPr>
            <w:r>
              <w:t>1</w:t>
            </w:r>
            <w:r w:rsidR="00472604">
              <w:t>4</w:t>
            </w:r>
            <w:r>
              <w:t>.05</w:t>
            </w:r>
          </w:p>
        </w:tc>
      </w:tr>
      <w:tr w:rsidR="000863B4" w:rsidRPr="000863B4" w14:paraId="6CEF777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4E914F6" w14:textId="4790E2FD" w:rsidR="000863B4" w:rsidRPr="00E4140A" w:rsidRDefault="000863B4" w:rsidP="005F5284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map2tidy: </w:t>
            </w:r>
            <w:r w:rsidR="008D2261" w:rsidRPr="00080E8F">
              <w:rPr>
                <w:lang w:val="en-US"/>
              </w:rPr>
              <w:t xml:space="preserve">There were several </w:t>
            </w:r>
            <w:r w:rsidR="00080E8F" w:rsidRPr="00080E8F">
              <w:rPr>
                <w:lang w:val="en-US"/>
              </w:rPr>
              <w:t>bugfixes made in the map2tidy function. The function works now for the cmip6 data.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D5EDCB" w14:textId="0EFC2D8B" w:rsidR="000863B4" w:rsidRPr="000863B4" w:rsidRDefault="000863B4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6106912" w14:textId="77777777" w:rsidR="000863B4" w:rsidRPr="000863B4" w:rsidRDefault="000863B4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E9BE00E" w14:textId="164B93A2" w:rsidR="000863B4" w:rsidRPr="000863B4" w:rsidRDefault="00DA509D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29.05</w:t>
            </w:r>
          </w:p>
        </w:tc>
      </w:tr>
      <w:tr w:rsidR="009A3F22" w:rsidRPr="006C6435" w14:paraId="6E44FA2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0D7D694" w14:textId="086FC848" w:rsidR="009A3F22" w:rsidRDefault="009A3F22" w:rsidP="0038043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Workflow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4FBDAA" w14:textId="77777777" w:rsidR="009A3F22" w:rsidRPr="003256C9" w:rsidRDefault="009A3F2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52BEAB1" w14:textId="77777777" w:rsidR="009A3F22" w:rsidRPr="003256C9" w:rsidRDefault="009A3F2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0D74A29" w14:textId="77777777" w:rsidR="009A3F22" w:rsidRPr="003256C9" w:rsidRDefault="009A3F22" w:rsidP="00D41D9F">
            <w:pPr>
              <w:pStyle w:val="FormularZustndig"/>
              <w:rPr>
                <w:lang w:val="en-GB"/>
              </w:rPr>
            </w:pPr>
          </w:p>
        </w:tc>
      </w:tr>
      <w:tr w:rsidR="00A244CD" w:rsidRPr="00393F5C" w14:paraId="64D0AD1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9C02130" w14:textId="653931E6" w:rsidR="00A244CD" w:rsidRPr="00A244CD" w:rsidRDefault="00FF466B" w:rsidP="0038043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BC5B32">
              <w:rPr>
                <w:b/>
                <w:bCs/>
                <w:lang w:val="en-US"/>
              </w:rPr>
              <w:t>Test:</w:t>
            </w:r>
            <w:r>
              <w:rPr>
                <w:lang w:val="en-US"/>
              </w:rPr>
              <w:t xml:space="preserve"> </w:t>
            </w:r>
            <w:r w:rsidR="00BC5B32" w:rsidRPr="00BC5B32">
              <w:rPr>
                <w:lang w:val="en-US"/>
              </w:rPr>
              <w:t>To verify the functionality of the workflow, the code should initially be executed for a single longitudinal band.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AC5F2B2" w14:textId="7EB7E009" w:rsidR="00A244CD" w:rsidRDefault="00DE37C5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6FC905F" w14:textId="77777777" w:rsidR="00A244CD" w:rsidRPr="003256C9" w:rsidRDefault="00A244C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23B3798" w14:textId="4FE68C3D" w:rsidR="00A244CD" w:rsidRDefault="00DE37C5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19.05</w:t>
            </w:r>
          </w:p>
        </w:tc>
      </w:tr>
      <w:tr w:rsidR="00C3327F" w:rsidRPr="00C3327F" w14:paraId="2159F3B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27F4CA5" w14:textId="6CB2474D" w:rsidR="00C3327F" w:rsidRPr="00BC5B32" w:rsidRDefault="00C3327F" w:rsidP="0038043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Github</w:t>
            </w:r>
            <w:proofErr w:type="spellEnd"/>
            <w:r>
              <w:rPr>
                <w:b/>
                <w:bCs/>
                <w:lang w:val="en-US"/>
              </w:rPr>
              <w:t xml:space="preserve"> Issue: </w:t>
            </w:r>
            <w:r w:rsidRPr="00C3327F">
              <w:rPr>
                <w:lang w:val="en-US"/>
              </w:rPr>
              <w:t xml:space="preserve">There is an issue with my </w:t>
            </w:r>
            <w:proofErr w:type="spellStart"/>
            <w:r w:rsidRPr="00C3327F">
              <w:rPr>
                <w:lang w:val="en-US"/>
              </w:rPr>
              <w:t>github</w:t>
            </w:r>
            <w:proofErr w:type="spellEnd"/>
            <w:r w:rsidRPr="00C3327F">
              <w:rPr>
                <w:lang w:val="en-US"/>
              </w:rPr>
              <w:t xml:space="preserve">. I cannot push to the </w:t>
            </w:r>
            <w:proofErr w:type="spellStart"/>
            <w:r w:rsidRPr="00C3327F">
              <w:rPr>
                <w:lang w:val="en-US"/>
              </w:rPr>
              <w:t>cwd_global</w:t>
            </w:r>
            <w:proofErr w:type="spellEnd"/>
            <w:r w:rsidRPr="00C3327F">
              <w:rPr>
                <w:lang w:val="en-US"/>
              </w:rPr>
              <w:t xml:space="preserve"> repo. This problem needs to be solved.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AC0CA3" w14:textId="0E664A04" w:rsidR="00C3327F" w:rsidRDefault="00C3327F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B6DB9FC" w14:textId="77777777" w:rsidR="00C3327F" w:rsidRPr="003256C9" w:rsidRDefault="00C3327F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B84D130" w14:textId="77777777" w:rsidR="00C3327F" w:rsidRDefault="00C3327F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2A15B4F4" w14:textId="6F44BFDD" w:rsidR="00594EFF" w:rsidRPr="007737F0" w:rsidRDefault="00594EFF" w:rsidP="0059325C">
      <w:pPr>
        <w:pStyle w:val="Fliesstext"/>
        <w:rPr>
          <w:lang w:val="en-US"/>
        </w:rPr>
      </w:pPr>
    </w:p>
    <w:sectPr w:rsidR="00594EFF" w:rsidRPr="007737F0" w:rsidSect="00E4424B">
      <w:headerReference w:type="default" r:id="rId11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42783" w14:textId="77777777" w:rsidR="00995941" w:rsidRDefault="00995941">
      <w:r>
        <w:separator/>
      </w:r>
    </w:p>
    <w:p w14:paraId="5B1CA23B" w14:textId="77777777" w:rsidR="00995941" w:rsidRDefault="00995941"/>
    <w:p w14:paraId="7488A2DF" w14:textId="77777777" w:rsidR="00995941" w:rsidRDefault="00995941"/>
  </w:endnote>
  <w:endnote w:type="continuationSeparator" w:id="0">
    <w:p w14:paraId="1BBAE079" w14:textId="77777777" w:rsidR="00995941" w:rsidRDefault="00995941">
      <w:r>
        <w:continuationSeparator/>
      </w:r>
    </w:p>
    <w:p w14:paraId="6B4233B5" w14:textId="77777777" w:rsidR="00995941" w:rsidRDefault="00995941"/>
    <w:p w14:paraId="65C697F8" w14:textId="77777777" w:rsidR="00995941" w:rsidRDefault="009959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D778" w14:textId="77777777" w:rsidR="00995941" w:rsidRDefault="00995941">
      <w:r>
        <w:separator/>
      </w:r>
    </w:p>
    <w:p w14:paraId="1E46F06F" w14:textId="77777777" w:rsidR="00995941" w:rsidRDefault="00995941"/>
    <w:p w14:paraId="2282A400" w14:textId="77777777" w:rsidR="00995941" w:rsidRDefault="00995941"/>
  </w:footnote>
  <w:footnote w:type="continuationSeparator" w:id="0">
    <w:p w14:paraId="38E3A5C5" w14:textId="77777777" w:rsidR="00995941" w:rsidRDefault="00995941">
      <w:r>
        <w:continuationSeparator/>
      </w:r>
    </w:p>
    <w:p w14:paraId="105B4252" w14:textId="77777777" w:rsidR="00995941" w:rsidRDefault="00995941"/>
    <w:p w14:paraId="180C0FC5" w14:textId="77777777" w:rsidR="00995941" w:rsidRDefault="009959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0293CE7F" w:rsidR="00C209B0" w:rsidRPr="005E5A1B" w:rsidRDefault="007A65E0" w:rsidP="00417911">
          <w:pPr>
            <w:pStyle w:val="BeKopfFusslinks"/>
          </w:pPr>
          <w:r>
            <w:t>2</w:t>
          </w:r>
          <w:r w:rsidR="00C55698">
            <w:t>1</w:t>
          </w:r>
          <w:r w:rsidR="00464924">
            <w:t>.</w:t>
          </w:r>
          <w:r w:rsidR="00C25FEE">
            <w:t>0</w:t>
          </w:r>
          <w:r w:rsidR="00C55698">
            <w:t>5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proofErr w:type="gramStart"/>
          <w:r>
            <w:t>Bachelor</w:t>
          </w:r>
          <w:r w:rsidR="008B2EA5">
            <w:t xml:space="preserve"> Thesis</w:t>
          </w:r>
          <w:proofErr w:type="gramEnd"/>
        </w:p>
        <w:p w14:paraId="63EA7235" w14:textId="016B7D6D" w:rsidR="00C039A0" w:rsidRPr="00C77E4E" w:rsidRDefault="008B2EA5" w:rsidP="00FD4A11">
          <w:pPr>
            <w:pStyle w:val="BeKopfFusslinks"/>
          </w:pPr>
          <w:proofErr w:type="spellStart"/>
          <w:r>
            <w:t>Discussion</w:t>
          </w:r>
          <w:proofErr w:type="spellEnd"/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0CF8269F"/>
    <w:multiLevelType w:val="hybridMultilevel"/>
    <w:tmpl w:val="F45057E0"/>
    <w:lvl w:ilvl="0" w:tplc="45C06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03338"/>
    <w:multiLevelType w:val="multilevel"/>
    <w:tmpl w:val="5220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099B"/>
    <w:multiLevelType w:val="hybridMultilevel"/>
    <w:tmpl w:val="330A66B0"/>
    <w:lvl w:ilvl="0" w:tplc="1CC4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5A48"/>
    <w:multiLevelType w:val="multilevel"/>
    <w:tmpl w:val="50D2DC1A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12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92B46"/>
    <w:multiLevelType w:val="multilevel"/>
    <w:tmpl w:val="9F98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7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6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12"/>
  </w:num>
  <w:num w:numId="5" w16cid:durableId="2116442605">
    <w:abstractNumId w:val="17"/>
  </w:num>
  <w:num w:numId="6" w16cid:durableId="1468741932">
    <w:abstractNumId w:val="11"/>
  </w:num>
  <w:num w:numId="7" w16cid:durableId="1262759236">
    <w:abstractNumId w:val="10"/>
  </w:num>
  <w:num w:numId="8" w16cid:durableId="1839347416">
    <w:abstractNumId w:val="0"/>
  </w:num>
  <w:num w:numId="9" w16cid:durableId="1765371792">
    <w:abstractNumId w:val="7"/>
  </w:num>
  <w:num w:numId="10" w16cid:durableId="500701148">
    <w:abstractNumId w:val="15"/>
  </w:num>
  <w:num w:numId="11" w16cid:durableId="401291677">
    <w:abstractNumId w:val="9"/>
  </w:num>
  <w:num w:numId="12" w16cid:durableId="1147741757">
    <w:abstractNumId w:val="6"/>
  </w:num>
  <w:num w:numId="13" w16cid:durableId="2031292439">
    <w:abstractNumId w:val="1"/>
  </w:num>
  <w:num w:numId="14" w16cid:durableId="1115563503">
    <w:abstractNumId w:val="13"/>
  </w:num>
  <w:num w:numId="15" w16cid:durableId="1426414768">
    <w:abstractNumId w:val="11"/>
  </w:num>
  <w:num w:numId="16" w16cid:durableId="125004340">
    <w:abstractNumId w:val="11"/>
  </w:num>
  <w:num w:numId="17" w16cid:durableId="1158839563">
    <w:abstractNumId w:val="11"/>
  </w:num>
  <w:num w:numId="18" w16cid:durableId="1754738153">
    <w:abstractNumId w:val="11"/>
  </w:num>
  <w:num w:numId="19" w16cid:durableId="1778789260">
    <w:abstractNumId w:val="11"/>
  </w:num>
  <w:num w:numId="20" w16cid:durableId="1806384216">
    <w:abstractNumId w:val="11"/>
  </w:num>
  <w:num w:numId="21" w16cid:durableId="1885021080">
    <w:abstractNumId w:val="11"/>
  </w:num>
  <w:num w:numId="22" w16cid:durableId="123500039">
    <w:abstractNumId w:val="4"/>
  </w:num>
  <w:num w:numId="23" w16cid:durableId="1170757381">
    <w:abstractNumId w:val="11"/>
  </w:num>
  <w:num w:numId="24" w16cid:durableId="471365590">
    <w:abstractNumId w:val="8"/>
  </w:num>
  <w:num w:numId="25" w16cid:durableId="67584523">
    <w:abstractNumId w:val="11"/>
  </w:num>
  <w:num w:numId="26" w16cid:durableId="750004972">
    <w:abstractNumId w:val="5"/>
  </w:num>
  <w:num w:numId="27" w16cid:durableId="121878622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249F"/>
    <w:rsid w:val="00003A5F"/>
    <w:rsid w:val="00004178"/>
    <w:rsid w:val="00006D3C"/>
    <w:rsid w:val="00007832"/>
    <w:rsid w:val="00007B57"/>
    <w:rsid w:val="00012BAC"/>
    <w:rsid w:val="00013F14"/>
    <w:rsid w:val="0001795E"/>
    <w:rsid w:val="000179D3"/>
    <w:rsid w:val="00017BD0"/>
    <w:rsid w:val="00020F14"/>
    <w:rsid w:val="0002311D"/>
    <w:rsid w:val="00023F46"/>
    <w:rsid w:val="00025F4C"/>
    <w:rsid w:val="0002632B"/>
    <w:rsid w:val="000266E6"/>
    <w:rsid w:val="00027A2E"/>
    <w:rsid w:val="000338C5"/>
    <w:rsid w:val="00033B14"/>
    <w:rsid w:val="00033D51"/>
    <w:rsid w:val="00034182"/>
    <w:rsid w:val="000357ED"/>
    <w:rsid w:val="000368E1"/>
    <w:rsid w:val="000378F2"/>
    <w:rsid w:val="000420B8"/>
    <w:rsid w:val="00042A36"/>
    <w:rsid w:val="00042B0F"/>
    <w:rsid w:val="00042B96"/>
    <w:rsid w:val="00042DB5"/>
    <w:rsid w:val="00043DE0"/>
    <w:rsid w:val="00044DD7"/>
    <w:rsid w:val="00047032"/>
    <w:rsid w:val="0005281D"/>
    <w:rsid w:val="000530BD"/>
    <w:rsid w:val="00053A17"/>
    <w:rsid w:val="00054ED5"/>
    <w:rsid w:val="00055049"/>
    <w:rsid w:val="00055B75"/>
    <w:rsid w:val="00056571"/>
    <w:rsid w:val="00057AA1"/>
    <w:rsid w:val="00061477"/>
    <w:rsid w:val="00061A22"/>
    <w:rsid w:val="0006247A"/>
    <w:rsid w:val="00063ED6"/>
    <w:rsid w:val="00063F59"/>
    <w:rsid w:val="00065883"/>
    <w:rsid w:val="000703A5"/>
    <w:rsid w:val="00070751"/>
    <w:rsid w:val="00070838"/>
    <w:rsid w:val="00071964"/>
    <w:rsid w:val="00073697"/>
    <w:rsid w:val="00074048"/>
    <w:rsid w:val="00074773"/>
    <w:rsid w:val="00074D94"/>
    <w:rsid w:val="00077D03"/>
    <w:rsid w:val="000800FD"/>
    <w:rsid w:val="00080A36"/>
    <w:rsid w:val="00080E8F"/>
    <w:rsid w:val="000813B2"/>
    <w:rsid w:val="0008620F"/>
    <w:rsid w:val="000863B4"/>
    <w:rsid w:val="00086BCC"/>
    <w:rsid w:val="00090D36"/>
    <w:rsid w:val="00093104"/>
    <w:rsid w:val="00093B17"/>
    <w:rsid w:val="00094130"/>
    <w:rsid w:val="0009424A"/>
    <w:rsid w:val="0009476A"/>
    <w:rsid w:val="00095049"/>
    <w:rsid w:val="00096E27"/>
    <w:rsid w:val="000B057C"/>
    <w:rsid w:val="000B10FC"/>
    <w:rsid w:val="000B1BC3"/>
    <w:rsid w:val="000B1FC3"/>
    <w:rsid w:val="000B3E2D"/>
    <w:rsid w:val="000B46B2"/>
    <w:rsid w:val="000B56DB"/>
    <w:rsid w:val="000B7422"/>
    <w:rsid w:val="000B7927"/>
    <w:rsid w:val="000C13D8"/>
    <w:rsid w:val="000C1839"/>
    <w:rsid w:val="000C442A"/>
    <w:rsid w:val="000C4550"/>
    <w:rsid w:val="000C47BE"/>
    <w:rsid w:val="000C4C3D"/>
    <w:rsid w:val="000C5726"/>
    <w:rsid w:val="000C5D7E"/>
    <w:rsid w:val="000C6443"/>
    <w:rsid w:val="000C6B7F"/>
    <w:rsid w:val="000D406B"/>
    <w:rsid w:val="000D470E"/>
    <w:rsid w:val="000D4E4A"/>
    <w:rsid w:val="000D6D91"/>
    <w:rsid w:val="000D6DEE"/>
    <w:rsid w:val="000E04F8"/>
    <w:rsid w:val="000E3CF1"/>
    <w:rsid w:val="000E3D4B"/>
    <w:rsid w:val="000E4672"/>
    <w:rsid w:val="000E46FB"/>
    <w:rsid w:val="000E7FF8"/>
    <w:rsid w:val="000F08CA"/>
    <w:rsid w:val="000F264B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0A3"/>
    <w:rsid w:val="00107938"/>
    <w:rsid w:val="00110456"/>
    <w:rsid w:val="00110BF6"/>
    <w:rsid w:val="001119B4"/>
    <w:rsid w:val="00112FB5"/>
    <w:rsid w:val="00113827"/>
    <w:rsid w:val="00114070"/>
    <w:rsid w:val="00114D96"/>
    <w:rsid w:val="00116638"/>
    <w:rsid w:val="0011744F"/>
    <w:rsid w:val="00117603"/>
    <w:rsid w:val="00120DC8"/>
    <w:rsid w:val="00121D5A"/>
    <w:rsid w:val="00122214"/>
    <w:rsid w:val="00122CDC"/>
    <w:rsid w:val="00122DE2"/>
    <w:rsid w:val="00123670"/>
    <w:rsid w:val="00125113"/>
    <w:rsid w:val="00125E1A"/>
    <w:rsid w:val="00126206"/>
    <w:rsid w:val="00127231"/>
    <w:rsid w:val="00130CFC"/>
    <w:rsid w:val="0013281D"/>
    <w:rsid w:val="001329BA"/>
    <w:rsid w:val="00132ABD"/>
    <w:rsid w:val="00133329"/>
    <w:rsid w:val="0013520F"/>
    <w:rsid w:val="00136506"/>
    <w:rsid w:val="00136897"/>
    <w:rsid w:val="0014268B"/>
    <w:rsid w:val="00142F9F"/>
    <w:rsid w:val="00143FD4"/>
    <w:rsid w:val="001459B2"/>
    <w:rsid w:val="00145D32"/>
    <w:rsid w:val="0014615F"/>
    <w:rsid w:val="00150F38"/>
    <w:rsid w:val="00151717"/>
    <w:rsid w:val="0015261F"/>
    <w:rsid w:val="00152C77"/>
    <w:rsid w:val="00152D39"/>
    <w:rsid w:val="00155ED4"/>
    <w:rsid w:val="00156311"/>
    <w:rsid w:val="00157357"/>
    <w:rsid w:val="001602E9"/>
    <w:rsid w:val="001614B2"/>
    <w:rsid w:val="00161F45"/>
    <w:rsid w:val="00162481"/>
    <w:rsid w:val="0016298D"/>
    <w:rsid w:val="001640A9"/>
    <w:rsid w:val="00165128"/>
    <w:rsid w:val="00165E5A"/>
    <w:rsid w:val="00166D13"/>
    <w:rsid w:val="00170630"/>
    <w:rsid w:val="0017134B"/>
    <w:rsid w:val="00171DEA"/>
    <w:rsid w:val="00172005"/>
    <w:rsid w:val="00173314"/>
    <w:rsid w:val="00174E80"/>
    <w:rsid w:val="0017523B"/>
    <w:rsid w:val="00175625"/>
    <w:rsid w:val="00180503"/>
    <w:rsid w:val="00180E8C"/>
    <w:rsid w:val="001811BC"/>
    <w:rsid w:val="00181BEE"/>
    <w:rsid w:val="00182B8C"/>
    <w:rsid w:val="00183FA5"/>
    <w:rsid w:val="00186468"/>
    <w:rsid w:val="00186C69"/>
    <w:rsid w:val="0019174F"/>
    <w:rsid w:val="00191CF0"/>
    <w:rsid w:val="001924CF"/>
    <w:rsid w:val="00192613"/>
    <w:rsid w:val="00195179"/>
    <w:rsid w:val="00195738"/>
    <w:rsid w:val="0019714B"/>
    <w:rsid w:val="00197520"/>
    <w:rsid w:val="00197F2B"/>
    <w:rsid w:val="001A04E5"/>
    <w:rsid w:val="001A07D9"/>
    <w:rsid w:val="001A383D"/>
    <w:rsid w:val="001A50C4"/>
    <w:rsid w:val="001A5459"/>
    <w:rsid w:val="001A76CC"/>
    <w:rsid w:val="001A7A45"/>
    <w:rsid w:val="001A7F35"/>
    <w:rsid w:val="001B048A"/>
    <w:rsid w:val="001B2095"/>
    <w:rsid w:val="001B2406"/>
    <w:rsid w:val="001B31AD"/>
    <w:rsid w:val="001B6DAE"/>
    <w:rsid w:val="001B7A7C"/>
    <w:rsid w:val="001B7B5E"/>
    <w:rsid w:val="001B7D7E"/>
    <w:rsid w:val="001C0CC6"/>
    <w:rsid w:val="001C1FE2"/>
    <w:rsid w:val="001C3E46"/>
    <w:rsid w:val="001C4785"/>
    <w:rsid w:val="001C5062"/>
    <w:rsid w:val="001C6580"/>
    <w:rsid w:val="001D1E2B"/>
    <w:rsid w:val="001D3161"/>
    <w:rsid w:val="001D3252"/>
    <w:rsid w:val="001D4E40"/>
    <w:rsid w:val="001D51D3"/>
    <w:rsid w:val="001D6211"/>
    <w:rsid w:val="001D6FD0"/>
    <w:rsid w:val="001D7079"/>
    <w:rsid w:val="001E0501"/>
    <w:rsid w:val="001E0711"/>
    <w:rsid w:val="001E0EF5"/>
    <w:rsid w:val="001E160E"/>
    <w:rsid w:val="001E1CE7"/>
    <w:rsid w:val="001E4224"/>
    <w:rsid w:val="001E5408"/>
    <w:rsid w:val="001E5B8C"/>
    <w:rsid w:val="001E6913"/>
    <w:rsid w:val="001F01D2"/>
    <w:rsid w:val="001F0B95"/>
    <w:rsid w:val="001F3B1E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523D"/>
    <w:rsid w:val="00205772"/>
    <w:rsid w:val="00206257"/>
    <w:rsid w:val="00206726"/>
    <w:rsid w:val="0020679F"/>
    <w:rsid w:val="00210E03"/>
    <w:rsid w:val="002113EB"/>
    <w:rsid w:val="002117C5"/>
    <w:rsid w:val="00212CE1"/>
    <w:rsid w:val="00213F33"/>
    <w:rsid w:val="002141C1"/>
    <w:rsid w:val="00215403"/>
    <w:rsid w:val="002156E1"/>
    <w:rsid w:val="00216DDD"/>
    <w:rsid w:val="00217F7D"/>
    <w:rsid w:val="00220C42"/>
    <w:rsid w:val="00220EC3"/>
    <w:rsid w:val="002237BE"/>
    <w:rsid w:val="002275C5"/>
    <w:rsid w:val="00227A53"/>
    <w:rsid w:val="00230CBC"/>
    <w:rsid w:val="00230D54"/>
    <w:rsid w:val="002324C2"/>
    <w:rsid w:val="00233333"/>
    <w:rsid w:val="00233D8F"/>
    <w:rsid w:val="002345B5"/>
    <w:rsid w:val="00234835"/>
    <w:rsid w:val="002348C0"/>
    <w:rsid w:val="00235A42"/>
    <w:rsid w:val="002367E8"/>
    <w:rsid w:val="002371FB"/>
    <w:rsid w:val="002375EC"/>
    <w:rsid w:val="00237611"/>
    <w:rsid w:val="00240016"/>
    <w:rsid w:val="00240904"/>
    <w:rsid w:val="00242414"/>
    <w:rsid w:val="00243536"/>
    <w:rsid w:val="0024375C"/>
    <w:rsid w:val="00243A4B"/>
    <w:rsid w:val="00243EDC"/>
    <w:rsid w:val="0024440F"/>
    <w:rsid w:val="00244E9C"/>
    <w:rsid w:val="00245109"/>
    <w:rsid w:val="00246F6A"/>
    <w:rsid w:val="002505F6"/>
    <w:rsid w:val="00251CEC"/>
    <w:rsid w:val="0025265D"/>
    <w:rsid w:val="0025334D"/>
    <w:rsid w:val="0025360B"/>
    <w:rsid w:val="00253C2B"/>
    <w:rsid w:val="00257A25"/>
    <w:rsid w:val="00260343"/>
    <w:rsid w:val="00260E25"/>
    <w:rsid w:val="0026184A"/>
    <w:rsid w:val="002630B8"/>
    <w:rsid w:val="00267080"/>
    <w:rsid w:val="002676E5"/>
    <w:rsid w:val="00270030"/>
    <w:rsid w:val="002716E6"/>
    <w:rsid w:val="00271D12"/>
    <w:rsid w:val="002724A7"/>
    <w:rsid w:val="00274E93"/>
    <w:rsid w:val="0027564D"/>
    <w:rsid w:val="002759C8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2628"/>
    <w:rsid w:val="002A4764"/>
    <w:rsid w:val="002A4F16"/>
    <w:rsid w:val="002A4F5B"/>
    <w:rsid w:val="002A5636"/>
    <w:rsid w:val="002A568F"/>
    <w:rsid w:val="002A701A"/>
    <w:rsid w:val="002A75FF"/>
    <w:rsid w:val="002B10B0"/>
    <w:rsid w:val="002B1476"/>
    <w:rsid w:val="002B192D"/>
    <w:rsid w:val="002B1DD0"/>
    <w:rsid w:val="002C0F39"/>
    <w:rsid w:val="002C27F7"/>
    <w:rsid w:val="002C451A"/>
    <w:rsid w:val="002C5EFC"/>
    <w:rsid w:val="002C5FA2"/>
    <w:rsid w:val="002C607C"/>
    <w:rsid w:val="002D0444"/>
    <w:rsid w:val="002D103C"/>
    <w:rsid w:val="002D1699"/>
    <w:rsid w:val="002D4923"/>
    <w:rsid w:val="002D5B17"/>
    <w:rsid w:val="002D6399"/>
    <w:rsid w:val="002D6D5F"/>
    <w:rsid w:val="002D79D2"/>
    <w:rsid w:val="002E0CD7"/>
    <w:rsid w:val="002E0EE1"/>
    <w:rsid w:val="002E1D5F"/>
    <w:rsid w:val="002E40C9"/>
    <w:rsid w:val="002E5AA6"/>
    <w:rsid w:val="002E5BFB"/>
    <w:rsid w:val="002E6E26"/>
    <w:rsid w:val="002E7F90"/>
    <w:rsid w:val="002F109B"/>
    <w:rsid w:val="002F11C9"/>
    <w:rsid w:val="002F1E4B"/>
    <w:rsid w:val="002F26FB"/>
    <w:rsid w:val="002F3ADC"/>
    <w:rsid w:val="002F3E7F"/>
    <w:rsid w:val="002F4589"/>
    <w:rsid w:val="002F49B9"/>
    <w:rsid w:val="002F4D1F"/>
    <w:rsid w:val="002F58AF"/>
    <w:rsid w:val="002F5C0E"/>
    <w:rsid w:val="002F5F68"/>
    <w:rsid w:val="002F655D"/>
    <w:rsid w:val="002F6804"/>
    <w:rsid w:val="00300AB3"/>
    <w:rsid w:val="003018CC"/>
    <w:rsid w:val="00301B47"/>
    <w:rsid w:val="003022E8"/>
    <w:rsid w:val="003023DE"/>
    <w:rsid w:val="003030BF"/>
    <w:rsid w:val="003032A8"/>
    <w:rsid w:val="00306083"/>
    <w:rsid w:val="003077C5"/>
    <w:rsid w:val="00310A4F"/>
    <w:rsid w:val="00310FE3"/>
    <w:rsid w:val="0031233F"/>
    <w:rsid w:val="00312E1E"/>
    <w:rsid w:val="003131CF"/>
    <w:rsid w:val="00313B22"/>
    <w:rsid w:val="00313E5A"/>
    <w:rsid w:val="00314491"/>
    <w:rsid w:val="00314494"/>
    <w:rsid w:val="00314BA8"/>
    <w:rsid w:val="0031529C"/>
    <w:rsid w:val="00316B2D"/>
    <w:rsid w:val="00316F90"/>
    <w:rsid w:val="003203F4"/>
    <w:rsid w:val="003207AB"/>
    <w:rsid w:val="00321AD7"/>
    <w:rsid w:val="003245EA"/>
    <w:rsid w:val="00324F7B"/>
    <w:rsid w:val="003256C9"/>
    <w:rsid w:val="0032688F"/>
    <w:rsid w:val="003273CB"/>
    <w:rsid w:val="00327F7F"/>
    <w:rsid w:val="00333D2E"/>
    <w:rsid w:val="0033570C"/>
    <w:rsid w:val="00336E48"/>
    <w:rsid w:val="003400B1"/>
    <w:rsid w:val="00340ABE"/>
    <w:rsid w:val="003416CD"/>
    <w:rsid w:val="00341D6D"/>
    <w:rsid w:val="003424B3"/>
    <w:rsid w:val="00343461"/>
    <w:rsid w:val="0034396B"/>
    <w:rsid w:val="00344DBE"/>
    <w:rsid w:val="00345F21"/>
    <w:rsid w:val="00346DC5"/>
    <w:rsid w:val="00346EB0"/>
    <w:rsid w:val="003476F9"/>
    <w:rsid w:val="003515B8"/>
    <w:rsid w:val="003533ED"/>
    <w:rsid w:val="003536DF"/>
    <w:rsid w:val="0035405D"/>
    <w:rsid w:val="0035420A"/>
    <w:rsid w:val="00357211"/>
    <w:rsid w:val="00357EDF"/>
    <w:rsid w:val="00360FB5"/>
    <w:rsid w:val="00361B43"/>
    <w:rsid w:val="003621D4"/>
    <w:rsid w:val="003635D2"/>
    <w:rsid w:val="003639B9"/>
    <w:rsid w:val="00363EE1"/>
    <w:rsid w:val="00364AD9"/>
    <w:rsid w:val="003656C3"/>
    <w:rsid w:val="00370046"/>
    <w:rsid w:val="003703EE"/>
    <w:rsid w:val="0037083D"/>
    <w:rsid w:val="00370B2A"/>
    <w:rsid w:val="00370FD5"/>
    <w:rsid w:val="00371469"/>
    <w:rsid w:val="00371F94"/>
    <w:rsid w:val="00372502"/>
    <w:rsid w:val="00373ED9"/>
    <w:rsid w:val="00375C68"/>
    <w:rsid w:val="00376257"/>
    <w:rsid w:val="00377326"/>
    <w:rsid w:val="003803EC"/>
    <w:rsid w:val="0038043B"/>
    <w:rsid w:val="00380653"/>
    <w:rsid w:val="00380AA0"/>
    <w:rsid w:val="003812AF"/>
    <w:rsid w:val="00381BB4"/>
    <w:rsid w:val="0038240D"/>
    <w:rsid w:val="00382E5F"/>
    <w:rsid w:val="00383F24"/>
    <w:rsid w:val="00384EFF"/>
    <w:rsid w:val="003869A7"/>
    <w:rsid w:val="00391060"/>
    <w:rsid w:val="0039349B"/>
    <w:rsid w:val="0039351A"/>
    <w:rsid w:val="00393E7C"/>
    <w:rsid w:val="00393F5C"/>
    <w:rsid w:val="003946A0"/>
    <w:rsid w:val="00394C82"/>
    <w:rsid w:val="00395CD8"/>
    <w:rsid w:val="00397160"/>
    <w:rsid w:val="003A1A13"/>
    <w:rsid w:val="003A2203"/>
    <w:rsid w:val="003A2545"/>
    <w:rsid w:val="003A28EC"/>
    <w:rsid w:val="003A36F8"/>
    <w:rsid w:val="003A3B5A"/>
    <w:rsid w:val="003A754E"/>
    <w:rsid w:val="003A7644"/>
    <w:rsid w:val="003B12A4"/>
    <w:rsid w:val="003B3EEB"/>
    <w:rsid w:val="003B5509"/>
    <w:rsid w:val="003B5FDF"/>
    <w:rsid w:val="003B6285"/>
    <w:rsid w:val="003B6E71"/>
    <w:rsid w:val="003B72E3"/>
    <w:rsid w:val="003B7C0E"/>
    <w:rsid w:val="003C23B9"/>
    <w:rsid w:val="003C39DE"/>
    <w:rsid w:val="003C415A"/>
    <w:rsid w:val="003C465B"/>
    <w:rsid w:val="003C5B11"/>
    <w:rsid w:val="003D02FF"/>
    <w:rsid w:val="003D222C"/>
    <w:rsid w:val="003D37DF"/>
    <w:rsid w:val="003D75A9"/>
    <w:rsid w:val="003E19AF"/>
    <w:rsid w:val="003E1A6C"/>
    <w:rsid w:val="003E1B67"/>
    <w:rsid w:val="003E2516"/>
    <w:rsid w:val="003E4468"/>
    <w:rsid w:val="003E47F5"/>
    <w:rsid w:val="003E5723"/>
    <w:rsid w:val="003E6CCE"/>
    <w:rsid w:val="003E7990"/>
    <w:rsid w:val="003F0242"/>
    <w:rsid w:val="003F2669"/>
    <w:rsid w:val="003F3794"/>
    <w:rsid w:val="003F4027"/>
    <w:rsid w:val="003F4765"/>
    <w:rsid w:val="003F49E4"/>
    <w:rsid w:val="003F7FF7"/>
    <w:rsid w:val="00401B13"/>
    <w:rsid w:val="00402070"/>
    <w:rsid w:val="00402750"/>
    <w:rsid w:val="00406332"/>
    <w:rsid w:val="00407A8E"/>
    <w:rsid w:val="0041120A"/>
    <w:rsid w:val="004119C5"/>
    <w:rsid w:val="0041200F"/>
    <w:rsid w:val="004120CC"/>
    <w:rsid w:val="004126E5"/>
    <w:rsid w:val="00415070"/>
    <w:rsid w:val="00416B2A"/>
    <w:rsid w:val="00416E7C"/>
    <w:rsid w:val="004175C9"/>
    <w:rsid w:val="00417911"/>
    <w:rsid w:val="00420439"/>
    <w:rsid w:val="00422393"/>
    <w:rsid w:val="00423FB1"/>
    <w:rsid w:val="00424FA6"/>
    <w:rsid w:val="00426585"/>
    <w:rsid w:val="004273D3"/>
    <w:rsid w:val="00430694"/>
    <w:rsid w:val="004310FD"/>
    <w:rsid w:val="0043127C"/>
    <w:rsid w:val="004338C7"/>
    <w:rsid w:val="00433AE5"/>
    <w:rsid w:val="00433BA9"/>
    <w:rsid w:val="00433D8B"/>
    <w:rsid w:val="00434827"/>
    <w:rsid w:val="00435A5D"/>
    <w:rsid w:val="00436D4B"/>
    <w:rsid w:val="0043774F"/>
    <w:rsid w:val="0044118A"/>
    <w:rsid w:val="004418D5"/>
    <w:rsid w:val="00441A71"/>
    <w:rsid w:val="00441C65"/>
    <w:rsid w:val="0044235A"/>
    <w:rsid w:val="004423AD"/>
    <w:rsid w:val="00442D56"/>
    <w:rsid w:val="00443638"/>
    <w:rsid w:val="00444073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57DF9"/>
    <w:rsid w:val="00462263"/>
    <w:rsid w:val="00462D67"/>
    <w:rsid w:val="00464311"/>
    <w:rsid w:val="00464924"/>
    <w:rsid w:val="0046525A"/>
    <w:rsid w:val="00466133"/>
    <w:rsid w:val="00466ED6"/>
    <w:rsid w:val="00467741"/>
    <w:rsid w:val="00470376"/>
    <w:rsid w:val="004705EA"/>
    <w:rsid w:val="00470773"/>
    <w:rsid w:val="00470CA9"/>
    <w:rsid w:val="0047171A"/>
    <w:rsid w:val="004717A1"/>
    <w:rsid w:val="00472604"/>
    <w:rsid w:val="004727AD"/>
    <w:rsid w:val="0047361F"/>
    <w:rsid w:val="00473656"/>
    <w:rsid w:val="00473B9A"/>
    <w:rsid w:val="004764A3"/>
    <w:rsid w:val="004804FF"/>
    <w:rsid w:val="00480F75"/>
    <w:rsid w:val="0048166E"/>
    <w:rsid w:val="0048232F"/>
    <w:rsid w:val="004830E8"/>
    <w:rsid w:val="004848DF"/>
    <w:rsid w:val="00485F99"/>
    <w:rsid w:val="004877C2"/>
    <w:rsid w:val="00490600"/>
    <w:rsid w:val="00490DF6"/>
    <w:rsid w:val="00491401"/>
    <w:rsid w:val="004918F4"/>
    <w:rsid w:val="00491E2C"/>
    <w:rsid w:val="004935A2"/>
    <w:rsid w:val="00493833"/>
    <w:rsid w:val="00494CA2"/>
    <w:rsid w:val="004971BE"/>
    <w:rsid w:val="00497651"/>
    <w:rsid w:val="00497668"/>
    <w:rsid w:val="004A0DC2"/>
    <w:rsid w:val="004A1183"/>
    <w:rsid w:val="004A1460"/>
    <w:rsid w:val="004A14D4"/>
    <w:rsid w:val="004A3D80"/>
    <w:rsid w:val="004A4091"/>
    <w:rsid w:val="004A4490"/>
    <w:rsid w:val="004A5CF9"/>
    <w:rsid w:val="004A64D9"/>
    <w:rsid w:val="004B0164"/>
    <w:rsid w:val="004B0AF2"/>
    <w:rsid w:val="004B0EE7"/>
    <w:rsid w:val="004B1308"/>
    <w:rsid w:val="004B1589"/>
    <w:rsid w:val="004B18E9"/>
    <w:rsid w:val="004B3618"/>
    <w:rsid w:val="004B4736"/>
    <w:rsid w:val="004B570E"/>
    <w:rsid w:val="004C093E"/>
    <w:rsid w:val="004C12F3"/>
    <w:rsid w:val="004C69AA"/>
    <w:rsid w:val="004C715C"/>
    <w:rsid w:val="004D1ACF"/>
    <w:rsid w:val="004D2449"/>
    <w:rsid w:val="004D253E"/>
    <w:rsid w:val="004D2E72"/>
    <w:rsid w:val="004D3336"/>
    <w:rsid w:val="004D4840"/>
    <w:rsid w:val="004D57D6"/>
    <w:rsid w:val="004D587A"/>
    <w:rsid w:val="004D653B"/>
    <w:rsid w:val="004D7212"/>
    <w:rsid w:val="004D7C89"/>
    <w:rsid w:val="004E07E6"/>
    <w:rsid w:val="004E0FCF"/>
    <w:rsid w:val="004E6696"/>
    <w:rsid w:val="004E7FA7"/>
    <w:rsid w:val="004F1E09"/>
    <w:rsid w:val="004F3678"/>
    <w:rsid w:val="004F5D72"/>
    <w:rsid w:val="004F5D78"/>
    <w:rsid w:val="00503B24"/>
    <w:rsid w:val="0050582C"/>
    <w:rsid w:val="005068FE"/>
    <w:rsid w:val="00506ACC"/>
    <w:rsid w:val="0051069E"/>
    <w:rsid w:val="00510A48"/>
    <w:rsid w:val="00510D71"/>
    <w:rsid w:val="005116D0"/>
    <w:rsid w:val="00511A1B"/>
    <w:rsid w:val="00511D31"/>
    <w:rsid w:val="00511E79"/>
    <w:rsid w:val="005156DB"/>
    <w:rsid w:val="005157A2"/>
    <w:rsid w:val="00516AE9"/>
    <w:rsid w:val="00521C93"/>
    <w:rsid w:val="005252C1"/>
    <w:rsid w:val="00527F18"/>
    <w:rsid w:val="0053072E"/>
    <w:rsid w:val="00531724"/>
    <w:rsid w:val="00533350"/>
    <w:rsid w:val="00533624"/>
    <w:rsid w:val="00534300"/>
    <w:rsid w:val="005348AC"/>
    <w:rsid w:val="0053759D"/>
    <w:rsid w:val="00537A8E"/>
    <w:rsid w:val="00537BCA"/>
    <w:rsid w:val="00540493"/>
    <w:rsid w:val="00541463"/>
    <w:rsid w:val="005414F9"/>
    <w:rsid w:val="005433E4"/>
    <w:rsid w:val="00543B73"/>
    <w:rsid w:val="00543E54"/>
    <w:rsid w:val="00545379"/>
    <w:rsid w:val="0054767F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34D"/>
    <w:rsid w:val="00557D48"/>
    <w:rsid w:val="0056076F"/>
    <w:rsid w:val="00560A37"/>
    <w:rsid w:val="005631A1"/>
    <w:rsid w:val="0056359E"/>
    <w:rsid w:val="00565378"/>
    <w:rsid w:val="005658DC"/>
    <w:rsid w:val="00566833"/>
    <w:rsid w:val="00566FAA"/>
    <w:rsid w:val="00570836"/>
    <w:rsid w:val="00571021"/>
    <w:rsid w:val="005713BE"/>
    <w:rsid w:val="005732F3"/>
    <w:rsid w:val="00573472"/>
    <w:rsid w:val="00580677"/>
    <w:rsid w:val="005806E2"/>
    <w:rsid w:val="00580A6F"/>
    <w:rsid w:val="0058221E"/>
    <w:rsid w:val="0058413D"/>
    <w:rsid w:val="00585340"/>
    <w:rsid w:val="00585841"/>
    <w:rsid w:val="005867CE"/>
    <w:rsid w:val="00587115"/>
    <w:rsid w:val="005906E7"/>
    <w:rsid w:val="00591CF0"/>
    <w:rsid w:val="00592A33"/>
    <w:rsid w:val="00592A9E"/>
    <w:rsid w:val="0059325C"/>
    <w:rsid w:val="00593869"/>
    <w:rsid w:val="00593C76"/>
    <w:rsid w:val="00593FFB"/>
    <w:rsid w:val="0059405F"/>
    <w:rsid w:val="00594EFF"/>
    <w:rsid w:val="0059602E"/>
    <w:rsid w:val="0059695F"/>
    <w:rsid w:val="005971CC"/>
    <w:rsid w:val="00597CE8"/>
    <w:rsid w:val="005A0747"/>
    <w:rsid w:val="005A2E90"/>
    <w:rsid w:val="005A3AD0"/>
    <w:rsid w:val="005A401C"/>
    <w:rsid w:val="005A464F"/>
    <w:rsid w:val="005A48EB"/>
    <w:rsid w:val="005A536B"/>
    <w:rsid w:val="005A5FE2"/>
    <w:rsid w:val="005A6196"/>
    <w:rsid w:val="005A71AD"/>
    <w:rsid w:val="005A7480"/>
    <w:rsid w:val="005B10B2"/>
    <w:rsid w:val="005B57CE"/>
    <w:rsid w:val="005B5AA4"/>
    <w:rsid w:val="005B5B1A"/>
    <w:rsid w:val="005B6631"/>
    <w:rsid w:val="005B7D6C"/>
    <w:rsid w:val="005C051B"/>
    <w:rsid w:val="005C258B"/>
    <w:rsid w:val="005C302F"/>
    <w:rsid w:val="005C39D0"/>
    <w:rsid w:val="005C3C19"/>
    <w:rsid w:val="005C4121"/>
    <w:rsid w:val="005C5249"/>
    <w:rsid w:val="005C5E01"/>
    <w:rsid w:val="005C726E"/>
    <w:rsid w:val="005C792A"/>
    <w:rsid w:val="005C7BCC"/>
    <w:rsid w:val="005D17B5"/>
    <w:rsid w:val="005D25E4"/>
    <w:rsid w:val="005D44F9"/>
    <w:rsid w:val="005D5DC0"/>
    <w:rsid w:val="005D5FC3"/>
    <w:rsid w:val="005D70FC"/>
    <w:rsid w:val="005D75BB"/>
    <w:rsid w:val="005D7F28"/>
    <w:rsid w:val="005E009B"/>
    <w:rsid w:val="005E0308"/>
    <w:rsid w:val="005E0956"/>
    <w:rsid w:val="005E417B"/>
    <w:rsid w:val="005E6C19"/>
    <w:rsid w:val="005E6F77"/>
    <w:rsid w:val="005E713C"/>
    <w:rsid w:val="005E72F6"/>
    <w:rsid w:val="005E7911"/>
    <w:rsid w:val="005E7D92"/>
    <w:rsid w:val="005F0952"/>
    <w:rsid w:val="005F0BC5"/>
    <w:rsid w:val="005F13DE"/>
    <w:rsid w:val="005F1B52"/>
    <w:rsid w:val="005F23C9"/>
    <w:rsid w:val="005F2E73"/>
    <w:rsid w:val="005F5284"/>
    <w:rsid w:val="005F711C"/>
    <w:rsid w:val="005F7F1D"/>
    <w:rsid w:val="00602ADF"/>
    <w:rsid w:val="00606580"/>
    <w:rsid w:val="00606719"/>
    <w:rsid w:val="006071DA"/>
    <w:rsid w:val="00607F0C"/>
    <w:rsid w:val="006101EA"/>
    <w:rsid w:val="006141D4"/>
    <w:rsid w:val="00615CB6"/>
    <w:rsid w:val="00615EEA"/>
    <w:rsid w:val="0061628F"/>
    <w:rsid w:val="00617348"/>
    <w:rsid w:val="00617DEC"/>
    <w:rsid w:val="00620E8D"/>
    <w:rsid w:val="00623D3A"/>
    <w:rsid w:val="00624FC9"/>
    <w:rsid w:val="00625252"/>
    <w:rsid w:val="00625262"/>
    <w:rsid w:val="006256AB"/>
    <w:rsid w:val="00626C6B"/>
    <w:rsid w:val="00626D4F"/>
    <w:rsid w:val="00627B78"/>
    <w:rsid w:val="006302E7"/>
    <w:rsid w:val="00630842"/>
    <w:rsid w:val="00630BE6"/>
    <w:rsid w:val="006316C3"/>
    <w:rsid w:val="00631A0C"/>
    <w:rsid w:val="00631FD6"/>
    <w:rsid w:val="00634C7D"/>
    <w:rsid w:val="00634D1E"/>
    <w:rsid w:val="0063624D"/>
    <w:rsid w:val="0063645D"/>
    <w:rsid w:val="00637491"/>
    <w:rsid w:val="00637789"/>
    <w:rsid w:val="00637C02"/>
    <w:rsid w:val="006411C0"/>
    <w:rsid w:val="00641462"/>
    <w:rsid w:val="0064364A"/>
    <w:rsid w:val="00644779"/>
    <w:rsid w:val="0064491D"/>
    <w:rsid w:val="00645283"/>
    <w:rsid w:val="00645EAC"/>
    <w:rsid w:val="00650E94"/>
    <w:rsid w:val="006514E4"/>
    <w:rsid w:val="006528B6"/>
    <w:rsid w:val="00652F30"/>
    <w:rsid w:val="006539B4"/>
    <w:rsid w:val="00654D9F"/>
    <w:rsid w:val="006569E4"/>
    <w:rsid w:val="00657330"/>
    <w:rsid w:val="006573F9"/>
    <w:rsid w:val="0066058D"/>
    <w:rsid w:val="00660E12"/>
    <w:rsid w:val="006622C1"/>
    <w:rsid w:val="00663E40"/>
    <w:rsid w:val="00664BC0"/>
    <w:rsid w:val="00667F4D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4C59"/>
    <w:rsid w:val="00685000"/>
    <w:rsid w:val="00687B3C"/>
    <w:rsid w:val="0069183B"/>
    <w:rsid w:val="00691C52"/>
    <w:rsid w:val="00691F1E"/>
    <w:rsid w:val="00692C1D"/>
    <w:rsid w:val="00696C49"/>
    <w:rsid w:val="006A14E3"/>
    <w:rsid w:val="006A3A44"/>
    <w:rsid w:val="006A3F6B"/>
    <w:rsid w:val="006A4BA8"/>
    <w:rsid w:val="006A5404"/>
    <w:rsid w:val="006A64DA"/>
    <w:rsid w:val="006A69DF"/>
    <w:rsid w:val="006A6B78"/>
    <w:rsid w:val="006A7A5F"/>
    <w:rsid w:val="006A7BC1"/>
    <w:rsid w:val="006B010F"/>
    <w:rsid w:val="006B2335"/>
    <w:rsid w:val="006B32FF"/>
    <w:rsid w:val="006B50FB"/>
    <w:rsid w:val="006B588C"/>
    <w:rsid w:val="006B6B28"/>
    <w:rsid w:val="006B7F6C"/>
    <w:rsid w:val="006C16D0"/>
    <w:rsid w:val="006C2256"/>
    <w:rsid w:val="006C2424"/>
    <w:rsid w:val="006C36FC"/>
    <w:rsid w:val="006C60BE"/>
    <w:rsid w:val="006C60D3"/>
    <w:rsid w:val="006C6435"/>
    <w:rsid w:val="006C6795"/>
    <w:rsid w:val="006C76B3"/>
    <w:rsid w:val="006C7D8F"/>
    <w:rsid w:val="006D0198"/>
    <w:rsid w:val="006D0A58"/>
    <w:rsid w:val="006D0DC5"/>
    <w:rsid w:val="006D2B48"/>
    <w:rsid w:val="006D3972"/>
    <w:rsid w:val="006D3A85"/>
    <w:rsid w:val="006D445C"/>
    <w:rsid w:val="006D566C"/>
    <w:rsid w:val="006D6D8C"/>
    <w:rsid w:val="006E4883"/>
    <w:rsid w:val="006E4987"/>
    <w:rsid w:val="006E5419"/>
    <w:rsid w:val="006E630C"/>
    <w:rsid w:val="006E704F"/>
    <w:rsid w:val="006E71C1"/>
    <w:rsid w:val="006F0D60"/>
    <w:rsid w:val="006F20FA"/>
    <w:rsid w:val="006F3ED3"/>
    <w:rsid w:val="006F3FB9"/>
    <w:rsid w:val="006F462A"/>
    <w:rsid w:val="006F4E45"/>
    <w:rsid w:val="006F50CE"/>
    <w:rsid w:val="006F5575"/>
    <w:rsid w:val="006F5791"/>
    <w:rsid w:val="006F5A9E"/>
    <w:rsid w:val="006F6569"/>
    <w:rsid w:val="006F75A4"/>
    <w:rsid w:val="007004B9"/>
    <w:rsid w:val="00700A3A"/>
    <w:rsid w:val="007022F3"/>
    <w:rsid w:val="00703082"/>
    <w:rsid w:val="00703853"/>
    <w:rsid w:val="00705215"/>
    <w:rsid w:val="007067B5"/>
    <w:rsid w:val="0070766E"/>
    <w:rsid w:val="00707EA9"/>
    <w:rsid w:val="0071104D"/>
    <w:rsid w:val="007110C2"/>
    <w:rsid w:val="00711185"/>
    <w:rsid w:val="00711894"/>
    <w:rsid w:val="00711A2C"/>
    <w:rsid w:val="00711DB4"/>
    <w:rsid w:val="007121DE"/>
    <w:rsid w:val="007127E7"/>
    <w:rsid w:val="00714CBA"/>
    <w:rsid w:val="00716634"/>
    <w:rsid w:val="007173D4"/>
    <w:rsid w:val="007174AB"/>
    <w:rsid w:val="007179CA"/>
    <w:rsid w:val="00717E96"/>
    <w:rsid w:val="0072062A"/>
    <w:rsid w:val="00720761"/>
    <w:rsid w:val="00721500"/>
    <w:rsid w:val="007224D9"/>
    <w:rsid w:val="00725280"/>
    <w:rsid w:val="007254E9"/>
    <w:rsid w:val="007257A9"/>
    <w:rsid w:val="00726190"/>
    <w:rsid w:val="00726268"/>
    <w:rsid w:val="00727329"/>
    <w:rsid w:val="007323F8"/>
    <w:rsid w:val="00732E55"/>
    <w:rsid w:val="007338D8"/>
    <w:rsid w:val="007352C3"/>
    <w:rsid w:val="0073543C"/>
    <w:rsid w:val="007355C8"/>
    <w:rsid w:val="00735BEB"/>
    <w:rsid w:val="00735F0E"/>
    <w:rsid w:val="00735F1C"/>
    <w:rsid w:val="00736ADB"/>
    <w:rsid w:val="007413A2"/>
    <w:rsid w:val="007426B3"/>
    <w:rsid w:val="00742CC4"/>
    <w:rsid w:val="00744B60"/>
    <w:rsid w:val="00746215"/>
    <w:rsid w:val="007466A2"/>
    <w:rsid w:val="00750D3E"/>
    <w:rsid w:val="00751132"/>
    <w:rsid w:val="00751CAE"/>
    <w:rsid w:val="00752B2C"/>
    <w:rsid w:val="00752C43"/>
    <w:rsid w:val="00754255"/>
    <w:rsid w:val="007549D5"/>
    <w:rsid w:val="00755452"/>
    <w:rsid w:val="00755774"/>
    <w:rsid w:val="00756321"/>
    <w:rsid w:val="007608BE"/>
    <w:rsid w:val="0076167E"/>
    <w:rsid w:val="00763428"/>
    <w:rsid w:val="00765DA1"/>
    <w:rsid w:val="007667D3"/>
    <w:rsid w:val="0076710C"/>
    <w:rsid w:val="0076768F"/>
    <w:rsid w:val="0077100E"/>
    <w:rsid w:val="0077219B"/>
    <w:rsid w:val="007724B7"/>
    <w:rsid w:val="007737F0"/>
    <w:rsid w:val="00775828"/>
    <w:rsid w:val="00776274"/>
    <w:rsid w:val="007766AE"/>
    <w:rsid w:val="007775C6"/>
    <w:rsid w:val="00781A58"/>
    <w:rsid w:val="007833DC"/>
    <w:rsid w:val="00784AAB"/>
    <w:rsid w:val="00785CB7"/>
    <w:rsid w:val="00785E0F"/>
    <w:rsid w:val="0078656B"/>
    <w:rsid w:val="00786DBA"/>
    <w:rsid w:val="007878CC"/>
    <w:rsid w:val="0079189A"/>
    <w:rsid w:val="00792640"/>
    <w:rsid w:val="00792643"/>
    <w:rsid w:val="007941E7"/>
    <w:rsid w:val="007944E3"/>
    <w:rsid w:val="0079698D"/>
    <w:rsid w:val="00797562"/>
    <w:rsid w:val="00797955"/>
    <w:rsid w:val="00797AE5"/>
    <w:rsid w:val="00797C03"/>
    <w:rsid w:val="007A0544"/>
    <w:rsid w:val="007A0AAA"/>
    <w:rsid w:val="007A16D8"/>
    <w:rsid w:val="007A178E"/>
    <w:rsid w:val="007A2C7C"/>
    <w:rsid w:val="007A357D"/>
    <w:rsid w:val="007A437F"/>
    <w:rsid w:val="007A460B"/>
    <w:rsid w:val="007A4683"/>
    <w:rsid w:val="007A4C87"/>
    <w:rsid w:val="007A4F5E"/>
    <w:rsid w:val="007A50CA"/>
    <w:rsid w:val="007A62B6"/>
    <w:rsid w:val="007A65E0"/>
    <w:rsid w:val="007A7538"/>
    <w:rsid w:val="007B1D66"/>
    <w:rsid w:val="007B2D10"/>
    <w:rsid w:val="007B4033"/>
    <w:rsid w:val="007B6014"/>
    <w:rsid w:val="007B661C"/>
    <w:rsid w:val="007B7E3A"/>
    <w:rsid w:val="007B7EC6"/>
    <w:rsid w:val="007C1027"/>
    <w:rsid w:val="007C282E"/>
    <w:rsid w:val="007C4462"/>
    <w:rsid w:val="007C467C"/>
    <w:rsid w:val="007C492C"/>
    <w:rsid w:val="007C6C8E"/>
    <w:rsid w:val="007C6CDF"/>
    <w:rsid w:val="007C7AA9"/>
    <w:rsid w:val="007D2803"/>
    <w:rsid w:val="007D3E00"/>
    <w:rsid w:val="007D4AC9"/>
    <w:rsid w:val="007D6380"/>
    <w:rsid w:val="007D777E"/>
    <w:rsid w:val="007E067A"/>
    <w:rsid w:val="007E07DC"/>
    <w:rsid w:val="007E15AA"/>
    <w:rsid w:val="007E2197"/>
    <w:rsid w:val="007E27DC"/>
    <w:rsid w:val="007E3ADC"/>
    <w:rsid w:val="007E3B54"/>
    <w:rsid w:val="007E4DA0"/>
    <w:rsid w:val="007E5E2D"/>
    <w:rsid w:val="007E716E"/>
    <w:rsid w:val="007E7426"/>
    <w:rsid w:val="007F13B2"/>
    <w:rsid w:val="007F5951"/>
    <w:rsid w:val="007F64AB"/>
    <w:rsid w:val="007F69C0"/>
    <w:rsid w:val="00800FBB"/>
    <w:rsid w:val="0080169E"/>
    <w:rsid w:val="00801D8D"/>
    <w:rsid w:val="00802302"/>
    <w:rsid w:val="00802454"/>
    <w:rsid w:val="00802C05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14A51"/>
    <w:rsid w:val="0081775F"/>
    <w:rsid w:val="008201E3"/>
    <w:rsid w:val="0082048A"/>
    <w:rsid w:val="00821382"/>
    <w:rsid w:val="00821947"/>
    <w:rsid w:val="00825D5D"/>
    <w:rsid w:val="00826FE5"/>
    <w:rsid w:val="00827537"/>
    <w:rsid w:val="00827A46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5FAC"/>
    <w:rsid w:val="00846366"/>
    <w:rsid w:val="008464DE"/>
    <w:rsid w:val="00846DE4"/>
    <w:rsid w:val="00850D0D"/>
    <w:rsid w:val="00850DCA"/>
    <w:rsid w:val="008522AD"/>
    <w:rsid w:val="00852CCF"/>
    <w:rsid w:val="0085367F"/>
    <w:rsid w:val="008536D1"/>
    <w:rsid w:val="00853D07"/>
    <w:rsid w:val="00854285"/>
    <w:rsid w:val="00854DA2"/>
    <w:rsid w:val="0085794D"/>
    <w:rsid w:val="008610E4"/>
    <w:rsid w:val="008618D6"/>
    <w:rsid w:val="00861E2C"/>
    <w:rsid w:val="008642E6"/>
    <w:rsid w:val="0086522C"/>
    <w:rsid w:val="00865585"/>
    <w:rsid w:val="00870040"/>
    <w:rsid w:val="0087004C"/>
    <w:rsid w:val="0087051F"/>
    <w:rsid w:val="00871299"/>
    <w:rsid w:val="00871F85"/>
    <w:rsid w:val="00872B01"/>
    <w:rsid w:val="00872CD8"/>
    <w:rsid w:val="00874FCC"/>
    <w:rsid w:val="008808B7"/>
    <w:rsid w:val="00880EF0"/>
    <w:rsid w:val="00881802"/>
    <w:rsid w:val="00881C58"/>
    <w:rsid w:val="008825C8"/>
    <w:rsid w:val="008826F5"/>
    <w:rsid w:val="0088522E"/>
    <w:rsid w:val="008862D1"/>
    <w:rsid w:val="00887545"/>
    <w:rsid w:val="00892275"/>
    <w:rsid w:val="0089252A"/>
    <w:rsid w:val="00894278"/>
    <w:rsid w:val="008942CD"/>
    <w:rsid w:val="00895221"/>
    <w:rsid w:val="00895DD3"/>
    <w:rsid w:val="008A34D2"/>
    <w:rsid w:val="008A51EA"/>
    <w:rsid w:val="008A552D"/>
    <w:rsid w:val="008A68C3"/>
    <w:rsid w:val="008A69B8"/>
    <w:rsid w:val="008A77EF"/>
    <w:rsid w:val="008B02F4"/>
    <w:rsid w:val="008B2A6F"/>
    <w:rsid w:val="008B2EA5"/>
    <w:rsid w:val="008B48BC"/>
    <w:rsid w:val="008B51D1"/>
    <w:rsid w:val="008B5CEB"/>
    <w:rsid w:val="008C0D72"/>
    <w:rsid w:val="008C1637"/>
    <w:rsid w:val="008C39E8"/>
    <w:rsid w:val="008C585B"/>
    <w:rsid w:val="008C5A39"/>
    <w:rsid w:val="008C5F4C"/>
    <w:rsid w:val="008C677B"/>
    <w:rsid w:val="008D0484"/>
    <w:rsid w:val="008D09B0"/>
    <w:rsid w:val="008D2261"/>
    <w:rsid w:val="008D2BAD"/>
    <w:rsid w:val="008D33C5"/>
    <w:rsid w:val="008D47F8"/>
    <w:rsid w:val="008D51A2"/>
    <w:rsid w:val="008D569F"/>
    <w:rsid w:val="008D7B05"/>
    <w:rsid w:val="008E0BB6"/>
    <w:rsid w:val="008E1C7C"/>
    <w:rsid w:val="008E1D30"/>
    <w:rsid w:val="008E48E1"/>
    <w:rsid w:val="008E4EFA"/>
    <w:rsid w:val="008E5E26"/>
    <w:rsid w:val="008E63A1"/>
    <w:rsid w:val="008E6876"/>
    <w:rsid w:val="008F0EA0"/>
    <w:rsid w:val="008F2250"/>
    <w:rsid w:val="008F4405"/>
    <w:rsid w:val="008F44DA"/>
    <w:rsid w:val="008F4515"/>
    <w:rsid w:val="008F463B"/>
    <w:rsid w:val="008F655C"/>
    <w:rsid w:val="008F6BDD"/>
    <w:rsid w:val="008F733B"/>
    <w:rsid w:val="008F757D"/>
    <w:rsid w:val="00900C7B"/>
    <w:rsid w:val="00902B7C"/>
    <w:rsid w:val="00903043"/>
    <w:rsid w:val="00904F45"/>
    <w:rsid w:val="00905997"/>
    <w:rsid w:val="00905CC3"/>
    <w:rsid w:val="009063CA"/>
    <w:rsid w:val="00906475"/>
    <w:rsid w:val="0090662D"/>
    <w:rsid w:val="00907FC3"/>
    <w:rsid w:val="009136A8"/>
    <w:rsid w:val="00914CD3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2F6"/>
    <w:rsid w:val="00927533"/>
    <w:rsid w:val="00931E23"/>
    <w:rsid w:val="009325D3"/>
    <w:rsid w:val="00932724"/>
    <w:rsid w:val="009350E0"/>
    <w:rsid w:val="00935D45"/>
    <w:rsid w:val="00936D5D"/>
    <w:rsid w:val="00937140"/>
    <w:rsid w:val="00937529"/>
    <w:rsid w:val="00941753"/>
    <w:rsid w:val="00942769"/>
    <w:rsid w:val="0094325B"/>
    <w:rsid w:val="00943382"/>
    <w:rsid w:val="00946149"/>
    <w:rsid w:val="00947391"/>
    <w:rsid w:val="0095130C"/>
    <w:rsid w:val="00951DFB"/>
    <w:rsid w:val="00953B40"/>
    <w:rsid w:val="00955B17"/>
    <w:rsid w:val="009621CE"/>
    <w:rsid w:val="00964899"/>
    <w:rsid w:val="009649C7"/>
    <w:rsid w:val="00965B2D"/>
    <w:rsid w:val="0097080D"/>
    <w:rsid w:val="00970E4E"/>
    <w:rsid w:val="00972BAD"/>
    <w:rsid w:val="00974FAC"/>
    <w:rsid w:val="00976154"/>
    <w:rsid w:val="009767F7"/>
    <w:rsid w:val="009779EA"/>
    <w:rsid w:val="00982EBB"/>
    <w:rsid w:val="009836DE"/>
    <w:rsid w:val="009841A1"/>
    <w:rsid w:val="009865C6"/>
    <w:rsid w:val="009901AD"/>
    <w:rsid w:val="00995941"/>
    <w:rsid w:val="00995C99"/>
    <w:rsid w:val="009A0784"/>
    <w:rsid w:val="009A167A"/>
    <w:rsid w:val="009A1AB4"/>
    <w:rsid w:val="009A34DC"/>
    <w:rsid w:val="009A3F22"/>
    <w:rsid w:val="009A42CE"/>
    <w:rsid w:val="009A5AAF"/>
    <w:rsid w:val="009A5BD5"/>
    <w:rsid w:val="009A7E2F"/>
    <w:rsid w:val="009B1876"/>
    <w:rsid w:val="009B30B6"/>
    <w:rsid w:val="009B572E"/>
    <w:rsid w:val="009B5996"/>
    <w:rsid w:val="009B6855"/>
    <w:rsid w:val="009C0B16"/>
    <w:rsid w:val="009C2004"/>
    <w:rsid w:val="009C2A03"/>
    <w:rsid w:val="009C422E"/>
    <w:rsid w:val="009C4EC0"/>
    <w:rsid w:val="009C56C2"/>
    <w:rsid w:val="009C701E"/>
    <w:rsid w:val="009C75E3"/>
    <w:rsid w:val="009D01F6"/>
    <w:rsid w:val="009D2D4C"/>
    <w:rsid w:val="009D2F87"/>
    <w:rsid w:val="009D3098"/>
    <w:rsid w:val="009D3C24"/>
    <w:rsid w:val="009D5522"/>
    <w:rsid w:val="009D592C"/>
    <w:rsid w:val="009D7AD3"/>
    <w:rsid w:val="009D7ED8"/>
    <w:rsid w:val="009E0505"/>
    <w:rsid w:val="009E1793"/>
    <w:rsid w:val="009E3773"/>
    <w:rsid w:val="009E4E75"/>
    <w:rsid w:val="009E54C5"/>
    <w:rsid w:val="009E7E30"/>
    <w:rsid w:val="009F0BB7"/>
    <w:rsid w:val="009F1C74"/>
    <w:rsid w:val="009F3513"/>
    <w:rsid w:val="009F525E"/>
    <w:rsid w:val="009F64D7"/>
    <w:rsid w:val="009F751E"/>
    <w:rsid w:val="009F76B8"/>
    <w:rsid w:val="00A01517"/>
    <w:rsid w:val="00A02E02"/>
    <w:rsid w:val="00A035B2"/>
    <w:rsid w:val="00A035F6"/>
    <w:rsid w:val="00A04544"/>
    <w:rsid w:val="00A05A2A"/>
    <w:rsid w:val="00A06A78"/>
    <w:rsid w:val="00A06D4D"/>
    <w:rsid w:val="00A1549C"/>
    <w:rsid w:val="00A15BAA"/>
    <w:rsid w:val="00A15E25"/>
    <w:rsid w:val="00A1676E"/>
    <w:rsid w:val="00A17392"/>
    <w:rsid w:val="00A21F4A"/>
    <w:rsid w:val="00A23C51"/>
    <w:rsid w:val="00A244CD"/>
    <w:rsid w:val="00A27210"/>
    <w:rsid w:val="00A30CB1"/>
    <w:rsid w:val="00A30F96"/>
    <w:rsid w:val="00A3241F"/>
    <w:rsid w:val="00A32DA2"/>
    <w:rsid w:val="00A33382"/>
    <w:rsid w:val="00A34C39"/>
    <w:rsid w:val="00A350EE"/>
    <w:rsid w:val="00A352A7"/>
    <w:rsid w:val="00A35D15"/>
    <w:rsid w:val="00A3613E"/>
    <w:rsid w:val="00A364BA"/>
    <w:rsid w:val="00A3653C"/>
    <w:rsid w:val="00A36ACF"/>
    <w:rsid w:val="00A36B37"/>
    <w:rsid w:val="00A406B3"/>
    <w:rsid w:val="00A41C9F"/>
    <w:rsid w:val="00A421CF"/>
    <w:rsid w:val="00A426D1"/>
    <w:rsid w:val="00A430A4"/>
    <w:rsid w:val="00A433DA"/>
    <w:rsid w:val="00A43962"/>
    <w:rsid w:val="00A45D6B"/>
    <w:rsid w:val="00A469DB"/>
    <w:rsid w:val="00A47DFF"/>
    <w:rsid w:val="00A5021D"/>
    <w:rsid w:val="00A53B93"/>
    <w:rsid w:val="00A54561"/>
    <w:rsid w:val="00A5466C"/>
    <w:rsid w:val="00A56293"/>
    <w:rsid w:val="00A5769D"/>
    <w:rsid w:val="00A57B88"/>
    <w:rsid w:val="00A605E5"/>
    <w:rsid w:val="00A6089D"/>
    <w:rsid w:val="00A6159F"/>
    <w:rsid w:val="00A618BF"/>
    <w:rsid w:val="00A625FE"/>
    <w:rsid w:val="00A6270A"/>
    <w:rsid w:val="00A66FCA"/>
    <w:rsid w:val="00A6783A"/>
    <w:rsid w:val="00A702F1"/>
    <w:rsid w:val="00A705E8"/>
    <w:rsid w:val="00A7174D"/>
    <w:rsid w:val="00A72199"/>
    <w:rsid w:val="00A7223C"/>
    <w:rsid w:val="00A73FDB"/>
    <w:rsid w:val="00A74979"/>
    <w:rsid w:val="00A754EA"/>
    <w:rsid w:val="00A77148"/>
    <w:rsid w:val="00A80FA2"/>
    <w:rsid w:val="00A81569"/>
    <w:rsid w:val="00A8211F"/>
    <w:rsid w:val="00A82A86"/>
    <w:rsid w:val="00A84941"/>
    <w:rsid w:val="00A861E7"/>
    <w:rsid w:val="00A908A9"/>
    <w:rsid w:val="00A90C52"/>
    <w:rsid w:val="00A91545"/>
    <w:rsid w:val="00A918B9"/>
    <w:rsid w:val="00A91F93"/>
    <w:rsid w:val="00A92147"/>
    <w:rsid w:val="00A924CC"/>
    <w:rsid w:val="00A940AC"/>
    <w:rsid w:val="00A94308"/>
    <w:rsid w:val="00A9495C"/>
    <w:rsid w:val="00A94E58"/>
    <w:rsid w:val="00A95FD0"/>
    <w:rsid w:val="00A97597"/>
    <w:rsid w:val="00A97D1A"/>
    <w:rsid w:val="00AA06EC"/>
    <w:rsid w:val="00AA2BC5"/>
    <w:rsid w:val="00AA3106"/>
    <w:rsid w:val="00AA4B0E"/>
    <w:rsid w:val="00AA5726"/>
    <w:rsid w:val="00AA58E6"/>
    <w:rsid w:val="00AB00B4"/>
    <w:rsid w:val="00AB1316"/>
    <w:rsid w:val="00AB3550"/>
    <w:rsid w:val="00AB3E13"/>
    <w:rsid w:val="00AB69AB"/>
    <w:rsid w:val="00AC033C"/>
    <w:rsid w:val="00AC0963"/>
    <w:rsid w:val="00AC1CB2"/>
    <w:rsid w:val="00AC6C39"/>
    <w:rsid w:val="00AD0AD0"/>
    <w:rsid w:val="00AD290A"/>
    <w:rsid w:val="00AD2A40"/>
    <w:rsid w:val="00AD2FD0"/>
    <w:rsid w:val="00AD3FD8"/>
    <w:rsid w:val="00AD4766"/>
    <w:rsid w:val="00AD47B0"/>
    <w:rsid w:val="00AD5CB3"/>
    <w:rsid w:val="00AD76AE"/>
    <w:rsid w:val="00AD76B6"/>
    <w:rsid w:val="00AD78AD"/>
    <w:rsid w:val="00AE0571"/>
    <w:rsid w:val="00AE1986"/>
    <w:rsid w:val="00AE1DCC"/>
    <w:rsid w:val="00AE2B1A"/>
    <w:rsid w:val="00AE3455"/>
    <w:rsid w:val="00AE4A4F"/>
    <w:rsid w:val="00AE4B04"/>
    <w:rsid w:val="00AE5BED"/>
    <w:rsid w:val="00AE5EB9"/>
    <w:rsid w:val="00AE6351"/>
    <w:rsid w:val="00AF4572"/>
    <w:rsid w:val="00AF45D3"/>
    <w:rsid w:val="00AF7498"/>
    <w:rsid w:val="00AF78A7"/>
    <w:rsid w:val="00B000E7"/>
    <w:rsid w:val="00B053E2"/>
    <w:rsid w:val="00B05A85"/>
    <w:rsid w:val="00B07101"/>
    <w:rsid w:val="00B07F54"/>
    <w:rsid w:val="00B1004B"/>
    <w:rsid w:val="00B10403"/>
    <w:rsid w:val="00B11214"/>
    <w:rsid w:val="00B1410B"/>
    <w:rsid w:val="00B15371"/>
    <w:rsid w:val="00B1546A"/>
    <w:rsid w:val="00B157DA"/>
    <w:rsid w:val="00B1627B"/>
    <w:rsid w:val="00B1692B"/>
    <w:rsid w:val="00B16AFF"/>
    <w:rsid w:val="00B17B81"/>
    <w:rsid w:val="00B21EE5"/>
    <w:rsid w:val="00B23112"/>
    <w:rsid w:val="00B25265"/>
    <w:rsid w:val="00B252B1"/>
    <w:rsid w:val="00B25399"/>
    <w:rsid w:val="00B262DE"/>
    <w:rsid w:val="00B26AFC"/>
    <w:rsid w:val="00B27A86"/>
    <w:rsid w:val="00B3010D"/>
    <w:rsid w:val="00B31389"/>
    <w:rsid w:val="00B34703"/>
    <w:rsid w:val="00B35107"/>
    <w:rsid w:val="00B403DE"/>
    <w:rsid w:val="00B4107F"/>
    <w:rsid w:val="00B42811"/>
    <w:rsid w:val="00B42C75"/>
    <w:rsid w:val="00B43548"/>
    <w:rsid w:val="00B43F7F"/>
    <w:rsid w:val="00B4457F"/>
    <w:rsid w:val="00B44CA7"/>
    <w:rsid w:val="00B450B8"/>
    <w:rsid w:val="00B45A9B"/>
    <w:rsid w:val="00B462EB"/>
    <w:rsid w:val="00B47B31"/>
    <w:rsid w:val="00B51935"/>
    <w:rsid w:val="00B52846"/>
    <w:rsid w:val="00B53B63"/>
    <w:rsid w:val="00B54C83"/>
    <w:rsid w:val="00B5583D"/>
    <w:rsid w:val="00B558EF"/>
    <w:rsid w:val="00B561DD"/>
    <w:rsid w:val="00B579B5"/>
    <w:rsid w:val="00B57FEA"/>
    <w:rsid w:val="00B607D6"/>
    <w:rsid w:val="00B62955"/>
    <w:rsid w:val="00B62F76"/>
    <w:rsid w:val="00B63689"/>
    <w:rsid w:val="00B646B1"/>
    <w:rsid w:val="00B67166"/>
    <w:rsid w:val="00B67EB5"/>
    <w:rsid w:val="00B701BB"/>
    <w:rsid w:val="00B701F9"/>
    <w:rsid w:val="00B704CF"/>
    <w:rsid w:val="00B72A76"/>
    <w:rsid w:val="00B72C70"/>
    <w:rsid w:val="00B733BF"/>
    <w:rsid w:val="00B74D71"/>
    <w:rsid w:val="00B75B48"/>
    <w:rsid w:val="00B77965"/>
    <w:rsid w:val="00B80845"/>
    <w:rsid w:val="00B8151E"/>
    <w:rsid w:val="00B82DA7"/>
    <w:rsid w:val="00B83683"/>
    <w:rsid w:val="00B84239"/>
    <w:rsid w:val="00B84EDD"/>
    <w:rsid w:val="00B85735"/>
    <w:rsid w:val="00B8653C"/>
    <w:rsid w:val="00B865B6"/>
    <w:rsid w:val="00B8670F"/>
    <w:rsid w:val="00B91057"/>
    <w:rsid w:val="00B92815"/>
    <w:rsid w:val="00B94A16"/>
    <w:rsid w:val="00B95E7F"/>
    <w:rsid w:val="00B967E1"/>
    <w:rsid w:val="00B97122"/>
    <w:rsid w:val="00B972B6"/>
    <w:rsid w:val="00BA0E02"/>
    <w:rsid w:val="00BA41A1"/>
    <w:rsid w:val="00BA4FFA"/>
    <w:rsid w:val="00BA5763"/>
    <w:rsid w:val="00BA5792"/>
    <w:rsid w:val="00BA70D4"/>
    <w:rsid w:val="00BB05D9"/>
    <w:rsid w:val="00BB1F03"/>
    <w:rsid w:val="00BB31EC"/>
    <w:rsid w:val="00BB4582"/>
    <w:rsid w:val="00BB577D"/>
    <w:rsid w:val="00BB6922"/>
    <w:rsid w:val="00BB6B95"/>
    <w:rsid w:val="00BC159A"/>
    <w:rsid w:val="00BC345D"/>
    <w:rsid w:val="00BC3574"/>
    <w:rsid w:val="00BC5A8B"/>
    <w:rsid w:val="00BC5B32"/>
    <w:rsid w:val="00BC672C"/>
    <w:rsid w:val="00BC675C"/>
    <w:rsid w:val="00BC6A21"/>
    <w:rsid w:val="00BD1503"/>
    <w:rsid w:val="00BD2D95"/>
    <w:rsid w:val="00BD5566"/>
    <w:rsid w:val="00BD7BCA"/>
    <w:rsid w:val="00BD7F99"/>
    <w:rsid w:val="00BE02A0"/>
    <w:rsid w:val="00BE0A07"/>
    <w:rsid w:val="00BE0DA1"/>
    <w:rsid w:val="00BE0F01"/>
    <w:rsid w:val="00BE14E4"/>
    <w:rsid w:val="00BE2255"/>
    <w:rsid w:val="00BE2420"/>
    <w:rsid w:val="00BE4E37"/>
    <w:rsid w:val="00BE7A93"/>
    <w:rsid w:val="00BF117D"/>
    <w:rsid w:val="00BF3B3D"/>
    <w:rsid w:val="00BF4CBD"/>
    <w:rsid w:val="00BF6A81"/>
    <w:rsid w:val="00BF7FB7"/>
    <w:rsid w:val="00C015F6"/>
    <w:rsid w:val="00C039A0"/>
    <w:rsid w:val="00C0452C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1795B"/>
    <w:rsid w:val="00C209B0"/>
    <w:rsid w:val="00C21E83"/>
    <w:rsid w:val="00C243AE"/>
    <w:rsid w:val="00C24A0F"/>
    <w:rsid w:val="00C25FEE"/>
    <w:rsid w:val="00C307E6"/>
    <w:rsid w:val="00C3327F"/>
    <w:rsid w:val="00C33D6F"/>
    <w:rsid w:val="00C372E4"/>
    <w:rsid w:val="00C405C6"/>
    <w:rsid w:val="00C4156F"/>
    <w:rsid w:val="00C4300C"/>
    <w:rsid w:val="00C43878"/>
    <w:rsid w:val="00C447F1"/>
    <w:rsid w:val="00C4677B"/>
    <w:rsid w:val="00C475E2"/>
    <w:rsid w:val="00C5200E"/>
    <w:rsid w:val="00C52589"/>
    <w:rsid w:val="00C526C5"/>
    <w:rsid w:val="00C535D3"/>
    <w:rsid w:val="00C5375B"/>
    <w:rsid w:val="00C540BF"/>
    <w:rsid w:val="00C54B66"/>
    <w:rsid w:val="00C55698"/>
    <w:rsid w:val="00C57C08"/>
    <w:rsid w:val="00C57F97"/>
    <w:rsid w:val="00C611C2"/>
    <w:rsid w:val="00C616B7"/>
    <w:rsid w:val="00C62F70"/>
    <w:rsid w:val="00C65314"/>
    <w:rsid w:val="00C6549B"/>
    <w:rsid w:val="00C66507"/>
    <w:rsid w:val="00C706CA"/>
    <w:rsid w:val="00C74012"/>
    <w:rsid w:val="00C76332"/>
    <w:rsid w:val="00C776A9"/>
    <w:rsid w:val="00C77833"/>
    <w:rsid w:val="00C7794A"/>
    <w:rsid w:val="00C77B5E"/>
    <w:rsid w:val="00C81A30"/>
    <w:rsid w:val="00C82411"/>
    <w:rsid w:val="00C8380F"/>
    <w:rsid w:val="00C839D0"/>
    <w:rsid w:val="00C83A61"/>
    <w:rsid w:val="00C83EF7"/>
    <w:rsid w:val="00C85577"/>
    <w:rsid w:val="00C86188"/>
    <w:rsid w:val="00C864EC"/>
    <w:rsid w:val="00C8679B"/>
    <w:rsid w:val="00C87922"/>
    <w:rsid w:val="00C90111"/>
    <w:rsid w:val="00C96591"/>
    <w:rsid w:val="00C975A3"/>
    <w:rsid w:val="00CA25A6"/>
    <w:rsid w:val="00CA26E2"/>
    <w:rsid w:val="00CA2918"/>
    <w:rsid w:val="00CA2E2C"/>
    <w:rsid w:val="00CA2EE5"/>
    <w:rsid w:val="00CA3008"/>
    <w:rsid w:val="00CA58B0"/>
    <w:rsid w:val="00CB1F75"/>
    <w:rsid w:val="00CB2D83"/>
    <w:rsid w:val="00CB2F01"/>
    <w:rsid w:val="00CB48B1"/>
    <w:rsid w:val="00CB5647"/>
    <w:rsid w:val="00CB5FDE"/>
    <w:rsid w:val="00CB7738"/>
    <w:rsid w:val="00CB7CDA"/>
    <w:rsid w:val="00CC08D9"/>
    <w:rsid w:val="00CC0E5F"/>
    <w:rsid w:val="00CC103A"/>
    <w:rsid w:val="00CC1286"/>
    <w:rsid w:val="00CC2AD7"/>
    <w:rsid w:val="00CC32A2"/>
    <w:rsid w:val="00CC3CFF"/>
    <w:rsid w:val="00CC4081"/>
    <w:rsid w:val="00CC4B37"/>
    <w:rsid w:val="00CC6F52"/>
    <w:rsid w:val="00CC748A"/>
    <w:rsid w:val="00CC7671"/>
    <w:rsid w:val="00CC7B20"/>
    <w:rsid w:val="00CD1031"/>
    <w:rsid w:val="00CD1C8A"/>
    <w:rsid w:val="00CD28F7"/>
    <w:rsid w:val="00CD5222"/>
    <w:rsid w:val="00CD671F"/>
    <w:rsid w:val="00CD6C43"/>
    <w:rsid w:val="00CD748C"/>
    <w:rsid w:val="00CE2457"/>
    <w:rsid w:val="00CE35CE"/>
    <w:rsid w:val="00CE3CFE"/>
    <w:rsid w:val="00CE51BD"/>
    <w:rsid w:val="00CE55D2"/>
    <w:rsid w:val="00CE5BE8"/>
    <w:rsid w:val="00CE734B"/>
    <w:rsid w:val="00CF0464"/>
    <w:rsid w:val="00CF046E"/>
    <w:rsid w:val="00CF24A6"/>
    <w:rsid w:val="00CF2AB5"/>
    <w:rsid w:val="00CF3760"/>
    <w:rsid w:val="00CF6A13"/>
    <w:rsid w:val="00CF6D98"/>
    <w:rsid w:val="00CF72E3"/>
    <w:rsid w:val="00CF739F"/>
    <w:rsid w:val="00D03196"/>
    <w:rsid w:val="00D040DD"/>
    <w:rsid w:val="00D057BD"/>
    <w:rsid w:val="00D072DB"/>
    <w:rsid w:val="00D0751D"/>
    <w:rsid w:val="00D1133F"/>
    <w:rsid w:val="00D11631"/>
    <w:rsid w:val="00D11982"/>
    <w:rsid w:val="00D11C17"/>
    <w:rsid w:val="00D136B5"/>
    <w:rsid w:val="00D159B2"/>
    <w:rsid w:val="00D177FF"/>
    <w:rsid w:val="00D206E1"/>
    <w:rsid w:val="00D219A7"/>
    <w:rsid w:val="00D22B40"/>
    <w:rsid w:val="00D22FBF"/>
    <w:rsid w:val="00D248F4"/>
    <w:rsid w:val="00D24ACB"/>
    <w:rsid w:val="00D262FC"/>
    <w:rsid w:val="00D26F00"/>
    <w:rsid w:val="00D2779F"/>
    <w:rsid w:val="00D30ADF"/>
    <w:rsid w:val="00D3110B"/>
    <w:rsid w:val="00D32ECE"/>
    <w:rsid w:val="00D32EEF"/>
    <w:rsid w:val="00D338B8"/>
    <w:rsid w:val="00D3754E"/>
    <w:rsid w:val="00D41ED9"/>
    <w:rsid w:val="00D44AAB"/>
    <w:rsid w:val="00D44E68"/>
    <w:rsid w:val="00D47A69"/>
    <w:rsid w:val="00D54489"/>
    <w:rsid w:val="00D54A8F"/>
    <w:rsid w:val="00D5520C"/>
    <w:rsid w:val="00D55F82"/>
    <w:rsid w:val="00D567EF"/>
    <w:rsid w:val="00D56F64"/>
    <w:rsid w:val="00D578C3"/>
    <w:rsid w:val="00D60AE1"/>
    <w:rsid w:val="00D60FC1"/>
    <w:rsid w:val="00D618B9"/>
    <w:rsid w:val="00D6236C"/>
    <w:rsid w:val="00D62E3D"/>
    <w:rsid w:val="00D62FC9"/>
    <w:rsid w:val="00D63B5B"/>
    <w:rsid w:val="00D63E88"/>
    <w:rsid w:val="00D643BE"/>
    <w:rsid w:val="00D645BE"/>
    <w:rsid w:val="00D659E0"/>
    <w:rsid w:val="00D66E9C"/>
    <w:rsid w:val="00D67407"/>
    <w:rsid w:val="00D70F4B"/>
    <w:rsid w:val="00D72EAA"/>
    <w:rsid w:val="00D7417A"/>
    <w:rsid w:val="00D747F0"/>
    <w:rsid w:val="00D74E1F"/>
    <w:rsid w:val="00D74F8C"/>
    <w:rsid w:val="00D75361"/>
    <w:rsid w:val="00D75DEB"/>
    <w:rsid w:val="00D75F7A"/>
    <w:rsid w:val="00D76D4E"/>
    <w:rsid w:val="00D76E81"/>
    <w:rsid w:val="00D80162"/>
    <w:rsid w:val="00D803B0"/>
    <w:rsid w:val="00D803B3"/>
    <w:rsid w:val="00D81C88"/>
    <w:rsid w:val="00D83EA6"/>
    <w:rsid w:val="00D843CC"/>
    <w:rsid w:val="00D84A02"/>
    <w:rsid w:val="00D84D32"/>
    <w:rsid w:val="00D85736"/>
    <w:rsid w:val="00D872D5"/>
    <w:rsid w:val="00D87810"/>
    <w:rsid w:val="00D87846"/>
    <w:rsid w:val="00D90A7E"/>
    <w:rsid w:val="00D90C1C"/>
    <w:rsid w:val="00D91028"/>
    <w:rsid w:val="00D91360"/>
    <w:rsid w:val="00D9197B"/>
    <w:rsid w:val="00D9315A"/>
    <w:rsid w:val="00D94B7A"/>
    <w:rsid w:val="00D9615C"/>
    <w:rsid w:val="00D97170"/>
    <w:rsid w:val="00DA1C3F"/>
    <w:rsid w:val="00DA21A0"/>
    <w:rsid w:val="00DA29C8"/>
    <w:rsid w:val="00DA379A"/>
    <w:rsid w:val="00DA509D"/>
    <w:rsid w:val="00DA6878"/>
    <w:rsid w:val="00DA6F01"/>
    <w:rsid w:val="00DA7B5D"/>
    <w:rsid w:val="00DB009E"/>
    <w:rsid w:val="00DB3930"/>
    <w:rsid w:val="00DB5A00"/>
    <w:rsid w:val="00DB6342"/>
    <w:rsid w:val="00DB6354"/>
    <w:rsid w:val="00DB6C39"/>
    <w:rsid w:val="00DB70EB"/>
    <w:rsid w:val="00DC0439"/>
    <w:rsid w:val="00DC0967"/>
    <w:rsid w:val="00DC29D0"/>
    <w:rsid w:val="00DC2E9B"/>
    <w:rsid w:val="00DC35A7"/>
    <w:rsid w:val="00DC4790"/>
    <w:rsid w:val="00DC617E"/>
    <w:rsid w:val="00DC6957"/>
    <w:rsid w:val="00DD13D1"/>
    <w:rsid w:val="00DD14DA"/>
    <w:rsid w:val="00DD1593"/>
    <w:rsid w:val="00DD16CF"/>
    <w:rsid w:val="00DD2C63"/>
    <w:rsid w:val="00DD34EB"/>
    <w:rsid w:val="00DD4844"/>
    <w:rsid w:val="00DD6C5D"/>
    <w:rsid w:val="00DD7786"/>
    <w:rsid w:val="00DE00D9"/>
    <w:rsid w:val="00DE033F"/>
    <w:rsid w:val="00DE04B3"/>
    <w:rsid w:val="00DE1594"/>
    <w:rsid w:val="00DE211E"/>
    <w:rsid w:val="00DE2BAA"/>
    <w:rsid w:val="00DE37C5"/>
    <w:rsid w:val="00DE396C"/>
    <w:rsid w:val="00DE3ABD"/>
    <w:rsid w:val="00DE4DD1"/>
    <w:rsid w:val="00DE576A"/>
    <w:rsid w:val="00DE5999"/>
    <w:rsid w:val="00DE6E11"/>
    <w:rsid w:val="00DE6ED3"/>
    <w:rsid w:val="00DE6F46"/>
    <w:rsid w:val="00DF2562"/>
    <w:rsid w:val="00DF6A00"/>
    <w:rsid w:val="00E006C6"/>
    <w:rsid w:val="00E00CC6"/>
    <w:rsid w:val="00E01D69"/>
    <w:rsid w:val="00E023C2"/>
    <w:rsid w:val="00E0382A"/>
    <w:rsid w:val="00E03B13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2278"/>
    <w:rsid w:val="00E23721"/>
    <w:rsid w:val="00E24502"/>
    <w:rsid w:val="00E24AA4"/>
    <w:rsid w:val="00E25592"/>
    <w:rsid w:val="00E25B87"/>
    <w:rsid w:val="00E3054B"/>
    <w:rsid w:val="00E32891"/>
    <w:rsid w:val="00E3397A"/>
    <w:rsid w:val="00E3403F"/>
    <w:rsid w:val="00E366BB"/>
    <w:rsid w:val="00E36BE7"/>
    <w:rsid w:val="00E400BF"/>
    <w:rsid w:val="00E404D1"/>
    <w:rsid w:val="00E407BA"/>
    <w:rsid w:val="00E40E07"/>
    <w:rsid w:val="00E4140A"/>
    <w:rsid w:val="00E41452"/>
    <w:rsid w:val="00E419B2"/>
    <w:rsid w:val="00E422B9"/>
    <w:rsid w:val="00E42D72"/>
    <w:rsid w:val="00E43E23"/>
    <w:rsid w:val="00E4424B"/>
    <w:rsid w:val="00E443A0"/>
    <w:rsid w:val="00E46A21"/>
    <w:rsid w:val="00E47150"/>
    <w:rsid w:val="00E472A3"/>
    <w:rsid w:val="00E47CEC"/>
    <w:rsid w:val="00E50D03"/>
    <w:rsid w:val="00E5339E"/>
    <w:rsid w:val="00E53411"/>
    <w:rsid w:val="00E53624"/>
    <w:rsid w:val="00E552FD"/>
    <w:rsid w:val="00E56ED9"/>
    <w:rsid w:val="00E57792"/>
    <w:rsid w:val="00E57E8C"/>
    <w:rsid w:val="00E62D36"/>
    <w:rsid w:val="00E63C5E"/>
    <w:rsid w:val="00E645EB"/>
    <w:rsid w:val="00E65E96"/>
    <w:rsid w:val="00E66906"/>
    <w:rsid w:val="00E66ABB"/>
    <w:rsid w:val="00E706D2"/>
    <w:rsid w:val="00E71793"/>
    <w:rsid w:val="00E736D5"/>
    <w:rsid w:val="00E800C7"/>
    <w:rsid w:val="00E802E9"/>
    <w:rsid w:val="00E805A2"/>
    <w:rsid w:val="00E80696"/>
    <w:rsid w:val="00E843D9"/>
    <w:rsid w:val="00E8481A"/>
    <w:rsid w:val="00E84C3B"/>
    <w:rsid w:val="00E84D24"/>
    <w:rsid w:val="00E85123"/>
    <w:rsid w:val="00E86690"/>
    <w:rsid w:val="00E87D7B"/>
    <w:rsid w:val="00E90591"/>
    <w:rsid w:val="00E91D86"/>
    <w:rsid w:val="00E950A5"/>
    <w:rsid w:val="00E96761"/>
    <w:rsid w:val="00E96EFD"/>
    <w:rsid w:val="00EA39BD"/>
    <w:rsid w:val="00EA58BA"/>
    <w:rsid w:val="00EA5C1E"/>
    <w:rsid w:val="00EA65E2"/>
    <w:rsid w:val="00EA6ADD"/>
    <w:rsid w:val="00EB0C96"/>
    <w:rsid w:val="00EB189D"/>
    <w:rsid w:val="00EB2DB4"/>
    <w:rsid w:val="00EB310F"/>
    <w:rsid w:val="00EB357E"/>
    <w:rsid w:val="00EB6F53"/>
    <w:rsid w:val="00EC029F"/>
    <w:rsid w:val="00EC1DB5"/>
    <w:rsid w:val="00EC2001"/>
    <w:rsid w:val="00EC2248"/>
    <w:rsid w:val="00EC50E3"/>
    <w:rsid w:val="00EC65BE"/>
    <w:rsid w:val="00EC7BE1"/>
    <w:rsid w:val="00ED046D"/>
    <w:rsid w:val="00ED1207"/>
    <w:rsid w:val="00ED25E5"/>
    <w:rsid w:val="00ED2786"/>
    <w:rsid w:val="00ED5BBD"/>
    <w:rsid w:val="00ED682E"/>
    <w:rsid w:val="00ED7E38"/>
    <w:rsid w:val="00EE0521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27DA"/>
    <w:rsid w:val="00EF4C00"/>
    <w:rsid w:val="00EF6B20"/>
    <w:rsid w:val="00F002D2"/>
    <w:rsid w:val="00F00E2F"/>
    <w:rsid w:val="00F02B5A"/>
    <w:rsid w:val="00F03411"/>
    <w:rsid w:val="00F12180"/>
    <w:rsid w:val="00F13F4B"/>
    <w:rsid w:val="00F16110"/>
    <w:rsid w:val="00F177B2"/>
    <w:rsid w:val="00F21527"/>
    <w:rsid w:val="00F21918"/>
    <w:rsid w:val="00F24645"/>
    <w:rsid w:val="00F262D4"/>
    <w:rsid w:val="00F2712F"/>
    <w:rsid w:val="00F274CC"/>
    <w:rsid w:val="00F30D7B"/>
    <w:rsid w:val="00F30E0B"/>
    <w:rsid w:val="00F31E63"/>
    <w:rsid w:val="00F3292B"/>
    <w:rsid w:val="00F32A39"/>
    <w:rsid w:val="00F33FC2"/>
    <w:rsid w:val="00F3500E"/>
    <w:rsid w:val="00F36AFA"/>
    <w:rsid w:val="00F36D94"/>
    <w:rsid w:val="00F41058"/>
    <w:rsid w:val="00F41A9F"/>
    <w:rsid w:val="00F42A2F"/>
    <w:rsid w:val="00F438FF"/>
    <w:rsid w:val="00F451F9"/>
    <w:rsid w:val="00F458FB"/>
    <w:rsid w:val="00F478D0"/>
    <w:rsid w:val="00F47FD9"/>
    <w:rsid w:val="00F5169E"/>
    <w:rsid w:val="00F519A2"/>
    <w:rsid w:val="00F52090"/>
    <w:rsid w:val="00F52119"/>
    <w:rsid w:val="00F55846"/>
    <w:rsid w:val="00F55E28"/>
    <w:rsid w:val="00F55FD7"/>
    <w:rsid w:val="00F568E5"/>
    <w:rsid w:val="00F57628"/>
    <w:rsid w:val="00F61BEC"/>
    <w:rsid w:val="00F62321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2A4B"/>
    <w:rsid w:val="00F7570E"/>
    <w:rsid w:val="00F75796"/>
    <w:rsid w:val="00F76867"/>
    <w:rsid w:val="00F771A9"/>
    <w:rsid w:val="00F82119"/>
    <w:rsid w:val="00F83206"/>
    <w:rsid w:val="00F85E92"/>
    <w:rsid w:val="00F86DFA"/>
    <w:rsid w:val="00F91661"/>
    <w:rsid w:val="00F93D18"/>
    <w:rsid w:val="00F9614D"/>
    <w:rsid w:val="00F96B9A"/>
    <w:rsid w:val="00F97A07"/>
    <w:rsid w:val="00FA212F"/>
    <w:rsid w:val="00FA3366"/>
    <w:rsid w:val="00FA3475"/>
    <w:rsid w:val="00FA369B"/>
    <w:rsid w:val="00FA4588"/>
    <w:rsid w:val="00FA45D3"/>
    <w:rsid w:val="00FA4783"/>
    <w:rsid w:val="00FA4841"/>
    <w:rsid w:val="00FA4864"/>
    <w:rsid w:val="00FA4A64"/>
    <w:rsid w:val="00FA5B45"/>
    <w:rsid w:val="00FB2B83"/>
    <w:rsid w:val="00FB313D"/>
    <w:rsid w:val="00FB512E"/>
    <w:rsid w:val="00FB5938"/>
    <w:rsid w:val="00FB6743"/>
    <w:rsid w:val="00FB6E58"/>
    <w:rsid w:val="00FB6EDF"/>
    <w:rsid w:val="00FB75B2"/>
    <w:rsid w:val="00FC0AF2"/>
    <w:rsid w:val="00FC172B"/>
    <w:rsid w:val="00FC27C5"/>
    <w:rsid w:val="00FC4DD0"/>
    <w:rsid w:val="00FC4EBB"/>
    <w:rsid w:val="00FC50FB"/>
    <w:rsid w:val="00FC542F"/>
    <w:rsid w:val="00FC55F6"/>
    <w:rsid w:val="00FC5606"/>
    <w:rsid w:val="00FC643E"/>
    <w:rsid w:val="00FC6BCE"/>
    <w:rsid w:val="00FC7278"/>
    <w:rsid w:val="00FC7D4A"/>
    <w:rsid w:val="00FD2216"/>
    <w:rsid w:val="00FD351F"/>
    <w:rsid w:val="00FD3CF1"/>
    <w:rsid w:val="00FD4093"/>
    <w:rsid w:val="00FD4A11"/>
    <w:rsid w:val="00FD7619"/>
    <w:rsid w:val="00FE02BD"/>
    <w:rsid w:val="00FE0E70"/>
    <w:rsid w:val="00FE29DF"/>
    <w:rsid w:val="00FE2E1A"/>
    <w:rsid w:val="00FE5035"/>
    <w:rsid w:val="00FE6E2D"/>
    <w:rsid w:val="00FF381E"/>
    <w:rsid w:val="00FF41E5"/>
    <w:rsid w:val="00FF466B"/>
    <w:rsid w:val="00FF63D9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  <w:style w:type="character" w:styleId="HTMLCode">
    <w:name w:val="HTML Code"/>
    <w:basedOn w:val="DefaultParagraphFont"/>
    <w:uiPriority w:val="99"/>
    <w:semiHidden/>
    <w:unhideWhenUsed/>
    <w:rsid w:val="0079698D"/>
    <w:rPr>
      <w:rFonts w:ascii="Courier New" w:eastAsiaTheme="minorHAnsi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217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4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2</Pages>
  <Words>289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835</cp:revision>
  <cp:lastPrinted>2024-03-11T16:15:00Z</cp:lastPrinted>
  <dcterms:created xsi:type="dcterms:W3CDTF">2024-02-18T14:30:00Z</dcterms:created>
  <dcterms:modified xsi:type="dcterms:W3CDTF">2024-05-29T11:23:00Z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
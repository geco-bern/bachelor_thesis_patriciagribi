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9649C7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9649C7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5822F591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E04F8">
              <w:rPr>
                <w:lang w:val="en-US"/>
              </w:rPr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6D0D0AB0" w:rsidR="00186468" w:rsidRPr="00AA5726" w:rsidRDefault="000E04F8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3030BF">
              <w:rPr>
                <w:lang w:val="en-US"/>
              </w:rPr>
              <w:t>4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="003030BF">
              <w:rPr>
                <w:lang w:val="en-US"/>
              </w:rPr>
              <w:t>:00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02311D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4CAA7BE5" w:rsidR="00186468" w:rsidRPr="00AA5726" w:rsidRDefault="0088754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 xml:space="preserve">Modelling for one </w:t>
            </w:r>
            <w:proofErr w:type="spellStart"/>
            <w:r>
              <w:rPr>
                <w:lang w:val="en-US"/>
              </w:rPr>
              <w:t>Gridpoint</w:t>
            </w:r>
            <w:proofErr w:type="spellEnd"/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E04F8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3AD354F" w14:textId="37FDEDBE" w:rsidR="00186468" w:rsidRPr="00AA5726" w:rsidRDefault="00186468" w:rsidP="000E04F8">
            <w:pPr>
              <w:pStyle w:val="TOC1"/>
              <w:rPr>
                <w:lang w:val="en-US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="00000000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Pr="00AA5726">
              <w:rPr>
                <w:b w:val="0"/>
                <w:bCs w:val="0"/>
                <w:lang w:val="en-US"/>
              </w:rPr>
              <w:fldChar w:fldCharType="end"/>
            </w:r>
            <w:r w:rsidR="000E04F8">
              <w:rPr>
                <w:rFonts w:ascii="Arial Narrow" w:hAnsi="Arial Narrow"/>
                <w:sz w:val="16"/>
                <w:lang w:val="en-US"/>
              </w:rPr>
              <w:t>1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887545">
              <w:rPr>
                <w:lang w:val="en-US"/>
              </w:rPr>
              <w:t>Modelling for one Gridpoint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2478DD0F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  <w:r w:rsidR="0020679F">
              <w:rPr>
                <w:lang w:val="en-US"/>
              </w:rPr>
              <w:t>6.05.22</w:t>
            </w:r>
            <w:r w:rsidR="006D0198">
              <w:rPr>
                <w:lang w:val="en-US"/>
              </w:rPr>
              <w:t>/10.00</w:t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2BE51049" w:rsidR="00F64F1B" w:rsidRDefault="00F64F1B" w:rsidP="009156B9">
            <w:pPr>
              <w:pStyle w:val="Aufzhlungunnummeriert"/>
              <w:rPr>
                <w:lang w:val="en-US"/>
              </w:rPr>
            </w:pP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033687F3" w:rsidR="00DE2BAA" w:rsidRPr="001E6913" w:rsidRDefault="00E422B9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Server Access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0A937236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645283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645283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C76332" w:rsidRPr="009649C7" w14:paraId="40FE30C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D397DB" w14:textId="28BF13F9" w:rsidR="00C76332" w:rsidRPr="006D0198" w:rsidRDefault="00C76332" w:rsidP="002F109B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6D0198">
              <w:rPr>
                <w:b/>
                <w:bCs/>
                <w:lang w:val="en-US"/>
              </w:rPr>
              <w:t xml:space="preserve">Timeline: </w:t>
            </w:r>
            <w:r w:rsidRPr="006D0198">
              <w:rPr>
                <w:lang w:val="en-US"/>
              </w:rPr>
              <w:t xml:space="preserve">Leave the daily resolution? One week planned for presentation </w:t>
            </w:r>
            <w:r w:rsidR="001070A3" w:rsidRPr="006D0198">
              <w:rPr>
                <w:lang w:val="en-US"/>
              </w:rPr>
              <w:t>preparation.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37564D4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AA02AB" w14:textId="77777777" w:rsidR="00C76332" w:rsidRPr="008808B7" w:rsidRDefault="00C76332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A3511F1" w14:textId="77777777" w:rsidR="00C76332" w:rsidRDefault="00C76332" w:rsidP="00D41D9F">
            <w:pPr>
              <w:pStyle w:val="FormularZustndig"/>
              <w:rPr>
                <w:lang w:val="en-US"/>
              </w:rPr>
            </w:pPr>
          </w:p>
        </w:tc>
      </w:tr>
      <w:tr w:rsidR="000C442A" w:rsidRPr="007F64AB" w14:paraId="51DB31B8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683079" w14:textId="2CAFF9CF" w:rsidR="000C442A" w:rsidRDefault="000C442A" w:rsidP="000C442A">
            <w:pPr>
              <w:pStyle w:val="Heading1"/>
              <w:rPr>
                <w:b w:val="0"/>
                <w:bCs/>
                <w:lang w:val="en-US"/>
              </w:rPr>
            </w:pPr>
            <w:r w:rsidRPr="000C442A">
              <w:rPr>
                <w:lang w:val="en-US"/>
              </w:rPr>
              <w:t>Modelling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186A00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8A745E3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30DEAC" w14:textId="77777777" w:rsidR="000C442A" w:rsidRDefault="000C442A" w:rsidP="00D41D9F">
            <w:pPr>
              <w:pStyle w:val="FormularZustndig"/>
              <w:rPr>
                <w:lang w:val="en-US"/>
              </w:rPr>
            </w:pPr>
          </w:p>
        </w:tc>
      </w:tr>
      <w:tr w:rsidR="000C442A" w:rsidRPr="00D072DB" w14:paraId="5B5E2F0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2BE9C0A" w14:textId="6F5A201F" w:rsidR="000C442A" w:rsidRPr="000C442A" w:rsidRDefault="002E0CD7" w:rsidP="000C442A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9B5996">
              <w:rPr>
                <w:b/>
                <w:bCs/>
                <w:lang w:val="en-GB"/>
              </w:rPr>
              <w:t>Gridpoint</w:t>
            </w:r>
            <w:proofErr w:type="spellEnd"/>
            <w:r w:rsidRPr="009B5996">
              <w:rPr>
                <w:b/>
                <w:bCs/>
                <w:lang w:val="en-GB"/>
              </w:rPr>
              <w:t xml:space="preserve"> extraction:</w:t>
            </w:r>
            <w:r>
              <w:rPr>
                <w:lang w:val="en-GB"/>
              </w:rPr>
              <w:t xml:space="preserve"> </w:t>
            </w:r>
            <w:r w:rsidR="00F519A2">
              <w:rPr>
                <w:lang w:val="en-GB"/>
              </w:rPr>
              <w:t xml:space="preserve">Now it is easily understandable which </w:t>
            </w:r>
            <w:proofErr w:type="spellStart"/>
            <w:r w:rsidR="00F519A2">
              <w:rPr>
                <w:lang w:val="en-GB"/>
              </w:rPr>
              <w:t>gridpoint</w:t>
            </w:r>
            <w:proofErr w:type="spellEnd"/>
            <w:r w:rsidR="00F519A2">
              <w:rPr>
                <w:lang w:val="en-GB"/>
              </w:rPr>
              <w:t xml:space="preserve"> is extracted. </w:t>
            </w:r>
            <w:r w:rsidR="007257A9">
              <w:rPr>
                <w:lang w:val="en-GB"/>
              </w:rPr>
              <w:t xml:space="preserve">The function </w:t>
            </w:r>
            <w:proofErr w:type="spellStart"/>
            <w:r w:rsidR="007257A9">
              <w:rPr>
                <w:lang w:val="en-GB"/>
              </w:rPr>
              <w:t>extract_gridpoint</w:t>
            </w:r>
            <w:proofErr w:type="spellEnd"/>
            <w:r w:rsidR="007257A9">
              <w:rPr>
                <w:lang w:val="en-GB"/>
              </w:rPr>
              <w:t xml:space="preserve"> was expanded, so that longitude and latitude can be given as parameters to the function. </w:t>
            </w:r>
            <w:r w:rsidR="00F55FD7">
              <w:rPr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74D631" w14:textId="66321A5C" w:rsidR="000C442A" w:rsidRDefault="00EF4C00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E49F63B" w14:textId="77777777" w:rsidR="000C442A" w:rsidRPr="008808B7" w:rsidRDefault="000C442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6782CDE" w14:textId="6D9A0127" w:rsidR="000C442A" w:rsidRDefault="00EF4C00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063F59">
              <w:rPr>
                <w:lang w:val="en-US"/>
              </w:rPr>
              <w:t>.04</w:t>
            </w:r>
          </w:p>
        </w:tc>
      </w:tr>
      <w:tr w:rsidR="009649C7" w:rsidRPr="009649C7" w14:paraId="114224D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3DA5DC1" w14:textId="76792032" w:rsidR="009649C7" w:rsidRPr="00142F9F" w:rsidRDefault="00A861E7" w:rsidP="00142F9F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E4EFA">
              <w:rPr>
                <w:b/>
                <w:bCs/>
                <w:lang w:val="en-US"/>
              </w:rPr>
              <w:t>Potential evapotranspiration</w:t>
            </w:r>
            <w:r>
              <w:rPr>
                <w:b/>
                <w:bCs/>
                <w:lang w:val="en-US"/>
              </w:rPr>
              <w:t xml:space="preserve"> calculation</w:t>
            </w:r>
            <w:r w:rsidRPr="008E4EFA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827A46" w:rsidRPr="00827A46">
              <w:rPr>
                <w:lang w:val="en-US"/>
              </w:rPr>
              <w:t xml:space="preserve">PET = EET * 1.26 (units: mm d-1). EET = </w:t>
            </w:r>
            <w:proofErr w:type="spellStart"/>
            <w:r w:rsidR="00827A46" w:rsidRPr="00827A46">
              <w:rPr>
                <w:lang w:val="en-US"/>
              </w:rPr>
              <w:t>Rnet</w:t>
            </w:r>
            <w:proofErr w:type="spellEnd"/>
            <w:r w:rsidR="00827A46" w:rsidRPr="00827A46">
              <w:rPr>
                <w:lang w:val="en-US"/>
              </w:rPr>
              <w:t xml:space="preserve"> * f(T), where f(T) is a temperature-dependent function that converts </w:t>
            </w:r>
            <w:proofErr w:type="spellStart"/>
            <w:r w:rsidR="00827A46" w:rsidRPr="00827A46">
              <w:rPr>
                <w:lang w:val="en-US"/>
              </w:rPr>
              <w:t>Rnet</w:t>
            </w:r>
            <w:proofErr w:type="spellEnd"/>
            <w:r w:rsidR="00827A46" w:rsidRPr="00827A46">
              <w:rPr>
                <w:lang w:val="en-US"/>
              </w:rPr>
              <w:t xml:space="preserve"> (in units W m-2) into mass units (mm d-1) according to Eq. 19 in Davis et al. </w:t>
            </w:r>
            <w:r w:rsidR="00827A46" w:rsidRPr="00827A46">
              <w:t xml:space="preserve">The </w:t>
            </w:r>
            <w:proofErr w:type="spellStart"/>
            <w:r w:rsidR="00827A46" w:rsidRPr="00827A46">
              <w:t>function</w:t>
            </w:r>
            <w:proofErr w:type="spellEnd"/>
            <w:r w:rsidR="00827A46" w:rsidRPr="00827A46">
              <w:t xml:space="preserve"> </w:t>
            </w:r>
            <w:proofErr w:type="spellStart"/>
            <w:r w:rsidR="00827A46" w:rsidRPr="00827A46">
              <w:t>is</w:t>
            </w:r>
            <w:proofErr w:type="spellEnd"/>
            <w:r w:rsidR="00827A46" w:rsidRPr="00827A46">
              <w:t xml:space="preserve"> </w:t>
            </w:r>
            <w:proofErr w:type="spellStart"/>
            <w:r w:rsidR="00827A46" w:rsidRPr="00827A46">
              <w:t>implemented</w:t>
            </w:r>
            <w:proofErr w:type="spellEnd"/>
            <w:r w:rsidR="00827A46" w:rsidRPr="00827A46">
              <w:t xml:space="preserve"> </w:t>
            </w:r>
            <w:proofErr w:type="spellStart"/>
            <w:r w:rsidR="00827A46" w:rsidRPr="00827A46">
              <w:t>by</w:t>
            </w:r>
            <w:proofErr w:type="spellEnd"/>
            <w:r w:rsidR="00827A46" w:rsidRPr="00827A46">
              <w:t xml:space="preserve"> </w:t>
            </w:r>
            <w:proofErr w:type="spellStart"/>
            <w:r w:rsidR="00827A46" w:rsidRPr="00827A46">
              <w:t>convert_</w:t>
            </w:r>
            <w:proofErr w:type="gramStart"/>
            <w:r w:rsidR="00827A46" w:rsidRPr="00827A46">
              <w:t>et</w:t>
            </w:r>
            <w:proofErr w:type="spellEnd"/>
            <w:r w:rsidR="00827A46" w:rsidRPr="00827A46">
              <w:t>(</w:t>
            </w:r>
            <w:proofErr w:type="gramEnd"/>
            <w:r w:rsidR="00827A46" w:rsidRPr="00827A46">
              <w:t>).</w:t>
            </w:r>
            <w:r w:rsidR="009649C7" w:rsidRPr="0090662D">
              <w:rPr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B4BA608" w14:textId="75842457" w:rsidR="009649C7" w:rsidRPr="009649C7" w:rsidRDefault="00CE55D2" w:rsidP="00D41D9F">
            <w:pPr>
              <w:pStyle w:val="FormularZustndig"/>
            </w:pPr>
            <w: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02D507B" w14:textId="77777777" w:rsidR="009649C7" w:rsidRPr="009649C7" w:rsidRDefault="009649C7" w:rsidP="00D41D9F">
            <w:pPr>
              <w:pStyle w:val="FormularZustndig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57554C6" w14:textId="2DC02D82" w:rsidR="009649C7" w:rsidRPr="009649C7" w:rsidRDefault="00CE55D2" w:rsidP="00D41D9F">
            <w:pPr>
              <w:pStyle w:val="FormularZustndig"/>
            </w:pPr>
            <w:r>
              <w:t>12.04</w:t>
            </w:r>
          </w:p>
        </w:tc>
      </w:tr>
      <w:tr w:rsidR="00E86690" w:rsidRPr="00E86690" w14:paraId="46AC4E1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44E71BD" w14:textId="055DAB60" w:rsidR="00E86690" w:rsidRPr="008E4EFA" w:rsidRDefault="00E86690" w:rsidP="00142F9F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 w:rsidRPr="00DA1C3F">
              <w:rPr>
                <w:lang w:val="en-US"/>
              </w:rPr>
              <w:t>Problem</w:t>
            </w:r>
            <w:r>
              <w:rPr>
                <w:lang w:val="en-US"/>
              </w:rPr>
              <w:t>: PET at some points higher than ET</w:t>
            </w:r>
            <w:r w:rsidR="00CE55D2">
              <w:rPr>
                <w:lang w:val="en-US"/>
              </w:rPr>
              <w:t>!</w:t>
            </w:r>
            <w:r w:rsidRPr="00DA1C3F">
              <w:rPr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6E34B4" w14:textId="77777777" w:rsidR="00E86690" w:rsidRPr="00E86690" w:rsidRDefault="00E8669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EE8BD72" w14:textId="77777777" w:rsidR="00E86690" w:rsidRPr="00E86690" w:rsidRDefault="00E8669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1B8B960" w14:textId="77777777" w:rsidR="00E86690" w:rsidRPr="00E86690" w:rsidRDefault="00E86690" w:rsidP="00D41D9F">
            <w:pPr>
              <w:pStyle w:val="FormularZustndig"/>
              <w:rPr>
                <w:lang w:val="en-US"/>
              </w:rPr>
            </w:pPr>
          </w:p>
        </w:tc>
      </w:tr>
      <w:tr w:rsidR="00B26AFC" w:rsidRPr="00E86690" w14:paraId="601830F0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C1A071" w14:textId="252BDDAE" w:rsidR="00B26AFC" w:rsidRPr="00E86690" w:rsidRDefault="00D30ADF" w:rsidP="00A861E7">
            <w:pPr>
              <w:pStyle w:val="Fliesstext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proofErr w:type="spellStart"/>
            <w:r w:rsidRPr="00E86690">
              <w:rPr>
                <w:b/>
                <w:bCs/>
                <w:lang w:val="en-US"/>
              </w:rPr>
              <w:t>Calc_patm</w:t>
            </w:r>
            <w:proofErr w:type="spellEnd"/>
            <w:r w:rsidRPr="00E86690">
              <w:rPr>
                <w:b/>
                <w:bCs/>
                <w:lang w:val="en-US"/>
              </w:rPr>
              <w:t xml:space="preserve">: </w:t>
            </w:r>
            <w:r w:rsidR="00E86690" w:rsidRPr="00E86690">
              <w:rPr>
                <w:lang w:val="en-US"/>
              </w:rPr>
              <w:t>F</w:t>
            </w:r>
            <w:r w:rsidR="00654D9F">
              <w:rPr>
                <w:lang w:val="en-US"/>
              </w:rPr>
              <w:t>unction f</w:t>
            </w:r>
            <w:r w:rsidR="00E86690" w:rsidRPr="00E86690">
              <w:rPr>
                <w:lang w:val="en-US"/>
              </w:rPr>
              <w:t>or the calculation of the atmospheric pressure. As '</w:t>
            </w:r>
            <w:proofErr w:type="spellStart"/>
            <w:r w:rsidR="00E86690" w:rsidRPr="00E86690">
              <w:rPr>
                <w:lang w:val="en-US"/>
              </w:rPr>
              <w:t>elv</w:t>
            </w:r>
            <w:proofErr w:type="spellEnd"/>
            <w:r w:rsidR="00E86690" w:rsidRPr="00E86690">
              <w:rPr>
                <w:lang w:val="en-US"/>
              </w:rPr>
              <w:t xml:space="preserve">' (height above sea level) it would be ideal to use the information from the model grid. </w:t>
            </w:r>
            <w:r w:rsidR="00F33FC2">
              <w:rPr>
                <w:lang w:val="en-US"/>
              </w:rPr>
              <w:t xml:space="preserve">Is not available, the only thing found was the pressure at top level of the land model, </w:t>
            </w:r>
            <w:proofErr w:type="gramStart"/>
            <w:r w:rsidR="00F33FC2">
              <w:rPr>
                <w:lang w:val="en-US"/>
              </w:rPr>
              <w:t>corresponding  to</w:t>
            </w:r>
            <w:proofErr w:type="gramEnd"/>
            <w:r w:rsidR="00F33FC2">
              <w:rPr>
                <w:lang w:val="en-US"/>
              </w:rPr>
              <w:t xml:space="preserve"> 2.25 millibars.</w:t>
            </w:r>
            <w:r w:rsidR="00F33FC2">
              <w:rPr>
                <w:lang w:val="en-US"/>
              </w:rPr>
              <w:t xml:space="preserve"> Used</w:t>
            </w:r>
            <w:r w:rsidR="00E86690" w:rsidRPr="00E86690">
              <w:rPr>
                <w:lang w:val="en-US"/>
              </w:rPr>
              <w:t xml:space="preserve"> 0 m for no</w:t>
            </w:r>
            <w:r w:rsidR="00F33FC2">
              <w:rPr>
                <w:lang w:val="en-US"/>
              </w:rPr>
              <w:t>w</w:t>
            </w:r>
            <w:r w:rsidR="00E86690" w:rsidRPr="00E86690">
              <w:rPr>
                <w:lang w:val="en-US"/>
              </w:rPr>
              <w:t xml:space="preserve">. For a </w:t>
            </w:r>
            <w:proofErr w:type="spellStart"/>
            <w:r w:rsidR="00E86690" w:rsidRPr="00E86690">
              <w:rPr>
                <w:lang w:val="en-US"/>
              </w:rPr>
              <w:t>gridpoint</w:t>
            </w:r>
            <w:proofErr w:type="spellEnd"/>
            <w:r w:rsidR="00E86690" w:rsidRPr="00E86690">
              <w:rPr>
                <w:lang w:val="en-US"/>
              </w:rPr>
              <w:t xml:space="preserve"> same height, but </w:t>
            </w:r>
            <w:r w:rsidR="00243EDC">
              <w:rPr>
                <w:lang w:val="en-US"/>
              </w:rPr>
              <w:t xml:space="preserve">when </w:t>
            </w:r>
            <w:r w:rsidR="00E86690" w:rsidRPr="00E86690">
              <w:rPr>
                <w:lang w:val="en-US"/>
              </w:rPr>
              <w:t xml:space="preserve">global then different heights.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B34E05A" w14:textId="31B2DD9B" w:rsidR="00B26AFC" w:rsidRPr="00E86690" w:rsidRDefault="005348A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68F933E" w14:textId="77777777" w:rsidR="00B26AFC" w:rsidRPr="00E86690" w:rsidRDefault="00B26AFC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D10945A" w14:textId="2466DC92" w:rsidR="00B26AFC" w:rsidRPr="00E86690" w:rsidRDefault="005348A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16.04</w:t>
            </w:r>
          </w:p>
        </w:tc>
      </w:tr>
      <w:tr w:rsidR="006A7A5F" w:rsidRPr="00BA4FFA" w14:paraId="7E544AF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113FC23" w14:textId="38D16DCB" w:rsidR="006A7A5F" w:rsidRPr="00C83A61" w:rsidRDefault="00C1795B" w:rsidP="000C442A">
            <w:pPr>
              <w:pStyle w:val="Fliesstext"/>
              <w:numPr>
                <w:ilvl w:val="0"/>
                <w:numId w:val="7"/>
              </w:numPr>
            </w:pPr>
            <w:r w:rsidRPr="000420B8">
              <w:rPr>
                <w:highlight w:val="yellow"/>
              </w:rPr>
              <w:t xml:space="preserve">Potential </w:t>
            </w:r>
            <w:proofErr w:type="spellStart"/>
            <w:proofErr w:type="gramStart"/>
            <w:r w:rsidRPr="000420B8">
              <w:rPr>
                <w:highlight w:val="yellow"/>
              </w:rPr>
              <w:t>evapo</w:t>
            </w:r>
            <w:proofErr w:type="spellEnd"/>
            <w:r w:rsidRPr="000420B8">
              <w:rPr>
                <w:highlight w:val="yellow"/>
              </w:rPr>
              <w:t> :</w:t>
            </w:r>
            <w:proofErr w:type="gramEnd"/>
            <w:r w:rsidRPr="000420B8">
              <w:rPr>
                <w:highlight w:val="yellow"/>
              </w:rPr>
              <w:t xml:space="preserve"> </w:t>
            </w:r>
            <w:r w:rsidR="00BA4FFA" w:rsidRPr="000420B8">
              <w:rPr>
                <w:highlight w:val="yellow"/>
              </w:rPr>
              <w:t xml:space="preserve">alle </w:t>
            </w:r>
            <w:proofErr w:type="spellStart"/>
            <w:r w:rsidR="00BA4FFA" w:rsidRPr="000420B8">
              <w:rPr>
                <w:highlight w:val="yellow"/>
              </w:rPr>
              <w:t>energie</w:t>
            </w:r>
            <w:proofErr w:type="spellEnd"/>
            <w:r w:rsidR="00BA4FFA" w:rsidRPr="000420B8">
              <w:rPr>
                <w:highlight w:val="yellow"/>
              </w:rPr>
              <w:t xml:space="preserve"> in </w:t>
            </w:r>
            <w:proofErr w:type="spellStart"/>
            <w:r w:rsidR="00BA4FFA" w:rsidRPr="000420B8">
              <w:rPr>
                <w:highlight w:val="yellow"/>
              </w:rPr>
              <w:t>verdunstung</w:t>
            </w:r>
            <w:proofErr w:type="spellEnd"/>
            <w:r w:rsidR="00BA4FFA" w:rsidRPr="000420B8">
              <w:rPr>
                <w:highlight w:val="yellow"/>
              </w:rPr>
              <w:t xml:space="preserve">, </w:t>
            </w:r>
            <w:r w:rsidR="00464311" w:rsidRPr="000420B8">
              <w:rPr>
                <w:highlight w:val="yellow"/>
              </w:rPr>
              <w:t xml:space="preserve">meteorologische dürre mit </w:t>
            </w:r>
            <w:proofErr w:type="spellStart"/>
            <w:r w:rsidR="00464311" w:rsidRPr="000420B8">
              <w:rPr>
                <w:highlight w:val="yellow"/>
              </w:rPr>
              <w:t>radiation</w:t>
            </w:r>
            <w:proofErr w:type="spellEnd"/>
            <w:r w:rsidR="00464311" w:rsidRPr="000420B8">
              <w:rPr>
                <w:highlight w:val="yellow"/>
              </w:rPr>
              <w:t xml:space="preserve"> verbunden, wie viel kann potentiell verdunsten</w:t>
            </w:r>
            <w:r w:rsidR="00C83A61" w:rsidRPr="000420B8">
              <w:rPr>
                <w:highlight w:val="yellow"/>
              </w:rPr>
              <w:t>.</w:t>
            </w:r>
            <w:r w:rsidR="00C83A61" w:rsidRPr="00C83A61"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BC95F1" w14:textId="77777777" w:rsidR="006A7A5F" w:rsidRPr="00BA4FFA" w:rsidRDefault="006A7A5F" w:rsidP="00D41D9F">
            <w:pPr>
              <w:pStyle w:val="FormularZustndig"/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BD12679" w14:textId="77777777" w:rsidR="006A7A5F" w:rsidRPr="00BA4FFA" w:rsidRDefault="006A7A5F" w:rsidP="00D41D9F">
            <w:pPr>
              <w:pStyle w:val="FormularZustndig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1BDEDB0" w14:textId="77777777" w:rsidR="006A7A5F" w:rsidRPr="00BA4FFA" w:rsidRDefault="006A7A5F" w:rsidP="00D41D9F">
            <w:pPr>
              <w:pStyle w:val="FormularZustndig"/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9649C7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8C1637" w:rsidRPr="009649C7" w14:paraId="52C0A2C7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B28FD7E" w14:textId="0F7DDCC8" w:rsidR="008C1637" w:rsidRDefault="008C1637" w:rsidP="0003418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 xml:space="preserve">Next Steps: Modelling </w:t>
            </w:r>
            <w:proofErr w:type="spellStart"/>
            <w:r w:rsidR="00034182">
              <w:rPr>
                <w:lang w:val="en-US"/>
              </w:rPr>
              <w:t>cwd</w:t>
            </w:r>
            <w:proofErr w:type="spellEnd"/>
            <w:r w:rsidR="00034182">
              <w:rPr>
                <w:lang w:val="en-US"/>
              </w:rPr>
              <w:t xml:space="preserve"> and </w:t>
            </w:r>
            <w:proofErr w:type="spellStart"/>
            <w:r w:rsidR="00034182">
              <w:rPr>
                <w:lang w:val="en-US"/>
              </w:rPr>
              <w:t>pcwd</w:t>
            </w:r>
            <w:proofErr w:type="spellEnd"/>
            <w:r w:rsidR="00034182">
              <w:rPr>
                <w:lang w:val="en-US"/>
              </w:rPr>
              <w:t xml:space="preserve"> globally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918FEF" w14:textId="77777777" w:rsidR="008C1637" w:rsidRPr="003256C9" w:rsidRDefault="008C1637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4B9066" w14:textId="77777777" w:rsidR="008C1637" w:rsidRPr="003256C9" w:rsidRDefault="008C1637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AEF8B51" w14:textId="77777777" w:rsidR="008C1637" w:rsidRPr="003256C9" w:rsidRDefault="008C1637" w:rsidP="00D41D9F">
            <w:pPr>
              <w:pStyle w:val="FormularZustndig"/>
              <w:rPr>
                <w:lang w:val="en-GB"/>
              </w:rPr>
            </w:pPr>
          </w:p>
        </w:tc>
      </w:tr>
      <w:tr w:rsidR="00034182" w:rsidRPr="000E04F8" w14:paraId="12E6AFD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EB19EC5" w14:textId="3066D589" w:rsidR="00034182" w:rsidRDefault="003D37DF" w:rsidP="006316C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Write function which takes as parameters et and </w:t>
            </w:r>
            <w:proofErr w:type="spellStart"/>
            <w:r>
              <w:rPr>
                <w:lang w:val="en-US"/>
              </w:rPr>
              <w:t>prec</w:t>
            </w:r>
            <w:proofErr w:type="spellEnd"/>
            <w:r>
              <w:rPr>
                <w:lang w:val="en-US"/>
              </w:rPr>
              <w:t xml:space="preserve"> and returns the 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pcwd</w:t>
            </w:r>
            <w:proofErr w:type="spellEnd"/>
            <w:r>
              <w:rPr>
                <w:lang w:val="en-US"/>
              </w:rPr>
              <w:t xml:space="preserve"> timeseries. The function should be scalable.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F24DA8A" w14:textId="77777777" w:rsidR="00034182" w:rsidRPr="003256C9" w:rsidRDefault="0003418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3E093FC" w14:textId="77777777" w:rsidR="00034182" w:rsidRPr="003256C9" w:rsidRDefault="0003418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2999F8B3" w14:textId="77777777" w:rsidR="00034182" w:rsidRPr="003256C9" w:rsidRDefault="00034182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6090DAD5" w:rsidR="0038043B" w:rsidRDefault="006D445C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9649C7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C0CC6">
              <w:rPr>
                <w:highlight w:val="yellow"/>
                <w:lang w:val="en-GB"/>
              </w:rPr>
              <w:t xml:space="preserve">Readme on </w:t>
            </w:r>
            <w:proofErr w:type="spellStart"/>
            <w:r w:rsidRPr="001C0CC6">
              <w:rPr>
                <w:highlight w:val="yellow"/>
                <w:lang w:val="en-GB"/>
              </w:rPr>
              <w:t>infos</w:t>
            </w:r>
            <w:proofErr w:type="spellEnd"/>
            <w:r w:rsidRPr="001C0CC6">
              <w:rPr>
                <w:highlight w:val="yellow"/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  <w:tr w:rsidR="007C1027" w:rsidRPr="009649C7" w14:paraId="5522216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583C981" w14:textId="244BED0E" w:rsidR="007C1027" w:rsidRPr="00541463" w:rsidRDefault="007C1027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541463">
              <w:rPr>
                <w:b/>
                <w:bCs/>
                <w:lang w:val="en-GB"/>
              </w:rPr>
              <w:t>Move data to data scratch directory:</w:t>
            </w:r>
            <w:r w:rsidRPr="00541463">
              <w:rPr>
                <w:lang w:val="en-GB"/>
              </w:rPr>
              <w:t xml:space="preserve"> data/scratch/CMIP6ng</w:t>
            </w:r>
            <w:r w:rsidR="00CC7B20" w:rsidRPr="00541463">
              <w:rPr>
                <w:lang w:val="en-GB"/>
              </w:rPr>
              <w:t>/cmip6-ng</w:t>
            </w:r>
            <w:r w:rsidR="00A035F6" w:rsidRPr="00541463">
              <w:rPr>
                <w:lang w:val="en-GB"/>
              </w:rPr>
              <w:t xml:space="preserve">. Could not do it permission denied </w:t>
            </w:r>
            <w:proofErr w:type="gramStart"/>
            <w:r w:rsidR="00A035F6" w:rsidRPr="00541463">
              <w:rPr>
                <w:lang w:val="en-GB"/>
              </w:rPr>
              <w:t>to create</w:t>
            </w:r>
            <w:proofErr w:type="gramEnd"/>
            <w:r w:rsidR="00A035F6" w:rsidRPr="00541463">
              <w:rPr>
                <w:lang w:val="en-GB"/>
              </w:rPr>
              <w:t xml:space="preserve"> new folder and without does not work because some variables have the same name.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BD6174E" w14:textId="77777777" w:rsidR="007C1027" w:rsidRPr="003256C9" w:rsidRDefault="007C1027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F48E313" w14:textId="77777777" w:rsidR="007C1027" w:rsidRPr="003256C9" w:rsidRDefault="007C1027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A3C44A4" w14:textId="77777777" w:rsidR="007C1027" w:rsidRPr="003256C9" w:rsidRDefault="007C1027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Pr="00F24645" w:rsidRDefault="00A1549C" w:rsidP="002A5636">
      <w:pPr>
        <w:pStyle w:val="Fliesstext"/>
        <w:rPr>
          <w:lang w:val="en-US"/>
        </w:rPr>
      </w:pPr>
    </w:p>
    <w:p w14:paraId="29A795E8" w14:textId="77777777" w:rsidR="002A5636" w:rsidRPr="00F24645" w:rsidRDefault="002A5636" w:rsidP="002A5636">
      <w:pPr>
        <w:pStyle w:val="Fliesstext"/>
        <w:rPr>
          <w:lang w:val="en-US"/>
        </w:rPr>
      </w:pPr>
    </w:p>
    <w:sectPr w:rsidR="002A5636" w:rsidRPr="00F24645" w:rsidSect="00637789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CB84" w14:textId="77777777" w:rsidR="00637789" w:rsidRDefault="00637789">
      <w:r>
        <w:separator/>
      </w:r>
    </w:p>
    <w:p w14:paraId="4DA88655" w14:textId="77777777" w:rsidR="00637789" w:rsidRDefault="00637789"/>
    <w:p w14:paraId="55363CA0" w14:textId="77777777" w:rsidR="00637789" w:rsidRDefault="00637789"/>
  </w:endnote>
  <w:endnote w:type="continuationSeparator" w:id="0">
    <w:p w14:paraId="25BFAD27" w14:textId="77777777" w:rsidR="00637789" w:rsidRDefault="00637789">
      <w:r>
        <w:continuationSeparator/>
      </w:r>
    </w:p>
    <w:p w14:paraId="45627D4C" w14:textId="77777777" w:rsidR="00637789" w:rsidRDefault="00637789"/>
    <w:p w14:paraId="6E6D9510" w14:textId="77777777" w:rsidR="00637789" w:rsidRDefault="006377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A8F7" w14:textId="77777777" w:rsidR="00637789" w:rsidRDefault="00637789">
      <w:r>
        <w:separator/>
      </w:r>
    </w:p>
    <w:p w14:paraId="3B4CBB9C" w14:textId="77777777" w:rsidR="00637789" w:rsidRDefault="00637789"/>
    <w:p w14:paraId="09C62C23" w14:textId="77777777" w:rsidR="00637789" w:rsidRDefault="00637789"/>
  </w:footnote>
  <w:footnote w:type="continuationSeparator" w:id="0">
    <w:p w14:paraId="6A6E55E6" w14:textId="77777777" w:rsidR="00637789" w:rsidRDefault="00637789">
      <w:r>
        <w:continuationSeparator/>
      </w:r>
    </w:p>
    <w:p w14:paraId="25E25A42" w14:textId="77777777" w:rsidR="00637789" w:rsidRDefault="00637789"/>
    <w:p w14:paraId="77AD598F" w14:textId="77777777" w:rsidR="00637789" w:rsidRDefault="006377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7AB017EE" w:rsidR="00C209B0" w:rsidRPr="005E5A1B" w:rsidRDefault="00FC4DD0" w:rsidP="00417911">
          <w:pPr>
            <w:pStyle w:val="BeKopfFusslinks"/>
          </w:pPr>
          <w:r>
            <w:t>22</w:t>
          </w:r>
          <w:r w:rsidR="00464924">
            <w:t>.</w:t>
          </w:r>
          <w:r w:rsidR="00C25FEE">
            <w:t>0</w:t>
          </w:r>
          <w:r w:rsidR="00A56293">
            <w:t>4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0CF8269F"/>
    <w:multiLevelType w:val="hybridMultilevel"/>
    <w:tmpl w:val="F45057E0"/>
    <w:lvl w:ilvl="0" w:tplc="45C06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F099B"/>
    <w:multiLevelType w:val="hybridMultilevel"/>
    <w:tmpl w:val="330A66B0"/>
    <w:lvl w:ilvl="0" w:tplc="1CC4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75A48"/>
    <w:multiLevelType w:val="multilevel"/>
    <w:tmpl w:val="50D2DC1A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11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5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4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11"/>
  </w:num>
  <w:num w:numId="5" w16cid:durableId="2116442605">
    <w:abstractNumId w:val="15"/>
  </w:num>
  <w:num w:numId="6" w16cid:durableId="1468741932">
    <w:abstractNumId w:val="10"/>
  </w:num>
  <w:num w:numId="7" w16cid:durableId="1262759236">
    <w:abstractNumId w:val="9"/>
  </w:num>
  <w:num w:numId="8" w16cid:durableId="1839347416">
    <w:abstractNumId w:val="0"/>
  </w:num>
  <w:num w:numId="9" w16cid:durableId="1765371792">
    <w:abstractNumId w:val="6"/>
  </w:num>
  <w:num w:numId="10" w16cid:durableId="500701148">
    <w:abstractNumId w:val="13"/>
  </w:num>
  <w:num w:numId="11" w16cid:durableId="401291677">
    <w:abstractNumId w:val="8"/>
  </w:num>
  <w:num w:numId="12" w16cid:durableId="1147741757">
    <w:abstractNumId w:val="5"/>
  </w:num>
  <w:num w:numId="13" w16cid:durableId="2031292439">
    <w:abstractNumId w:val="1"/>
  </w:num>
  <w:num w:numId="14" w16cid:durableId="1115563503">
    <w:abstractNumId w:val="12"/>
  </w:num>
  <w:num w:numId="15" w16cid:durableId="1426414768">
    <w:abstractNumId w:val="10"/>
  </w:num>
  <w:num w:numId="16" w16cid:durableId="125004340">
    <w:abstractNumId w:val="10"/>
  </w:num>
  <w:num w:numId="17" w16cid:durableId="1158839563">
    <w:abstractNumId w:val="10"/>
  </w:num>
  <w:num w:numId="18" w16cid:durableId="1754738153">
    <w:abstractNumId w:val="10"/>
  </w:num>
  <w:num w:numId="19" w16cid:durableId="1778789260">
    <w:abstractNumId w:val="10"/>
  </w:num>
  <w:num w:numId="20" w16cid:durableId="1806384216">
    <w:abstractNumId w:val="10"/>
  </w:num>
  <w:num w:numId="21" w16cid:durableId="1885021080">
    <w:abstractNumId w:val="10"/>
  </w:num>
  <w:num w:numId="22" w16cid:durableId="123500039">
    <w:abstractNumId w:val="4"/>
  </w:num>
  <w:num w:numId="23" w16cid:durableId="1170757381">
    <w:abstractNumId w:val="10"/>
  </w:num>
  <w:num w:numId="24" w16cid:durableId="47136559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832"/>
    <w:rsid w:val="00007B57"/>
    <w:rsid w:val="00012BAC"/>
    <w:rsid w:val="00013F14"/>
    <w:rsid w:val="0001795E"/>
    <w:rsid w:val="00017BD0"/>
    <w:rsid w:val="00020F14"/>
    <w:rsid w:val="0002311D"/>
    <w:rsid w:val="00025F4C"/>
    <w:rsid w:val="0002632B"/>
    <w:rsid w:val="000266E6"/>
    <w:rsid w:val="00027A2E"/>
    <w:rsid w:val="000338C5"/>
    <w:rsid w:val="00033B14"/>
    <w:rsid w:val="00033D51"/>
    <w:rsid w:val="00034182"/>
    <w:rsid w:val="000357ED"/>
    <w:rsid w:val="000368E1"/>
    <w:rsid w:val="000378F2"/>
    <w:rsid w:val="000420B8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3F59"/>
    <w:rsid w:val="00065883"/>
    <w:rsid w:val="00070751"/>
    <w:rsid w:val="00071964"/>
    <w:rsid w:val="00073697"/>
    <w:rsid w:val="00074048"/>
    <w:rsid w:val="00074773"/>
    <w:rsid w:val="000800FD"/>
    <w:rsid w:val="00080A36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0FC"/>
    <w:rsid w:val="000B1BC3"/>
    <w:rsid w:val="000B1FC3"/>
    <w:rsid w:val="000B3E2D"/>
    <w:rsid w:val="000B46B2"/>
    <w:rsid w:val="000B56DB"/>
    <w:rsid w:val="000B7927"/>
    <w:rsid w:val="000C13D8"/>
    <w:rsid w:val="000C1839"/>
    <w:rsid w:val="000C442A"/>
    <w:rsid w:val="000C4C3D"/>
    <w:rsid w:val="000C5726"/>
    <w:rsid w:val="000C6B7F"/>
    <w:rsid w:val="000D406B"/>
    <w:rsid w:val="000D470E"/>
    <w:rsid w:val="000D4E4A"/>
    <w:rsid w:val="000D6D91"/>
    <w:rsid w:val="000D6DEE"/>
    <w:rsid w:val="000E04F8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0A3"/>
    <w:rsid w:val="00107938"/>
    <w:rsid w:val="00110456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2F9F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6311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383D"/>
    <w:rsid w:val="001A50C4"/>
    <w:rsid w:val="001A76CC"/>
    <w:rsid w:val="001A7A45"/>
    <w:rsid w:val="001B048A"/>
    <w:rsid w:val="001B2406"/>
    <w:rsid w:val="001B31AD"/>
    <w:rsid w:val="001B7A7C"/>
    <w:rsid w:val="001B7B5E"/>
    <w:rsid w:val="001B7D7E"/>
    <w:rsid w:val="001C0CC6"/>
    <w:rsid w:val="001C1FE2"/>
    <w:rsid w:val="001C5062"/>
    <w:rsid w:val="001C6580"/>
    <w:rsid w:val="001D1E2B"/>
    <w:rsid w:val="001D3161"/>
    <w:rsid w:val="001D3252"/>
    <w:rsid w:val="001D4E40"/>
    <w:rsid w:val="001D51D3"/>
    <w:rsid w:val="001D6211"/>
    <w:rsid w:val="001D6FD0"/>
    <w:rsid w:val="001D7079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523D"/>
    <w:rsid w:val="00206726"/>
    <w:rsid w:val="0020679F"/>
    <w:rsid w:val="00210E03"/>
    <w:rsid w:val="002113EB"/>
    <w:rsid w:val="002117C5"/>
    <w:rsid w:val="00212CE1"/>
    <w:rsid w:val="00213F33"/>
    <w:rsid w:val="002141C1"/>
    <w:rsid w:val="0021540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3EDC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2628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CD7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0BF"/>
    <w:rsid w:val="003032A8"/>
    <w:rsid w:val="00306083"/>
    <w:rsid w:val="00310A4F"/>
    <w:rsid w:val="00310FE3"/>
    <w:rsid w:val="0031233F"/>
    <w:rsid w:val="003131CF"/>
    <w:rsid w:val="00313B22"/>
    <w:rsid w:val="00313E5A"/>
    <w:rsid w:val="00314491"/>
    <w:rsid w:val="00314494"/>
    <w:rsid w:val="00314BA8"/>
    <w:rsid w:val="0031529C"/>
    <w:rsid w:val="00316B2D"/>
    <w:rsid w:val="003203F4"/>
    <w:rsid w:val="00321AD7"/>
    <w:rsid w:val="003245EA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5F21"/>
    <w:rsid w:val="00346DC5"/>
    <w:rsid w:val="00346EB0"/>
    <w:rsid w:val="003476F9"/>
    <w:rsid w:val="003515B8"/>
    <w:rsid w:val="003533ED"/>
    <w:rsid w:val="0035405D"/>
    <w:rsid w:val="0035420A"/>
    <w:rsid w:val="00357211"/>
    <w:rsid w:val="00357EDF"/>
    <w:rsid w:val="00360FB5"/>
    <w:rsid w:val="00361B43"/>
    <w:rsid w:val="003621D4"/>
    <w:rsid w:val="003639B9"/>
    <w:rsid w:val="00364AD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869A7"/>
    <w:rsid w:val="00391060"/>
    <w:rsid w:val="0039349B"/>
    <w:rsid w:val="0039351A"/>
    <w:rsid w:val="00393E7C"/>
    <w:rsid w:val="003946A0"/>
    <w:rsid w:val="00395CD8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285"/>
    <w:rsid w:val="003B6E71"/>
    <w:rsid w:val="003B72E3"/>
    <w:rsid w:val="003B7C0E"/>
    <w:rsid w:val="003C23B9"/>
    <w:rsid w:val="003C39DE"/>
    <w:rsid w:val="003C415A"/>
    <w:rsid w:val="003C465B"/>
    <w:rsid w:val="003C5B11"/>
    <w:rsid w:val="003D02FF"/>
    <w:rsid w:val="003D37D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02750"/>
    <w:rsid w:val="0041120A"/>
    <w:rsid w:val="004119C5"/>
    <w:rsid w:val="0041200F"/>
    <w:rsid w:val="004126E5"/>
    <w:rsid w:val="00415070"/>
    <w:rsid w:val="00416B2A"/>
    <w:rsid w:val="00417911"/>
    <w:rsid w:val="00420439"/>
    <w:rsid w:val="00423FB1"/>
    <w:rsid w:val="00426585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073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311"/>
    <w:rsid w:val="00464924"/>
    <w:rsid w:val="0046525A"/>
    <w:rsid w:val="00466ED6"/>
    <w:rsid w:val="00467741"/>
    <w:rsid w:val="00470376"/>
    <w:rsid w:val="004705EA"/>
    <w:rsid w:val="00470773"/>
    <w:rsid w:val="00470CA9"/>
    <w:rsid w:val="004717A1"/>
    <w:rsid w:val="004727AD"/>
    <w:rsid w:val="0047361F"/>
    <w:rsid w:val="00473B9A"/>
    <w:rsid w:val="004764A3"/>
    <w:rsid w:val="0048166E"/>
    <w:rsid w:val="0048232F"/>
    <w:rsid w:val="004830E8"/>
    <w:rsid w:val="00485F99"/>
    <w:rsid w:val="00490600"/>
    <w:rsid w:val="00490DF6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D7C89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48AC"/>
    <w:rsid w:val="00537A8E"/>
    <w:rsid w:val="00537BCA"/>
    <w:rsid w:val="00540493"/>
    <w:rsid w:val="00541463"/>
    <w:rsid w:val="005433E4"/>
    <w:rsid w:val="00543B73"/>
    <w:rsid w:val="00543E54"/>
    <w:rsid w:val="0054767F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66FAA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0FC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3DE"/>
    <w:rsid w:val="005F1B52"/>
    <w:rsid w:val="005F23C9"/>
    <w:rsid w:val="005F2E73"/>
    <w:rsid w:val="005F711C"/>
    <w:rsid w:val="005F7F1D"/>
    <w:rsid w:val="00602ADF"/>
    <w:rsid w:val="00606580"/>
    <w:rsid w:val="00606719"/>
    <w:rsid w:val="006071DA"/>
    <w:rsid w:val="006141D4"/>
    <w:rsid w:val="00615EEA"/>
    <w:rsid w:val="0061628F"/>
    <w:rsid w:val="00620E8D"/>
    <w:rsid w:val="00623D3A"/>
    <w:rsid w:val="00624FC9"/>
    <w:rsid w:val="00625252"/>
    <w:rsid w:val="00625262"/>
    <w:rsid w:val="006256AB"/>
    <w:rsid w:val="00626C6B"/>
    <w:rsid w:val="00627B78"/>
    <w:rsid w:val="006302E7"/>
    <w:rsid w:val="006316C3"/>
    <w:rsid w:val="00631A0C"/>
    <w:rsid w:val="00634D1E"/>
    <w:rsid w:val="0063624D"/>
    <w:rsid w:val="00637789"/>
    <w:rsid w:val="006411C0"/>
    <w:rsid w:val="00644779"/>
    <w:rsid w:val="00645283"/>
    <w:rsid w:val="00645EAC"/>
    <w:rsid w:val="00650E94"/>
    <w:rsid w:val="006514E4"/>
    <w:rsid w:val="006528B6"/>
    <w:rsid w:val="00652F30"/>
    <w:rsid w:val="006539B4"/>
    <w:rsid w:val="00654D9F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1F1E"/>
    <w:rsid w:val="00692C1D"/>
    <w:rsid w:val="006A14E3"/>
    <w:rsid w:val="006A3F6B"/>
    <w:rsid w:val="006A5404"/>
    <w:rsid w:val="006A64DA"/>
    <w:rsid w:val="006A69DF"/>
    <w:rsid w:val="006A7A5F"/>
    <w:rsid w:val="006A7BC1"/>
    <w:rsid w:val="006B2335"/>
    <w:rsid w:val="006B32FF"/>
    <w:rsid w:val="006B50FB"/>
    <w:rsid w:val="006B588C"/>
    <w:rsid w:val="006B6B28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198"/>
    <w:rsid w:val="006D0A58"/>
    <w:rsid w:val="006D0DC5"/>
    <w:rsid w:val="006D2B48"/>
    <w:rsid w:val="006D3972"/>
    <w:rsid w:val="006D3A85"/>
    <w:rsid w:val="006D445C"/>
    <w:rsid w:val="006D566C"/>
    <w:rsid w:val="006E4883"/>
    <w:rsid w:val="006E4987"/>
    <w:rsid w:val="006E704F"/>
    <w:rsid w:val="006F0D60"/>
    <w:rsid w:val="006F20FA"/>
    <w:rsid w:val="006F3FB9"/>
    <w:rsid w:val="006F462A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57A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4255"/>
    <w:rsid w:val="00755452"/>
    <w:rsid w:val="00755774"/>
    <w:rsid w:val="00756321"/>
    <w:rsid w:val="007608BE"/>
    <w:rsid w:val="0076167E"/>
    <w:rsid w:val="00763428"/>
    <w:rsid w:val="00765DA1"/>
    <w:rsid w:val="007667D3"/>
    <w:rsid w:val="0076710C"/>
    <w:rsid w:val="0076768F"/>
    <w:rsid w:val="0077100E"/>
    <w:rsid w:val="007724B7"/>
    <w:rsid w:val="00775828"/>
    <w:rsid w:val="00776274"/>
    <w:rsid w:val="007766AE"/>
    <w:rsid w:val="007775C6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698D"/>
    <w:rsid w:val="00797562"/>
    <w:rsid w:val="00797955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1027"/>
    <w:rsid w:val="007C4462"/>
    <w:rsid w:val="007C467C"/>
    <w:rsid w:val="007C492C"/>
    <w:rsid w:val="007C6C8E"/>
    <w:rsid w:val="007C6CDF"/>
    <w:rsid w:val="007C7AA9"/>
    <w:rsid w:val="007D4AC9"/>
    <w:rsid w:val="007E067A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7F64AB"/>
    <w:rsid w:val="00800FBB"/>
    <w:rsid w:val="0080169E"/>
    <w:rsid w:val="00801D8D"/>
    <w:rsid w:val="00802302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27A46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6D1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74FCC"/>
    <w:rsid w:val="008808B7"/>
    <w:rsid w:val="00880EF0"/>
    <w:rsid w:val="00881802"/>
    <w:rsid w:val="00881C58"/>
    <w:rsid w:val="008825C8"/>
    <w:rsid w:val="008826F5"/>
    <w:rsid w:val="0088522E"/>
    <w:rsid w:val="008862D1"/>
    <w:rsid w:val="00887545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1637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1D30"/>
    <w:rsid w:val="008E48E1"/>
    <w:rsid w:val="008E4EFA"/>
    <w:rsid w:val="008E63A1"/>
    <w:rsid w:val="008E6876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3CA"/>
    <w:rsid w:val="00906475"/>
    <w:rsid w:val="0090662D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2F6"/>
    <w:rsid w:val="00927533"/>
    <w:rsid w:val="00931E23"/>
    <w:rsid w:val="009325D3"/>
    <w:rsid w:val="009350E0"/>
    <w:rsid w:val="00936D5D"/>
    <w:rsid w:val="00937140"/>
    <w:rsid w:val="00937529"/>
    <w:rsid w:val="00941753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49C7"/>
    <w:rsid w:val="00965B2D"/>
    <w:rsid w:val="0097080D"/>
    <w:rsid w:val="00970E4E"/>
    <w:rsid w:val="00972BAD"/>
    <w:rsid w:val="00974FAC"/>
    <w:rsid w:val="00976154"/>
    <w:rsid w:val="009779EA"/>
    <w:rsid w:val="00982EBB"/>
    <w:rsid w:val="009836DE"/>
    <w:rsid w:val="009841A1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5996"/>
    <w:rsid w:val="009B6855"/>
    <w:rsid w:val="009C2004"/>
    <w:rsid w:val="009C2A03"/>
    <w:rsid w:val="009C4EC0"/>
    <w:rsid w:val="009C56C2"/>
    <w:rsid w:val="009C701E"/>
    <w:rsid w:val="009C75E3"/>
    <w:rsid w:val="009D01F6"/>
    <w:rsid w:val="009D2D4C"/>
    <w:rsid w:val="009D2F87"/>
    <w:rsid w:val="009D3098"/>
    <w:rsid w:val="009D3C24"/>
    <w:rsid w:val="009D592C"/>
    <w:rsid w:val="009D7AD3"/>
    <w:rsid w:val="009D7ED8"/>
    <w:rsid w:val="009E0505"/>
    <w:rsid w:val="009E1793"/>
    <w:rsid w:val="009E4E75"/>
    <w:rsid w:val="009E7E30"/>
    <w:rsid w:val="009F0BB7"/>
    <w:rsid w:val="009F3513"/>
    <w:rsid w:val="009F525E"/>
    <w:rsid w:val="009F64D7"/>
    <w:rsid w:val="009F751E"/>
    <w:rsid w:val="009F76B8"/>
    <w:rsid w:val="00A01517"/>
    <w:rsid w:val="00A035B2"/>
    <w:rsid w:val="00A035F6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53C"/>
    <w:rsid w:val="00A36ACF"/>
    <w:rsid w:val="00A36B37"/>
    <w:rsid w:val="00A406B3"/>
    <w:rsid w:val="00A421CF"/>
    <w:rsid w:val="00A426D1"/>
    <w:rsid w:val="00A430A4"/>
    <w:rsid w:val="00A433DA"/>
    <w:rsid w:val="00A469DB"/>
    <w:rsid w:val="00A5021D"/>
    <w:rsid w:val="00A53B93"/>
    <w:rsid w:val="00A5466C"/>
    <w:rsid w:val="00A56293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861E7"/>
    <w:rsid w:val="00A908A9"/>
    <w:rsid w:val="00A90C52"/>
    <w:rsid w:val="00A91545"/>
    <w:rsid w:val="00A91F93"/>
    <w:rsid w:val="00A92147"/>
    <w:rsid w:val="00A940AC"/>
    <w:rsid w:val="00A94308"/>
    <w:rsid w:val="00A9495C"/>
    <w:rsid w:val="00A94E58"/>
    <w:rsid w:val="00A95FD0"/>
    <w:rsid w:val="00A97597"/>
    <w:rsid w:val="00A97D1A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1CB2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5399"/>
    <w:rsid w:val="00B262DE"/>
    <w:rsid w:val="00B26AFC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2F76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122"/>
    <w:rsid w:val="00B972B6"/>
    <w:rsid w:val="00BA0E02"/>
    <w:rsid w:val="00BA41A1"/>
    <w:rsid w:val="00BA4FFA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1795B"/>
    <w:rsid w:val="00C209B0"/>
    <w:rsid w:val="00C21E83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47F1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66507"/>
    <w:rsid w:val="00C706CA"/>
    <w:rsid w:val="00C74012"/>
    <w:rsid w:val="00C76332"/>
    <w:rsid w:val="00C776A9"/>
    <w:rsid w:val="00C77833"/>
    <w:rsid w:val="00C7794A"/>
    <w:rsid w:val="00C81A30"/>
    <w:rsid w:val="00C82411"/>
    <w:rsid w:val="00C8380F"/>
    <w:rsid w:val="00C839D0"/>
    <w:rsid w:val="00C83A61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0E5F"/>
    <w:rsid w:val="00CC103A"/>
    <w:rsid w:val="00CC1286"/>
    <w:rsid w:val="00CC2AD7"/>
    <w:rsid w:val="00CC32A2"/>
    <w:rsid w:val="00CC4081"/>
    <w:rsid w:val="00CC4B37"/>
    <w:rsid w:val="00CC7671"/>
    <w:rsid w:val="00CC7B20"/>
    <w:rsid w:val="00CD1C8A"/>
    <w:rsid w:val="00CD28F7"/>
    <w:rsid w:val="00CD671F"/>
    <w:rsid w:val="00CD6C43"/>
    <w:rsid w:val="00CD748C"/>
    <w:rsid w:val="00CE35CE"/>
    <w:rsid w:val="00CE3CFE"/>
    <w:rsid w:val="00CE51BD"/>
    <w:rsid w:val="00CE55D2"/>
    <w:rsid w:val="00CE734B"/>
    <w:rsid w:val="00CF0464"/>
    <w:rsid w:val="00CF046E"/>
    <w:rsid w:val="00CF24A6"/>
    <w:rsid w:val="00CF2AB5"/>
    <w:rsid w:val="00CF3760"/>
    <w:rsid w:val="00CF72E3"/>
    <w:rsid w:val="00CF739F"/>
    <w:rsid w:val="00D057BD"/>
    <w:rsid w:val="00D072DB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8F4"/>
    <w:rsid w:val="00D24ACB"/>
    <w:rsid w:val="00D262FC"/>
    <w:rsid w:val="00D2779F"/>
    <w:rsid w:val="00D30AD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36C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7F0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A02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1C3F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C6957"/>
    <w:rsid w:val="00DD13D1"/>
    <w:rsid w:val="00DD14DA"/>
    <w:rsid w:val="00DD1593"/>
    <w:rsid w:val="00DD16CF"/>
    <w:rsid w:val="00DD2C63"/>
    <w:rsid w:val="00DD34EB"/>
    <w:rsid w:val="00DD4844"/>
    <w:rsid w:val="00DD6C5D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403F"/>
    <w:rsid w:val="00E366BB"/>
    <w:rsid w:val="00E36BE7"/>
    <w:rsid w:val="00E400BF"/>
    <w:rsid w:val="00E404D1"/>
    <w:rsid w:val="00E407BA"/>
    <w:rsid w:val="00E40E07"/>
    <w:rsid w:val="00E41452"/>
    <w:rsid w:val="00E419B2"/>
    <w:rsid w:val="00E422B9"/>
    <w:rsid w:val="00E42D72"/>
    <w:rsid w:val="00E43E23"/>
    <w:rsid w:val="00E443A0"/>
    <w:rsid w:val="00E46A21"/>
    <w:rsid w:val="00E47150"/>
    <w:rsid w:val="00E472A3"/>
    <w:rsid w:val="00E47CEC"/>
    <w:rsid w:val="00E50D03"/>
    <w:rsid w:val="00E5339E"/>
    <w:rsid w:val="00E53411"/>
    <w:rsid w:val="00E53624"/>
    <w:rsid w:val="00E552FD"/>
    <w:rsid w:val="00E56ED9"/>
    <w:rsid w:val="00E57792"/>
    <w:rsid w:val="00E57E8C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6690"/>
    <w:rsid w:val="00E87D7B"/>
    <w:rsid w:val="00E90591"/>
    <w:rsid w:val="00E91D86"/>
    <w:rsid w:val="00E950A5"/>
    <w:rsid w:val="00E96761"/>
    <w:rsid w:val="00E96EFD"/>
    <w:rsid w:val="00EA39BD"/>
    <w:rsid w:val="00EA58BA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2248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4C00"/>
    <w:rsid w:val="00EF6B20"/>
    <w:rsid w:val="00F00E2F"/>
    <w:rsid w:val="00F02B5A"/>
    <w:rsid w:val="00F03411"/>
    <w:rsid w:val="00F12180"/>
    <w:rsid w:val="00F13F4B"/>
    <w:rsid w:val="00F16110"/>
    <w:rsid w:val="00F177B2"/>
    <w:rsid w:val="00F21527"/>
    <w:rsid w:val="00F21918"/>
    <w:rsid w:val="00F24645"/>
    <w:rsid w:val="00F262D4"/>
    <w:rsid w:val="00F274CC"/>
    <w:rsid w:val="00F30D7B"/>
    <w:rsid w:val="00F30E0B"/>
    <w:rsid w:val="00F31E63"/>
    <w:rsid w:val="00F3292B"/>
    <w:rsid w:val="00F33FC2"/>
    <w:rsid w:val="00F36AFA"/>
    <w:rsid w:val="00F36D94"/>
    <w:rsid w:val="00F41A9F"/>
    <w:rsid w:val="00F42A2F"/>
    <w:rsid w:val="00F451F9"/>
    <w:rsid w:val="00F458FB"/>
    <w:rsid w:val="00F478D0"/>
    <w:rsid w:val="00F47FD9"/>
    <w:rsid w:val="00F5169E"/>
    <w:rsid w:val="00F519A2"/>
    <w:rsid w:val="00F52090"/>
    <w:rsid w:val="00F52119"/>
    <w:rsid w:val="00F55846"/>
    <w:rsid w:val="00F55E28"/>
    <w:rsid w:val="00F55FD7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3D18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DD0"/>
    <w:rsid w:val="00FC4EBB"/>
    <w:rsid w:val="00FC50FB"/>
    <w:rsid w:val="00FC542F"/>
    <w:rsid w:val="00FC643E"/>
    <w:rsid w:val="00FC6BCE"/>
    <w:rsid w:val="00FC7278"/>
    <w:rsid w:val="00FC7D4A"/>
    <w:rsid w:val="00FD2216"/>
    <w:rsid w:val="00FD351F"/>
    <w:rsid w:val="00FD3CF1"/>
    <w:rsid w:val="00FD4A11"/>
    <w:rsid w:val="00FE02BD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  <w:style w:type="character" w:styleId="HTMLCode">
    <w:name w:val="HTML Code"/>
    <w:basedOn w:val="DefaultParagraphFont"/>
    <w:uiPriority w:val="99"/>
    <w:semiHidden/>
    <w:unhideWhenUsed/>
    <w:rsid w:val="0079698D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3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452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448</cp:revision>
  <cp:lastPrinted>2024-03-11T16:15:00Z</cp:lastPrinted>
  <dcterms:created xsi:type="dcterms:W3CDTF">2024-02-18T14:30:00Z</dcterms:created>
  <dcterms:modified xsi:type="dcterms:W3CDTF">2024-04-16T07:31:00Z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
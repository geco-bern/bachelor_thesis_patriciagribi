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543"/>
        <w:gridCol w:w="156"/>
        <w:gridCol w:w="567"/>
        <w:gridCol w:w="1257"/>
        <w:gridCol w:w="784"/>
        <w:gridCol w:w="57"/>
        <w:gridCol w:w="1536"/>
        <w:gridCol w:w="1627"/>
        <w:gridCol w:w="624"/>
        <w:gridCol w:w="624"/>
        <w:gridCol w:w="626"/>
        <w:gridCol w:w="11"/>
      </w:tblGrid>
      <w:tr w:rsidR="007E07DC" w:rsidRPr="00C72E9E" w14:paraId="0E37BC1E" w14:textId="77777777" w:rsidTr="00DE2BAA">
        <w:trPr>
          <w:trHeight w:hRule="exact" w:val="1312"/>
        </w:trPr>
        <w:tc>
          <w:tcPr>
            <w:tcW w:w="9412" w:type="dxa"/>
            <w:gridSpan w:val="12"/>
            <w:tcBorders>
              <w:top w:val="nil"/>
              <w:left w:val="nil"/>
              <w:bottom w:val="single" w:sz="8" w:space="0" w:color="auto"/>
              <w:right w:val="nil"/>
            </w:tcBorders>
            <w:shd w:val="clear" w:color="auto" w:fill="auto"/>
            <w:tcMar>
              <w:top w:w="28" w:type="dxa"/>
            </w:tcMar>
            <w:vAlign w:val="bottom"/>
          </w:tcPr>
          <w:p w14:paraId="49909387" w14:textId="4068AB2E" w:rsidR="007E07DC" w:rsidRPr="00AA5726" w:rsidRDefault="00CE3CFE" w:rsidP="00D41D9F">
            <w:pPr>
              <w:pStyle w:val="FormularHaupttitel"/>
              <w:rPr>
                <w:b/>
                <w:lang w:val="en-US"/>
              </w:rPr>
            </w:pPr>
            <w:r w:rsidRPr="00AA5726">
              <w:rPr>
                <w:b/>
                <w:lang w:val="en-US"/>
              </w:rPr>
              <w:t>Protocol</w:t>
            </w:r>
          </w:p>
          <w:p w14:paraId="4A788FF6" w14:textId="485D3670" w:rsidR="007E07DC" w:rsidRPr="00AA5726" w:rsidRDefault="003B7C0E" w:rsidP="00D41D9F">
            <w:pPr>
              <w:pStyle w:val="FormularHaupttitel"/>
              <w:rPr>
                <w:lang w:val="en-US"/>
              </w:rPr>
            </w:pPr>
            <w:r w:rsidRPr="00AA5726">
              <w:rPr>
                <w:lang w:val="en-US"/>
              </w:rPr>
              <w:t xml:space="preserve">Meeting </w:t>
            </w:r>
            <w:r w:rsidR="00DE1594">
              <w:rPr>
                <w:lang w:val="en-US"/>
              </w:rPr>
              <w:t>Bachelor</w:t>
            </w:r>
            <w:r w:rsidRPr="00AA5726">
              <w:rPr>
                <w:lang w:val="en-US"/>
              </w:rPr>
              <w:t xml:space="preserve"> Thesis</w:t>
            </w:r>
            <w:r w:rsidR="00371F94" w:rsidRPr="00AA5726">
              <w:rPr>
                <w:lang w:val="en-US"/>
              </w:rPr>
              <w:t xml:space="preserve">, </w:t>
            </w:r>
            <w:r w:rsidR="00DE1594">
              <w:rPr>
                <w:lang w:val="en-US"/>
              </w:rPr>
              <w:t>FS</w:t>
            </w:r>
            <w:r w:rsidR="00371F94" w:rsidRPr="00AA5726">
              <w:rPr>
                <w:lang w:val="en-US"/>
              </w:rPr>
              <w:t xml:space="preserve"> 20</w:t>
            </w:r>
            <w:r w:rsidRPr="00AA5726">
              <w:rPr>
                <w:lang w:val="en-US"/>
              </w:rPr>
              <w:t>2</w:t>
            </w:r>
            <w:r w:rsidR="00DE1594">
              <w:rPr>
                <w:lang w:val="en-US"/>
              </w:rPr>
              <w:t>4</w:t>
            </w:r>
          </w:p>
        </w:tc>
      </w:tr>
      <w:tr w:rsidR="007E07DC" w:rsidRPr="00C72E9E" w14:paraId="2461EADD" w14:textId="77777777" w:rsidTr="00DE2BAA">
        <w:trPr>
          <w:trHeight w:hRule="exact" w:val="113"/>
        </w:trPr>
        <w:tc>
          <w:tcPr>
            <w:tcW w:w="1543" w:type="dxa"/>
            <w:tcBorders>
              <w:top w:val="single" w:sz="8" w:space="0" w:color="auto"/>
              <w:left w:val="nil"/>
              <w:bottom w:val="nil"/>
              <w:right w:val="nil"/>
            </w:tcBorders>
            <w:shd w:val="clear" w:color="auto" w:fill="auto"/>
            <w:tcMar>
              <w:top w:w="28" w:type="dxa"/>
            </w:tcMar>
          </w:tcPr>
          <w:p w14:paraId="0B388605" w14:textId="77777777" w:rsidR="007E07DC" w:rsidRPr="003B7C0E" w:rsidRDefault="007E07DC" w:rsidP="00D41D9F">
            <w:pPr>
              <w:rPr>
                <w:lang w:val="en-GB"/>
              </w:rPr>
            </w:pPr>
          </w:p>
        </w:tc>
        <w:tc>
          <w:tcPr>
            <w:tcW w:w="2821" w:type="dxa"/>
            <w:gridSpan w:val="5"/>
            <w:tcBorders>
              <w:top w:val="single" w:sz="8" w:space="0" w:color="auto"/>
              <w:left w:val="nil"/>
              <w:bottom w:val="nil"/>
              <w:right w:val="nil"/>
            </w:tcBorders>
            <w:shd w:val="clear" w:color="auto" w:fill="auto"/>
            <w:tcMar>
              <w:top w:w="28" w:type="dxa"/>
            </w:tcMar>
          </w:tcPr>
          <w:p w14:paraId="127A2D5C" w14:textId="77777777" w:rsidR="007E07DC" w:rsidRPr="00AA5726" w:rsidRDefault="007E07DC" w:rsidP="00D41D9F">
            <w:pPr>
              <w:pStyle w:val="FormularText"/>
              <w:rPr>
                <w:lang w:val="en-US"/>
              </w:rPr>
            </w:pPr>
          </w:p>
        </w:tc>
        <w:tc>
          <w:tcPr>
            <w:tcW w:w="1536" w:type="dxa"/>
            <w:tcBorders>
              <w:top w:val="single" w:sz="8" w:space="0" w:color="auto"/>
              <w:left w:val="nil"/>
              <w:bottom w:val="nil"/>
              <w:right w:val="nil"/>
            </w:tcBorders>
            <w:shd w:val="clear" w:color="auto" w:fill="auto"/>
            <w:tcMar>
              <w:top w:w="28" w:type="dxa"/>
            </w:tcMar>
          </w:tcPr>
          <w:p w14:paraId="742AD718" w14:textId="77777777" w:rsidR="007E07DC" w:rsidRPr="00AA5726" w:rsidRDefault="007E07DC" w:rsidP="00D41D9F">
            <w:pPr>
              <w:rPr>
                <w:lang w:val="en-US"/>
              </w:rPr>
            </w:pPr>
          </w:p>
        </w:tc>
        <w:tc>
          <w:tcPr>
            <w:tcW w:w="3512" w:type="dxa"/>
            <w:gridSpan w:val="5"/>
            <w:tcBorders>
              <w:top w:val="single" w:sz="8" w:space="0" w:color="auto"/>
              <w:left w:val="nil"/>
              <w:bottom w:val="nil"/>
              <w:right w:val="nil"/>
            </w:tcBorders>
            <w:shd w:val="clear" w:color="auto" w:fill="auto"/>
            <w:tcMar>
              <w:top w:w="28" w:type="dxa"/>
            </w:tcMar>
          </w:tcPr>
          <w:p w14:paraId="2A8AA829" w14:textId="77777777" w:rsidR="007E07DC" w:rsidRPr="00AA5726" w:rsidRDefault="007E07DC" w:rsidP="00D41D9F">
            <w:pPr>
              <w:pStyle w:val="FormularText"/>
              <w:rPr>
                <w:lang w:val="en-US"/>
              </w:rPr>
            </w:pPr>
          </w:p>
        </w:tc>
      </w:tr>
      <w:tr w:rsidR="00186468" w:rsidRPr="000E22DA" w14:paraId="243D07DC" w14:textId="77777777" w:rsidTr="00DE2BAA">
        <w:tc>
          <w:tcPr>
            <w:tcW w:w="1543" w:type="dxa"/>
            <w:tcBorders>
              <w:top w:val="nil"/>
              <w:left w:val="nil"/>
              <w:bottom w:val="nil"/>
              <w:right w:val="nil"/>
            </w:tcBorders>
            <w:shd w:val="clear" w:color="auto" w:fill="auto"/>
            <w:tcMar>
              <w:top w:w="28" w:type="dxa"/>
              <w:bottom w:w="28" w:type="dxa"/>
            </w:tcMar>
          </w:tcPr>
          <w:p w14:paraId="5B7BDC14" w14:textId="54035A38" w:rsidR="00186468" w:rsidRPr="00155ED4" w:rsidRDefault="00CF046E" w:rsidP="00186468">
            <w:pPr>
              <w:pStyle w:val="FormularText"/>
              <w:rPr>
                <w:b/>
              </w:rPr>
            </w:pPr>
            <w:r>
              <w:rPr>
                <w:b/>
              </w:rPr>
              <w:t>Protocol</w:t>
            </w:r>
            <w:r w:rsidR="00CE3CFE">
              <w:rPr>
                <w:b/>
              </w:rPr>
              <w:t>-</w:t>
            </w:r>
            <w:proofErr w:type="spellStart"/>
            <w:r w:rsidR="00CE3CFE">
              <w:rPr>
                <w:b/>
              </w:rPr>
              <w:t>No</w:t>
            </w:r>
            <w:proofErr w:type="spellEnd"/>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39B6C328" w14:textId="1353F1F9" w:rsidR="00186468" w:rsidRPr="00AA5726" w:rsidRDefault="00186468" w:rsidP="00186468">
            <w:pPr>
              <w:pStyle w:val="FormularText"/>
              <w:rPr>
                <w:lang w:val="en-US"/>
              </w:rPr>
            </w:pPr>
            <w:r w:rsidRPr="00AA5726">
              <w:rPr>
                <w:lang w:val="en-US"/>
              </w:rPr>
              <w:t>0</w:t>
            </w:r>
            <w:r w:rsidR="00703082">
              <w:rPr>
                <w:lang w:val="en-US"/>
              </w:rPr>
              <w:t>5</w:t>
            </w:r>
          </w:p>
        </w:tc>
        <w:tc>
          <w:tcPr>
            <w:tcW w:w="1536" w:type="dxa"/>
            <w:tcBorders>
              <w:top w:val="nil"/>
              <w:left w:val="nil"/>
              <w:bottom w:val="nil"/>
              <w:right w:val="nil"/>
            </w:tcBorders>
            <w:shd w:val="clear" w:color="auto" w:fill="auto"/>
            <w:tcMar>
              <w:top w:w="28" w:type="dxa"/>
              <w:bottom w:w="28" w:type="dxa"/>
            </w:tcMar>
          </w:tcPr>
          <w:p w14:paraId="3369B1D8" w14:textId="51058FC9" w:rsidR="00186468" w:rsidRPr="00AA5726" w:rsidRDefault="00E32891" w:rsidP="00186468">
            <w:pPr>
              <w:pStyle w:val="FormularText"/>
              <w:rPr>
                <w:b/>
                <w:lang w:val="en-US"/>
              </w:rPr>
            </w:pPr>
            <w:r w:rsidRPr="00AA5726">
              <w:rPr>
                <w:b/>
                <w:lang w:val="en-US"/>
              </w:rPr>
              <w:t>Project name</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78D87CEA" w14:textId="60CAAEFB" w:rsidR="00186468" w:rsidRPr="00AA5726" w:rsidRDefault="00360FB5" w:rsidP="00186468">
            <w:pPr>
              <w:pStyle w:val="FormularText"/>
              <w:rPr>
                <w:lang w:val="en-US"/>
              </w:rPr>
            </w:pPr>
            <w:r>
              <w:rPr>
                <w:lang w:val="en-US"/>
              </w:rPr>
              <w:t>Bachelor</w:t>
            </w:r>
            <w:r w:rsidR="00CD748C" w:rsidRPr="00AA5726">
              <w:rPr>
                <w:lang w:val="en-US"/>
              </w:rPr>
              <w:t xml:space="preserve"> Thesis</w:t>
            </w:r>
          </w:p>
        </w:tc>
      </w:tr>
      <w:tr w:rsidR="00186468" w:rsidRPr="000E22DA" w14:paraId="4F83BA45" w14:textId="77777777" w:rsidTr="00DE2BAA">
        <w:tc>
          <w:tcPr>
            <w:tcW w:w="1543" w:type="dxa"/>
            <w:tcBorders>
              <w:top w:val="nil"/>
              <w:left w:val="nil"/>
              <w:bottom w:val="nil"/>
              <w:right w:val="nil"/>
            </w:tcBorders>
            <w:shd w:val="clear" w:color="auto" w:fill="auto"/>
            <w:tcMar>
              <w:top w:w="28" w:type="dxa"/>
              <w:bottom w:w="28" w:type="dxa"/>
            </w:tcMar>
          </w:tcPr>
          <w:p w14:paraId="5463374C" w14:textId="720AC0C0" w:rsidR="00186468" w:rsidRPr="00155ED4" w:rsidRDefault="00165128" w:rsidP="00186468">
            <w:pPr>
              <w:pStyle w:val="FormularText"/>
              <w:rPr>
                <w:b/>
              </w:rPr>
            </w:pPr>
            <w:r>
              <w:rPr>
                <w:b/>
              </w:rPr>
              <w:t>Meeting type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7D4D372C" w14:textId="002B7DAF" w:rsidR="00186468" w:rsidRPr="00AA5726" w:rsidRDefault="003256C9" w:rsidP="00186468">
            <w:pPr>
              <w:pStyle w:val="FormularText"/>
              <w:rPr>
                <w:lang w:val="en-US"/>
              </w:rPr>
            </w:pPr>
            <w:r w:rsidRPr="00AA5726">
              <w:rPr>
                <w:lang w:val="en-US"/>
              </w:rPr>
              <w:t>Discussion</w:t>
            </w:r>
            <w:r w:rsidR="00186468" w:rsidRPr="00AA5726">
              <w:rPr>
                <w:lang w:val="en-US"/>
              </w:rPr>
              <w:t xml:space="preserve"> </w:t>
            </w:r>
          </w:p>
        </w:tc>
        <w:tc>
          <w:tcPr>
            <w:tcW w:w="1536" w:type="dxa"/>
            <w:tcBorders>
              <w:top w:val="nil"/>
              <w:left w:val="nil"/>
              <w:bottom w:val="nil"/>
              <w:right w:val="nil"/>
            </w:tcBorders>
            <w:shd w:val="clear" w:color="auto" w:fill="auto"/>
            <w:tcMar>
              <w:top w:w="28" w:type="dxa"/>
              <w:bottom w:w="28" w:type="dxa"/>
            </w:tcMar>
          </w:tcPr>
          <w:p w14:paraId="164A87A7" w14:textId="62D572B8" w:rsidR="00186468" w:rsidRPr="00AA5726" w:rsidRDefault="00E32891" w:rsidP="00186468">
            <w:pPr>
              <w:pStyle w:val="FormularText"/>
              <w:rPr>
                <w:b/>
                <w:lang w:val="en-US"/>
              </w:rPr>
            </w:pPr>
            <w:r w:rsidRPr="00AA5726">
              <w:rPr>
                <w:b/>
                <w:lang w:val="en-US"/>
              </w:rPr>
              <w:t>Location</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442BE1A" w14:textId="6E780803" w:rsidR="00186468" w:rsidRPr="00AA5726" w:rsidRDefault="00360FB5" w:rsidP="00186468">
            <w:pPr>
              <w:pStyle w:val="FormularText"/>
              <w:rPr>
                <w:lang w:val="en-US"/>
              </w:rPr>
            </w:pPr>
            <w:r>
              <w:rPr>
                <w:lang w:val="en-US"/>
              </w:rPr>
              <w:t>GIUB</w:t>
            </w:r>
            <w:r w:rsidR="00CD748C" w:rsidRPr="00AA5726">
              <w:rPr>
                <w:lang w:val="en-US"/>
              </w:rPr>
              <w:t xml:space="preserve">, </w:t>
            </w:r>
            <w:r>
              <w:rPr>
                <w:lang w:val="en-US"/>
              </w:rPr>
              <w:t>Bern</w:t>
            </w:r>
          </w:p>
        </w:tc>
      </w:tr>
      <w:tr w:rsidR="00186468" w:rsidRPr="00BD5566" w14:paraId="4D20CA57" w14:textId="77777777" w:rsidTr="00DE2BAA">
        <w:tc>
          <w:tcPr>
            <w:tcW w:w="1543" w:type="dxa"/>
            <w:tcBorders>
              <w:top w:val="nil"/>
              <w:left w:val="nil"/>
              <w:bottom w:val="nil"/>
              <w:right w:val="nil"/>
            </w:tcBorders>
            <w:shd w:val="clear" w:color="auto" w:fill="auto"/>
            <w:tcMar>
              <w:top w:w="28" w:type="dxa"/>
              <w:bottom w:w="28" w:type="dxa"/>
            </w:tcMar>
          </w:tcPr>
          <w:p w14:paraId="0B8DC635" w14:textId="4011BC35" w:rsidR="00186468" w:rsidRPr="00155ED4" w:rsidRDefault="00CE3CFE" w:rsidP="00186468">
            <w:pPr>
              <w:pStyle w:val="FormularText"/>
              <w:rPr>
                <w:b/>
              </w:rPr>
            </w:pPr>
            <w:r>
              <w:rPr>
                <w:b/>
              </w:rPr>
              <w:t>Date / Time</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58F98A43" w14:textId="50717146" w:rsidR="00186468" w:rsidRPr="00AA5726" w:rsidRDefault="00FE2E1A" w:rsidP="00186468">
            <w:pPr>
              <w:pStyle w:val="FormularDatum-Zeit"/>
              <w:rPr>
                <w:lang w:val="en-US"/>
              </w:rPr>
            </w:pPr>
            <w:r>
              <w:rPr>
                <w:lang w:val="en-US"/>
              </w:rPr>
              <w:t>01</w:t>
            </w:r>
            <w:r w:rsidR="003656C3" w:rsidRPr="00AA5726">
              <w:rPr>
                <w:lang w:val="en-US"/>
              </w:rPr>
              <w:t>.</w:t>
            </w:r>
            <w:r w:rsidR="008E1C7C">
              <w:rPr>
                <w:lang w:val="en-US"/>
              </w:rPr>
              <w:t>0</w:t>
            </w:r>
            <w:r>
              <w:rPr>
                <w:lang w:val="en-US"/>
              </w:rPr>
              <w:t>5</w:t>
            </w:r>
            <w:r w:rsidR="003656C3" w:rsidRPr="00AA5726">
              <w:rPr>
                <w:lang w:val="en-US"/>
              </w:rPr>
              <w:t>.202</w:t>
            </w:r>
            <w:r w:rsidR="008E1C7C">
              <w:rPr>
                <w:lang w:val="en-US"/>
              </w:rPr>
              <w:t>4</w:t>
            </w:r>
            <w:r w:rsidR="00FC643E" w:rsidRPr="00AA5726">
              <w:rPr>
                <w:lang w:val="en-US"/>
              </w:rPr>
              <w:t xml:space="preserve"> / </w:t>
            </w:r>
            <w:r w:rsidR="00EC1DB5" w:rsidRPr="00AA5726">
              <w:rPr>
                <w:lang w:val="en-US"/>
              </w:rPr>
              <w:t>1</w:t>
            </w:r>
            <w:r>
              <w:rPr>
                <w:lang w:val="en-US"/>
              </w:rPr>
              <w:t>1</w:t>
            </w:r>
            <w:r w:rsidR="003030BF">
              <w:rPr>
                <w:lang w:val="en-US"/>
              </w:rPr>
              <w:t>:00</w:t>
            </w:r>
          </w:p>
        </w:tc>
        <w:tc>
          <w:tcPr>
            <w:tcW w:w="1536" w:type="dxa"/>
            <w:tcBorders>
              <w:top w:val="nil"/>
              <w:left w:val="nil"/>
              <w:bottom w:val="nil"/>
              <w:right w:val="nil"/>
            </w:tcBorders>
            <w:shd w:val="clear" w:color="auto" w:fill="auto"/>
            <w:tcMar>
              <w:top w:w="28" w:type="dxa"/>
              <w:bottom w:w="28" w:type="dxa"/>
            </w:tcMar>
          </w:tcPr>
          <w:p w14:paraId="783A1037" w14:textId="765051DB" w:rsidR="00186468" w:rsidRPr="00AA5726" w:rsidRDefault="00186468" w:rsidP="00186468">
            <w:pPr>
              <w:pStyle w:val="FormularText"/>
              <w:rPr>
                <w:b/>
                <w:lang w:val="en-US"/>
              </w:rPr>
            </w:pPr>
          </w:p>
        </w:tc>
        <w:tc>
          <w:tcPr>
            <w:tcW w:w="3512" w:type="dxa"/>
            <w:gridSpan w:val="5"/>
            <w:tcBorders>
              <w:top w:val="nil"/>
              <w:left w:val="nil"/>
              <w:bottom w:val="nil"/>
              <w:right w:val="nil"/>
            </w:tcBorders>
            <w:shd w:val="clear" w:color="auto" w:fill="auto"/>
            <w:tcMar>
              <w:top w:w="28" w:type="dxa"/>
              <w:bottom w:w="28" w:type="dxa"/>
            </w:tcMar>
          </w:tcPr>
          <w:p w14:paraId="668D130D" w14:textId="40DB1D9E" w:rsidR="00186468" w:rsidRPr="00AA5726" w:rsidRDefault="00186468" w:rsidP="00186468">
            <w:pPr>
              <w:pStyle w:val="FormularText"/>
              <w:rPr>
                <w:lang w:val="en-US"/>
              </w:rPr>
            </w:pPr>
          </w:p>
        </w:tc>
      </w:tr>
      <w:tr w:rsidR="00186468" w:rsidRPr="006A3A44" w14:paraId="0E687B22" w14:textId="77777777" w:rsidTr="00DE2BAA">
        <w:tc>
          <w:tcPr>
            <w:tcW w:w="1543" w:type="dxa"/>
            <w:tcBorders>
              <w:top w:val="nil"/>
              <w:left w:val="nil"/>
              <w:bottom w:val="nil"/>
              <w:right w:val="nil"/>
            </w:tcBorders>
            <w:shd w:val="clear" w:color="auto" w:fill="auto"/>
            <w:tcMar>
              <w:top w:w="28" w:type="dxa"/>
              <w:bottom w:w="28" w:type="dxa"/>
            </w:tcMar>
          </w:tcPr>
          <w:p w14:paraId="7DFF45AA" w14:textId="7CF48E62" w:rsidR="00186468" w:rsidRPr="00155ED4" w:rsidRDefault="00CE3CFE" w:rsidP="00186468">
            <w:pPr>
              <w:pStyle w:val="FormularText"/>
              <w:rPr>
                <w:b/>
              </w:rPr>
            </w:pPr>
            <w:r>
              <w:rPr>
                <w:b/>
              </w:rPr>
              <w:t>Topic / Goals</w:t>
            </w:r>
            <w:r w:rsidR="00186468" w:rsidRPr="00155ED4">
              <w:rPr>
                <w:b/>
              </w:rPr>
              <w:t>:</w:t>
            </w:r>
          </w:p>
        </w:tc>
        <w:tc>
          <w:tcPr>
            <w:tcW w:w="7869" w:type="dxa"/>
            <w:gridSpan w:val="11"/>
            <w:tcBorders>
              <w:top w:val="nil"/>
              <w:left w:val="nil"/>
              <w:bottom w:val="nil"/>
              <w:right w:val="nil"/>
            </w:tcBorders>
            <w:shd w:val="clear" w:color="auto" w:fill="auto"/>
            <w:tcMar>
              <w:top w:w="28" w:type="dxa"/>
              <w:bottom w:w="28" w:type="dxa"/>
            </w:tcMar>
          </w:tcPr>
          <w:p w14:paraId="452097B3" w14:textId="02CCF180" w:rsidR="00186468" w:rsidRPr="00AA5726" w:rsidRDefault="006A3A44" w:rsidP="00186468">
            <w:pPr>
              <w:pStyle w:val="FormularText"/>
              <w:rPr>
                <w:lang w:val="en-US"/>
              </w:rPr>
            </w:pPr>
            <w:r>
              <w:rPr>
                <w:lang w:val="en-US"/>
              </w:rPr>
              <w:t xml:space="preserve">Global </w:t>
            </w:r>
            <w:r w:rsidR="00887545">
              <w:rPr>
                <w:lang w:val="en-US"/>
              </w:rPr>
              <w:t>Modelling</w:t>
            </w:r>
          </w:p>
        </w:tc>
      </w:tr>
      <w:tr w:rsidR="00186468" w:rsidRPr="000E22DA" w14:paraId="1AE45783" w14:textId="77777777" w:rsidTr="00DE2BAA">
        <w:tc>
          <w:tcPr>
            <w:tcW w:w="1543" w:type="dxa"/>
            <w:tcBorders>
              <w:top w:val="nil"/>
              <w:left w:val="nil"/>
              <w:bottom w:val="nil"/>
              <w:right w:val="nil"/>
            </w:tcBorders>
            <w:shd w:val="clear" w:color="auto" w:fill="auto"/>
            <w:tcMar>
              <w:top w:w="28" w:type="dxa"/>
              <w:bottom w:w="28" w:type="dxa"/>
            </w:tcMar>
          </w:tcPr>
          <w:p w14:paraId="5948774E" w14:textId="6DDC74CD" w:rsidR="00186468" w:rsidRPr="00155ED4" w:rsidRDefault="00CE3CFE" w:rsidP="00186468">
            <w:pPr>
              <w:pStyle w:val="FormularText"/>
              <w:rPr>
                <w:b/>
              </w:rPr>
            </w:pPr>
            <w:r>
              <w:rPr>
                <w:b/>
              </w:rPr>
              <w:t>Lead</w:t>
            </w:r>
            <w:r w:rsidR="00186468" w:rsidRPr="00155ED4">
              <w:rPr>
                <w:b/>
              </w:rPr>
              <w:t>:</w:t>
            </w:r>
          </w:p>
        </w:tc>
        <w:tc>
          <w:tcPr>
            <w:tcW w:w="2821" w:type="dxa"/>
            <w:gridSpan w:val="5"/>
            <w:tcBorders>
              <w:top w:val="nil"/>
              <w:left w:val="nil"/>
              <w:bottom w:val="nil"/>
              <w:right w:val="nil"/>
            </w:tcBorders>
            <w:shd w:val="clear" w:color="auto" w:fill="auto"/>
            <w:tcMar>
              <w:top w:w="28" w:type="dxa"/>
              <w:bottom w:w="28" w:type="dxa"/>
            </w:tcMar>
          </w:tcPr>
          <w:p w14:paraId="4C15CEC4" w14:textId="2A50CBEC" w:rsidR="00186468" w:rsidRPr="00AA5726" w:rsidRDefault="00360FB5" w:rsidP="00186468">
            <w:pPr>
              <w:pStyle w:val="FormularText"/>
              <w:rPr>
                <w:lang w:val="en-US"/>
              </w:rPr>
            </w:pPr>
            <w:r>
              <w:rPr>
                <w:lang w:val="en-US"/>
              </w:rPr>
              <w:t>Benjamin Stocker</w:t>
            </w:r>
          </w:p>
        </w:tc>
        <w:tc>
          <w:tcPr>
            <w:tcW w:w="1536" w:type="dxa"/>
            <w:tcBorders>
              <w:top w:val="nil"/>
              <w:left w:val="nil"/>
              <w:bottom w:val="nil"/>
              <w:right w:val="nil"/>
            </w:tcBorders>
            <w:shd w:val="clear" w:color="auto" w:fill="auto"/>
            <w:tcMar>
              <w:top w:w="28" w:type="dxa"/>
              <w:bottom w:w="28" w:type="dxa"/>
            </w:tcMar>
          </w:tcPr>
          <w:p w14:paraId="7BAA1076" w14:textId="573C33C1" w:rsidR="00186468" w:rsidRPr="00AA5726" w:rsidRDefault="009B1876" w:rsidP="00186468">
            <w:pPr>
              <w:pStyle w:val="FormularText"/>
              <w:rPr>
                <w:b/>
                <w:lang w:val="en-US"/>
              </w:rPr>
            </w:pPr>
            <w:r w:rsidRPr="00AA5726">
              <w:rPr>
                <w:b/>
                <w:lang w:val="en-US"/>
              </w:rPr>
              <w:t>Logger</w:t>
            </w:r>
            <w:r w:rsidR="00186468" w:rsidRPr="00AA5726">
              <w:rPr>
                <w:b/>
                <w:lang w:val="en-US"/>
              </w:rPr>
              <w:t>:</w:t>
            </w:r>
          </w:p>
        </w:tc>
        <w:tc>
          <w:tcPr>
            <w:tcW w:w="3512" w:type="dxa"/>
            <w:gridSpan w:val="5"/>
            <w:tcBorders>
              <w:top w:val="nil"/>
              <w:left w:val="nil"/>
              <w:bottom w:val="nil"/>
              <w:right w:val="nil"/>
            </w:tcBorders>
            <w:shd w:val="clear" w:color="auto" w:fill="auto"/>
            <w:tcMar>
              <w:top w:w="28" w:type="dxa"/>
              <w:bottom w:w="28" w:type="dxa"/>
            </w:tcMar>
          </w:tcPr>
          <w:p w14:paraId="46468836" w14:textId="09E6A194" w:rsidR="00186468" w:rsidRPr="00AA5726" w:rsidRDefault="00360FB5" w:rsidP="00186468">
            <w:pPr>
              <w:pStyle w:val="FormularText"/>
              <w:rPr>
                <w:lang w:val="en-US"/>
              </w:rPr>
            </w:pPr>
            <w:r>
              <w:rPr>
                <w:lang w:val="en-US"/>
              </w:rPr>
              <w:t>Patricia Gribi</w:t>
            </w:r>
          </w:p>
        </w:tc>
      </w:tr>
      <w:tr w:rsidR="00186468" w:rsidRPr="000E22DA" w14:paraId="5D4E6994" w14:textId="77777777" w:rsidTr="00DE2BAA">
        <w:trPr>
          <w:trHeight w:hRule="exact" w:val="113"/>
        </w:trPr>
        <w:tc>
          <w:tcPr>
            <w:tcW w:w="9412" w:type="dxa"/>
            <w:gridSpan w:val="12"/>
            <w:tcBorders>
              <w:top w:val="nil"/>
              <w:left w:val="nil"/>
              <w:bottom w:val="nil"/>
              <w:right w:val="nil"/>
            </w:tcBorders>
            <w:shd w:val="clear" w:color="auto" w:fill="auto"/>
            <w:tcMar>
              <w:top w:w="0" w:type="dxa"/>
            </w:tcMar>
          </w:tcPr>
          <w:p w14:paraId="44FDF28A" w14:textId="77777777" w:rsidR="00186468" w:rsidRPr="00AA5726" w:rsidRDefault="00186468" w:rsidP="00186468">
            <w:pPr>
              <w:pStyle w:val="FormularText"/>
              <w:rPr>
                <w:lang w:val="en-US"/>
              </w:rPr>
            </w:pPr>
          </w:p>
        </w:tc>
      </w:tr>
      <w:tr w:rsidR="00186468" w:rsidRPr="00AA5726" w14:paraId="6A7700AA" w14:textId="77777777" w:rsidTr="003476F9">
        <w:trPr>
          <w:gridAfter w:val="1"/>
          <w:wAfter w:w="11" w:type="dxa"/>
          <w:trHeight w:hRule="exact" w:val="550"/>
        </w:trPr>
        <w:tc>
          <w:tcPr>
            <w:tcW w:w="1699" w:type="dxa"/>
            <w:gridSpan w:val="2"/>
            <w:tcBorders>
              <w:top w:val="single" w:sz="4" w:space="0" w:color="auto"/>
              <w:left w:val="nil"/>
              <w:bottom w:val="single" w:sz="4" w:space="0" w:color="auto"/>
              <w:right w:val="nil"/>
            </w:tcBorders>
            <w:shd w:val="clear" w:color="auto" w:fill="auto"/>
            <w:tcMar>
              <w:top w:w="28" w:type="dxa"/>
            </w:tcMar>
          </w:tcPr>
          <w:p w14:paraId="24353D9E" w14:textId="30778463" w:rsidR="00186468" w:rsidRPr="00155ED4" w:rsidRDefault="00C07603" w:rsidP="00186468">
            <w:pPr>
              <w:pStyle w:val="FormularText"/>
              <w:rPr>
                <w:b/>
              </w:rPr>
            </w:pPr>
            <w:proofErr w:type="spellStart"/>
            <w:r>
              <w:rPr>
                <w:b/>
              </w:rPr>
              <w:t>Participants</w:t>
            </w:r>
            <w:proofErr w:type="spellEnd"/>
          </w:p>
        </w:tc>
        <w:tc>
          <w:tcPr>
            <w:tcW w:w="567" w:type="dxa"/>
            <w:tcBorders>
              <w:top w:val="single" w:sz="4" w:space="0" w:color="auto"/>
              <w:left w:val="nil"/>
              <w:bottom w:val="single" w:sz="4" w:space="0" w:color="auto"/>
              <w:right w:val="nil"/>
            </w:tcBorders>
            <w:shd w:val="clear" w:color="auto" w:fill="auto"/>
          </w:tcPr>
          <w:p w14:paraId="29898AA0" w14:textId="5E1BF45B" w:rsidR="00186468" w:rsidRPr="00155ED4" w:rsidRDefault="00186468" w:rsidP="00186468">
            <w:pPr>
              <w:pStyle w:val="FormularText"/>
              <w:rPr>
                <w:b/>
              </w:rPr>
            </w:pPr>
          </w:p>
        </w:tc>
        <w:tc>
          <w:tcPr>
            <w:tcW w:w="2041" w:type="dxa"/>
            <w:gridSpan w:val="2"/>
            <w:tcBorders>
              <w:top w:val="single" w:sz="4" w:space="0" w:color="auto"/>
              <w:left w:val="nil"/>
              <w:bottom w:val="single" w:sz="4" w:space="0" w:color="auto"/>
              <w:right w:val="nil"/>
            </w:tcBorders>
            <w:shd w:val="clear" w:color="auto" w:fill="auto"/>
            <w:tcMar>
              <w:top w:w="28" w:type="dxa"/>
            </w:tcMar>
          </w:tcPr>
          <w:p w14:paraId="1C97E6C2" w14:textId="67F0334A" w:rsidR="00186468" w:rsidRPr="00AA5726" w:rsidRDefault="00186468" w:rsidP="00186468">
            <w:pPr>
              <w:pStyle w:val="FormularText"/>
              <w:rPr>
                <w:b/>
                <w:lang w:val="en-US"/>
              </w:rPr>
            </w:pPr>
          </w:p>
        </w:tc>
        <w:tc>
          <w:tcPr>
            <w:tcW w:w="3220" w:type="dxa"/>
            <w:gridSpan w:val="3"/>
            <w:tcBorders>
              <w:top w:val="single" w:sz="4" w:space="0" w:color="auto"/>
              <w:left w:val="nil"/>
              <w:bottom w:val="single" w:sz="4" w:space="0" w:color="auto"/>
              <w:right w:val="nil"/>
            </w:tcBorders>
            <w:shd w:val="clear" w:color="auto" w:fill="auto"/>
          </w:tcPr>
          <w:p w14:paraId="0A7C50A9" w14:textId="36C2060A" w:rsidR="00186468" w:rsidRPr="00AA5726" w:rsidRDefault="00186468" w:rsidP="00186468">
            <w:pPr>
              <w:pStyle w:val="FormularText"/>
              <w:rPr>
                <w:b/>
                <w:lang w:val="en-US"/>
              </w:rPr>
            </w:pPr>
            <w:r w:rsidRPr="00AA5726">
              <w:rPr>
                <w:b/>
                <w:lang w:val="en-US"/>
              </w:rPr>
              <w:t>E</w:t>
            </w:r>
            <w:r w:rsidR="00C07603" w:rsidRPr="00AA5726">
              <w:rPr>
                <w:b/>
                <w:lang w:val="en-US"/>
              </w:rPr>
              <w:t>-mail</w:t>
            </w:r>
          </w:p>
        </w:tc>
        <w:tc>
          <w:tcPr>
            <w:tcW w:w="624" w:type="dxa"/>
            <w:tcBorders>
              <w:top w:val="single" w:sz="4" w:space="0" w:color="auto"/>
              <w:left w:val="nil"/>
              <w:bottom w:val="single" w:sz="4" w:space="0" w:color="auto"/>
              <w:right w:val="nil"/>
            </w:tcBorders>
            <w:shd w:val="clear" w:color="auto" w:fill="auto"/>
          </w:tcPr>
          <w:p w14:paraId="5E2F0F00" w14:textId="51B2E593" w:rsidR="00186468" w:rsidRPr="00AA5726" w:rsidRDefault="00C07603" w:rsidP="00186468">
            <w:pPr>
              <w:pStyle w:val="FormularText"/>
              <w:jc w:val="center"/>
              <w:rPr>
                <w:b/>
                <w:lang w:val="en-US"/>
              </w:rPr>
            </w:pPr>
            <w:r w:rsidRPr="00AA5726">
              <w:rPr>
                <w:b/>
                <w:lang w:val="en-US"/>
              </w:rPr>
              <w:t>Present</w:t>
            </w:r>
          </w:p>
        </w:tc>
        <w:tc>
          <w:tcPr>
            <w:tcW w:w="624" w:type="dxa"/>
            <w:tcBorders>
              <w:top w:val="single" w:sz="4" w:space="0" w:color="auto"/>
              <w:left w:val="nil"/>
              <w:bottom w:val="single" w:sz="4" w:space="0" w:color="auto"/>
              <w:right w:val="nil"/>
            </w:tcBorders>
            <w:shd w:val="clear" w:color="auto" w:fill="auto"/>
          </w:tcPr>
          <w:p w14:paraId="4E5F6843" w14:textId="63CA4D43" w:rsidR="00186468" w:rsidRPr="00AA5726" w:rsidRDefault="00C07603" w:rsidP="00186468">
            <w:pPr>
              <w:pStyle w:val="FormularText"/>
              <w:jc w:val="center"/>
              <w:rPr>
                <w:b/>
                <w:lang w:val="en-US"/>
              </w:rPr>
            </w:pPr>
            <w:r w:rsidRPr="00AA5726">
              <w:rPr>
                <w:b/>
                <w:lang w:val="en-US"/>
              </w:rPr>
              <w:t>Excused</w:t>
            </w:r>
          </w:p>
        </w:tc>
        <w:tc>
          <w:tcPr>
            <w:tcW w:w="626" w:type="dxa"/>
            <w:tcBorders>
              <w:top w:val="single" w:sz="4" w:space="0" w:color="auto"/>
              <w:left w:val="nil"/>
              <w:bottom w:val="single" w:sz="4" w:space="0" w:color="auto"/>
              <w:right w:val="nil"/>
            </w:tcBorders>
            <w:shd w:val="clear" w:color="auto" w:fill="auto"/>
          </w:tcPr>
          <w:p w14:paraId="3D2FB672" w14:textId="13A1D0E0" w:rsidR="00186468" w:rsidRPr="00AA5726" w:rsidRDefault="00C07603" w:rsidP="00186468">
            <w:pPr>
              <w:pStyle w:val="FormularText"/>
              <w:jc w:val="center"/>
              <w:rPr>
                <w:b/>
                <w:lang w:val="en-US"/>
              </w:rPr>
            </w:pPr>
            <w:r w:rsidRPr="00AA5726">
              <w:rPr>
                <w:b/>
                <w:lang w:val="en-US"/>
              </w:rPr>
              <w:t>Distribution</w:t>
            </w:r>
          </w:p>
        </w:tc>
      </w:tr>
      <w:tr w:rsidR="00186468" w:rsidRPr="00AA5726" w14:paraId="0A67D112" w14:textId="77777777" w:rsidTr="003476F9">
        <w:trPr>
          <w:gridAfter w:val="1"/>
          <w:wAfter w:w="11" w:type="dxa"/>
        </w:trPr>
        <w:tc>
          <w:tcPr>
            <w:tcW w:w="1699" w:type="dxa"/>
            <w:gridSpan w:val="2"/>
            <w:tcBorders>
              <w:top w:val="single" w:sz="4" w:space="0" w:color="auto"/>
              <w:left w:val="nil"/>
              <w:bottom w:val="nil"/>
              <w:right w:val="nil"/>
            </w:tcBorders>
            <w:shd w:val="clear" w:color="auto" w:fill="auto"/>
            <w:tcMar>
              <w:top w:w="28" w:type="dxa"/>
              <w:bottom w:w="28" w:type="dxa"/>
            </w:tcMar>
          </w:tcPr>
          <w:p w14:paraId="72615E02" w14:textId="139EE210" w:rsidR="00186468" w:rsidRPr="000E22DA" w:rsidRDefault="00DE576A" w:rsidP="00186468">
            <w:pPr>
              <w:pStyle w:val="FormularText"/>
            </w:pPr>
            <w:r>
              <w:t>Prof. Benjamin Stocker</w:t>
            </w:r>
          </w:p>
        </w:tc>
        <w:tc>
          <w:tcPr>
            <w:tcW w:w="567" w:type="dxa"/>
            <w:tcBorders>
              <w:top w:val="single" w:sz="4" w:space="0" w:color="auto"/>
              <w:left w:val="nil"/>
              <w:bottom w:val="nil"/>
              <w:right w:val="nil"/>
            </w:tcBorders>
            <w:shd w:val="clear" w:color="auto" w:fill="auto"/>
            <w:tcMar>
              <w:top w:w="28" w:type="dxa"/>
              <w:bottom w:w="28" w:type="dxa"/>
            </w:tcMar>
          </w:tcPr>
          <w:p w14:paraId="1C607448" w14:textId="77777777" w:rsidR="00186468" w:rsidRPr="001B118C" w:rsidRDefault="00186468" w:rsidP="00186468">
            <w:pPr>
              <w:pStyle w:val="FormularText"/>
            </w:pPr>
          </w:p>
        </w:tc>
        <w:tc>
          <w:tcPr>
            <w:tcW w:w="2041" w:type="dxa"/>
            <w:gridSpan w:val="2"/>
            <w:tcBorders>
              <w:top w:val="single" w:sz="4" w:space="0" w:color="auto"/>
              <w:left w:val="nil"/>
              <w:bottom w:val="nil"/>
              <w:right w:val="nil"/>
            </w:tcBorders>
            <w:shd w:val="clear" w:color="auto" w:fill="auto"/>
            <w:tcMar>
              <w:top w:w="28" w:type="dxa"/>
              <w:left w:w="28" w:type="dxa"/>
              <w:bottom w:w="28" w:type="dxa"/>
            </w:tcMar>
          </w:tcPr>
          <w:p w14:paraId="3B59A3E1" w14:textId="1E237940" w:rsidR="00186468" w:rsidRPr="00AA5726" w:rsidRDefault="00DE576A" w:rsidP="00186468">
            <w:pPr>
              <w:pStyle w:val="FormularText"/>
              <w:rPr>
                <w:lang w:val="en-US"/>
              </w:rPr>
            </w:pPr>
            <w:r>
              <w:rPr>
                <w:lang w:val="en-US"/>
              </w:rPr>
              <w:t>GECO-Group</w:t>
            </w:r>
          </w:p>
        </w:tc>
        <w:tc>
          <w:tcPr>
            <w:tcW w:w="3220" w:type="dxa"/>
            <w:gridSpan w:val="3"/>
            <w:tcBorders>
              <w:top w:val="single" w:sz="4" w:space="0" w:color="auto"/>
              <w:left w:val="nil"/>
              <w:bottom w:val="nil"/>
              <w:right w:val="nil"/>
            </w:tcBorders>
            <w:shd w:val="clear" w:color="auto" w:fill="auto"/>
            <w:tcMar>
              <w:top w:w="28" w:type="dxa"/>
              <w:bottom w:w="28" w:type="dxa"/>
            </w:tcMar>
          </w:tcPr>
          <w:p w14:paraId="78F0D1A4" w14:textId="7B6701A2" w:rsidR="00186468" w:rsidRPr="00AA5726" w:rsidRDefault="003F3794" w:rsidP="00186468">
            <w:pPr>
              <w:pStyle w:val="FormularText"/>
              <w:rPr>
                <w:lang w:val="en-US"/>
              </w:rPr>
            </w:pPr>
            <w:r w:rsidRPr="003F3794">
              <w:rPr>
                <w:lang w:val="en-US"/>
              </w:rPr>
              <w:t>benjamin.stocker@unibe.ch</w:t>
            </w:r>
          </w:p>
        </w:tc>
        <w:tc>
          <w:tcPr>
            <w:tcW w:w="624" w:type="dxa"/>
            <w:tcBorders>
              <w:top w:val="single" w:sz="4" w:space="0" w:color="auto"/>
              <w:left w:val="nil"/>
              <w:bottom w:val="nil"/>
              <w:right w:val="nil"/>
            </w:tcBorders>
            <w:shd w:val="clear" w:color="auto" w:fill="auto"/>
            <w:tcMar>
              <w:top w:w="28" w:type="dxa"/>
              <w:bottom w:w="28" w:type="dxa"/>
            </w:tcMar>
          </w:tcPr>
          <w:p w14:paraId="49A777CA" w14:textId="77777777" w:rsidR="00186468" w:rsidRPr="00AA5726" w:rsidRDefault="00186468" w:rsidP="00186468">
            <w:pPr>
              <w:pStyle w:val="FormularText"/>
              <w:jc w:val="center"/>
              <w:rPr>
                <w:lang w:val="en-US"/>
              </w:rPr>
            </w:pPr>
            <w:r w:rsidRPr="00AA5726">
              <w:rPr>
                <w:lang w:val="en-US"/>
              </w:rPr>
              <w:t>x</w:t>
            </w:r>
          </w:p>
        </w:tc>
        <w:tc>
          <w:tcPr>
            <w:tcW w:w="624" w:type="dxa"/>
            <w:tcBorders>
              <w:top w:val="single" w:sz="4" w:space="0" w:color="auto"/>
              <w:left w:val="nil"/>
              <w:bottom w:val="nil"/>
              <w:right w:val="nil"/>
            </w:tcBorders>
            <w:shd w:val="clear" w:color="auto" w:fill="auto"/>
          </w:tcPr>
          <w:p w14:paraId="38AB59EC" w14:textId="77777777" w:rsidR="00186468" w:rsidRPr="00AA5726" w:rsidRDefault="00186468" w:rsidP="00186468">
            <w:pPr>
              <w:pStyle w:val="FormularText"/>
              <w:jc w:val="center"/>
              <w:rPr>
                <w:lang w:val="en-US"/>
              </w:rPr>
            </w:pPr>
          </w:p>
        </w:tc>
        <w:tc>
          <w:tcPr>
            <w:tcW w:w="626" w:type="dxa"/>
            <w:tcBorders>
              <w:top w:val="single" w:sz="4" w:space="0" w:color="auto"/>
              <w:left w:val="nil"/>
              <w:bottom w:val="nil"/>
              <w:right w:val="nil"/>
            </w:tcBorders>
            <w:shd w:val="clear" w:color="auto" w:fill="auto"/>
            <w:tcMar>
              <w:top w:w="28" w:type="dxa"/>
              <w:bottom w:w="28" w:type="dxa"/>
            </w:tcMar>
          </w:tcPr>
          <w:p w14:paraId="20A58EE6" w14:textId="5531CBA1" w:rsidR="00186468" w:rsidRPr="00AA5726" w:rsidRDefault="00186468" w:rsidP="00186468">
            <w:pPr>
              <w:pStyle w:val="FormularText"/>
              <w:jc w:val="center"/>
              <w:rPr>
                <w:lang w:val="en-US"/>
              </w:rPr>
            </w:pPr>
          </w:p>
        </w:tc>
      </w:tr>
      <w:tr w:rsidR="004554B0" w:rsidRPr="00AA5726" w14:paraId="33C32DA8" w14:textId="77777777" w:rsidTr="00DE2BAA">
        <w:trPr>
          <w:gridAfter w:val="1"/>
          <w:wAfter w:w="11" w:type="dxa"/>
        </w:trPr>
        <w:tc>
          <w:tcPr>
            <w:tcW w:w="1699" w:type="dxa"/>
            <w:gridSpan w:val="2"/>
            <w:tcBorders>
              <w:top w:val="nil"/>
              <w:left w:val="nil"/>
              <w:bottom w:val="nil"/>
              <w:right w:val="nil"/>
            </w:tcBorders>
            <w:shd w:val="clear" w:color="auto" w:fill="auto"/>
            <w:tcMar>
              <w:top w:w="28" w:type="dxa"/>
              <w:bottom w:w="28" w:type="dxa"/>
            </w:tcMar>
          </w:tcPr>
          <w:p w14:paraId="271FD87F" w14:textId="542295BF" w:rsidR="004554B0" w:rsidRDefault="003F3794" w:rsidP="00186468">
            <w:pPr>
              <w:pStyle w:val="FormularText"/>
            </w:pPr>
            <w:r>
              <w:t>Patricia Gribi</w:t>
            </w:r>
          </w:p>
        </w:tc>
        <w:tc>
          <w:tcPr>
            <w:tcW w:w="567" w:type="dxa"/>
            <w:tcBorders>
              <w:top w:val="nil"/>
              <w:left w:val="nil"/>
              <w:bottom w:val="nil"/>
              <w:right w:val="nil"/>
            </w:tcBorders>
            <w:shd w:val="clear" w:color="auto" w:fill="auto"/>
            <w:tcMar>
              <w:top w:w="28" w:type="dxa"/>
              <w:bottom w:w="28" w:type="dxa"/>
            </w:tcMar>
          </w:tcPr>
          <w:p w14:paraId="0BC14E71" w14:textId="77777777" w:rsidR="004554B0" w:rsidRPr="000E22DA" w:rsidRDefault="004554B0" w:rsidP="00186468">
            <w:pPr>
              <w:pStyle w:val="FormularText"/>
            </w:pPr>
          </w:p>
        </w:tc>
        <w:tc>
          <w:tcPr>
            <w:tcW w:w="2041" w:type="dxa"/>
            <w:gridSpan w:val="2"/>
            <w:tcBorders>
              <w:top w:val="nil"/>
              <w:left w:val="nil"/>
              <w:bottom w:val="nil"/>
              <w:right w:val="nil"/>
            </w:tcBorders>
            <w:shd w:val="clear" w:color="auto" w:fill="auto"/>
            <w:tcMar>
              <w:top w:w="28" w:type="dxa"/>
              <w:bottom w:w="28" w:type="dxa"/>
            </w:tcMar>
          </w:tcPr>
          <w:p w14:paraId="11EAF169" w14:textId="0C8B97B6" w:rsidR="004554B0" w:rsidRPr="00AA5726" w:rsidRDefault="003F3794" w:rsidP="00186468">
            <w:pPr>
              <w:pStyle w:val="FormularText"/>
              <w:rPr>
                <w:lang w:val="en-US"/>
              </w:rPr>
            </w:pPr>
            <w:proofErr w:type="spellStart"/>
            <w:r>
              <w:rPr>
                <w:lang w:val="en-US"/>
              </w:rPr>
              <w:t>Unibe</w:t>
            </w:r>
            <w:proofErr w:type="spellEnd"/>
          </w:p>
        </w:tc>
        <w:tc>
          <w:tcPr>
            <w:tcW w:w="3220" w:type="dxa"/>
            <w:gridSpan w:val="3"/>
            <w:tcBorders>
              <w:top w:val="nil"/>
              <w:left w:val="nil"/>
              <w:bottom w:val="nil"/>
              <w:right w:val="nil"/>
            </w:tcBorders>
            <w:shd w:val="clear" w:color="auto" w:fill="auto"/>
            <w:tcMar>
              <w:top w:w="28" w:type="dxa"/>
              <w:bottom w:w="28" w:type="dxa"/>
            </w:tcMar>
          </w:tcPr>
          <w:p w14:paraId="7D3C10FF" w14:textId="76E33B6A" w:rsidR="004554B0" w:rsidRPr="00AA5726" w:rsidRDefault="008C585B" w:rsidP="00186468">
            <w:pPr>
              <w:pStyle w:val="FormularText"/>
              <w:rPr>
                <w:lang w:val="en-US"/>
              </w:rPr>
            </w:pPr>
            <w:r>
              <w:rPr>
                <w:lang w:val="en-US"/>
              </w:rPr>
              <w:t>patricia.gribi</w:t>
            </w:r>
            <w:r w:rsidRPr="003F3794">
              <w:rPr>
                <w:lang w:val="en-US"/>
              </w:rPr>
              <w:t>@</w:t>
            </w:r>
            <w:r>
              <w:rPr>
                <w:lang w:val="en-US"/>
              </w:rPr>
              <w:t>students.unibe.ch</w:t>
            </w:r>
          </w:p>
        </w:tc>
        <w:tc>
          <w:tcPr>
            <w:tcW w:w="624" w:type="dxa"/>
            <w:tcBorders>
              <w:top w:val="nil"/>
              <w:left w:val="nil"/>
              <w:bottom w:val="nil"/>
              <w:right w:val="nil"/>
            </w:tcBorders>
            <w:shd w:val="clear" w:color="auto" w:fill="auto"/>
            <w:tcMar>
              <w:top w:w="28" w:type="dxa"/>
              <w:bottom w:w="28" w:type="dxa"/>
            </w:tcMar>
          </w:tcPr>
          <w:p w14:paraId="04650E43" w14:textId="1F49AC8B" w:rsidR="004554B0" w:rsidRPr="00AA5726" w:rsidRDefault="00E24AA4" w:rsidP="00186468">
            <w:pPr>
              <w:pStyle w:val="FormularText"/>
              <w:jc w:val="center"/>
              <w:rPr>
                <w:lang w:val="en-US"/>
              </w:rPr>
            </w:pPr>
            <w:r w:rsidRPr="00AA5726">
              <w:rPr>
                <w:lang w:val="en-US"/>
              </w:rPr>
              <w:t>x</w:t>
            </w:r>
          </w:p>
        </w:tc>
        <w:tc>
          <w:tcPr>
            <w:tcW w:w="624" w:type="dxa"/>
            <w:tcBorders>
              <w:top w:val="nil"/>
              <w:left w:val="nil"/>
              <w:bottom w:val="nil"/>
              <w:right w:val="nil"/>
            </w:tcBorders>
            <w:shd w:val="clear" w:color="auto" w:fill="auto"/>
          </w:tcPr>
          <w:p w14:paraId="33E0CB20" w14:textId="77777777" w:rsidR="004554B0" w:rsidRPr="00AA5726" w:rsidRDefault="004554B0" w:rsidP="00186468">
            <w:pPr>
              <w:pStyle w:val="FormularText"/>
              <w:jc w:val="center"/>
              <w:rPr>
                <w:lang w:val="en-US"/>
              </w:rPr>
            </w:pPr>
          </w:p>
        </w:tc>
        <w:tc>
          <w:tcPr>
            <w:tcW w:w="626" w:type="dxa"/>
            <w:tcBorders>
              <w:top w:val="nil"/>
              <w:left w:val="nil"/>
              <w:bottom w:val="nil"/>
              <w:right w:val="nil"/>
            </w:tcBorders>
            <w:shd w:val="clear" w:color="auto" w:fill="auto"/>
            <w:tcMar>
              <w:top w:w="28" w:type="dxa"/>
              <w:bottom w:w="28" w:type="dxa"/>
            </w:tcMar>
          </w:tcPr>
          <w:p w14:paraId="51DD5999" w14:textId="77777777" w:rsidR="004554B0" w:rsidRPr="00AA5726" w:rsidRDefault="004554B0" w:rsidP="00186468">
            <w:pPr>
              <w:pStyle w:val="FormularText"/>
              <w:jc w:val="center"/>
              <w:rPr>
                <w:lang w:val="en-US"/>
              </w:rPr>
            </w:pPr>
          </w:p>
        </w:tc>
      </w:tr>
      <w:tr w:rsidR="00186468" w:rsidRPr="00291162" w14:paraId="3DEA875F" w14:textId="77777777" w:rsidTr="00DE2BAA">
        <w:trPr>
          <w:trHeight w:hRule="exact" w:val="113"/>
        </w:trPr>
        <w:tc>
          <w:tcPr>
            <w:tcW w:w="9412" w:type="dxa"/>
            <w:gridSpan w:val="12"/>
            <w:tcBorders>
              <w:top w:val="nil"/>
              <w:left w:val="nil"/>
              <w:bottom w:val="nil"/>
              <w:right w:val="nil"/>
            </w:tcBorders>
            <w:shd w:val="clear" w:color="auto" w:fill="auto"/>
            <w:tcMar>
              <w:top w:w="28" w:type="dxa"/>
            </w:tcMar>
          </w:tcPr>
          <w:p w14:paraId="4A1FB834" w14:textId="77777777" w:rsidR="00186468" w:rsidRPr="00AA5726" w:rsidRDefault="00186468" w:rsidP="00186468">
            <w:pPr>
              <w:rPr>
                <w:lang w:val="en-US"/>
              </w:rPr>
            </w:pPr>
          </w:p>
        </w:tc>
      </w:tr>
      <w:tr w:rsidR="00186468" w:rsidRPr="000E22DA" w14:paraId="729A472B" w14:textId="77777777" w:rsidTr="00DE2BAA">
        <w:trPr>
          <w:trHeight w:val="397"/>
        </w:trPr>
        <w:tc>
          <w:tcPr>
            <w:tcW w:w="9412" w:type="dxa"/>
            <w:gridSpan w:val="12"/>
            <w:tcBorders>
              <w:top w:val="single" w:sz="4" w:space="0" w:color="auto"/>
              <w:left w:val="nil"/>
              <w:bottom w:val="nil"/>
              <w:right w:val="nil"/>
            </w:tcBorders>
            <w:shd w:val="clear" w:color="auto" w:fill="auto"/>
            <w:tcMar>
              <w:top w:w="28" w:type="dxa"/>
            </w:tcMar>
            <w:vAlign w:val="center"/>
          </w:tcPr>
          <w:p w14:paraId="6958113D" w14:textId="7D313A56" w:rsidR="00186468" w:rsidRPr="00AA5726" w:rsidRDefault="00E1666A" w:rsidP="00186468">
            <w:pPr>
              <w:pStyle w:val="FormularText"/>
              <w:rPr>
                <w:b/>
                <w:bCs/>
                <w:lang w:val="en-US"/>
              </w:rPr>
            </w:pPr>
            <w:r w:rsidRPr="00AA5726">
              <w:rPr>
                <w:b/>
                <w:bCs/>
                <w:lang w:val="en-US"/>
              </w:rPr>
              <w:t>Items discussed</w:t>
            </w:r>
            <w:r w:rsidR="00186468" w:rsidRPr="00AA5726">
              <w:rPr>
                <w:b/>
                <w:bCs/>
                <w:lang w:val="en-US"/>
              </w:rPr>
              <w:t>:</w:t>
            </w:r>
          </w:p>
        </w:tc>
      </w:tr>
      <w:tr w:rsidR="00186468" w:rsidRPr="006A3A44" w14:paraId="46E2D3B7" w14:textId="77777777" w:rsidTr="00DE2BAA">
        <w:tc>
          <w:tcPr>
            <w:tcW w:w="9412" w:type="dxa"/>
            <w:gridSpan w:val="12"/>
            <w:tcBorders>
              <w:top w:val="nil"/>
              <w:left w:val="nil"/>
              <w:bottom w:val="single" w:sz="4" w:space="0" w:color="auto"/>
              <w:right w:val="nil"/>
            </w:tcBorders>
            <w:shd w:val="clear" w:color="auto" w:fill="auto"/>
            <w:tcMar>
              <w:top w:w="28" w:type="dxa"/>
            </w:tcMar>
          </w:tcPr>
          <w:p w14:paraId="23AD354F" w14:textId="0FB8B427" w:rsidR="00186468" w:rsidRPr="00AA5726" w:rsidRDefault="00186468" w:rsidP="000E04F8">
            <w:pPr>
              <w:pStyle w:val="TOC1"/>
              <w:rPr>
                <w:lang w:val="en-US"/>
              </w:rPr>
            </w:pPr>
            <w:r w:rsidRPr="00AA5726">
              <w:rPr>
                <w:rFonts w:ascii="Arial Narrow" w:hAnsi="Arial Narrow"/>
                <w:sz w:val="16"/>
                <w:lang w:val="en-US"/>
              </w:rPr>
              <w:fldChar w:fldCharType="begin"/>
            </w:r>
            <w:r w:rsidRPr="00AA5726">
              <w:rPr>
                <w:lang w:val="en-US"/>
              </w:rPr>
              <w:instrText xml:space="preserve"> TOC \o "1-2" \n \p " " \u </w:instrText>
            </w:r>
            <w:r w:rsidR="00C72E9E">
              <w:rPr>
                <w:rFonts w:ascii="Arial Narrow" w:hAnsi="Arial Narrow"/>
                <w:sz w:val="16"/>
                <w:lang w:val="en-US"/>
              </w:rPr>
              <w:fldChar w:fldCharType="separate"/>
            </w:r>
            <w:r w:rsidRPr="00AA5726">
              <w:rPr>
                <w:b w:val="0"/>
                <w:bCs w:val="0"/>
                <w:lang w:val="en-US"/>
              </w:rPr>
              <w:fldChar w:fldCharType="end"/>
            </w:r>
            <w:r w:rsidR="000E04F8">
              <w:rPr>
                <w:rFonts w:ascii="Arial Narrow" w:hAnsi="Arial Narrow"/>
                <w:sz w:val="16"/>
                <w:lang w:val="en-US"/>
              </w:rPr>
              <w:t>1</w:t>
            </w:r>
            <w:r w:rsidR="00204A93" w:rsidRPr="00AA5726">
              <w:rPr>
                <w:rFonts w:asciiTheme="minorHAnsi" w:eastAsiaTheme="minorEastAsia" w:hAnsiTheme="minorHAnsi" w:cstheme="minorBidi"/>
                <w:sz w:val="22"/>
                <w:szCs w:val="22"/>
                <w:lang w:val="en-US"/>
              </w:rPr>
              <w:tab/>
            </w:r>
            <w:r w:rsidR="006A3A44">
              <w:rPr>
                <w:rFonts w:asciiTheme="minorHAnsi" w:eastAsiaTheme="minorEastAsia" w:hAnsiTheme="minorHAnsi" w:cstheme="minorBidi"/>
                <w:sz w:val="22"/>
                <w:szCs w:val="22"/>
                <w:lang w:val="en-US"/>
              </w:rPr>
              <w:t xml:space="preserve">global </w:t>
            </w:r>
            <w:r w:rsidR="00887545">
              <w:rPr>
                <w:lang w:val="en-US"/>
              </w:rPr>
              <w:t>Modelling</w:t>
            </w:r>
          </w:p>
        </w:tc>
      </w:tr>
      <w:tr w:rsidR="00186468" w:rsidRPr="000E22DA" w14:paraId="71691297" w14:textId="77777777" w:rsidTr="00DE2BAA">
        <w:trPr>
          <w:trHeight w:val="397"/>
        </w:trPr>
        <w:tc>
          <w:tcPr>
            <w:tcW w:w="3523" w:type="dxa"/>
            <w:gridSpan w:val="4"/>
            <w:tcBorders>
              <w:top w:val="single" w:sz="4" w:space="0" w:color="auto"/>
              <w:left w:val="nil"/>
              <w:bottom w:val="nil"/>
              <w:right w:val="nil"/>
            </w:tcBorders>
            <w:shd w:val="clear" w:color="auto" w:fill="auto"/>
            <w:tcMar>
              <w:top w:w="28" w:type="dxa"/>
            </w:tcMar>
            <w:vAlign w:val="center"/>
          </w:tcPr>
          <w:p w14:paraId="06E10048" w14:textId="641333D0" w:rsidR="00186468" w:rsidRPr="00AA5726" w:rsidRDefault="00E1666A" w:rsidP="00186468">
            <w:pPr>
              <w:pStyle w:val="FormularText"/>
              <w:rPr>
                <w:b/>
                <w:lang w:val="en-US"/>
              </w:rPr>
            </w:pPr>
            <w:r w:rsidRPr="00AA5726">
              <w:rPr>
                <w:b/>
                <w:lang w:val="en-US"/>
              </w:rPr>
              <w:t>Next meeting</w:t>
            </w:r>
            <w:r w:rsidR="00186468" w:rsidRPr="00AA5726">
              <w:rPr>
                <w:b/>
                <w:lang w:val="en-US"/>
              </w:rPr>
              <w:t>:</w:t>
            </w:r>
          </w:p>
        </w:tc>
        <w:tc>
          <w:tcPr>
            <w:tcW w:w="5889" w:type="dxa"/>
            <w:gridSpan w:val="8"/>
            <w:tcBorders>
              <w:top w:val="single" w:sz="4" w:space="0" w:color="auto"/>
              <w:left w:val="nil"/>
              <w:bottom w:val="nil"/>
              <w:right w:val="nil"/>
            </w:tcBorders>
            <w:shd w:val="clear" w:color="auto" w:fill="auto"/>
            <w:vAlign w:val="center"/>
          </w:tcPr>
          <w:p w14:paraId="00D473BF" w14:textId="22DB4E15" w:rsidR="00186468" w:rsidRPr="00AA5726" w:rsidRDefault="008432F4" w:rsidP="00186468">
            <w:pPr>
              <w:pStyle w:val="FormularText"/>
              <w:rPr>
                <w:b/>
                <w:lang w:val="en-US"/>
              </w:rPr>
            </w:pPr>
            <w:r w:rsidRPr="00AA5726">
              <w:rPr>
                <w:b/>
                <w:lang w:val="en-US"/>
              </w:rPr>
              <w:t>Attachments</w:t>
            </w:r>
            <w:r w:rsidR="00186468" w:rsidRPr="00AA5726">
              <w:rPr>
                <w:b/>
                <w:lang w:val="en-US"/>
              </w:rPr>
              <w:t>:</w:t>
            </w:r>
          </w:p>
        </w:tc>
      </w:tr>
      <w:tr w:rsidR="00186468" w:rsidRPr="000E22DA" w14:paraId="245AD963" w14:textId="77777777" w:rsidTr="00DE2BAA">
        <w:tc>
          <w:tcPr>
            <w:tcW w:w="3523" w:type="dxa"/>
            <w:gridSpan w:val="4"/>
            <w:tcBorders>
              <w:top w:val="nil"/>
              <w:left w:val="nil"/>
              <w:bottom w:val="nil"/>
              <w:right w:val="nil"/>
            </w:tcBorders>
            <w:shd w:val="clear" w:color="auto" w:fill="auto"/>
            <w:tcMar>
              <w:top w:w="28" w:type="dxa"/>
            </w:tcMar>
          </w:tcPr>
          <w:p w14:paraId="66FB3180" w14:textId="6758D4E1" w:rsidR="00186468" w:rsidRPr="00AA5726" w:rsidRDefault="00186468" w:rsidP="002D4923">
            <w:pPr>
              <w:pStyle w:val="Fliesstext"/>
              <w:numPr>
                <w:ilvl w:val="0"/>
                <w:numId w:val="7"/>
              </w:numPr>
              <w:rPr>
                <w:lang w:val="en-US"/>
              </w:rPr>
            </w:pPr>
            <w:r w:rsidRPr="00AA5726">
              <w:rPr>
                <w:lang w:val="en-US"/>
              </w:rPr>
              <w:br w:type="page"/>
            </w:r>
            <w:r w:rsidR="00C72E9E">
              <w:rPr>
                <w:lang w:val="en-US"/>
              </w:rPr>
              <w:t>21</w:t>
            </w:r>
            <w:r w:rsidR="0020679F">
              <w:rPr>
                <w:lang w:val="en-US"/>
              </w:rPr>
              <w:t>.0</w:t>
            </w:r>
            <w:r w:rsidR="00703082">
              <w:rPr>
                <w:lang w:val="en-US"/>
              </w:rPr>
              <w:t>5</w:t>
            </w:r>
            <w:r w:rsidR="0020679F">
              <w:rPr>
                <w:lang w:val="en-US"/>
              </w:rPr>
              <w:t>.22</w:t>
            </w:r>
            <w:r w:rsidR="006D0198">
              <w:rPr>
                <w:lang w:val="en-US"/>
              </w:rPr>
              <w:t>/1</w:t>
            </w:r>
            <w:r w:rsidR="0019174F">
              <w:rPr>
                <w:lang w:val="en-US"/>
              </w:rPr>
              <w:t>5</w:t>
            </w:r>
            <w:r w:rsidR="006D0198">
              <w:rPr>
                <w:lang w:val="en-US"/>
              </w:rPr>
              <w:t>.00</w:t>
            </w:r>
          </w:p>
          <w:p w14:paraId="4DA6F09D" w14:textId="77777777" w:rsidR="00186468" w:rsidRPr="00AA5726" w:rsidRDefault="00186468" w:rsidP="00186468">
            <w:pPr>
              <w:pStyle w:val="FormularText"/>
              <w:rPr>
                <w:lang w:val="en-US"/>
              </w:rPr>
            </w:pPr>
          </w:p>
        </w:tc>
        <w:tc>
          <w:tcPr>
            <w:tcW w:w="5889" w:type="dxa"/>
            <w:gridSpan w:val="8"/>
            <w:tcBorders>
              <w:top w:val="nil"/>
              <w:left w:val="nil"/>
              <w:bottom w:val="nil"/>
              <w:right w:val="nil"/>
            </w:tcBorders>
            <w:shd w:val="clear" w:color="auto" w:fill="auto"/>
          </w:tcPr>
          <w:p w14:paraId="65EB921D" w14:textId="2BE51049" w:rsidR="00F64F1B" w:rsidRDefault="00F64F1B" w:rsidP="009156B9">
            <w:pPr>
              <w:pStyle w:val="Aufzhlungunnummeriert"/>
              <w:rPr>
                <w:lang w:val="en-US"/>
              </w:rPr>
            </w:pPr>
          </w:p>
          <w:p w14:paraId="18698D35" w14:textId="27FC1494" w:rsidR="00384EFF" w:rsidRPr="00F64F1B" w:rsidRDefault="00384EFF" w:rsidP="00F64F1B">
            <w:pPr>
              <w:pStyle w:val="Aufzhlungunnummeriert"/>
              <w:rPr>
                <w:lang w:val="en-US"/>
              </w:rPr>
            </w:pPr>
          </w:p>
        </w:tc>
      </w:tr>
    </w:tbl>
    <w:p w14:paraId="4C52681B" w14:textId="633F30BC" w:rsidR="00E3054B" w:rsidRDefault="00E3054B" w:rsidP="00E3054B">
      <w:pPr>
        <w:pStyle w:val="Fliesstext"/>
      </w:pPr>
    </w:p>
    <w:p w14:paraId="1070B60B" w14:textId="77777777" w:rsidR="00DE2BAA" w:rsidRDefault="00DE2BAA" w:rsidP="000800FD">
      <w:pPr>
        <w:pStyle w:val="Fliesstext"/>
        <w:rPr>
          <w:rFonts w:cs="Times New Roman"/>
          <w:szCs w:val="20"/>
        </w:rPr>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7619"/>
        <w:gridCol w:w="480"/>
        <w:gridCol w:w="522"/>
        <w:gridCol w:w="791"/>
      </w:tblGrid>
      <w:tr w:rsidR="00DE2BAA" w:rsidRPr="005A71AD" w14:paraId="2EC3E535" w14:textId="77777777" w:rsidTr="005A71AD">
        <w:trPr>
          <w:tblHeader/>
        </w:trPr>
        <w:tc>
          <w:tcPr>
            <w:tcW w:w="7619" w:type="dxa"/>
            <w:tcBorders>
              <w:top w:val="nil"/>
              <w:left w:val="nil"/>
              <w:bottom w:val="single" w:sz="4" w:space="0" w:color="auto"/>
              <w:right w:val="single" w:sz="4" w:space="0" w:color="auto"/>
            </w:tcBorders>
            <w:shd w:val="clear" w:color="auto" w:fill="auto"/>
            <w:tcMar>
              <w:right w:w="170" w:type="dxa"/>
            </w:tcMar>
            <w:vAlign w:val="center"/>
          </w:tcPr>
          <w:p w14:paraId="4F047C7E" w14:textId="6D0CC263" w:rsidR="00DE2BAA" w:rsidRPr="004B18E9" w:rsidRDefault="004B18E9" w:rsidP="005A71AD">
            <w:pPr>
              <w:pStyle w:val="FormularText"/>
              <w:rPr>
                <w:i/>
                <w:iCs/>
                <w:lang w:val="en-GB"/>
              </w:rPr>
            </w:pPr>
            <w:r w:rsidRPr="004B18E9">
              <w:rPr>
                <w:i/>
                <w:iCs/>
                <w:lang w:val="en-GB"/>
              </w:rPr>
              <w:lastRenderedPageBreak/>
              <w:t>(Legend for type: D = Decision, P = Pending, I = Information</w:t>
            </w:r>
            <w:r w:rsidR="00DE2BAA" w:rsidRPr="004B18E9">
              <w:rPr>
                <w:i/>
                <w:iCs/>
                <w:lang w:val="en-GB"/>
              </w:rPr>
              <w:t>)</w:t>
            </w:r>
          </w:p>
        </w:tc>
        <w:tc>
          <w:tcPr>
            <w:tcW w:w="480" w:type="dxa"/>
            <w:tcBorders>
              <w:top w:val="nil"/>
              <w:left w:val="single" w:sz="4" w:space="0" w:color="auto"/>
              <w:bottom w:val="single" w:sz="4" w:space="0" w:color="auto"/>
              <w:right w:val="nil"/>
            </w:tcBorders>
            <w:shd w:val="clear" w:color="auto" w:fill="auto"/>
            <w:tcMar>
              <w:top w:w="57" w:type="dxa"/>
              <w:left w:w="85" w:type="dxa"/>
              <w:bottom w:w="57" w:type="dxa"/>
              <w:right w:w="85" w:type="dxa"/>
            </w:tcMar>
            <w:vAlign w:val="center"/>
          </w:tcPr>
          <w:p w14:paraId="7A28C5F6" w14:textId="238B8DF8" w:rsidR="00DE2BAA" w:rsidRPr="00591CF0" w:rsidRDefault="00DE2BAA" w:rsidP="005A71AD">
            <w:pPr>
              <w:pStyle w:val="FormularText"/>
            </w:pPr>
            <w:r w:rsidRPr="00591CF0">
              <w:t>Ty</w:t>
            </w:r>
            <w:r w:rsidR="006573F9">
              <w:t>p</w:t>
            </w:r>
          </w:p>
        </w:tc>
        <w:tc>
          <w:tcPr>
            <w:tcW w:w="522" w:type="dxa"/>
            <w:tcBorders>
              <w:top w:val="nil"/>
              <w:left w:val="nil"/>
              <w:bottom w:val="single" w:sz="4" w:space="0" w:color="auto"/>
              <w:right w:val="nil"/>
            </w:tcBorders>
            <w:vAlign w:val="center"/>
          </w:tcPr>
          <w:p w14:paraId="093F668E" w14:textId="62FFEB9B" w:rsidR="00DE2BAA" w:rsidRPr="00591CF0" w:rsidRDefault="003E7990" w:rsidP="005A71AD">
            <w:pPr>
              <w:pStyle w:val="FormularText"/>
            </w:pPr>
            <w:r>
              <w:t xml:space="preserve"> </w:t>
            </w:r>
            <w:r w:rsidR="00301B47">
              <w:t>Resp</w:t>
            </w:r>
            <w:r w:rsidR="00DE2BAA" w:rsidRPr="00591CF0">
              <w:t>.:</w:t>
            </w:r>
          </w:p>
        </w:tc>
        <w:tc>
          <w:tcPr>
            <w:tcW w:w="791" w:type="dxa"/>
            <w:tcBorders>
              <w:top w:val="nil"/>
              <w:left w:val="nil"/>
              <w:bottom w:val="single" w:sz="4" w:space="0" w:color="auto"/>
              <w:right w:val="nil"/>
            </w:tcBorders>
            <w:shd w:val="clear" w:color="auto" w:fill="auto"/>
            <w:tcMar>
              <w:top w:w="57" w:type="dxa"/>
              <w:left w:w="85" w:type="dxa"/>
              <w:bottom w:w="57" w:type="dxa"/>
            </w:tcMar>
            <w:vAlign w:val="center"/>
          </w:tcPr>
          <w:p w14:paraId="604E168C" w14:textId="45EF08DE" w:rsidR="00DE2BAA" w:rsidRPr="00591CF0" w:rsidRDefault="006573F9" w:rsidP="005A71AD">
            <w:pPr>
              <w:pStyle w:val="FormularText"/>
            </w:pPr>
            <w:r>
              <w:t>Date</w:t>
            </w:r>
            <w:r w:rsidR="00DE2BAA" w:rsidRPr="00591CF0">
              <w:t>:</w:t>
            </w:r>
          </w:p>
        </w:tc>
      </w:tr>
      <w:tr w:rsidR="000C442A" w:rsidRPr="007F64AB" w14:paraId="51DB31B8" w14:textId="77777777" w:rsidTr="005A71AD">
        <w:tc>
          <w:tcPr>
            <w:tcW w:w="7619" w:type="dxa"/>
            <w:tcBorders>
              <w:top w:val="nil"/>
              <w:left w:val="nil"/>
              <w:bottom w:val="nil"/>
              <w:right w:val="single" w:sz="4" w:space="0" w:color="auto"/>
            </w:tcBorders>
            <w:shd w:val="clear" w:color="auto" w:fill="auto"/>
            <w:tcMar>
              <w:right w:w="170" w:type="dxa"/>
            </w:tcMar>
          </w:tcPr>
          <w:p w14:paraId="25683079" w14:textId="2CAFF9CF" w:rsidR="000C442A" w:rsidRDefault="000C442A" w:rsidP="000C442A">
            <w:pPr>
              <w:pStyle w:val="Heading1"/>
              <w:rPr>
                <w:b w:val="0"/>
                <w:bCs/>
                <w:lang w:val="en-US"/>
              </w:rPr>
            </w:pPr>
            <w:r w:rsidRPr="000C442A">
              <w:rPr>
                <w:lang w:val="en-US"/>
              </w:rPr>
              <w:t>Modelling</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29186A00" w14:textId="77777777" w:rsidR="000C442A" w:rsidRDefault="000C442A" w:rsidP="00D41D9F">
            <w:pPr>
              <w:pStyle w:val="FormularZustndig"/>
              <w:rPr>
                <w:lang w:val="en-US"/>
              </w:rPr>
            </w:pPr>
          </w:p>
        </w:tc>
        <w:tc>
          <w:tcPr>
            <w:tcW w:w="522" w:type="dxa"/>
            <w:tcBorders>
              <w:top w:val="nil"/>
              <w:left w:val="nil"/>
              <w:bottom w:val="nil"/>
              <w:right w:val="nil"/>
            </w:tcBorders>
          </w:tcPr>
          <w:p w14:paraId="28A745E3" w14:textId="77777777" w:rsidR="000C442A" w:rsidRPr="008808B7" w:rsidRDefault="000C442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430DEAC" w14:textId="77777777" w:rsidR="000C442A" w:rsidRDefault="000C442A" w:rsidP="00D41D9F">
            <w:pPr>
              <w:pStyle w:val="FormularZustndig"/>
              <w:rPr>
                <w:lang w:val="en-US"/>
              </w:rPr>
            </w:pPr>
          </w:p>
        </w:tc>
      </w:tr>
      <w:tr w:rsidR="0006247A" w:rsidRPr="0006247A" w14:paraId="71DCD4CD" w14:textId="77777777" w:rsidTr="005A71AD">
        <w:tc>
          <w:tcPr>
            <w:tcW w:w="7619" w:type="dxa"/>
            <w:tcBorders>
              <w:top w:val="nil"/>
              <w:left w:val="nil"/>
              <w:bottom w:val="nil"/>
              <w:right w:val="single" w:sz="4" w:space="0" w:color="auto"/>
            </w:tcBorders>
            <w:shd w:val="clear" w:color="auto" w:fill="auto"/>
            <w:tcMar>
              <w:right w:w="170" w:type="dxa"/>
            </w:tcMar>
          </w:tcPr>
          <w:p w14:paraId="70777440" w14:textId="1A5F807A" w:rsidR="0006247A" w:rsidRPr="001E160E" w:rsidRDefault="00123670" w:rsidP="001E160E">
            <w:pPr>
              <w:pStyle w:val="Fliesstext"/>
              <w:numPr>
                <w:ilvl w:val="0"/>
                <w:numId w:val="7"/>
              </w:numPr>
              <w:rPr>
                <w:lang w:val="en-GB"/>
              </w:rPr>
            </w:pPr>
            <w:r w:rsidRPr="00123670">
              <w:rPr>
                <w:lang w:val="en-US"/>
              </w:rPr>
              <w:t>In specific coordinates within the grid, it is observed that values representing potential evapotranspiration (PET) exceed those denoting actual evapotranspiration (ET).</w:t>
            </w:r>
            <w:r w:rsidR="00BA70D4">
              <w:rPr>
                <w:lang w:val="en-US"/>
              </w:rPr>
              <w:t xml:space="preserve"> </w:t>
            </w:r>
            <w:r w:rsidR="0006247A" w:rsidRPr="00B5583D">
              <w:rPr>
                <w:lang w:val="en-US"/>
              </w:rPr>
              <w:t>This discrepancy suggests a potential error in the units somewhere, which needs to be identified and corrected.</w:t>
            </w:r>
            <w:r w:rsidR="001E160E">
              <w:rPr>
                <w:lang w:val="en-US"/>
              </w:rPr>
              <w:t xml:space="preserve"> </w:t>
            </w:r>
            <w:r w:rsidR="00A705E8" w:rsidRPr="00A705E8">
              <w:rPr>
                <w:lang w:val="en-US"/>
              </w:rPr>
              <w:t>Comparative analysis between PET values and FLUXNET data reveal</w:t>
            </w:r>
            <w:r w:rsidR="00DB5A00">
              <w:rPr>
                <w:lang w:val="en-US"/>
              </w:rPr>
              <w:t>ed</w:t>
            </w:r>
            <w:r w:rsidR="00A705E8" w:rsidRPr="00A705E8">
              <w:rPr>
                <w:lang w:val="en-US"/>
              </w:rPr>
              <w:t xml:space="preserve"> consistently elevated PET readings in relation to ET. Despite this observation, the underlying error within the dataset remains elusive. Consequently, an alternative methodology involving the conversion of PET values into mass units will be employed. This alternative approach will utilize the latent heat of vaporization derived from the "bigleaf" package, as opposed to employing the function </w:t>
            </w:r>
            <w:proofErr w:type="spellStart"/>
            <w:proofErr w:type="gramStart"/>
            <w:r w:rsidR="00A705E8" w:rsidRPr="00A705E8">
              <w:rPr>
                <w:lang w:val="en-US"/>
              </w:rPr>
              <w:t>cwd</w:t>
            </w:r>
            <w:proofErr w:type="spellEnd"/>
            <w:r w:rsidR="00A705E8" w:rsidRPr="00A705E8">
              <w:rPr>
                <w:lang w:val="en-US"/>
              </w:rPr>
              <w:t>::</w:t>
            </w:r>
            <w:proofErr w:type="spellStart"/>
            <w:proofErr w:type="gramEnd"/>
            <w:r w:rsidR="00A705E8" w:rsidRPr="00A705E8">
              <w:rPr>
                <w:lang w:val="en-US"/>
              </w:rPr>
              <w:t>convert_et</w:t>
            </w:r>
            <w:proofErr w:type="spellEnd"/>
            <w:r w:rsidR="00A705E8" w:rsidRPr="00A705E8">
              <w:rPr>
                <w:lang w:val="en-US"/>
              </w:rPr>
              <w: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B3B1DD" w14:textId="5D9E259B" w:rsidR="0006247A" w:rsidRPr="0006247A" w:rsidRDefault="00A705E8" w:rsidP="00D41D9F">
            <w:pPr>
              <w:pStyle w:val="FormularZustndig"/>
              <w:rPr>
                <w:lang w:val="en-US"/>
              </w:rPr>
            </w:pPr>
            <w:r>
              <w:rPr>
                <w:lang w:val="en-US"/>
              </w:rPr>
              <w:t>P</w:t>
            </w:r>
          </w:p>
        </w:tc>
        <w:tc>
          <w:tcPr>
            <w:tcW w:w="522" w:type="dxa"/>
            <w:tcBorders>
              <w:top w:val="nil"/>
              <w:left w:val="nil"/>
              <w:bottom w:val="nil"/>
              <w:right w:val="nil"/>
            </w:tcBorders>
          </w:tcPr>
          <w:p w14:paraId="55BB3371" w14:textId="77777777" w:rsidR="0006247A" w:rsidRPr="0006247A" w:rsidRDefault="0006247A"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09B14CD2" w14:textId="0621290D" w:rsidR="0006247A" w:rsidRPr="0006247A" w:rsidRDefault="001B6DAE" w:rsidP="00D41D9F">
            <w:pPr>
              <w:pStyle w:val="FormularZustndig"/>
              <w:rPr>
                <w:lang w:val="en-US"/>
              </w:rPr>
            </w:pPr>
            <w:r>
              <w:rPr>
                <w:lang w:val="en-US"/>
              </w:rPr>
              <w:t>13</w:t>
            </w:r>
            <w:r w:rsidR="00B72A76">
              <w:rPr>
                <w:lang w:val="en-US"/>
              </w:rPr>
              <w:t>.0</w:t>
            </w:r>
            <w:r w:rsidR="00A23C51">
              <w:rPr>
                <w:lang w:val="en-US"/>
              </w:rPr>
              <w:t>5</w:t>
            </w:r>
          </w:p>
        </w:tc>
      </w:tr>
      <w:tr w:rsidR="00B26AFC" w:rsidRPr="00E86690" w14:paraId="601830F0" w14:textId="77777777" w:rsidTr="005A71AD">
        <w:tc>
          <w:tcPr>
            <w:tcW w:w="7619" w:type="dxa"/>
            <w:tcBorders>
              <w:top w:val="nil"/>
              <w:left w:val="nil"/>
              <w:bottom w:val="nil"/>
              <w:right w:val="single" w:sz="4" w:space="0" w:color="auto"/>
            </w:tcBorders>
            <w:shd w:val="clear" w:color="auto" w:fill="auto"/>
            <w:tcMar>
              <w:right w:w="170" w:type="dxa"/>
            </w:tcMar>
          </w:tcPr>
          <w:p w14:paraId="2CC1A071" w14:textId="4E4D70A8" w:rsidR="00B26AFC" w:rsidRPr="00E86690" w:rsidRDefault="00D30ADF" w:rsidP="00A861E7">
            <w:pPr>
              <w:pStyle w:val="Fliesstext"/>
              <w:numPr>
                <w:ilvl w:val="0"/>
                <w:numId w:val="7"/>
              </w:numPr>
              <w:rPr>
                <w:b/>
                <w:bCs/>
                <w:lang w:val="en-US"/>
              </w:rPr>
            </w:pPr>
            <w:proofErr w:type="spellStart"/>
            <w:r w:rsidRPr="00E86690">
              <w:rPr>
                <w:b/>
                <w:bCs/>
                <w:lang w:val="en-US"/>
              </w:rPr>
              <w:t>patm</w:t>
            </w:r>
            <w:proofErr w:type="spellEnd"/>
            <w:r w:rsidRPr="00E86690">
              <w:rPr>
                <w:b/>
                <w:bCs/>
                <w:lang w:val="en-US"/>
              </w:rPr>
              <w:t xml:space="preserve">: </w:t>
            </w:r>
            <w:r w:rsidR="00042DB5" w:rsidRPr="00042DB5">
              <w:rPr>
                <w:lang w:val="en-US"/>
              </w:rPr>
              <w:t>standard value is taken</w:t>
            </w:r>
            <w:r w:rsidR="00E86690" w:rsidRPr="00E86690">
              <w:rPr>
                <w:lang w:val="en-US"/>
              </w:rPr>
              <w:t xml:space="preserve"> </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B34E05A" w14:textId="31B2DD9B" w:rsidR="00B26AFC" w:rsidRPr="00E86690" w:rsidRDefault="005348AC" w:rsidP="00D41D9F">
            <w:pPr>
              <w:pStyle w:val="FormularZustndig"/>
              <w:rPr>
                <w:lang w:val="en-US"/>
              </w:rPr>
            </w:pPr>
            <w:r>
              <w:rPr>
                <w:lang w:val="en-US"/>
              </w:rPr>
              <w:t>I</w:t>
            </w:r>
          </w:p>
        </w:tc>
        <w:tc>
          <w:tcPr>
            <w:tcW w:w="522" w:type="dxa"/>
            <w:tcBorders>
              <w:top w:val="nil"/>
              <w:left w:val="nil"/>
              <w:bottom w:val="nil"/>
              <w:right w:val="nil"/>
            </w:tcBorders>
          </w:tcPr>
          <w:p w14:paraId="568F933E" w14:textId="77777777" w:rsidR="00B26AFC" w:rsidRPr="00E86690" w:rsidRDefault="00B26AFC"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D10945A" w14:textId="4FCD1CAC" w:rsidR="00B26AFC" w:rsidRPr="00E86690" w:rsidRDefault="00312E1E" w:rsidP="00D41D9F">
            <w:pPr>
              <w:pStyle w:val="FormularZustndig"/>
              <w:rPr>
                <w:lang w:val="en-US"/>
              </w:rPr>
            </w:pPr>
            <w:r>
              <w:rPr>
                <w:lang w:val="en-US"/>
              </w:rPr>
              <w:t>1.05</w:t>
            </w:r>
          </w:p>
        </w:tc>
      </w:tr>
      <w:tr w:rsidR="00A81569" w:rsidRPr="00251CEC" w14:paraId="530644D6" w14:textId="77777777" w:rsidTr="005A71AD">
        <w:tc>
          <w:tcPr>
            <w:tcW w:w="7619" w:type="dxa"/>
            <w:tcBorders>
              <w:top w:val="nil"/>
              <w:left w:val="nil"/>
              <w:bottom w:val="nil"/>
              <w:right w:val="single" w:sz="4" w:space="0" w:color="auto"/>
            </w:tcBorders>
            <w:shd w:val="clear" w:color="auto" w:fill="auto"/>
            <w:tcMar>
              <w:right w:w="170" w:type="dxa"/>
            </w:tcMar>
          </w:tcPr>
          <w:p w14:paraId="3D30EEEF" w14:textId="438F82C0" w:rsidR="00A81569" w:rsidRPr="00E86690" w:rsidRDefault="00B84239" w:rsidP="00A861E7">
            <w:pPr>
              <w:pStyle w:val="Fliesstext"/>
              <w:numPr>
                <w:ilvl w:val="0"/>
                <w:numId w:val="7"/>
              </w:numPr>
              <w:rPr>
                <w:b/>
                <w:bCs/>
                <w:lang w:val="en-US"/>
              </w:rPr>
            </w:pPr>
            <w:r>
              <w:rPr>
                <w:b/>
                <w:bCs/>
                <w:lang w:val="en-US"/>
              </w:rPr>
              <w:t>Resolution Adjustments</w:t>
            </w:r>
            <w:r w:rsidR="00A81569" w:rsidRPr="001805A0">
              <w:rPr>
                <w:b/>
                <w:bCs/>
                <w:lang w:val="en-US"/>
              </w:rPr>
              <w:t>:</w:t>
            </w:r>
            <w:r w:rsidR="00A81569">
              <w:rPr>
                <w:lang w:val="en-US"/>
              </w:rPr>
              <w:t xml:space="preserve"> </w:t>
            </w:r>
            <w:r w:rsidR="00752C43" w:rsidRPr="00752C43">
              <w:rPr>
                <w:lang w:val="en-US"/>
              </w:rPr>
              <w:t>Interpolation procedures have been discontinued, resulting in each day now possessing an identical monthly value. Although instances of missing data persist within the dataset, these gaps are presently left unaddressed, with plans for subsequent handling at a later stage.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194B2EAD" w14:textId="73EB5164" w:rsidR="00A81569" w:rsidRDefault="00615CB6" w:rsidP="00D41D9F">
            <w:pPr>
              <w:pStyle w:val="FormularZustndig"/>
              <w:rPr>
                <w:lang w:val="en-US"/>
              </w:rPr>
            </w:pPr>
            <w:r>
              <w:rPr>
                <w:lang w:val="en-US"/>
              </w:rPr>
              <w:t>I</w:t>
            </w:r>
          </w:p>
        </w:tc>
        <w:tc>
          <w:tcPr>
            <w:tcW w:w="522" w:type="dxa"/>
            <w:tcBorders>
              <w:top w:val="nil"/>
              <w:left w:val="nil"/>
              <w:bottom w:val="nil"/>
              <w:right w:val="nil"/>
            </w:tcBorders>
          </w:tcPr>
          <w:p w14:paraId="744A733E" w14:textId="77777777" w:rsidR="00A81569" w:rsidRPr="00E86690" w:rsidRDefault="00A81569"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67340DE7" w14:textId="5DB6923C" w:rsidR="00A81569" w:rsidRDefault="00615CB6" w:rsidP="00D41D9F">
            <w:pPr>
              <w:pStyle w:val="FormularZustndig"/>
              <w:rPr>
                <w:lang w:val="en-US"/>
              </w:rPr>
            </w:pPr>
            <w:r>
              <w:rPr>
                <w:lang w:val="en-US"/>
              </w:rPr>
              <w:t>1.05</w:t>
            </w:r>
          </w:p>
        </w:tc>
      </w:tr>
      <w:tr w:rsidR="00B8151E" w:rsidRPr="00B8151E" w14:paraId="5CD244D4" w14:textId="77777777" w:rsidTr="005A71AD">
        <w:tc>
          <w:tcPr>
            <w:tcW w:w="7619" w:type="dxa"/>
            <w:tcBorders>
              <w:top w:val="nil"/>
              <w:left w:val="nil"/>
              <w:bottom w:val="nil"/>
              <w:right w:val="single" w:sz="4" w:space="0" w:color="auto"/>
            </w:tcBorders>
            <w:shd w:val="clear" w:color="auto" w:fill="auto"/>
            <w:tcMar>
              <w:right w:w="170" w:type="dxa"/>
            </w:tcMar>
          </w:tcPr>
          <w:p w14:paraId="0DC0EF63" w14:textId="7F4EB6D7" w:rsidR="00B8151E" w:rsidRDefault="00B8151E" w:rsidP="00A861E7">
            <w:pPr>
              <w:pStyle w:val="Fliesstext"/>
              <w:numPr>
                <w:ilvl w:val="0"/>
                <w:numId w:val="7"/>
              </w:numPr>
              <w:rPr>
                <w:b/>
                <w:bCs/>
                <w:lang w:val="en-US"/>
              </w:rPr>
            </w:pPr>
            <w:r>
              <w:rPr>
                <w:lang w:val="en-US"/>
              </w:rPr>
              <w:t xml:space="preserve">Clone repositories and install the required packages (map2tidy, </w:t>
            </w:r>
            <w:proofErr w:type="spellStart"/>
            <w:r>
              <w:rPr>
                <w:lang w:val="en-US"/>
              </w:rPr>
              <w:t>tidync</w:t>
            </w:r>
            <w:proofErr w:type="spellEnd"/>
            <w:r>
              <w:rPr>
                <w:lang w:val="en-US"/>
              </w:rPr>
              <w:t xml:space="preserve">, </w:t>
            </w:r>
            <w:proofErr w:type="spellStart"/>
            <w:r>
              <w:rPr>
                <w:lang w:val="en-US"/>
              </w:rPr>
              <w:t>multidyplr</w:t>
            </w:r>
            <w:proofErr w:type="spellEnd"/>
            <w:r>
              <w:rPr>
                <w:lang w:val="en-US"/>
              </w:rPr>
              <w:t xml:space="preserve">, vroom, </w:t>
            </w:r>
            <w:proofErr w:type="spellStart"/>
            <w:r>
              <w:rPr>
                <w:lang w:val="en-US"/>
              </w:rPr>
              <w:t>readr</w:t>
            </w:r>
            <w:proofErr w:type="spellEnd"/>
            <w:r>
              <w:rPr>
                <w:lang w:val="en-US"/>
              </w:rPr>
              <w:t>)</w:t>
            </w:r>
            <w:r w:rsidR="00122DE2">
              <w:rPr>
                <w:lang w:val="en-US"/>
              </w:rPr>
              <w:t xml:space="preserve"> and binaries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DAC57A5" w14:textId="751590C1" w:rsidR="00B8151E" w:rsidRDefault="00B8151E" w:rsidP="00D41D9F">
            <w:pPr>
              <w:pStyle w:val="FormularZustndig"/>
              <w:rPr>
                <w:lang w:val="en-US"/>
              </w:rPr>
            </w:pPr>
            <w:r>
              <w:rPr>
                <w:lang w:val="en-US"/>
              </w:rPr>
              <w:t>P</w:t>
            </w:r>
          </w:p>
        </w:tc>
        <w:tc>
          <w:tcPr>
            <w:tcW w:w="522" w:type="dxa"/>
            <w:tcBorders>
              <w:top w:val="nil"/>
              <w:left w:val="nil"/>
              <w:bottom w:val="nil"/>
              <w:right w:val="nil"/>
            </w:tcBorders>
          </w:tcPr>
          <w:p w14:paraId="17AB3501" w14:textId="77777777" w:rsidR="00B8151E" w:rsidRPr="00E86690" w:rsidRDefault="00B8151E"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E1D1599" w14:textId="5EBCF534" w:rsidR="00B8151E" w:rsidRDefault="001B6DAE" w:rsidP="00D41D9F">
            <w:pPr>
              <w:pStyle w:val="FormularZustndig"/>
              <w:rPr>
                <w:lang w:val="en-US"/>
              </w:rPr>
            </w:pPr>
            <w:r>
              <w:rPr>
                <w:lang w:val="en-US"/>
              </w:rPr>
              <w:t>13.03</w:t>
            </w:r>
          </w:p>
        </w:tc>
      </w:tr>
      <w:tr w:rsidR="00074D94" w:rsidRPr="009865C6" w14:paraId="48C390FF" w14:textId="77777777" w:rsidTr="005A71AD">
        <w:tc>
          <w:tcPr>
            <w:tcW w:w="7619" w:type="dxa"/>
            <w:tcBorders>
              <w:top w:val="nil"/>
              <w:left w:val="nil"/>
              <w:bottom w:val="nil"/>
              <w:right w:val="single" w:sz="4" w:space="0" w:color="auto"/>
            </w:tcBorders>
            <w:shd w:val="clear" w:color="auto" w:fill="auto"/>
            <w:tcMar>
              <w:right w:w="170" w:type="dxa"/>
            </w:tcMar>
          </w:tcPr>
          <w:p w14:paraId="06178D6E" w14:textId="1EA741AD" w:rsidR="00E4140A" w:rsidRPr="00E4140A" w:rsidRDefault="00074D94" w:rsidP="00A861E7">
            <w:pPr>
              <w:pStyle w:val="Fliesstext"/>
              <w:numPr>
                <w:ilvl w:val="0"/>
                <w:numId w:val="7"/>
              </w:numPr>
              <w:rPr>
                <w:b/>
                <w:bCs/>
                <w:lang w:val="en-US"/>
              </w:rPr>
            </w:pPr>
            <w:proofErr w:type="spellStart"/>
            <w:r w:rsidRPr="00A15BAA">
              <w:rPr>
                <w:b/>
                <w:bCs/>
                <w:lang w:val="en-US"/>
              </w:rPr>
              <w:t>global_cwd</w:t>
            </w:r>
            <w:proofErr w:type="spellEnd"/>
            <w:r w:rsidRPr="00A15BAA">
              <w:rPr>
                <w:b/>
                <w:bCs/>
                <w:lang w:val="en-US"/>
              </w:rPr>
              <w:t>:</w:t>
            </w:r>
            <w:r>
              <w:rPr>
                <w:lang w:val="en-US"/>
              </w:rPr>
              <w:t xml:space="preserve"> </w:t>
            </w:r>
            <w:r w:rsidR="002A4F16">
              <w:rPr>
                <w:lang w:val="en-US"/>
              </w:rPr>
              <w:t>c</w:t>
            </w:r>
            <w:r w:rsidRPr="006F3ED3">
              <w:rPr>
                <w:lang w:val="en-US"/>
              </w:rPr>
              <w:t xml:space="preserve">reated new repo for the global </w:t>
            </w:r>
            <w:proofErr w:type="spellStart"/>
            <w:r w:rsidRPr="006F3ED3">
              <w:rPr>
                <w:lang w:val="en-US"/>
              </w:rPr>
              <w:t>cwd</w:t>
            </w:r>
            <w:proofErr w:type="spellEnd"/>
            <w:r w:rsidRPr="006F3ED3">
              <w:rPr>
                <w:lang w:val="en-US"/>
              </w:rPr>
              <w:t xml:space="preserve"> data. </w:t>
            </w:r>
          </w:p>
          <w:p w14:paraId="180D8957" w14:textId="35D572A8" w:rsidR="00074D94" w:rsidRPr="00E4140A" w:rsidRDefault="00631FD6" w:rsidP="00637491">
            <w:pPr>
              <w:pStyle w:val="Fliesstext"/>
              <w:numPr>
                <w:ilvl w:val="1"/>
                <w:numId w:val="7"/>
              </w:numPr>
              <w:rPr>
                <w:b/>
                <w:bCs/>
                <w:lang w:val="en-US"/>
              </w:rPr>
            </w:pPr>
            <w:r>
              <w:rPr>
                <w:b/>
                <w:bCs/>
                <w:lang w:val="en-US"/>
              </w:rPr>
              <w:t>1.</w:t>
            </w:r>
            <w:r>
              <w:rPr>
                <w:lang w:val="en-US"/>
              </w:rPr>
              <w:t xml:space="preserve"> </w:t>
            </w:r>
            <w:r w:rsidR="00637491" w:rsidRPr="00637491">
              <w:rPr>
                <w:b/>
                <w:bCs/>
                <w:lang w:val="en-US"/>
              </w:rPr>
              <w:t>m</w:t>
            </w:r>
            <w:r w:rsidR="00DE5999" w:rsidRPr="00637491">
              <w:rPr>
                <w:b/>
                <w:bCs/>
                <w:lang w:val="en-US"/>
              </w:rPr>
              <w:t>ap</w:t>
            </w:r>
            <w:r w:rsidR="00637491" w:rsidRPr="00637491">
              <w:rPr>
                <w:b/>
                <w:bCs/>
                <w:lang w:val="en-US"/>
              </w:rPr>
              <w:t>2tidy:</w:t>
            </w:r>
            <w:r w:rsidR="00637491">
              <w:rPr>
                <w:lang w:val="en-US"/>
              </w:rPr>
              <w:t xml:space="preserve"> </w:t>
            </w:r>
            <w:r w:rsidR="00F32A39" w:rsidRPr="00F32A39">
              <w:rPr>
                <w:lang w:val="en-US"/>
              </w:rPr>
              <w:t>The 'map2tidy' function will be utilized to extract longitude "stripes" across the entire time-series dataset. In the repository's '</w:t>
            </w:r>
            <w:proofErr w:type="spellStart"/>
            <w:r w:rsidR="00F32A39" w:rsidRPr="00F32A39">
              <w:rPr>
                <w:lang w:val="en-US"/>
              </w:rPr>
              <w:t>analysis_folder</w:t>
            </w:r>
            <w:proofErr w:type="spellEnd"/>
            <w:r w:rsidR="00F32A39" w:rsidRPr="00F32A39">
              <w:rPr>
                <w:lang w:val="en-US"/>
              </w:rPr>
              <w:t>', we'll update the 'make_tidy_cmip6' function to work for all variables. This way, we can create tidy data</w:t>
            </w:r>
            <w:r w:rsidR="00F32A39">
              <w:rPr>
                <w:lang w:val="en-US"/>
              </w:rPr>
              <w:t xml:space="preserve"> </w:t>
            </w:r>
            <w:r w:rsidR="00F32A39" w:rsidRPr="00F32A39">
              <w:rPr>
                <w:lang w:val="en-US"/>
              </w:rPr>
              <w:t>frames for each longitude, covering the full time-series data.</w:t>
            </w:r>
          </w:p>
          <w:p w14:paraId="1A7DF37E" w14:textId="71CFB43F" w:rsidR="009865C6" w:rsidRPr="00637491" w:rsidRDefault="00DE5999" w:rsidP="00637491">
            <w:pPr>
              <w:pStyle w:val="Fliesstext"/>
              <w:numPr>
                <w:ilvl w:val="1"/>
                <w:numId w:val="7"/>
              </w:numPr>
              <w:rPr>
                <w:b/>
                <w:bCs/>
                <w:lang w:val="en-US"/>
              </w:rPr>
            </w:pPr>
            <w:r>
              <w:rPr>
                <w:b/>
                <w:bCs/>
                <w:lang w:val="en-US"/>
              </w:rPr>
              <w:t xml:space="preserve">2. </w:t>
            </w:r>
            <w:proofErr w:type="spellStart"/>
            <w:r w:rsidR="00E4140A" w:rsidRPr="00E4140A">
              <w:rPr>
                <w:b/>
                <w:bCs/>
                <w:lang w:val="en-US"/>
              </w:rPr>
              <w:t>cwd</w:t>
            </w:r>
            <w:proofErr w:type="spellEnd"/>
            <w:r w:rsidR="00E4140A" w:rsidRPr="00E4140A">
              <w:rPr>
                <w:b/>
                <w:bCs/>
                <w:lang w:val="en-US"/>
              </w:rPr>
              <w:t>/</w:t>
            </w:r>
            <w:proofErr w:type="spellStart"/>
            <w:r w:rsidR="00E4140A" w:rsidRPr="00E4140A">
              <w:rPr>
                <w:b/>
                <w:bCs/>
                <w:lang w:val="en-US"/>
              </w:rPr>
              <w:t>pcwd</w:t>
            </w:r>
            <w:proofErr w:type="spellEnd"/>
            <w:r w:rsidR="00E4140A" w:rsidRPr="00E4140A">
              <w:rPr>
                <w:b/>
                <w:bCs/>
                <w:lang w:val="en-US"/>
              </w:rPr>
              <w:t xml:space="preserve"> function:</w:t>
            </w:r>
            <w:r w:rsidR="00E4140A">
              <w:rPr>
                <w:lang w:val="en-US"/>
              </w:rPr>
              <w:t xml:space="preserve"> The vignette</w:t>
            </w:r>
            <w:r w:rsidR="00F41058">
              <w:rPr>
                <w:lang w:val="en-US"/>
              </w:rPr>
              <w:t xml:space="preserve"> I created</w:t>
            </w:r>
            <w:r w:rsidR="00E4140A">
              <w:rPr>
                <w:lang w:val="en-US"/>
              </w:rPr>
              <w:t xml:space="preserve"> where </w:t>
            </w:r>
            <w:r w:rsidR="00F41058">
              <w:rPr>
                <w:lang w:val="en-US"/>
              </w:rPr>
              <w:t xml:space="preserve">the </w:t>
            </w:r>
            <w:proofErr w:type="spellStart"/>
            <w:r w:rsidR="00E4140A">
              <w:rPr>
                <w:lang w:val="en-US"/>
              </w:rPr>
              <w:t>cwd</w:t>
            </w:r>
            <w:proofErr w:type="spellEnd"/>
            <w:r w:rsidR="00E4140A">
              <w:rPr>
                <w:lang w:val="en-US"/>
              </w:rPr>
              <w:t xml:space="preserve"> and </w:t>
            </w:r>
            <w:proofErr w:type="spellStart"/>
            <w:r w:rsidR="00E4140A">
              <w:rPr>
                <w:lang w:val="en-US"/>
              </w:rPr>
              <w:t>pcwd</w:t>
            </w:r>
            <w:proofErr w:type="spellEnd"/>
            <w:r w:rsidR="00E4140A">
              <w:rPr>
                <w:lang w:val="en-US"/>
              </w:rPr>
              <w:t xml:space="preserve"> is calculated will be translated into a function in the new </w:t>
            </w:r>
            <w:proofErr w:type="spellStart"/>
            <w:r w:rsidR="00E4140A">
              <w:rPr>
                <w:lang w:val="en-US"/>
              </w:rPr>
              <w:t>global_cwd</w:t>
            </w:r>
            <w:proofErr w:type="spellEnd"/>
            <w:r w:rsidR="00E4140A">
              <w:rPr>
                <w:lang w:val="en-US"/>
              </w:rPr>
              <w:t xml:space="preserve"> repo</w:t>
            </w:r>
            <w:r w:rsidR="00122DE2">
              <w:rPr>
                <w:lang w:val="en-US"/>
              </w:rPr>
              <w:t xml:space="preserve"> (currently called </w:t>
            </w:r>
            <w:proofErr w:type="spellStart"/>
            <w:r w:rsidR="00122DE2">
              <w:rPr>
                <w:lang w:val="en-US"/>
              </w:rPr>
              <w:t>my_cwd</w:t>
            </w:r>
            <w:proofErr w:type="spellEnd"/>
            <w:r w:rsidR="00122DE2">
              <w:rPr>
                <w:lang w:val="en-US"/>
              </w:rPr>
              <w:t>)</w:t>
            </w:r>
            <w:r w:rsidR="00E4140A">
              <w:rPr>
                <w:lang w:val="en-US"/>
              </w:rPr>
              <w:t xml:space="preserve">. This function should take as parameters et and </w:t>
            </w:r>
            <w:proofErr w:type="spellStart"/>
            <w:r w:rsidR="00E4140A">
              <w:rPr>
                <w:lang w:val="en-US"/>
              </w:rPr>
              <w:t>prec</w:t>
            </w:r>
            <w:proofErr w:type="spellEnd"/>
            <w:r w:rsidR="00E4140A">
              <w:rPr>
                <w:lang w:val="en-US"/>
              </w:rPr>
              <w:t xml:space="preserve"> and return the </w:t>
            </w:r>
            <w:proofErr w:type="spellStart"/>
            <w:r w:rsidR="00E4140A">
              <w:rPr>
                <w:lang w:val="en-US"/>
              </w:rPr>
              <w:t>cwd</w:t>
            </w:r>
            <w:proofErr w:type="spellEnd"/>
            <w:r w:rsidR="00E4140A">
              <w:rPr>
                <w:lang w:val="en-US"/>
              </w:rPr>
              <w:t xml:space="preserve"> and </w:t>
            </w:r>
            <w:proofErr w:type="spellStart"/>
            <w:r w:rsidR="00E4140A">
              <w:rPr>
                <w:lang w:val="en-US"/>
              </w:rPr>
              <w:t>pcwd</w:t>
            </w:r>
            <w:proofErr w:type="spellEnd"/>
            <w:r w:rsidR="00E4140A">
              <w:rPr>
                <w:lang w:val="en-US"/>
              </w:rPr>
              <w:t xml:space="preserve"> timeseries.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6CF2EB15" w14:textId="18E5BD8D" w:rsidR="00074D94" w:rsidRPr="009865C6" w:rsidRDefault="00637491" w:rsidP="00D41D9F">
            <w:pPr>
              <w:pStyle w:val="FormularZustndig"/>
            </w:pPr>
            <w:r>
              <w:t>P</w:t>
            </w:r>
          </w:p>
        </w:tc>
        <w:tc>
          <w:tcPr>
            <w:tcW w:w="522" w:type="dxa"/>
            <w:tcBorders>
              <w:top w:val="nil"/>
              <w:left w:val="nil"/>
              <w:bottom w:val="nil"/>
              <w:right w:val="nil"/>
            </w:tcBorders>
          </w:tcPr>
          <w:p w14:paraId="3E317B51" w14:textId="77777777" w:rsidR="00074D94" w:rsidRPr="009865C6" w:rsidRDefault="00074D94" w:rsidP="00D41D9F">
            <w:pPr>
              <w:pStyle w:val="FormularZustndig"/>
            </w:pPr>
          </w:p>
        </w:tc>
        <w:tc>
          <w:tcPr>
            <w:tcW w:w="791" w:type="dxa"/>
            <w:tcBorders>
              <w:top w:val="nil"/>
              <w:left w:val="nil"/>
              <w:bottom w:val="nil"/>
              <w:right w:val="nil"/>
            </w:tcBorders>
            <w:shd w:val="clear" w:color="auto" w:fill="auto"/>
            <w:tcMar>
              <w:top w:w="57" w:type="dxa"/>
              <w:left w:w="85" w:type="dxa"/>
              <w:bottom w:w="57" w:type="dxa"/>
            </w:tcMar>
          </w:tcPr>
          <w:p w14:paraId="0B54A17B" w14:textId="539BB11C" w:rsidR="00074D94" w:rsidRPr="009865C6" w:rsidRDefault="00637491" w:rsidP="00D41D9F">
            <w:pPr>
              <w:pStyle w:val="FormularZustndig"/>
            </w:pPr>
            <w:r>
              <w:t>13.05</w:t>
            </w:r>
          </w:p>
        </w:tc>
      </w:tr>
      <w:tr w:rsidR="00242414" w:rsidRPr="00242414" w14:paraId="6EEA6132" w14:textId="77777777" w:rsidTr="005A71AD">
        <w:tc>
          <w:tcPr>
            <w:tcW w:w="7619" w:type="dxa"/>
            <w:tcBorders>
              <w:top w:val="nil"/>
              <w:left w:val="nil"/>
              <w:bottom w:val="nil"/>
              <w:right w:val="single" w:sz="4" w:space="0" w:color="auto"/>
            </w:tcBorders>
            <w:shd w:val="clear" w:color="auto" w:fill="auto"/>
            <w:tcMar>
              <w:right w:w="170" w:type="dxa"/>
            </w:tcMar>
          </w:tcPr>
          <w:p w14:paraId="4BD12F91" w14:textId="4E9D1CA1" w:rsidR="00242414" w:rsidRPr="00A15BAA" w:rsidRDefault="00242414" w:rsidP="00A861E7">
            <w:pPr>
              <w:pStyle w:val="Fliesstext"/>
              <w:numPr>
                <w:ilvl w:val="0"/>
                <w:numId w:val="7"/>
              </w:numPr>
              <w:rPr>
                <w:b/>
                <w:bCs/>
                <w:lang w:val="en-US"/>
              </w:rPr>
            </w:pPr>
            <w:proofErr w:type="spellStart"/>
            <w:r>
              <w:rPr>
                <w:b/>
                <w:bCs/>
                <w:lang w:val="en-US"/>
              </w:rPr>
              <w:t>ilon</w:t>
            </w:r>
            <w:proofErr w:type="spellEnd"/>
            <w:r>
              <w:rPr>
                <w:b/>
                <w:bCs/>
                <w:lang w:val="en-US"/>
              </w:rPr>
              <w:t xml:space="preserve">: </w:t>
            </w:r>
            <w:r w:rsidRPr="00242414">
              <w:rPr>
                <w:lang w:val="en-US"/>
              </w:rPr>
              <w:t>is the longitude index</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31AAD6F" w14:textId="0B9D4F60" w:rsidR="00242414" w:rsidRPr="00242414" w:rsidRDefault="00242414" w:rsidP="00D41D9F">
            <w:pPr>
              <w:pStyle w:val="FormularZustndig"/>
              <w:rPr>
                <w:lang w:val="en-US"/>
              </w:rPr>
            </w:pPr>
            <w:r>
              <w:rPr>
                <w:lang w:val="en-US"/>
              </w:rPr>
              <w:t>I</w:t>
            </w:r>
          </w:p>
        </w:tc>
        <w:tc>
          <w:tcPr>
            <w:tcW w:w="522" w:type="dxa"/>
            <w:tcBorders>
              <w:top w:val="nil"/>
              <w:left w:val="nil"/>
              <w:bottom w:val="nil"/>
              <w:right w:val="nil"/>
            </w:tcBorders>
          </w:tcPr>
          <w:p w14:paraId="217C5A69" w14:textId="77777777" w:rsidR="00242414" w:rsidRPr="00242414" w:rsidRDefault="00242414"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3AA534E1" w14:textId="62AEB052" w:rsidR="00242414" w:rsidRPr="00242414" w:rsidRDefault="00242414" w:rsidP="00D41D9F">
            <w:pPr>
              <w:pStyle w:val="FormularZustndig"/>
              <w:rPr>
                <w:lang w:val="en-US"/>
              </w:rPr>
            </w:pPr>
            <w:r>
              <w:rPr>
                <w:lang w:val="en-US"/>
              </w:rPr>
              <w:t>1.05</w:t>
            </w:r>
          </w:p>
        </w:tc>
      </w:tr>
      <w:tr w:rsidR="00237611" w:rsidRPr="00237611" w14:paraId="1C5F2227" w14:textId="77777777" w:rsidTr="005A71AD">
        <w:tc>
          <w:tcPr>
            <w:tcW w:w="7619" w:type="dxa"/>
            <w:tcBorders>
              <w:top w:val="nil"/>
              <w:left w:val="nil"/>
              <w:bottom w:val="nil"/>
              <w:right w:val="single" w:sz="4" w:space="0" w:color="auto"/>
            </w:tcBorders>
            <w:shd w:val="clear" w:color="auto" w:fill="auto"/>
            <w:tcMar>
              <w:right w:w="170" w:type="dxa"/>
            </w:tcMar>
          </w:tcPr>
          <w:p w14:paraId="430F4500" w14:textId="038CE6E9" w:rsidR="00237611" w:rsidRPr="00664BC0" w:rsidRDefault="00EA65E2" w:rsidP="00A861E7">
            <w:pPr>
              <w:pStyle w:val="Fliesstext"/>
              <w:numPr>
                <w:ilvl w:val="0"/>
                <w:numId w:val="7"/>
              </w:numPr>
              <w:rPr>
                <w:b/>
                <w:bCs/>
                <w:lang w:val="en-US"/>
              </w:rPr>
            </w:pPr>
            <w:r>
              <w:rPr>
                <w:b/>
                <w:bCs/>
                <w:lang w:val="en-US"/>
              </w:rPr>
              <w:t>c</w:t>
            </w:r>
            <w:r w:rsidR="00237611">
              <w:rPr>
                <w:b/>
                <w:bCs/>
                <w:lang w:val="en-US"/>
              </w:rPr>
              <w:t xml:space="preserve">hunks: </w:t>
            </w:r>
            <w:r w:rsidR="00237611">
              <w:rPr>
                <w:lang w:val="en-US"/>
              </w:rPr>
              <w:t>c</w:t>
            </w:r>
            <w:r w:rsidR="00237611" w:rsidRPr="00237611">
              <w:rPr>
                <w:lang w:val="en-US"/>
              </w:rPr>
              <w:t>hunks of the data</w:t>
            </w:r>
            <w:r w:rsidR="00237611">
              <w:rPr>
                <w:lang w:val="en-US"/>
              </w:rPr>
              <w:t xml:space="preserve"> are written</w:t>
            </w:r>
            <w:r w:rsidR="00237611" w:rsidRPr="00237611">
              <w:rPr>
                <w:lang w:val="en-US"/>
              </w:rPr>
              <w:t xml:space="preserve"> to separate files, placed in a directory as specified by the argument </w:t>
            </w:r>
            <w:proofErr w:type="spellStart"/>
            <w:r w:rsidR="00237611" w:rsidRPr="00EA65E2">
              <w:rPr>
                <w:b/>
                <w:bCs/>
                <w:lang w:val="en-US"/>
              </w:rPr>
              <w:t>outdir</w:t>
            </w:r>
            <w:proofErr w:type="spellEnd"/>
            <w:r w:rsidR="00237611" w:rsidRPr="00237611">
              <w:rPr>
                <w:lang w:val="en-US"/>
              </w:rPr>
              <w:t> with file names specified by argument </w:t>
            </w:r>
            <w:proofErr w:type="spellStart"/>
            <w:r w:rsidR="00237611" w:rsidRPr="00EA65E2">
              <w:rPr>
                <w:b/>
                <w:bCs/>
                <w:lang w:val="en-US"/>
              </w:rPr>
              <w:t>fileprefix</w:t>
            </w:r>
            <w:proofErr w:type="spellEnd"/>
            <w:r w:rsidR="00237611" w:rsidRPr="00237611">
              <w:rPr>
                <w:lang w:val="en-US"/>
              </w:rPr>
              <w:t>. The chunks will be along longitudinal bands (single index in longitude, all indices in latitude).</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BD6F9C0" w14:textId="6FDB1274" w:rsidR="00237611" w:rsidRDefault="00696C49" w:rsidP="00D41D9F">
            <w:pPr>
              <w:pStyle w:val="FormularZustndig"/>
              <w:rPr>
                <w:lang w:val="en-US"/>
              </w:rPr>
            </w:pPr>
            <w:r>
              <w:rPr>
                <w:lang w:val="en-US"/>
              </w:rPr>
              <w:t>I</w:t>
            </w:r>
          </w:p>
        </w:tc>
        <w:tc>
          <w:tcPr>
            <w:tcW w:w="522" w:type="dxa"/>
            <w:tcBorders>
              <w:top w:val="nil"/>
              <w:left w:val="nil"/>
              <w:bottom w:val="nil"/>
              <w:right w:val="nil"/>
            </w:tcBorders>
          </w:tcPr>
          <w:p w14:paraId="4138120B" w14:textId="77777777" w:rsidR="00237611" w:rsidRPr="00E86690" w:rsidRDefault="00237611"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1F18FAED" w14:textId="7AB1442B" w:rsidR="00237611" w:rsidRDefault="00696C49" w:rsidP="00D41D9F">
            <w:pPr>
              <w:pStyle w:val="FormularZustndig"/>
              <w:rPr>
                <w:lang w:val="en-US"/>
              </w:rPr>
            </w:pPr>
            <w:r>
              <w:rPr>
                <w:lang w:val="en-US"/>
              </w:rPr>
              <w:t>1.05</w:t>
            </w:r>
          </w:p>
        </w:tc>
      </w:tr>
      <w:tr w:rsidR="00AF45D3" w:rsidRPr="00AF45D3" w14:paraId="66B2C113" w14:textId="77777777" w:rsidTr="005A71AD">
        <w:tc>
          <w:tcPr>
            <w:tcW w:w="7619" w:type="dxa"/>
            <w:tcBorders>
              <w:top w:val="nil"/>
              <w:left w:val="nil"/>
              <w:bottom w:val="nil"/>
              <w:right w:val="single" w:sz="4" w:space="0" w:color="auto"/>
            </w:tcBorders>
            <w:shd w:val="clear" w:color="auto" w:fill="auto"/>
            <w:tcMar>
              <w:right w:w="170" w:type="dxa"/>
            </w:tcMar>
          </w:tcPr>
          <w:p w14:paraId="49DDD26F" w14:textId="202CBE43" w:rsidR="00AF45D3" w:rsidRPr="00AF45D3" w:rsidRDefault="00AF45D3" w:rsidP="00AF45D3">
            <w:pPr>
              <w:pStyle w:val="Fliesstext"/>
              <w:numPr>
                <w:ilvl w:val="0"/>
                <w:numId w:val="7"/>
              </w:numPr>
              <w:rPr>
                <w:lang w:val="en-US"/>
              </w:rPr>
            </w:pPr>
            <w:proofErr w:type="spellStart"/>
            <w:r>
              <w:rPr>
                <w:b/>
                <w:bCs/>
                <w:lang w:val="en-US"/>
              </w:rPr>
              <w:t>n</w:t>
            </w:r>
            <w:r w:rsidRPr="009B30B6">
              <w:rPr>
                <w:b/>
                <w:bCs/>
                <w:lang w:val="en-US"/>
              </w:rPr>
              <w:t>cores</w:t>
            </w:r>
            <w:proofErr w:type="spellEnd"/>
            <w:r w:rsidRPr="009B30B6">
              <w:rPr>
                <w:b/>
                <w:bCs/>
                <w:lang w:val="en-US"/>
              </w:rPr>
              <w:t>:</w:t>
            </w:r>
            <w:r w:rsidRPr="0053759D">
              <w:rPr>
                <w:lang w:val="en-US"/>
              </w:rPr>
              <w:t xml:space="preserve"> </w:t>
            </w:r>
            <w:r w:rsidRPr="00491401">
              <w:rPr>
                <w:lang w:val="en-US"/>
              </w:rPr>
              <w:t>To parallelize the computation of the canopy water deficit (CWD) across different longitudes, each core will be assigned the task of processing a specific file. This concurrent processing strategy ensures that computations for each longitude are performed independently and simultaneously across multiple cores, optimizing computational efficiency. Specifically, one core will be allocated to process one file, while subsequent files will be assigned to additional cores in parallel.</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DDEBCCC" w14:textId="7D9117F5" w:rsidR="00AF45D3" w:rsidRDefault="00696C49" w:rsidP="00D41D9F">
            <w:pPr>
              <w:pStyle w:val="FormularZustndig"/>
              <w:rPr>
                <w:lang w:val="en-US"/>
              </w:rPr>
            </w:pPr>
            <w:r>
              <w:rPr>
                <w:lang w:val="en-US"/>
              </w:rPr>
              <w:t>I</w:t>
            </w:r>
          </w:p>
        </w:tc>
        <w:tc>
          <w:tcPr>
            <w:tcW w:w="522" w:type="dxa"/>
            <w:tcBorders>
              <w:top w:val="nil"/>
              <w:left w:val="nil"/>
              <w:bottom w:val="nil"/>
              <w:right w:val="nil"/>
            </w:tcBorders>
          </w:tcPr>
          <w:p w14:paraId="44FDBB18" w14:textId="77777777" w:rsidR="00AF45D3" w:rsidRPr="00E86690" w:rsidRDefault="00AF45D3" w:rsidP="00D41D9F">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54FF7184" w14:textId="208F7BFE" w:rsidR="00AF45D3" w:rsidRDefault="00696C49" w:rsidP="00D41D9F">
            <w:pPr>
              <w:pStyle w:val="FormularZustndig"/>
              <w:rPr>
                <w:lang w:val="en-US"/>
              </w:rPr>
            </w:pPr>
            <w:r>
              <w:rPr>
                <w:lang w:val="en-US"/>
              </w:rPr>
              <w:t>1.05</w:t>
            </w:r>
          </w:p>
        </w:tc>
      </w:tr>
      <w:tr w:rsidR="0038043B" w:rsidRPr="006C6435" w14:paraId="0FA68B34" w14:textId="77777777" w:rsidTr="005A71AD">
        <w:tc>
          <w:tcPr>
            <w:tcW w:w="7619" w:type="dxa"/>
            <w:tcBorders>
              <w:top w:val="nil"/>
              <w:left w:val="nil"/>
              <w:bottom w:val="nil"/>
              <w:right w:val="single" w:sz="4" w:space="0" w:color="auto"/>
            </w:tcBorders>
            <w:shd w:val="clear" w:color="auto" w:fill="auto"/>
            <w:tcMar>
              <w:right w:w="170" w:type="dxa"/>
            </w:tcMar>
          </w:tcPr>
          <w:p w14:paraId="30E2B9C7" w14:textId="6090DAD5" w:rsidR="0038043B" w:rsidRDefault="006D445C" w:rsidP="0038043B">
            <w:pPr>
              <w:pStyle w:val="Heading1"/>
              <w:rPr>
                <w:lang w:val="en-US"/>
              </w:rPr>
            </w:pPr>
            <w:r>
              <w:rPr>
                <w:lang w:val="en-US"/>
              </w:rPr>
              <w:t>Workflow</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04FDE4CF" w14:textId="77777777" w:rsidR="0038043B" w:rsidRPr="003256C9" w:rsidRDefault="0038043B" w:rsidP="00D41D9F">
            <w:pPr>
              <w:pStyle w:val="FormularZustndig"/>
              <w:rPr>
                <w:lang w:val="en-GB"/>
              </w:rPr>
            </w:pPr>
          </w:p>
        </w:tc>
        <w:tc>
          <w:tcPr>
            <w:tcW w:w="522" w:type="dxa"/>
            <w:tcBorders>
              <w:top w:val="nil"/>
              <w:left w:val="nil"/>
              <w:bottom w:val="nil"/>
              <w:right w:val="nil"/>
            </w:tcBorders>
          </w:tcPr>
          <w:p w14:paraId="1B3F80B0" w14:textId="77777777" w:rsidR="0038043B" w:rsidRPr="003256C9" w:rsidRDefault="0038043B"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6E38AF36" w14:textId="77777777" w:rsidR="0038043B" w:rsidRPr="003256C9" w:rsidRDefault="0038043B" w:rsidP="00D41D9F">
            <w:pPr>
              <w:pStyle w:val="FormularZustndig"/>
              <w:rPr>
                <w:lang w:val="en-GB"/>
              </w:rPr>
            </w:pPr>
          </w:p>
        </w:tc>
      </w:tr>
      <w:tr w:rsidR="00CB5FDE" w:rsidRPr="00CB5FDE" w14:paraId="45A9A566" w14:textId="77777777" w:rsidTr="005A71AD">
        <w:tc>
          <w:tcPr>
            <w:tcW w:w="7619" w:type="dxa"/>
            <w:tcBorders>
              <w:top w:val="nil"/>
              <w:left w:val="nil"/>
              <w:bottom w:val="nil"/>
              <w:right w:val="single" w:sz="4" w:space="0" w:color="auto"/>
            </w:tcBorders>
            <w:shd w:val="clear" w:color="auto" w:fill="auto"/>
            <w:tcMar>
              <w:right w:w="170" w:type="dxa"/>
            </w:tcMar>
          </w:tcPr>
          <w:p w14:paraId="16F4AB2E" w14:textId="50CB731F" w:rsidR="00CB5FDE" w:rsidRPr="002E7F90" w:rsidRDefault="00CB5FDE" w:rsidP="0038043B">
            <w:pPr>
              <w:pStyle w:val="Fliesstext"/>
              <w:numPr>
                <w:ilvl w:val="0"/>
                <w:numId w:val="7"/>
              </w:numPr>
              <w:rPr>
                <w:lang w:val="en-GB"/>
              </w:rPr>
            </w:pPr>
            <w:r w:rsidRPr="00CB5FDE">
              <w:rPr>
                <w:lang w:val="en-US"/>
              </w:rPr>
              <w:t>save</w:t>
            </w:r>
            <w:r>
              <w:rPr>
                <w:lang w:val="en-US"/>
              </w:rPr>
              <w:t>d</w:t>
            </w:r>
            <w:r w:rsidRPr="00CB5FDE">
              <w:rPr>
                <w:lang w:val="en-US"/>
              </w:rPr>
              <w:t xml:space="preserve"> extracted </w:t>
            </w:r>
            <w:proofErr w:type="spellStart"/>
            <w:r w:rsidR="00B34703">
              <w:rPr>
                <w:lang w:val="en-US"/>
              </w:rPr>
              <w:t>gridpoint</w:t>
            </w:r>
            <w:proofErr w:type="spellEnd"/>
            <w:r w:rsidR="00B34703">
              <w:rPr>
                <w:lang w:val="en-US"/>
              </w:rPr>
              <w:t xml:space="preserve"> </w:t>
            </w:r>
            <w:r w:rsidRPr="00CB5FDE">
              <w:rPr>
                <w:lang w:val="en-US"/>
              </w:rPr>
              <w:t>data to files and add</w:t>
            </w:r>
            <w:r>
              <w:rPr>
                <w:lang w:val="en-US"/>
              </w:rPr>
              <w:t>ed</w:t>
            </w:r>
            <w:r w:rsidRPr="00CB5FDE">
              <w:rPr>
                <w:lang w:val="en-US"/>
              </w:rPr>
              <w:t xml:space="preserve"> them to </w:t>
            </w:r>
            <w:proofErr w:type="spellStart"/>
            <w:r w:rsidRPr="00CB5FDE">
              <w:rPr>
                <w:lang w:val="en-US"/>
              </w:rPr>
              <w:t>git</w:t>
            </w:r>
            <w:proofErr w:type="spellEnd"/>
            <w:r w:rsidRPr="00CB5FDE">
              <w:rPr>
                <w:lang w:val="en-US"/>
              </w:rPr>
              <w:t xml:space="preserve"> repo</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4357B371" w14:textId="28734254" w:rsidR="00CB5FDE" w:rsidRDefault="00CB5FDE" w:rsidP="00D41D9F">
            <w:pPr>
              <w:pStyle w:val="FormularZustndig"/>
              <w:rPr>
                <w:lang w:val="en-GB"/>
              </w:rPr>
            </w:pPr>
            <w:r>
              <w:rPr>
                <w:lang w:val="en-GB"/>
              </w:rPr>
              <w:t>I</w:t>
            </w:r>
          </w:p>
        </w:tc>
        <w:tc>
          <w:tcPr>
            <w:tcW w:w="522" w:type="dxa"/>
            <w:tcBorders>
              <w:top w:val="nil"/>
              <w:left w:val="nil"/>
              <w:bottom w:val="nil"/>
              <w:right w:val="nil"/>
            </w:tcBorders>
          </w:tcPr>
          <w:p w14:paraId="168BC494" w14:textId="77777777" w:rsidR="00CB5FDE" w:rsidRPr="003256C9" w:rsidRDefault="00CB5FDE"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0B012308" w14:textId="47D0255A" w:rsidR="00CB5FDE" w:rsidRDefault="00B34703" w:rsidP="00D41D9F">
            <w:pPr>
              <w:pStyle w:val="FormularZustndig"/>
              <w:rPr>
                <w:lang w:val="en-GB"/>
              </w:rPr>
            </w:pPr>
            <w:r>
              <w:rPr>
                <w:lang w:val="en-GB"/>
              </w:rPr>
              <w:t>1.05</w:t>
            </w:r>
          </w:p>
        </w:tc>
      </w:tr>
      <w:tr w:rsidR="00394C82" w:rsidRPr="005E009B" w14:paraId="6AEF4FB1" w14:textId="77777777" w:rsidTr="005A71AD">
        <w:tc>
          <w:tcPr>
            <w:tcW w:w="7619" w:type="dxa"/>
            <w:tcBorders>
              <w:top w:val="nil"/>
              <w:left w:val="nil"/>
              <w:bottom w:val="nil"/>
              <w:right w:val="single" w:sz="4" w:space="0" w:color="auto"/>
            </w:tcBorders>
            <w:shd w:val="clear" w:color="auto" w:fill="auto"/>
            <w:tcMar>
              <w:right w:w="170" w:type="dxa"/>
            </w:tcMar>
          </w:tcPr>
          <w:p w14:paraId="0B1EA4AD" w14:textId="0783729D" w:rsidR="00394C82" w:rsidRPr="00541463" w:rsidRDefault="00394C82" w:rsidP="00394C82">
            <w:pPr>
              <w:pStyle w:val="Heading1"/>
              <w:rPr>
                <w:b w:val="0"/>
                <w:bCs/>
                <w:lang w:val="en-GB"/>
              </w:rPr>
            </w:pPr>
            <w:r w:rsidRPr="00394C82">
              <w:rPr>
                <w:lang w:val="en-US"/>
              </w:rPr>
              <w:t>Questions</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31A0427C" w14:textId="77777777" w:rsidR="00394C82" w:rsidRPr="003256C9" w:rsidRDefault="00394C82" w:rsidP="00D41D9F">
            <w:pPr>
              <w:pStyle w:val="FormularZustndig"/>
              <w:rPr>
                <w:lang w:val="en-GB"/>
              </w:rPr>
            </w:pPr>
          </w:p>
        </w:tc>
        <w:tc>
          <w:tcPr>
            <w:tcW w:w="522" w:type="dxa"/>
            <w:tcBorders>
              <w:top w:val="nil"/>
              <w:left w:val="nil"/>
              <w:bottom w:val="nil"/>
              <w:right w:val="nil"/>
            </w:tcBorders>
          </w:tcPr>
          <w:p w14:paraId="6C236D61" w14:textId="77777777" w:rsidR="00394C82" w:rsidRPr="003256C9" w:rsidRDefault="00394C82" w:rsidP="00D41D9F">
            <w:pPr>
              <w:pStyle w:val="FormularZustndig"/>
              <w:rPr>
                <w:lang w:val="en-GB"/>
              </w:rPr>
            </w:pPr>
          </w:p>
        </w:tc>
        <w:tc>
          <w:tcPr>
            <w:tcW w:w="791" w:type="dxa"/>
            <w:tcBorders>
              <w:top w:val="nil"/>
              <w:left w:val="nil"/>
              <w:bottom w:val="nil"/>
              <w:right w:val="nil"/>
            </w:tcBorders>
            <w:shd w:val="clear" w:color="auto" w:fill="auto"/>
            <w:tcMar>
              <w:top w:w="57" w:type="dxa"/>
              <w:left w:w="85" w:type="dxa"/>
              <w:bottom w:w="57" w:type="dxa"/>
            </w:tcMar>
          </w:tcPr>
          <w:p w14:paraId="26281661" w14:textId="77777777" w:rsidR="00394C82" w:rsidRPr="003256C9" w:rsidRDefault="00394C82" w:rsidP="00D41D9F">
            <w:pPr>
              <w:pStyle w:val="FormularZustndig"/>
              <w:rPr>
                <w:lang w:val="en-GB"/>
              </w:rPr>
            </w:pPr>
          </w:p>
        </w:tc>
      </w:tr>
      <w:tr w:rsidR="00AE2B1A" w:rsidRPr="00C72E9E" w14:paraId="2695F10C" w14:textId="77777777" w:rsidTr="005A71AD">
        <w:tc>
          <w:tcPr>
            <w:tcW w:w="7619" w:type="dxa"/>
            <w:tcBorders>
              <w:top w:val="nil"/>
              <w:left w:val="nil"/>
              <w:bottom w:val="nil"/>
              <w:right w:val="single" w:sz="4" w:space="0" w:color="auto"/>
            </w:tcBorders>
            <w:shd w:val="clear" w:color="auto" w:fill="auto"/>
            <w:tcMar>
              <w:right w:w="170" w:type="dxa"/>
            </w:tcMar>
          </w:tcPr>
          <w:p w14:paraId="4C4A21C9" w14:textId="4EB2001A" w:rsidR="00AE2B1A" w:rsidRPr="00AE2B1A" w:rsidRDefault="00AE2B1A" w:rsidP="00AE2B1A">
            <w:pPr>
              <w:pStyle w:val="Fliesstext"/>
              <w:numPr>
                <w:ilvl w:val="0"/>
                <w:numId w:val="7"/>
              </w:numPr>
              <w:rPr>
                <w:lang w:val="en-US"/>
              </w:rPr>
            </w:pPr>
            <w:r w:rsidRPr="007F69C0">
              <w:rPr>
                <w:lang w:val="en-US"/>
              </w:rPr>
              <w:t xml:space="preserve">What do with the </w:t>
            </w:r>
            <w:r>
              <w:rPr>
                <w:lang w:val="en-US"/>
              </w:rPr>
              <w:t xml:space="preserve">cmip6 data it is not in scratch. Should I change </w:t>
            </w:r>
            <w:proofErr w:type="gramStart"/>
            <w:r>
              <w:rPr>
                <w:lang w:val="en-US"/>
              </w:rPr>
              <w:t>it</w:t>
            </w:r>
            <w:proofErr w:type="gramEnd"/>
            <w:r>
              <w:rPr>
                <w:lang w:val="en-US"/>
              </w:rPr>
              <w:t xml:space="preserve"> but I can’t….</w:t>
            </w:r>
          </w:p>
        </w:tc>
        <w:tc>
          <w:tcPr>
            <w:tcW w:w="480" w:type="dxa"/>
            <w:tcBorders>
              <w:top w:val="nil"/>
              <w:left w:val="single" w:sz="4" w:space="0" w:color="auto"/>
              <w:bottom w:val="nil"/>
              <w:right w:val="nil"/>
            </w:tcBorders>
            <w:shd w:val="clear" w:color="auto" w:fill="auto"/>
            <w:tcMar>
              <w:top w:w="57" w:type="dxa"/>
              <w:left w:w="85" w:type="dxa"/>
              <w:bottom w:w="57" w:type="dxa"/>
              <w:right w:w="85" w:type="dxa"/>
            </w:tcMar>
          </w:tcPr>
          <w:p w14:paraId="52FF04B2" w14:textId="77777777" w:rsidR="00AE2B1A" w:rsidRPr="00AE2B1A" w:rsidRDefault="00AE2B1A" w:rsidP="00AE2B1A">
            <w:pPr>
              <w:pStyle w:val="FormularZustndig"/>
              <w:rPr>
                <w:lang w:val="en-US"/>
              </w:rPr>
            </w:pPr>
          </w:p>
        </w:tc>
        <w:tc>
          <w:tcPr>
            <w:tcW w:w="522" w:type="dxa"/>
            <w:tcBorders>
              <w:top w:val="nil"/>
              <w:left w:val="nil"/>
              <w:bottom w:val="nil"/>
              <w:right w:val="nil"/>
            </w:tcBorders>
          </w:tcPr>
          <w:p w14:paraId="1C63F0FD" w14:textId="77777777" w:rsidR="00AE2B1A" w:rsidRPr="00AE2B1A" w:rsidRDefault="00AE2B1A" w:rsidP="00AE2B1A">
            <w:pPr>
              <w:pStyle w:val="FormularZustndig"/>
              <w:rPr>
                <w:lang w:val="en-US"/>
              </w:rPr>
            </w:pPr>
          </w:p>
        </w:tc>
        <w:tc>
          <w:tcPr>
            <w:tcW w:w="791" w:type="dxa"/>
            <w:tcBorders>
              <w:top w:val="nil"/>
              <w:left w:val="nil"/>
              <w:bottom w:val="nil"/>
              <w:right w:val="nil"/>
            </w:tcBorders>
            <w:shd w:val="clear" w:color="auto" w:fill="auto"/>
            <w:tcMar>
              <w:top w:w="57" w:type="dxa"/>
              <w:left w:w="85" w:type="dxa"/>
              <w:bottom w:w="57" w:type="dxa"/>
            </w:tcMar>
          </w:tcPr>
          <w:p w14:paraId="4120E8F6" w14:textId="77777777" w:rsidR="00AE2B1A" w:rsidRPr="00AE2B1A" w:rsidRDefault="00AE2B1A" w:rsidP="00AE2B1A">
            <w:pPr>
              <w:pStyle w:val="FormularZustndig"/>
              <w:rPr>
                <w:lang w:val="en-US"/>
              </w:rPr>
            </w:pPr>
          </w:p>
        </w:tc>
      </w:tr>
    </w:tbl>
    <w:p w14:paraId="2CA34260" w14:textId="4A8BE629" w:rsidR="00173314" w:rsidRPr="00C72E9E" w:rsidRDefault="00173314" w:rsidP="00122DE2">
      <w:pPr>
        <w:spacing w:line="240" w:lineRule="auto"/>
        <w:rPr>
          <w:lang w:val="en-US"/>
        </w:rPr>
      </w:pPr>
    </w:p>
    <w:p w14:paraId="58C14CF9" w14:textId="77777777" w:rsidR="00173314" w:rsidRPr="00F24645" w:rsidRDefault="00173314" w:rsidP="002A5636">
      <w:pPr>
        <w:pStyle w:val="Fliesstext"/>
        <w:rPr>
          <w:lang w:val="en-US"/>
        </w:rPr>
      </w:pPr>
    </w:p>
    <w:sectPr w:rsidR="00173314" w:rsidRPr="00F24645" w:rsidSect="00E706D2">
      <w:headerReference w:type="default" r:id="rId11"/>
      <w:type w:val="continuous"/>
      <w:pgSz w:w="11906" w:h="16838" w:code="9"/>
      <w:pgMar w:top="1247" w:right="1247" w:bottom="851" w:left="1247"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AC85" w14:textId="77777777" w:rsidR="00E706D2" w:rsidRDefault="00E706D2">
      <w:r>
        <w:separator/>
      </w:r>
    </w:p>
    <w:p w14:paraId="0F5344D5" w14:textId="77777777" w:rsidR="00E706D2" w:rsidRDefault="00E706D2"/>
    <w:p w14:paraId="0884630B" w14:textId="77777777" w:rsidR="00E706D2" w:rsidRDefault="00E706D2"/>
  </w:endnote>
  <w:endnote w:type="continuationSeparator" w:id="0">
    <w:p w14:paraId="5AB3A234" w14:textId="77777777" w:rsidR="00E706D2" w:rsidRDefault="00E706D2">
      <w:r>
        <w:continuationSeparator/>
      </w:r>
    </w:p>
    <w:p w14:paraId="38629DAD" w14:textId="77777777" w:rsidR="00E706D2" w:rsidRDefault="00E706D2"/>
    <w:p w14:paraId="3A47C832" w14:textId="77777777" w:rsidR="00E706D2" w:rsidRDefault="00E706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Star">
    <w:altName w:val="Calibri"/>
    <w:charset w:val="00"/>
    <w:family w:val="auto"/>
    <w:pitch w:val="variable"/>
    <w:sig w:usb0="20000003" w:usb1="00000000" w:usb2="00000000" w:usb3="00000000" w:csb0="00000101" w:csb1="00000000"/>
  </w:font>
  <w:font w:name="Arial">
    <w:panose1 w:val="020B0604020202020204"/>
    <w:charset w:val="00"/>
    <w:family w:val="swiss"/>
    <w:pitch w:val="variable"/>
    <w:sig w:usb0="E0002EFF" w:usb1="C000785B" w:usb2="00000009" w:usb3="00000000" w:csb0="000001FF" w:csb1="00000000"/>
  </w:font>
  <w:font w:name="TSTAR">
    <w:altName w:val="Franklin Gothic Demi Cond"/>
    <w:charset w:val="00"/>
    <w:family w:val="auto"/>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87AC" w14:textId="77777777" w:rsidR="00E706D2" w:rsidRDefault="00E706D2">
      <w:r>
        <w:separator/>
      </w:r>
    </w:p>
    <w:p w14:paraId="65CDA434" w14:textId="77777777" w:rsidR="00E706D2" w:rsidRDefault="00E706D2"/>
    <w:p w14:paraId="1D214D1D" w14:textId="77777777" w:rsidR="00E706D2" w:rsidRDefault="00E706D2"/>
  </w:footnote>
  <w:footnote w:type="continuationSeparator" w:id="0">
    <w:p w14:paraId="6121A8F5" w14:textId="77777777" w:rsidR="00E706D2" w:rsidRDefault="00E706D2">
      <w:r>
        <w:continuationSeparator/>
      </w:r>
    </w:p>
    <w:p w14:paraId="635BA667" w14:textId="77777777" w:rsidR="00E706D2" w:rsidRDefault="00E706D2"/>
    <w:p w14:paraId="4E0BB0BB" w14:textId="77777777" w:rsidR="00E706D2" w:rsidRDefault="00E706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12" w:type="dxa"/>
      <w:tblBorders>
        <w:top w:val="none" w:sz="0" w:space="0" w:color="auto"/>
        <w:left w:val="none" w:sz="0" w:space="0" w:color="auto"/>
        <w:bottom w:val="single" w:sz="18" w:space="0" w:color="0076BD"/>
        <w:right w:val="none" w:sz="0" w:space="0" w:color="auto"/>
        <w:insideH w:val="none" w:sz="0" w:space="0" w:color="auto"/>
        <w:insideV w:val="none" w:sz="0" w:space="0" w:color="auto"/>
      </w:tblBorders>
      <w:tblCellMar>
        <w:left w:w="0" w:type="dxa"/>
        <w:right w:w="0" w:type="dxa"/>
      </w:tblCellMar>
      <w:tblLook w:val="00A0" w:firstRow="1" w:lastRow="0" w:firstColumn="1" w:lastColumn="0" w:noHBand="0" w:noVBand="0"/>
    </w:tblPr>
    <w:tblGrid>
      <w:gridCol w:w="3693"/>
      <w:gridCol w:w="4245"/>
      <w:gridCol w:w="1474"/>
    </w:tblGrid>
    <w:tr w:rsidR="00C209B0" w14:paraId="1FC9C236" w14:textId="77777777" w:rsidTr="00D41D9F">
      <w:trPr>
        <w:trHeight w:val="340"/>
      </w:trPr>
      <w:tc>
        <w:tcPr>
          <w:tcW w:w="1962" w:type="pct"/>
          <w:tcBorders>
            <w:bottom w:val="nil"/>
            <w:right w:val="single" w:sz="2" w:space="0" w:color="auto"/>
          </w:tcBorders>
        </w:tcPr>
        <w:p w14:paraId="3D48A38E" w14:textId="308D7DFE" w:rsidR="00C209B0" w:rsidRPr="005E5A1B" w:rsidRDefault="00F9614D" w:rsidP="00417911">
          <w:pPr>
            <w:pStyle w:val="BeKopfFusslinks"/>
          </w:pPr>
          <w:r>
            <w:t>0</w:t>
          </w:r>
          <w:r w:rsidR="00C55698">
            <w:t>1</w:t>
          </w:r>
          <w:r w:rsidR="00464924">
            <w:t>.</w:t>
          </w:r>
          <w:r w:rsidR="00C25FEE">
            <w:t>0</w:t>
          </w:r>
          <w:r w:rsidR="00C55698">
            <w:t>5</w:t>
          </w:r>
          <w:r w:rsidR="00464924">
            <w:t>.202</w:t>
          </w:r>
          <w:r w:rsidR="00C25FEE">
            <w:t>4</w:t>
          </w:r>
        </w:p>
      </w:tc>
      <w:tc>
        <w:tcPr>
          <w:tcW w:w="2255" w:type="pct"/>
          <w:tcBorders>
            <w:left w:val="single" w:sz="2" w:space="0" w:color="auto"/>
            <w:bottom w:val="nil"/>
          </w:tcBorders>
          <w:tcMar>
            <w:left w:w="284" w:type="dxa"/>
          </w:tcMar>
        </w:tcPr>
        <w:p w14:paraId="26B75FFF" w14:textId="69C3C064" w:rsidR="00C209B0" w:rsidRDefault="00C25FEE" w:rsidP="00FD4A11">
          <w:pPr>
            <w:pStyle w:val="BeKopfFusslinks"/>
          </w:pPr>
          <w:proofErr w:type="gramStart"/>
          <w:r>
            <w:t>Bachelor</w:t>
          </w:r>
          <w:r w:rsidR="008B2EA5">
            <w:t xml:space="preserve"> Thesis</w:t>
          </w:r>
          <w:proofErr w:type="gramEnd"/>
        </w:p>
        <w:p w14:paraId="63EA7235" w14:textId="016B7D6D" w:rsidR="00C039A0" w:rsidRPr="00C77E4E" w:rsidRDefault="008B2EA5" w:rsidP="00FD4A11">
          <w:pPr>
            <w:pStyle w:val="BeKopfFusslinks"/>
          </w:pPr>
          <w:proofErr w:type="spellStart"/>
          <w:r>
            <w:t>Discussion</w:t>
          </w:r>
          <w:proofErr w:type="spellEnd"/>
        </w:p>
      </w:tc>
      <w:tc>
        <w:tcPr>
          <w:tcW w:w="783" w:type="pct"/>
          <w:tcBorders>
            <w:bottom w:val="nil"/>
          </w:tcBorders>
        </w:tcPr>
        <w:p w14:paraId="342C3A6A" w14:textId="6CEFA37A" w:rsidR="00C209B0" w:rsidRDefault="008B2EA5" w:rsidP="00C209B0">
          <w:pPr>
            <w:pStyle w:val="BeKopfFusslinks"/>
            <w:jc w:val="right"/>
          </w:pPr>
          <w:r>
            <w:rPr>
              <w:bCs/>
              <w:noProof/>
              <w:lang w:val="de-DE"/>
            </w:rPr>
            <w:t>Page</w:t>
          </w:r>
          <w:r w:rsidR="00C209B0">
            <w:rPr>
              <w:bCs/>
              <w:noProof/>
              <w:lang w:val="de-DE"/>
            </w:rPr>
            <w:t xml:space="preserve"> </w:t>
          </w:r>
          <w:r w:rsidR="00C209B0">
            <w:fldChar w:fldCharType="begin"/>
          </w:r>
          <w:r w:rsidR="00C209B0">
            <w:instrText xml:space="preserve">PAGE  </w:instrText>
          </w:r>
          <w:r w:rsidR="00C209B0">
            <w:fldChar w:fldCharType="separate"/>
          </w:r>
          <w:r w:rsidR="000378F2">
            <w:rPr>
              <w:noProof/>
            </w:rPr>
            <w:t>3</w:t>
          </w:r>
          <w:r w:rsidR="00C209B0">
            <w:fldChar w:fldCharType="end"/>
          </w:r>
          <w:r w:rsidR="00C209B0">
            <w:t xml:space="preserve"> </w:t>
          </w:r>
          <w:r w:rsidR="00C209B0" w:rsidRPr="00692C1D">
            <w:rPr>
              <w:rStyle w:val="PageNumber"/>
            </w:rPr>
            <w:t xml:space="preserve">/ </w:t>
          </w:r>
          <w:r w:rsidR="00C209B0" w:rsidRPr="00692C1D">
            <w:rPr>
              <w:rStyle w:val="PageNumber"/>
            </w:rPr>
            <w:fldChar w:fldCharType="begin"/>
          </w:r>
          <w:r w:rsidR="00C209B0" w:rsidRPr="00692C1D">
            <w:rPr>
              <w:rStyle w:val="PageNumber"/>
            </w:rPr>
            <w:instrText xml:space="preserve"> NUMPAGES </w:instrText>
          </w:r>
          <w:r w:rsidR="00C209B0" w:rsidRPr="00692C1D">
            <w:rPr>
              <w:rStyle w:val="PageNumber"/>
            </w:rPr>
            <w:fldChar w:fldCharType="separate"/>
          </w:r>
          <w:r w:rsidR="000378F2">
            <w:rPr>
              <w:rStyle w:val="PageNumber"/>
              <w:noProof/>
            </w:rPr>
            <w:t>3</w:t>
          </w:r>
          <w:r w:rsidR="00C209B0" w:rsidRPr="00692C1D">
            <w:rPr>
              <w:rStyle w:val="PageNumber"/>
            </w:rPr>
            <w:fldChar w:fldCharType="end"/>
          </w:r>
        </w:p>
      </w:tc>
    </w:tr>
  </w:tbl>
  <w:p w14:paraId="1A2C52F5" w14:textId="77777777" w:rsidR="00C209B0" w:rsidRDefault="00C209B0" w:rsidP="005A71AD">
    <w:pPr>
      <w:pStyle w:val="Fliesstex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69D"/>
    <w:multiLevelType w:val="hybridMultilevel"/>
    <w:tmpl w:val="210AE2B2"/>
    <w:lvl w:ilvl="0" w:tplc="9A5092A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D84E4B"/>
    <w:multiLevelType w:val="multilevel"/>
    <w:tmpl w:val="8C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DA5"/>
    <w:multiLevelType w:val="multilevel"/>
    <w:tmpl w:val="C5164E48"/>
    <w:styleLink w:val="111111"/>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880"/>
        </w:tabs>
        <w:ind w:left="1880" w:hanging="340"/>
      </w:pPr>
      <w:rPr>
        <w:rFonts w:hint="default"/>
      </w:rPr>
    </w:lvl>
    <w:lvl w:ilvl="2">
      <w:start w:val="1"/>
      <w:numFmt w:val="decimal"/>
      <w:lvlText w:val="%1.%2.%3."/>
      <w:lvlJc w:val="left"/>
      <w:pPr>
        <w:tabs>
          <w:tab w:val="num" w:pos="1928"/>
        </w:tabs>
        <w:ind w:left="1928" w:hanging="227"/>
      </w:pPr>
      <w:rPr>
        <w:rFonts w:hint="default"/>
      </w:rPr>
    </w:lvl>
    <w:lvl w:ilvl="3">
      <w:start w:val="1"/>
      <w:numFmt w:val="decimal"/>
      <w:lvlText w:val="%1.%2.%3.%4."/>
      <w:lvlJc w:val="left"/>
      <w:pPr>
        <w:tabs>
          <w:tab w:val="num" w:pos="1361"/>
        </w:tabs>
        <w:ind w:left="1361" w:hanging="34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C1B1300"/>
    <w:multiLevelType w:val="multilevel"/>
    <w:tmpl w:val="E488BAF8"/>
    <w:styleLink w:val="AufzhlungEBG"/>
    <w:lvl w:ilvl="0">
      <w:start w:val="29"/>
      <w:numFmt w:val="bullet"/>
      <w:lvlText w:val="-"/>
      <w:lvlJc w:val="left"/>
      <w:pPr>
        <w:tabs>
          <w:tab w:val="num" w:pos="1021"/>
        </w:tabs>
        <w:ind w:left="1021" w:hanging="284"/>
      </w:pPr>
      <w:rPr>
        <w:rFonts w:hint="eastAsia"/>
      </w:rPr>
    </w:lvl>
    <w:lvl w:ilvl="1">
      <w:start w:val="1"/>
      <w:numFmt w:val="bullet"/>
      <w:lvlText w:val="o"/>
      <w:lvlJc w:val="left"/>
      <w:pPr>
        <w:tabs>
          <w:tab w:val="num" w:pos="1701"/>
        </w:tabs>
        <w:ind w:left="1701" w:hanging="283"/>
      </w:pPr>
      <w:rPr>
        <w:rFonts w:ascii="Courier New" w:hAnsi="Courier New" w:hint="default"/>
      </w:rPr>
    </w:lvl>
    <w:lvl w:ilvl="2">
      <w:start w:val="1"/>
      <w:numFmt w:val="bullet"/>
      <w:lvlText w:val=""/>
      <w:lvlJc w:val="left"/>
      <w:pPr>
        <w:tabs>
          <w:tab w:val="num" w:pos="2098"/>
        </w:tabs>
        <w:ind w:left="2098" w:hanging="227"/>
      </w:pPr>
      <w:rPr>
        <w:rFonts w:ascii="Wingdings" w:hAnsi="Wingdings" w:hint="default"/>
      </w:rPr>
    </w:lvl>
    <w:lvl w:ilvl="3">
      <w:start w:val="1"/>
      <w:numFmt w:val="bullet"/>
      <w:lvlText w:val=""/>
      <w:lvlJc w:val="left"/>
      <w:pPr>
        <w:tabs>
          <w:tab w:val="num" w:pos="3617"/>
        </w:tabs>
        <w:ind w:left="3617" w:hanging="360"/>
      </w:pPr>
      <w:rPr>
        <w:rFonts w:ascii="Symbol" w:hAnsi="Symbol" w:hint="default"/>
      </w:rPr>
    </w:lvl>
    <w:lvl w:ilvl="4">
      <w:start w:val="1"/>
      <w:numFmt w:val="bullet"/>
      <w:lvlText w:val="o"/>
      <w:lvlJc w:val="left"/>
      <w:pPr>
        <w:tabs>
          <w:tab w:val="num" w:pos="4337"/>
        </w:tabs>
        <w:ind w:left="4337" w:hanging="360"/>
      </w:pPr>
      <w:rPr>
        <w:rFonts w:ascii="Courier New" w:hAnsi="Courier New" w:hint="default"/>
      </w:rPr>
    </w:lvl>
    <w:lvl w:ilvl="5">
      <w:start w:val="1"/>
      <w:numFmt w:val="bullet"/>
      <w:lvlText w:val=""/>
      <w:lvlJc w:val="left"/>
      <w:pPr>
        <w:tabs>
          <w:tab w:val="num" w:pos="5057"/>
        </w:tabs>
        <w:ind w:left="5057" w:hanging="360"/>
      </w:pPr>
      <w:rPr>
        <w:rFonts w:ascii="Wingdings" w:hAnsi="Wingdings" w:hint="default"/>
      </w:rPr>
    </w:lvl>
    <w:lvl w:ilvl="6">
      <w:start w:val="1"/>
      <w:numFmt w:val="bullet"/>
      <w:lvlText w:val=""/>
      <w:lvlJc w:val="left"/>
      <w:pPr>
        <w:tabs>
          <w:tab w:val="num" w:pos="5777"/>
        </w:tabs>
        <w:ind w:left="5777" w:hanging="360"/>
      </w:pPr>
      <w:rPr>
        <w:rFonts w:ascii="Symbol" w:hAnsi="Symbol" w:hint="default"/>
      </w:rPr>
    </w:lvl>
    <w:lvl w:ilvl="7">
      <w:start w:val="1"/>
      <w:numFmt w:val="bullet"/>
      <w:lvlText w:val="o"/>
      <w:lvlJc w:val="left"/>
      <w:pPr>
        <w:tabs>
          <w:tab w:val="num" w:pos="6497"/>
        </w:tabs>
        <w:ind w:left="6497" w:hanging="360"/>
      </w:pPr>
      <w:rPr>
        <w:rFonts w:ascii="Courier New" w:hAnsi="Courier New" w:hint="default"/>
      </w:rPr>
    </w:lvl>
    <w:lvl w:ilvl="8">
      <w:start w:val="1"/>
      <w:numFmt w:val="bullet"/>
      <w:lvlText w:val=""/>
      <w:lvlJc w:val="left"/>
      <w:pPr>
        <w:tabs>
          <w:tab w:val="num" w:pos="7217"/>
        </w:tabs>
        <w:ind w:left="7217" w:hanging="360"/>
      </w:pPr>
      <w:rPr>
        <w:rFonts w:ascii="Wingdings" w:hAnsi="Wingdings" w:hint="default"/>
      </w:rPr>
    </w:lvl>
  </w:abstractNum>
  <w:abstractNum w:abstractNumId="4" w15:restartNumberingAfterBreak="0">
    <w:nsid w:val="0CF8269F"/>
    <w:multiLevelType w:val="hybridMultilevel"/>
    <w:tmpl w:val="F45057E0"/>
    <w:lvl w:ilvl="0" w:tplc="45C06DCE">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1E403338"/>
    <w:multiLevelType w:val="multilevel"/>
    <w:tmpl w:val="5220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723F0"/>
    <w:multiLevelType w:val="multilevel"/>
    <w:tmpl w:val="D9705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A4C45"/>
    <w:multiLevelType w:val="hybridMultilevel"/>
    <w:tmpl w:val="79541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0FF099B"/>
    <w:multiLevelType w:val="hybridMultilevel"/>
    <w:tmpl w:val="330A66B0"/>
    <w:lvl w:ilvl="0" w:tplc="1CC4DF9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C19033D"/>
    <w:multiLevelType w:val="multilevel"/>
    <w:tmpl w:val="BE3A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137249"/>
    <w:multiLevelType w:val="hybridMultilevel"/>
    <w:tmpl w:val="13AE82EC"/>
    <w:lvl w:ilvl="0" w:tplc="44FE48A4">
      <w:start w:val="2"/>
      <w:numFmt w:val="bullet"/>
      <w:lvlText w:val="-"/>
      <w:lvlJc w:val="left"/>
      <w:pPr>
        <w:ind w:left="720" w:hanging="360"/>
      </w:pPr>
      <w:rPr>
        <w:rFonts w:ascii="T-Star" w:eastAsia="Times New Roman" w:hAnsi="T-Star"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9675A48"/>
    <w:multiLevelType w:val="multilevel"/>
    <w:tmpl w:val="50D2DC1A"/>
    <w:lvl w:ilvl="0">
      <w:start w:val="1"/>
      <w:numFmt w:val="decimal"/>
      <w:pStyle w:val="Heading1"/>
      <w:lvlText w:val="%1"/>
      <w:lvlJc w:val="left"/>
      <w:pPr>
        <w:tabs>
          <w:tab w:val="num" w:pos="737"/>
        </w:tabs>
        <w:ind w:left="737" w:hanging="737"/>
      </w:pPr>
      <w:rPr>
        <w:rFonts w:hint="default"/>
        <w:b/>
        <w:bCs w:val="0"/>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sz w:val="19"/>
        <w:szCs w:val="19"/>
      </w:rPr>
    </w:lvl>
    <w:lvl w:ilvl="3">
      <w:start w:val="1"/>
      <w:numFmt w:val="decimal"/>
      <w:lvlText w:val="%1.%2.%3.%4"/>
      <w:lvlJc w:val="left"/>
      <w:pPr>
        <w:tabs>
          <w:tab w:val="num" w:pos="907"/>
        </w:tabs>
        <w:ind w:left="907" w:hanging="90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upperLetter"/>
      <w:lvlRestart w:val="0"/>
      <w:pStyle w:val="Heading7"/>
      <w:lvlText w:val="Anhang %7"/>
      <w:lvlJc w:val="left"/>
      <w:pPr>
        <w:tabs>
          <w:tab w:val="num" w:pos="1474"/>
        </w:tabs>
        <w:ind w:left="1474" w:hanging="1474"/>
      </w:pPr>
      <w:rPr>
        <w:rFonts w:hint="default"/>
      </w:rPr>
    </w:lvl>
    <w:lvl w:ilvl="7">
      <w:start w:val="1"/>
      <w:numFmt w:val="decimal"/>
      <w:pStyle w:val="Heading8"/>
      <w:lvlText w:val="%7.%8"/>
      <w:lvlJc w:val="left"/>
      <w:pPr>
        <w:tabs>
          <w:tab w:val="num" w:pos="737"/>
        </w:tabs>
        <w:ind w:left="737" w:hanging="737"/>
      </w:pPr>
      <w:rPr>
        <w:rFonts w:hint="default"/>
      </w:rPr>
    </w:lvl>
    <w:lvl w:ilvl="8">
      <w:start w:val="1"/>
      <w:numFmt w:val="decimal"/>
      <w:pStyle w:val="Heading9"/>
      <w:lvlText w:val="%7.%8.%9"/>
      <w:lvlJc w:val="left"/>
      <w:pPr>
        <w:tabs>
          <w:tab w:val="num" w:pos="737"/>
        </w:tabs>
        <w:ind w:left="737" w:hanging="737"/>
      </w:pPr>
      <w:rPr>
        <w:rFonts w:hint="default"/>
      </w:rPr>
    </w:lvl>
  </w:abstractNum>
  <w:abstractNum w:abstractNumId="12" w15:restartNumberingAfterBreak="0">
    <w:nsid w:val="6B8A6321"/>
    <w:multiLevelType w:val="multilevel"/>
    <w:tmpl w:val="0AEC4002"/>
    <w:lvl w:ilvl="0">
      <w:start w:val="1"/>
      <w:numFmt w:val="bullet"/>
      <w:pStyle w:val="Aufzhlungunnummeriert"/>
      <w:lvlText w:val="–"/>
      <w:lvlJc w:val="left"/>
      <w:pPr>
        <w:tabs>
          <w:tab w:val="num" w:pos="284"/>
        </w:tabs>
        <w:ind w:left="284" w:hanging="284"/>
      </w:pPr>
      <w:rPr>
        <w:rFonts w:hint="default"/>
      </w:rPr>
    </w:lvl>
    <w:lvl w:ilvl="1">
      <w:start w:val="1"/>
      <w:numFmt w:val="bullet"/>
      <w:lvlText w:val="–"/>
      <w:lvlJc w:val="left"/>
      <w:pPr>
        <w:tabs>
          <w:tab w:val="num" w:pos="567"/>
        </w:tabs>
        <w:ind w:left="567" w:hanging="283"/>
      </w:pPr>
      <w:rPr>
        <w:rFonts w:hint="default"/>
      </w:rPr>
    </w:lvl>
    <w:lvl w:ilvl="2">
      <w:start w:val="1"/>
      <w:numFmt w:val="bullet"/>
      <w:lvlText w:val="–"/>
      <w:lvlJc w:val="left"/>
      <w:pPr>
        <w:tabs>
          <w:tab w:val="num" w:pos="851"/>
        </w:tabs>
        <w:ind w:left="851" w:hanging="284"/>
      </w:pPr>
      <w:rPr>
        <w:rFont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E080ACE"/>
    <w:multiLevelType w:val="multilevel"/>
    <w:tmpl w:val="606A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322BD"/>
    <w:multiLevelType w:val="multilevel"/>
    <w:tmpl w:val="AA225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006AD"/>
    <w:multiLevelType w:val="multilevel"/>
    <w:tmpl w:val="4246E92C"/>
    <w:styleLink w:val="AufzhlungEBGnummeriert"/>
    <w:lvl w:ilvl="0">
      <w:start w:val="1"/>
      <w:numFmt w:val="decimal"/>
      <w:lvlText w:val="%1."/>
      <w:lvlJc w:val="left"/>
      <w:pPr>
        <w:tabs>
          <w:tab w:val="num" w:pos="1021"/>
        </w:tabs>
        <w:ind w:left="1021" w:hanging="284"/>
      </w:pPr>
      <w:rPr>
        <w:rFonts w:hint="default"/>
      </w:rPr>
    </w:lvl>
    <w:lvl w:ilvl="1">
      <w:start w:val="1"/>
      <w:numFmt w:val="decimal"/>
      <w:lvlText w:val="%1.%2."/>
      <w:lvlJc w:val="left"/>
      <w:pPr>
        <w:tabs>
          <w:tab w:val="num" w:pos="1701"/>
        </w:tabs>
        <w:ind w:left="1701" w:hanging="283"/>
      </w:pPr>
      <w:rPr>
        <w:rFonts w:hint="default"/>
      </w:rPr>
    </w:lvl>
    <w:lvl w:ilvl="2">
      <w:start w:val="1"/>
      <w:numFmt w:val="decimal"/>
      <w:lvlText w:val="%1.%2.%3."/>
      <w:lvlJc w:val="left"/>
      <w:pPr>
        <w:tabs>
          <w:tab w:val="num" w:pos="2098"/>
        </w:tabs>
        <w:ind w:left="2098" w:hanging="227"/>
      </w:pPr>
      <w:rPr>
        <w:rFonts w:hint="default"/>
      </w:rPr>
    </w:lvl>
    <w:lvl w:ilvl="3">
      <w:start w:val="1"/>
      <w:numFmt w:val="decimal"/>
      <w:lvlText w:val="%1.%2.%3.%4."/>
      <w:lvlJc w:val="left"/>
      <w:pPr>
        <w:tabs>
          <w:tab w:val="num" w:pos="1344"/>
        </w:tabs>
        <w:ind w:left="1344" w:hanging="340"/>
      </w:pPr>
      <w:rPr>
        <w:rFonts w:hint="default"/>
      </w:rPr>
    </w:lvl>
    <w:lvl w:ilvl="4">
      <w:start w:val="1"/>
      <w:numFmt w:val="decimal"/>
      <w:lvlText w:val="%1.%2.%3.%4.%5."/>
      <w:lvlJc w:val="left"/>
      <w:pPr>
        <w:tabs>
          <w:tab w:val="num" w:pos="2503"/>
        </w:tabs>
        <w:ind w:left="2215" w:hanging="792"/>
      </w:pPr>
      <w:rPr>
        <w:rFonts w:hint="default"/>
      </w:rPr>
    </w:lvl>
    <w:lvl w:ilvl="5">
      <w:start w:val="1"/>
      <w:numFmt w:val="decimal"/>
      <w:lvlText w:val="%1.%2.%3.%4.%5.%6."/>
      <w:lvlJc w:val="left"/>
      <w:pPr>
        <w:tabs>
          <w:tab w:val="num" w:pos="3223"/>
        </w:tabs>
        <w:ind w:left="2719" w:hanging="936"/>
      </w:pPr>
      <w:rPr>
        <w:rFonts w:hint="default"/>
      </w:rPr>
    </w:lvl>
    <w:lvl w:ilvl="6">
      <w:start w:val="1"/>
      <w:numFmt w:val="decimal"/>
      <w:lvlText w:val="%1.%2.%3.%4.%5.%6.%7."/>
      <w:lvlJc w:val="left"/>
      <w:pPr>
        <w:tabs>
          <w:tab w:val="num" w:pos="3583"/>
        </w:tabs>
        <w:ind w:left="3223" w:hanging="1080"/>
      </w:pPr>
      <w:rPr>
        <w:rFonts w:hint="default"/>
      </w:rPr>
    </w:lvl>
    <w:lvl w:ilvl="7">
      <w:start w:val="1"/>
      <w:numFmt w:val="decimal"/>
      <w:lvlText w:val="%1.%2.%3.%4.%5.%6.%7.%8."/>
      <w:lvlJc w:val="left"/>
      <w:pPr>
        <w:tabs>
          <w:tab w:val="num" w:pos="4303"/>
        </w:tabs>
        <w:ind w:left="3727" w:hanging="1224"/>
      </w:pPr>
      <w:rPr>
        <w:rFonts w:hint="default"/>
      </w:rPr>
    </w:lvl>
    <w:lvl w:ilvl="8">
      <w:start w:val="1"/>
      <w:numFmt w:val="decimal"/>
      <w:lvlText w:val="%1.%2.%3.%4.%5.%6.%7.%8.%9."/>
      <w:lvlJc w:val="left"/>
      <w:pPr>
        <w:tabs>
          <w:tab w:val="num" w:pos="4663"/>
        </w:tabs>
        <w:ind w:left="4303" w:hanging="1440"/>
      </w:pPr>
      <w:rPr>
        <w:rFonts w:hint="default"/>
      </w:rPr>
    </w:lvl>
  </w:abstractNum>
  <w:abstractNum w:abstractNumId="16" w15:restartNumberingAfterBreak="0">
    <w:nsid w:val="7F203B19"/>
    <w:multiLevelType w:val="multilevel"/>
    <w:tmpl w:val="5BF2DCF4"/>
    <w:lvl w:ilvl="0">
      <w:start w:val="1"/>
      <w:numFmt w:val="decimal"/>
      <w:pStyle w:val="Aufzhlungnummeriert"/>
      <w:lvlText w:val="%1."/>
      <w:lvlJc w:val="left"/>
      <w:pPr>
        <w:tabs>
          <w:tab w:val="num" w:pos="284"/>
        </w:tabs>
        <w:ind w:left="284" w:hanging="284"/>
      </w:pPr>
      <w:rPr>
        <w:rFonts w:hint="default"/>
      </w:rPr>
    </w:lvl>
    <w:lvl w:ilvl="1">
      <w:start w:val="1"/>
      <w:numFmt w:val="decimal"/>
      <w:lvlText w:val="%1.%2."/>
      <w:lvlJc w:val="left"/>
      <w:pPr>
        <w:tabs>
          <w:tab w:val="num" w:pos="851"/>
        </w:tabs>
        <w:ind w:left="851" w:hanging="567"/>
      </w:pPr>
      <w:rPr>
        <w:rFonts w:hint="default"/>
      </w:rPr>
    </w:lvl>
    <w:lvl w:ilvl="2">
      <w:start w:val="1"/>
      <w:numFmt w:val="decimal"/>
      <w:lvlText w:val="%1.%2.%3."/>
      <w:lvlJc w:val="left"/>
      <w:pPr>
        <w:tabs>
          <w:tab w:val="num" w:pos="1559"/>
        </w:tabs>
        <w:ind w:left="1559" w:hanging="708"/>
      </w:pPr>
      <w:rPr>
        <w:rFonts w:hint="default"/>
      </w:rPr>
    </w:lvl>
    <w:lvl w:ilvl="3">
      <w:start w:val="1"/>
      <w:numFmt w:val="decimal"/>
      <w:lvlText w:val="%1.%2.%3.%4."/>
      <w:lvlJc w:val="left"/>
      <w:pPr>
        <w:tabs>
          <w:tab w:val="num" w:pos="-29"/>
        </w:tabs>
        <w:ind w:left="-29" w:firstLine="0"/>
      </w:pPr>
      <w:rPr>
        <w:rFonts w:hint="default"/>
      </w:rPr>
    </w:lvl>
    <w:lvl w:ilvl="4">
      <w:start w:val="1"/>
      <w:numFmt w:val="decimal"/>
      <w:lvlText w:val="%1.%2.%3.%4.%5."/>
      <w:lvlJc w:val="left"/>
      <w:pPr>
        <w:tabs>
          <w:tab w:val="num" w:pos="-29"/>
        </w:tabs>
        <w:ind w:left="-29" w:firstLine="0"/>
      </w:pPr>
      <w:rPr>
        <w:rFonts w:hint="default"/>
      </w:rPr>
    </w:lvl>
    <w:lvl w:ilvl="5">
      <w:start w:val="1"/>
      <w:numFmt w:val="decimal"/>
      <w:lvlText w:val="%1.%2.%3.%4.%5.%6."/>
      <w:lvlJc w:val="left"/>
      <w:pPr>
        <w:tabs>
          <w:tab w:val="num" w:pos="-29"/>
        </w:tabs>
        <w:ind w:left="-29" w:firstLine="0"/>
      </w:pPr>
      <w:rPr>
        <w:rFonts w:hint="default"/>
      </w:rPr>
    </w:lvl>
    <w:lvl w:ilvl="6">
      <w:start w:val="1"/>
      <w:numFmt w:val="decimal"/>
      <w:lvlText w:val="%1.%2.%3.%4.%5.%6.%7."/>
      <w:lvlJc w:val="left"/>
      <w:pPr>
        <w:tabs>
          <w:tab w:val="num" w:pos="-29"/>
        </w:tabs>
        <w:ind w:left="-29" w:firstLine="0"/>
      </w:pPr>
      <w:rPr>
        <w:rFonts w:hint="default"/>
      </w:rPr>
    </w:lvl>
    <w:lvl w:ilvl="7">
      <w:start w:val="1"/>
      <w:numFmt w:val="decimal"/>
      <w:lvlText w:val="%1.%2.%3.%4.%5.%6.%7.%8."/>
      <w:lvlJc w:val="left"/>
      <w:pPr>
        <w:tabs>
          <w:tab w:val="num" w:pos="-29"/>
        </w:tabs>
        <w:ind w:left="-29" w:firstLine="0"/>
      </w:pPr>
      <w:rPr>
        <w:rFonts w:hint="default"/>
      </w:rPr>
    </w:lvl>
    <w:lvl w:ilvl="8">
      <w:start w:val="1"/>
      <w:numFmt w:val="decimal"/>
      <w:lvlText w:val="%1.%2.%3.%4.%5.%6.%7.%8.%9."/>
      <w:lvlJc w:val="left"/>
      <w:pPr>
        <w:tabs>
          <w:tab w:val="num" w:pos="-29"/>
        </w:tabs>
        <w:ind w:left="-29" w:firstLine="0"/>
      </w:pPr>
      <w:rPr>
        <w:rFonts w:hint="default"/>
      </w:rPr>
    </w:lvl>
  </w:abstractNum>
  <w:num w:numId="1" w16cid:durableId="758675674">
    <w:abstractNumId w:val="15"/>
  </w:num>
  <w:num w:numId="2" w16cid:durableId="701857680">
    <w:abstractNumId w:val="3"/>
  </w:num>
  <w:num w:numId="3" w16cid:durableId="107968065">
    <w:abstractNumId w:val="2"/>
  </w:num>
  <w:num w:numId="4" w16cid:durableId="734087230">
    <w:abstractNumId w:val="12"/>
  </w:num>
  <w:num w:numId="5" w16cid:durableId="2116442605">
    <w:abstractNumId w:val="16"/>
  </w:num>
  <w:num w:numId="6" w16cid:durableId="1468741932">
    <w:abstractNumId w:val="11"/>
  </w:num>
  <w:num w:numId="7" w16cid:durableId="1262759236">
    <w:abstractNumId w:val="10"/>
  </w:num>
  <w:num w:numId="8" w16cid:durableId="1839347416">
    <w:abstractNumId w:val="0"/>
  </w:num>
  <w:num w:numId="9" w16cid:durableId="1765371792">
    <w:abstractNumId w:val="7"/>
  </w:num>
  <w:num w:numId="10" w16cid:durableId="500701148">
    <w:abstractNumId w:val="14"/>
  </w:num>
  <w:num w:numId="11" w16cid:durableId="401291677">
    <w:abstractNumId w:val="9"/>
  </w:num>
  <w:num w:numId="12" w16cid:durableId="1147741757">
    <w:abstractNumId w:val="6"/>
  </w:num>
  <w:num w:numId="13" w16cid:durableId="2031292439">
    <w:abstractNumId w:val="1"/>
  </w:num>
  <w:num w:numId="14" w16cid:durableId="1115563503">
    <w:abstractNumId w:val="13"/>
  </w:num>
  <w:num w:numId="15" w16cid:durableId="1426414768">
    <w:abstractNumId w:val="11"/>
  </w:num>
  <w:num w:numId="16" w16cid:durableId="125004340">
    <w:abstractNumId w:val="11"/>
  </w:num>
  <w:num w:numId="17" w16cid:durableId="1158839563">
    <w:abstractNumId w:val="11"/>
  </w:num>
  <w:num w:numId="18" w16cid:durableId="1754738153">
    <w:abstractNumId w:val="11"/>
  </w:num>
  <w:num w:numId="19" w16cid:durableId="1778789260">
    <w:abstractNumId w:val="11"/>
  </w:num>
  <w:num w:numId="20" w16cid:durableId="1806384216">
    <w:abstractNumId w:val="11"/>
  </w:num>
  <w:num w:numId="21" w16cid:durableId="1885021080">
    <w:abstractNumId w:val="11"/>
  </w:num>
  <w:num w:numId="22" w16cid:durableId="123500039">
    <w:abstractNumId w:val="4"/>
  </w:num>
  <w:num w:numId="23" w16cid:durableId="1170757381">
    <w:abstractNumId w:val="11"/>
  </w:num>
  <w:num w:numId="24" w16cid:durableId="471365590">
    <w:abstractNumId w:val="8"/>
  </w:num>
  <w:num w:numId="25" w16cid:durableId="67584523">
    <w:abstractNumId w:val="11"/>
  </w:num>
  <w:num w:numId="26" w16cid:durableId="75000497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284"/>
  <w:doNotHyphenateCap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jM3MbE0MjA3NjBS0lEKTi0uzszPAykwNKgFAKO8580tAAAA"/>
    <w:docVar w:name="dgnword-docGUID" w:val="{5E813901-3D58-4E41-9C15-88BEE72686AB}"/>
    <w:docVar w:name="dgnword-eventsink" w:val="2974947497616"/>
  </w:docVars>
  <w:rsids>
    <w:rsidRoot w:val="00313E5A"/>
    <w:rsid w:val="000004E8"/>
    <w:rsid w:val="00000896"/>
    <w:rsid w:val="00003A5F"/>
    <w:rsid w:val="00004178"/>
    <w:rsid w:val="00006D3C"/>
    <w:rsid w:val="00007832"/>
    <w:rsid w:val="00007B57"/>
    <w:rsid w:val="00012BAC"/>
    <w:rsid w:val="00013F14"/>
    <w:rsid w:val="0001795E"/>
    <w:rsid w:val="00017BD0"/>
    <w:rsid w:val="00020F14"/>
    <w:rsid w:val="0002311D"/>
    <w:rsid w:val="00025F4C"/>
    <w:rsid w:val="0002632B"/>
    <w:rsid w:val="000266E6"/>
    <w:rsid w:val="00027A2E"/>
    <w:rsid w:val="000338C5"/>
    <w:rsid w:val="00033B14"/>
    <w:rsid w:val="00033D51"/>
    <w:rsid w:val="00034182"/>
    <w:rsid w:val="000357ED"/>
    <w:rsid w:val="000368E1"/>
    <w:rsid w:val="000378F2"/>
    <w:rsid w:val="000420B8"/>
    <w:rsid w:val="00042A36"/>
    <w:rsid w:val="00042B0F"/>
    <w:rsid w:val="00042B96"/>
    <w:rsid w:val="00042DB5"/>
    <w:rsid w:val="00044DD7"/>
    <w:rsid w:val="00047032"/>
    <w:rsid w:val="0005281D"/>
    <w:rsid w:val="000530BD"/>
    <w:rsid w:val="00053A17"/>
    <w:rsid w:val="00054ED5"/>
    <w:rsid w:val="00055049"/>
    <w:rsid w:val="00055B75"/>
    <w:rsid w:val="00056571"/>
    <w:rsid w:val="00057AA1"/>
    <w:rsid w:val="00061477"/>
    <w:rsid w:val="00061A22"/>
    <w:rsid w:val="0006247A"/>
    <w:rsid w:val="00063ED6"/>
    <w:rsid w:val="00063F59"/>
    <w:rsid w:val="00065883"/>
    <w:rsid w:val="00070751"/>
    <w:rsid w:val="00070838"/>
    <w:rsid w:val="00071964"/>
    <w:rsid w:val="00073697"/>
    <w:rsid w:val="00074048"/>
    <w:rsid w:val="00074773"/>
    <w:rsid w:val="00074D94"/>
    <w:rsid w:val="000800FD"/>
    <w:rsid w:val="00080A36"/>
    <w:rsid w:val="000813B2"/>
    <w:rsid w:val="0008620F"/>
    <w:rsid w:val="00086BCC"/>
    <w:rsid w:val="00090D36"/>
    <w:rsid w:val="00093104"/>
    <w:rsid w:val="00093B17"/>
    <w:rsid w:val="00094130"/>
    <w:rsid w:val="0009424A"/>
    <w:rsid w:val="0009476A"/>
    <w:rsid w:val="00095049"/>
    <w:rsid w:val="000B057C"/>
    <w:rsid w:val="000B10FC"/>
    <w:rsid w:val="000B1BC3"/>
    <w:rsid w:val="000B1FC3"/>
    <w:rsid w:val="000B3E2D"/>
    <w:rsid w:val="000B46B2"/>
    <w:rsid w:val="000B56DB"/>
    <w:rsid w:val="000B7422"/>
    <w:rsid w:val="000B7927"/>
    <w:rsid w:val="000C13D8"/>
    <w:rsid w:val="000C1839"/>
    <w:rsid w:val="000C442A"/>
    <w:rsid w:val="000C4550"/>
    <w:rsid w:val="000C4C3D"/>
    <w:rsid w:val="000C5726"/>
    <w:rsid w:val="000C6B7F"/>
    <w:rsid w:val="000D406B"/>
    <w:rsid w:val="000D470E"/>
    <w:rsid w:val="000D4E4A"/>
    <w:rsid w:val="000D6D91"/>
    <w:rsid w:val="000D6DEE"/>
    <w:rsid w:val="000E04F8"/>
    <w:rsid w:val="000E3CF1"/>
    <w:rsid w:val="000E3D4B"/>
    <w:rsid w:val="000E4672"/>
    <w:rsid w:val="000E46FB"/>
    <w:rsid w:val="000E7FF8"/>
    <w:rsid w:val="000F08CA"/>
    <w:rsid w:val="000F264B"/>
    <w:rsid w:val="000F3020"/>
    <w:rsid w:val="000F4543"/>
    <w:rsid w:val="000F4E30"/>
    <w:rsid w:val="000F5D69"/>
    <w:rsid w:val="0010175B"/>
    <w:rsid w:val="00101C12"/>
    <w:rsid w:val="00101E2A"/>
    <w:rsid w:val="00102855"/>
    <w:rsid w:val="00102B41"/>
    <w:rsid w:val="001042E5"/>
    <w:rsid w:val="001070A3"/>
    <w:rsid w:val="00107938"/>
    <w:rsid w:val="00110456"/>
    <w:rsid w:val="00110BF6"/>
    <w:rsid w:val="001119B4"/>
    <w:rsid w:val="00112FB5"/>
    <w:rsid w:val="00113827"/>
    <w:rsid w:val="00114070"/>
    <w:rsid w:val="00116638"/>
    <w:rsid w:val="0011744F"/>
    <w:rsid w:val="00117603"/>
    <w:rsid w:val="00120DC8"/>
    <w:rsid w:val="00121D5A"/>
    <w:rsid w:val="00122214"/>
    <w:rsid w:val="00122DE2"/>
    <w:rsid w:val="00123670"/>
    <w:rsid w:val="00125113"/>
    <w:rsid w:val="00125E1A"/>
    <w:rsid w:val="00126206"/>
    <w:rsid w:val="00127231"/>
    <w:rsid w:val="00130CFC"/>
    <w:rsid w:val="0013281D"/>
    <w:rsid w:val="001329BA"/>
    <w:rsid w:val="00132ABD"/>
    <w:rsid w:val="00133329"/>
    <w:rsid w:val="0013520F"/>
    <w:rsid w:val="00136506"/>
    <w:rsid w:val="00136897"/>
    <w:rsid w:val="0014268B"/>
    <w:rsid w:val="00142F9F"/>
    <w:rsid w:val="00143FD4"/>
    <w:rsid w:val="001459B2"/>
    <w:rsid w:val="00145D32"/>
    <w:rsid w:val="0014615F"/>
    <w:rsid w:val="00150F38"/>
    <w:rsid w:val="00151717"/>
    <w:rsid w:val="0015261F"/>
    <w:rsid w:val="00152C77"/>
    <w:rsid w:val="00152D39"/>
    <w:rsid w:val="00155ED4"/>
    <w:rsid w:val="00156311"/>
    <w:rsid w:val="00157357"/>
    <w:rsid w:val="001602E9"/>
    <w:rsid w:val="001614B2"/>
    <w:rsid w:val="00161F45"/>
    <w:rsid w:val="00162481"/>
    <w:rsid w:val="0016298D"/>
    <w:rsid w:val="001640A9"/>
    <w:rsid w:val="00165128"/>
    <w:rsid w:val="00165E5A"/>
    <w:rsid w:val="00166D13"/>
    <w:rsid w:val="00170630"/>
    <w:rsid w:val="00171DEA"/>
    <w:rsid w:val="00172005"/>
    <w:rsid w:val="00173314"/>
    <w:rsid w:val="00174E80"/>
    <w:rsid w:val="0017523B"/>
    <w:rsid w:val="00175625"/>
    <w:rsid w:val="00180E8C"/>
    <w:rsid w:val="001811BC"/>
    <w:rsid w:val="00181BEE"/>
    <w:rsid w:val="00183FA5"/>
    <w:rsid w:val="00186468"/>
    <w:rsid w:val="00186C69"/>
    <w:rsid w:val="0019174F"/>
    <w:rsid w:val="00191CF0"/>
    <w:rsid w:val="001924CF"/>
    <w:rsid w:val="00192613"/>
    <w:rsid w:val="00195179"/>
    <w:rsid w:val="00195738"/>
    <w:rsid w:val="0019714B"/>
    <w:rsid w:val="00197520"/>
    <w:rsid w:val="001A04E5"/>
    <w:rsid w:val="001A07D9"/>
    <w:rsid w:val="001A383D"/>
    <w:rsid w:val="001A50C4"/>
    <w:rsid w:val="001A5459"/>
    <w:rsid w:val="001A76CC"/>
    <w:rsid w:val="001A7A45"/>
    <w:rsid w:val="001B048A"/>
    <w:rsid w:val="001B2095"/>
    <w:rsid w:val="001B2406"/>
    <w:rsid w:val="001B31AD"/>
    <w:rsid w:val="001B6DAE"/>
    <w:rsid w:val="001B7A7C"/>
    <w:rsid w:val="001B7B5E"/>
    <w:rsid w:val="001B7D7E"/>
    <w:rsid w:val="001C0CC6"/>
    <w:rsid w:val="001C1FE2"/>
    <w:rsid w:val="001C5062"/>
    <w:rsid w:val="001C6580"/>
    <w:rsid w:val="001D1E2B"/>
    <w:rsid w:val="001D3161"/>
    <w:rsid w:val="001D3252"/>
    <w:rsid w:val="001D4E40"/>
    <w:rsid w:val="001D51D3"/>
    <w:rsid w:val="001D6211"/>
    <w:rsid w:val="001D6FD0"/>
    <w:rsid w:val="001D7079"/>
    <w:rsid w:val="001E0501"/>
    <w:rsid w:val="001E0711"/>
    <w:rsid w:val="001E0EF5"/>
    <w:rsid w:val="001E160E"/>
    <w:rsid w:val="001E4224"/>
    <w:rsid w:val="001E5408"/>
    <w:rsid w:val="001E5B8C"/>
    <w:rsid w:val="001E6913"/>
    <w:rsid w:val="001F01D2"/>
    <w:rsid w:val="001F0B95"/>
    <w:rsid w:val="001F3EC9"/>
    <w:rsid w:val="001F6626"/>
    <w:rsid w:val="001F6A0D"/>
    <w:rsid w:val="001F73BA"/>
    <w:rsid w:val="0020161F"/>
    <w:rsid w:val="00201675"/>
    <w:rsid w:val="002016DD"/>
    <w:rsid w:val="00201A9B"/>
    <w:rsid w:val="00203B54"/>
    <w:rsid w:val="00204A93"/>
    <w:rsid w:val="0020523D"/>
    <w:rsid w:val="00205772"/>
    <w:rsid w:val="00206257"/>
    <w:rsid w:val="00206726"/>
    <w:rsid w:val="0020679F"/>
    <w:rsid w:val="00210E03"/>
    <w:rsid w:val="002113EB"/>
    <w:rsid w:val="002117C5"/>
    <w:rsid w:val="00212CE1"/>
    <w:rsid w:val="00213F33"/>
    <w:rsid w:val="002141C1"/>
    <w:rsid w:val="00215403"/>
    <w:rsid w:val="002156E1"/>
    <w:rsid w:val="00217F7D"/>
    <w:rsid w:val="00220C42"/>
    <w:rsid w:val="00220EC3"/>
    <w:rsid w:val="002237BE"/>
    <w:rsid w:val="00227A53"/>
    <w:rsid w:val="00230CBC"/>
    <w:rsid w:val="00230D54"/>
    <w:rsid w:val="00233333"/>
    <w:rsid w:val="00233D8F"/>
    <w:rsid w:val="002345B5"/>
    <w:rsid w:val="00234835"/>
    <w:rsid w:val="002348C0"/>
    <w:rsid w:val="00235A42"/>
    <w:rsid w:val="002367E8"/>
    <w:rsid w:val="002371FB"/>
    <w:rsid w:val="002375EC"/>
    <w:rsid w:val="00237611"/>
    <w:rsid w:val="00240016"/>
    <w:rsid w:val="00240904"/>
    <w:rsid w:val="00242414"/>
    <w:rsid w:val="00243536"/>
    <w:rsid w:val="0024375C"/>
    <w:rsid w:val="00243A4B"/>
    <w:rsid w:val="00243EDC"/>
    <w:rsid w:val="00244E9C"/>
    <w:rsid w:val="00245109"/>
    <w:rsid w:val="00246F6A"/>
    <w:rsid w:val="002505F6"/>
    <w:rsid w:val="00251CEC"/>
    <w:rsid w:val="0025265D"/>
    <w:rsid w:val="0025334D"/>
    <w:rsid w:val="0025360B"/>
    <w:rsid w:val="00253C2B"/>
    <w:rsid w:val="00257A25"/>
    <w:rsid w:val="00260343"/>
    <w:rsid w:val="0026184A"/>
    <w:rsid w:val="002630B8"/>
    <w:rsid w:val="00267080"/>
    <w:rsid w:val="00270030"/>
    <w:rsid w:val="002716E6"/>
    <w:rsid w:val="00271D12"/>
    <w:rsid w:val="00274E93"/>
    <w:rsid w:val="0027564D"/>
    <w:rsid w:val="00276A29"/>
    <w:rsid w:val="00277B27"/>
    <w:rsid w:val="00285DDF"/>
    <w:rsid w:val="002862BA"/>
    <w:rsid w:val="00287314"/>
    <w:rsid w:val="00290BD6"/>
    <w:rsid w:val="00290D46"/>
    <w:rsid w:val="00292CD8"/>
    <w:rsid w:val="00295459"/>
    <w:rsid w:val="002968C2"/>
    <w:rsid w:val="00297211"/>
    <w:rsid w:val="002A173A"/>
    <w:rsid w:val="002A244C"/>
    <w:rsid w:val="002A2628"/>
    <w:rsid w:val="002A4764"/>
    <w:rsid w:val="002A4F16"/>
    <w:rsid w:val="002A4F5B"/>
    <w:rsid w:val="002A5636"/>
    <w:rsid w:val="002A568F"/>
    <w:rsid w:val="002A701A"/>
    <w:rsid w:val="002A75FF"/>
    <w:rsid w:val="002B10B0"/>
    <w:rsid w:val="002B1476"/>
    <w:rsid w:val="002B192D"/>
    <w:rsid w:val="002B1DD0"/>
    <w:rsid w:val="002C0F39"/>
    <w:rsid w:val="002C27F7"/>
    <w:rsid w:val="002C451A"/>
    <w:rsid w:val="002C5EFC"/>
    <w:rsid w:val="002C5FA2"/>
    <w:rsid w:val="002D103C"/>
    <w:rsid w:val="002D1699"/>
    <w:rsid w:val="002D4923"/>
    <w:rsid w:val="002D5B17"/>
    <w:rsid w:val="002D6399"/>
    <w:rsid w:val="002D6D5F"/>
    <w:rsid w:val="002D79D2"/>
    <w:rsid w:val="002E0CD7"/>
    <w:rsid w:val="002E0EE1"/>
    <w:rsid w:val="002E1D5F"/>
    <w:rsid w:val="002E5AA6"/>
    <w:rsid w:val="002E5BFB"/>
    <w:rsid w:val="002E6E26"/>
    <w:rsid w:val="002E7F90"/>
    <w:rsid w:val="002F109B"/>
    <w:rsid w:val="002F11C9"/>
    <w:rsid w:val="002F1E4B"/>
    <w:rsid w:val="002F26FB"/>
    <w:rsid w:val="002F3ADC"/>
    <w:rsid w:val="002F3E7F"/>
    <w:rsid w:val="002F4589"/>
    <w:rsid w:val="002F49B9"/>
    <w:rsid w:val="002F4D1F"/>
    <w:rsid w:val="002F58AF"/>
    <w:rsid w:val="002F5C0E"/>
    <w:rsid w:val="002F5F68"/>
    <w:rsid w:val="002F655D"/>
    <w:rsid w:val="002F6804"/>
    <w:rsid w:val="00300AB3"/>
    <w:rsid w:val="003018CC"/>
    <w:rsid w:val="00301B47"/>
    <w:rsid w:val="003022E8"/>
    <w:rsid w:val="003023DE"/>
    <w:rsid w:val="003030BF"/>
    <w:rsid w:val="003032A8"/>
    <w:rsid w:val="00306083"/>
    <w:rsid w:val="00310A4F"/>
    <w:rsid w:val="00310FE3"/>
    <w:rsid w:val="0031233F"/>
    <w:rsid w:val="00312E1E"/>
    <w:rsid w:val="003131CF"/>
    <w:rsid w:val="00313B22"/>
    <w:rsid w:val="00313E5A"/>
    <w:rsid w:val="00314491"/>
    <w:rsid w:val="00314494"/>
    <w:rsid w:val="00314BA8"/>
    <w:rsid w:val="0031529C"/>
    <w:rsid w:val="00316B2D"/>
    <w:rsid w:val="003203F4"/>
    <w:rsid w:val="003207AB"/>
    <w:rsid w:val="00321AD7"/>
    <w:rsid w:val="003245EA"/>
    <w:rsid w:val="00324F7B"/>
    <w:rsid w:val="003256C9"/>
    <w:rsid w:val="0032688F"/>
    <w:rsid w:val="003273CB"/>
    <w:rsid w:val="00327F7F"/>
    <w:rsid w:val="0033570C"/>
    <w:rsid w:val="00336E48"/>
    <w:rsid w:val="003400B1"/>
    <w:rsid w:val="003416CD"/>
    <w:rsid w:val="00341D6D"/>
    <w:rsid w:val="003424B3"/>
    <w:rsid w:val="00343461"/>
    <w:rsid w:val="0034396B"/>
    <w:rsid w:val="00344DBE"/>
    <w:rsid w:val="00345F21"/>
    <w:rsid w:val="00346DC5"/>
    <w:rsid w:val="00346EB0"/>
    <w:rsid w:val="003476F9"/>
    <w:rsid w:val="003515B8"/>
    <w:rsid w:val="003533ED"/>
    <w:rsid w:val="003536DF"/>
    <w:rsid w:val="0035405D"/>
    <w:rsid w:val="0035420A"/>
    <w:rsid w:val="00357211"/>
    <w:rsid w:val="00357EDF"/>
    <w:rsid w:val="00360FB5"/>
    <w:rsid w:val="00361B43"/>
    <w:rsid w:val="003621D4"/>
    <w:rsid w:val="003639B9"/>
    <w:rsid w:val="00364AD9"/>
    <w:rsid w:val="003656C3"/>
    <w:rsid w:val="00370046"/>
    <w:rsid w:val="003703EE"/>
    <w:rsid w:val="0037083D"/>
    <w:rsid w:val="00370B2A"/>
    <w:rsid w:val="00370FD5"/>
    <w:rsid w:val="00371469"/>
    <w:rsid w:val="00371F94"/>
    <w:rsid w:val="00372502"/>
    <w:rsid w:val="00373ED9"/>
    <w:rsid w:val="00376257"/>
    <w:rsid w:val="00377326"/>
    <w:rsid w:val="0038043B"/>
    <w:rsid w:val="00380653"/>
    <w:rsid w:val="00380AA0"/>
    <w:rsid w:val="00381BB4"/>
    <w:rsid w:val="0038240D"/>
    <w:rsid w:val="00382E5F"/>
    <w:rsid w:val="00384EFF"/>
    <w:rsid w:val="003869A7"/>
    <w:rsid w:val="00391060"/>
    <w:rsid w:val="0039349B"/>
    <w:rsid w:val="0039351A"/>
    <w:rsid w:val="00393E7C"/>
    <w:rsid w:val="003946A0"/>
    <w:rsid w:val="00394C82"/>
    <w:rsid w:val="00395CD8"/>
    <w:rsid w:val="00397160"/>
    <w:rsid w:val="003A1A13"/>
    <w:rsid w:val="003A2203"/>
    <w:rsid w:val="003A2545"/>
    <w:rsid w:val="003A28EC"/>
    <w:rsid w:val="003A36F8"/>
    <w:rsid w:val="003A3B5A"/>
    <w:rsid w:val="003A754E"/>
    <w:rsid w:val="003A7644"/>
    <w:rsid w:val="003B12A4"/>
    <w:rsid w:val="003B3EEB"/>
    <w:rsid w:val="003B5509"/>
    <w:rsid w:val="003B5FDF"/>
    <w:rsid w:val="003B6285"/>
    <w:rsid w:val="003B6E71"/>
    <w:rsid w:val="003B72E3"/>
    <w:rsid w:val="003B7C0E"/>
    <w:rsid w:val="003C23B9"/>
    <w:rsid w:val="003C39DE"/>
    <w:rsid w:val="003C415A"/>
    <w:rsid w:val="003C465B"/>
    <w:rsid w:val="003C5B11"/>
    <w:rsid w:val="003D02FF"/>
    <w:rsid w:val="003D222C"/>
    <w:rsid w:val="003D37DF"/>
    <w:rsid w:val="003D75A9"/>
    <w:rsid w:val="003E19AF"/>
    <w:rsid w:val="003E1A6C"/>
    <w:rsid w:val="003E1B67"/>
    <w:rsid w:val="003E2516"/>
    <w:rsid w:val="003E4468"/>
    <w:rsid w:val="003E47F5"/>
    <w:rsid w:val="003E5723"/>
    <w:rsid w:val="003E6CCE"/>
    <w:rsid w:val="003E7990"/>
    <w:rsid w:val="003F0242"/>
    <w:rsid w:val="003F2669"/>
    <w:rsid w:val="003F3794"/>
    <w:rsid w:val="003F4027"/>
    <w:rsid w:val="003F4765"/>
    <w:rsid w:val="003F7FF7"/>
    <w:rsid w:val="00401B13"/>
    <w:rsid w:val="00402070"/>
    <w:rsid w:val="00402750"/>
    <w:rsid w:val="00407A8E"/>
    <w:rsid w:val="0041120A"/>
    <w:rsid w:val="004119C5"/>
    <w:rsid w:val="0041200F"/>
    <w:rsid w:val="004120CC"/>
    <w:rsid w:val="004126E5"/>
    <w:rsid w:val="00415070"/>
    <w:rsid w:val="00416B2A"/>
    <w:rsid w:val="00417911"/>
    <w:rsid w:val="00420439"/>
    <w:rsid w:val="00423FB1"/>
    <w:rsid w:val="00424FA6"/>
    <w:rsid w:val="00426585"/>
    <w:rsid w:val="004273D3"/>
    <w:rsid w:val="00430694"/>
    <w:rsid w:val="004310FD"/>
    <w:rsid w:val="0043127C"/>
    <w:rsid w:val="004338C7"/>
    <w:rsid w:val="00433AE5"/>
    <w:rsid w:val="00433BA9"/>
    <w:rsid w:val="00433D8B"/>
    <w:rsid w:val="00434827"/>
    <w:rsid w:val="00435A5D"/>
    <w:rsid w:val="00436D4B"/>
    <w:rsid w:val="0043774F"/>
    <w:rsid w:val="0044118A"/>
    <w:rsid w:val="004418D5"/>
    <w:rsid w:val="00441A71"/>
    <w:rsid w:val="00441C65"/>
    <w:rsid w:val="0044235A"/>
    <w:rsid w:val="004423AD"/>
    <w:rsid w:val="00442D56"/>
    <w:rsid w:val="00443638"/>
    <w:rsid w:val="00444073"/>
    <w:rsid w:val="00444C63"/>
    <w:rsid w:val="004465BB"/>
    <w:rsid w:val="00447835"/>
    <w:rsid w:val="0045238A"/>
    <w:rsid w:val="00452F1A"/>
    <w:rsid w:val="004554B0"/>
    <w:rsid w:val="00455CC1"/>
    <w:rsid w:val="004562D4"/>
    <w:rsid w:val="0045743B"/>
    <w:rsid w:val="00457BB0"/>
    <w:rsid w:val="00462263"/>
    <w:rsid w:val="00462D67"/>
    <w:rsid w:val="00464311"/>
    <w:rsid w:val="00464924"/>
    <w:rsid w:val="0046525A"/>
    <w:rsid w:val="00466ED6"/>
    <w:rsid w:val="00467741"/>
    <w:rsid w:val="00470376"/>
    <w:rsid w:val="004705EA"/>
    <w:rsid w:val="00470773"/>
    <w:rsid w:val="00470CA9"/>
    <w:rsid w:val="0047171A"/>
    <w:rsid w:val="004717A1"/>
    <w:rsid w:val="004727AD"/>
    <w:rsid w:val="0047361F"/>
    <w:rsid w:val="00473656"/>
    <w:rsid w:val="00473B9A"/>
    <w:rsid w:val="004764A3"/>
    <w:rsid w:val="00480F75"/>
    <w:rsid w:val="0048166E"/>
    <w:rsid w:val="0048232F"/>
    <w:rsid w:val="004830E8"/>
    <w:rsid w:val="00485F99"/>
    <w:rsid w:val="00490600"/>
    <w:rsid w:val="00490DF6"/>
    <w:rsid w:val="00491401"/>
    <w:rsid w:val="004918F4"/>
    <w:rsid w:val="00491E2C"/>
    <w:rsid w:val="004935A2"/>
    <w:rsid w:val="00493833"/>
    <w:rsid w:val="00494CA2"/>
    <w:rsid w:val="00497651"/>
    <w:rsid w:val="00497668"/>
    <w:rsid w:val="004A0DC2"/>
    <w:rsid w:val="004A1183"/>
    <w:rsid w:val="004A1460"/>
    <w:rsid w:val="004A14D4"/>
    <w:rsid w:val="004A3D80"/>
    <w:rsid w:val="004A4091"/>
    <w:rsid w:val="004A4490"/>
    <w:rsid w:val="004A5CF9"/>
    <w:rsid w:val="004B0164"/>
    <w:rsid w:val="004B0AF2"/>
    <w:rsid w:val="004B0EE7"/>
    <w:rsid w:val="004B1589"/>
    <w:rsid w:val="004B18E9"/>
    <w:rsid w:val="004B3618"/>
    <w:rsid w:val="004B4736"/>
    <w:rsid w:val="004B570E"/>
    <w:rsid w:val="004C093E"/>
    <w:rsid w:val="004C12F3"/>
    <w:rsid w:val="004C69AA"/>
    <w:rsid w:val="004C715C"/>
    <w:rsid w:val="004D1ACF"/>
    <w:rsid w:val="004D2449"/>
    <w:rsid w:val="004D2E72"/>
    <w:rsid w:val="004D3336"/>
    <w:rsid w:val="004D4840"/>
    <w:rsid w:val="004D57D6"/>
    <w:rsid w:val="004D587A"/>
    <w:rsid w:val="004D653B"/>
    <w:rsid w:val="004D7212"/>
    <w:rsid w:val="004D7C89"/>
    <w:rsid w:val="004E07E6"/>
    <w:rsid w:val="004E6696"/>
    <w:rsid w:val="004E7FA7"/>
    <w:rsid w:val="004F1E09"/>
    <w:rsid w:val="004F3678"/>
    <w:rsid w:val="004F5D72"/>
    <w:rsid w:val="004F5D78"/>
    <w:rsid w:val="00503B24"/>
    <w:rsid w:val="0050582C"/>
    <w:rsid w:val="005068FE"/>
    <w:rsid w:val="00506ACC"/>
    <w:rsid w:val="0051069E"/>
    <w:rsid w:val="00510A48"/>
    <w:rsid w:val="00510D71"/>
    <w:rsid w:val="005116D0"/>
    <w:rsid w:val="00511A1B"/>
    <w:rsid w:val="00511D31"/>
    <w:rsid w:val="00511E79"/>
    <w:rsid w:val="005157A2"/>
    <w:rsid w:val="00516AE9"/>
    <w:rsid w:val="00521C93"/>
    <w:rsid w:val="005252C1"/>
    <w:rsid w:val="00527F18"/>
    <w:rsid w:val="0053072E"/>
    <w:rsid w:val="00531724"/>
    <w:rsid w:val="00533350"/>
    <w:rsid w:val="00533624"/>
    <w:rsid w:val="00534300"/>
    <w:rsid w:val="005348AC"/>
    <w:rsid w:val="0053759D"/>
    <w:rsid w:val="00537A8E"/>
    <w:rsid w:val="00537BCA"/>
    <w:rsid w:val="00540493"/>
    <w:rsid w:val="00541463"/>
    <w:rsid w:val="005433E4"/>
    <w:rsid w:val="00543B73"/>
    <w:rsid w:val="00543E54"/>
    <w:rsid w:val="00545379"/>
    <w:rsid w:val="0054767F"/>
    <w:rsid w:val="00550DAF"/>
    <w:rsid w:val="00552A74"/>
    <w:rsid w:val="0055319C"/>
    <w:rsid w:val="00554534"/>
    <w:rsid w:val="00555128"/>
    <w:rsid w:val="00555DD9"/>
    <w:rsid w:val="00556041"/>
    <w:rsid w:val="00556603"/>
    <w:rsid w:val="00556F7F"/>
    <w:rsid w:val="0055734D"/>
    <w:rsid w:val="00557D48"/>
    <w:rsid w:val="0056076F"/>
    <w:rsid w:val="00560A37"/>
    <w:rsid w:val="005631A1"/>
    <w:rsid w:val="0056359E"/>
    <w:rsid w:val="00565378"/>
    <w:rsid w:val="005658DC"/>
    <w:rsid w:val="00566833"/>
    <w:rsid w:val="00566FAA"/>
    <w:rsid w:val="00570836"/>
    <w:rsid w:val="005713BE"/>
    <w:rsid w:val="005732F3"/>
    <w:rsid w:val="00573472"/>
    <w:rsid w:val="00580677"/>
    <w:rsid w:val="00580A6F"/>
    <w:rsid w:val="0058221E"/>
    <w:rsid w:val="0058413D"/>
    <w:rsid w:val="00585340"/>
    <w:rsid w:val="005867CE"/>
    <w:rsid w:val="00587115"/>
    <w:rsid w:val="005906E7"/>
    <w:rsid w:val="00591CF0"/>
    <w:rsid w:val="00592A9E"/>
    <w:rsid w:val="00593869"/>
    <w:rsid w:val="00593FFB"/>
    <w:rsid w:val="0059405F"/>
    <w:rsid w:val="0059695F"/>
    <w:rsid w:val="005971CC"/>
    <w:rsid w:val="00597CE8"/>
    <w:rsid w:val="005A0747"/>
    <w:rsid w:val="005A2E90"/>
    <w:rsid w:val="005A3AD0"/>
    <w:rsid w:val="005A401C"/>
    <w:rsid w:val="005A464F"/>
    <w:rsid w:val="005A536B"/>
    <w:rsid w:val="005A5FE2"/>
    <w:rsid w:val="005A6196"/>
    <w:rsid w:val="005A71AD"/>
    <w:rsid w:val="005A7480"/>
    <w:rsid w:val="005B10B2"/>
    <w:rsid w:val="005B57CE"/>
    <w:rsid w:val="005B5AA4"/>
    <w:rsid w:val="005B5B1A"/>
    <w:rsid w:val="005B6631"/>
    <w:rsid w:val="005B7D6C"/>
    <w:rsid w:val="005C051B"/>
    <w:rsid w:val="005C258B"/>
    <w:rsid w:val="005C302F"/>
    <w:rsid w:val="005C39D0"/>
    <w:rsid w:val="005C3C19"/>
    <w:rsid w:val="005C4121"/>
    <w:rsid w:val="005C5249"/>
    <w:rsid w:val="005C5E01"/>
    <w:rsid w:val="005C726E"/>
    <w:rsid w:val="005C792A"/>
    <w:rsid w:val="005C7BCC"/>
    <w:rsid w:val="005D17B5"/>
    <w:rsid w:val="005D25E4"/>
    <w:rsid w:val="005D44F9"/>
    <w:rsid w:val="005D5DC0"/>
    <w:rsid w:val="005D5FC3"/>
    <w:rsid w:val="005D70FC"/>
    <w:rsid w:val="005D75BB"/>
    <w:rsid w:val="005E009B"/>
    <w:rsid w:val="005E0308"/>
    <w:rsid w:val="005E0956"/>
    <w:rsid w:val="005E417B"/>
    <w:rsid w:val="005E6C19"/>
    <w:rsid w:val="005E6F77"/>
    <w:rsid w:val="005E713C"/>
    <w:rsid w:val="005E7911"/>
    <w:rsid w:val="005F0952"/>
    <w:rsid w:val="005F0BC5"/>
    <w:rsid w:val="005F13DE"/>
    <w:rsid w:val="005F1B52"/>
    <w:rsid w:val="005F23C9"/>
    <w:rsid w:val="005F2E73"/>
    <w:rsid w:val="005F711C"/>
    <w:rsid w:val="005F7F1D"/>
    <w:rsid w:val="00602ADF"/>
    <w:rsid w:val="00606580"/>
    <w:rsid w:val="00606719"/>
    <w:rsid w:val="006071DA"/>
    <w:rsid w:val="006141D4"/>
    <w:rsid w:val="00615CB6"/>
    <w:rsid w:val="00615EEA"/>
    <w:rsid w:val="0061628F"/>
    <w:rsid w:val="00617348"/>
    <w:rsid w:val="00617DEC"/>
    <w:rsid w:val="00620E8D"/>
    <w:rsid w:val="00623D3A"/>
    <w:rsid w:val="00624FC9"/>
    <w:rsid w:val="00625252"/>
    <w:rsid w:val="00625262"/>
    <w:rsid w:val="006256AB"/>
    <w:rsid w:val="00626C6B"/>
    <w:rsid w:val="00626D4F"/>
    <w:rsid w:val="00627B78"/>
    <w:rsid w:val="006302E7"/>
    <w:rsid w:val="006316C3"/>
    <w:rsid w:val="00631A0C"/>
    <w:rsid w:val="00631FD6"/>
    <w:rsid w:val="00634C7D"/>
    <w:rsid w:val="00634D1E"/>
    <w:rsid w:val="0063624D"/>
    <w:rsid w:val="00637491"/>
    <w:rsid w:val="00637789"/>
    <w:rsid w:val="006411C0"/>
    <w:rsid w:val="00641462"/>
    <w:rsid w:val="0064364A"/>
    <w:rsid w:val="00644779"/>
    <w:rsid w:val="00645283"/>
    <w:rsid w:val="00645EAC"/>
    <w:rsid w:val="00650E94"/>
    <w:rsid w:val="006514E4"/>
    <w:rsid w:val="006528B6"/>
    <w:rsid w:val="00652F30"/>
    <w:rsid w:val="006539B4"/>
    <w:rsid w:val="00654D9F"/>
    <w:rsid w:val="006569E4"/>
    <w:rsid w:val="00657330"/>
    <w:rsid w:val="006573F9"/>
    <w:rsid w:val="0066058D"/>
    <w:rsid w:val="00660E12"/>
    <w:rsid w:val="006622C1"/>
    <w:rsid w:val="00664BC0"/>
    <w:rsid w:val="00667F4D"/>
    <w:rsid w:val="00670199"/>
    <w:rsid w:val="00670B06"/>
    <w:rsid w:val="006725E0"/>
    <w:rsid w:val="00674899"/>
    <w:rsid w:val="00675AD6"/>
    <w:rsid w:val="00675CC8"/>
    <w:rsid w:val="00676104"/>
    <w:rsid w:val="006773EC"/>
    <w:rsid w:val="00680DAE"/>
    <w:rsid w:val="00687B3C"/>
    <w:rsid w:val="0069183B"/>
    <w:rsid w:val="00691C52"/>
    <w:rsid w:val="00691F1E"/>
    <w:rsid w:val="00692C1D"/>
    <w:rsid w:val="00696C49"/>
    <w:rsid w:val="006A14E3"/>
    <w:rsid w:val="006A3A44"/>
    <w:rsid w:val="006A3F6B"/>
    <w:rsid w:val="006A4BA8"/>
    <w:rsid w:val="006A5404"/>
    <w:rsid w:val="006A64DA"/>
    <w:rsid w:val="006A69DF"/>
    <w:rsid w:val="006A7A5F"/>
    <w:rsid w:val="006A7BC1"/>
    <w:rsid w:val="006B010F"/>
    <w:rsid w:val="006B2335"/>
    <w:rsid w:val="006B32FF"/>
    <w:rsid w:val="006B50FB"/>
    <w:rsid w:val="006B588C"/>
    <w:rsid w:val="006B6B28"/>
    <w:rsid w:val="006B7F6C"/>
    <w:rsid w:val="006C16D0"/>
    <w:rsid w:val="006C2256"/>
    <w:rsid w:val="006C2424"/>
    <w:rsid w:val="006C60BE"/>
    <w:rsid w:val="006C60D3"/>
    <w:rsid w:val="006C6435"/>
    <w:rsid w:val="006C6795"/>
    <w:rsid w:val="006C76B3"/>
    <w:rsid w:val="006C7D8F"/>
    <w:rsid w:val="006D0198"/>
    <w:rsid w:val="006D0A58"/>
    <w:rsid w:val="006D0DC5"/>
    <w:rsid w:val="006D2B48"/>
    <w:rsid w:val="006D3972"/>
    <w:rsid w:val="006D3A85"/>
    <w:rsid w:val="006D445C"/>
    <w:rsid w:val="006D566C"/>
    <w:rsid w:val="006E4883"/>
    <w:rsid w:val="006E4987"/>
    <w:rsid w:val="006E704F"/>
    <w:rsid w:val="006F0D60"/>
    <w:rsid w:val="006F20FA"/>
    <w:rsid w:val="006F3ED3"/>
    <w:rsid w:val="006F3FB9"/>
    <w:rsid w:val="006F462A"/>
    <w:rsid w:val="006F4E45"/>
    <w:rsid w:val="006F50CE"/>
    <w:rsid w:val="006F5575"/>
    <w:rsid w:val="006F5791"/>
    <w:rsid w:val="006F5A9E"/>
    <w:rsid w:val="006F6569"/>
    <w:rsid w:val="006F75A4"/>
    <w:rsid w:val="007004B9"/>
    <w:rsid w:val="00700A3A"/>
    <w:rsid w:val="007022F3"/>
    <w:rsid w:val="00703082"/>
    <w:rsid w:val="00703853"/>
    <w:rsid w:val="00705215"/>
    <w:rsid w:val="007067B5"/>
    <w:rsid w:val="0070766E"/>
    <w:rsid w:val="00707EA9"/>
    <w:rsid w:val="00711185"/>
    <w:rsid w:val="00711894"/>
    <w:rsid w:val="00711DB4"/>
    <w:rsid w:val="007127E7"/>
    <w:rsid w:val="00714CBA"/>
    <w:rsid w:val="00716634"/>
    <w:rsid w:val="007173D4"/>
    <w:rsid w:val="007174AB"/>
    <w:rsid w:val="007179CA"/>
    <w:rsid w:val="0072062A"/>
    <w:rsid w:val="00720761"/>
    <w:rsid w:val="00721500"/>
    <w:rsid w:val="007224D9"/>
    <w:rsid w:val="00725280"/>
    <w:rsid w:val="007254E9"/>
    <w:rsid w:val="007257A9"/>
    <w:rsid w:val="00726190"/>
    <w:rsid w:val="00726268"/>
    <w:rsid w:val="00727329"/>
    <w:rsid w:val="007323F8"/>
    <w:rsid w:val="00732E55"/>
    <w:rsid w:val="007338D8"/>
    <w:rsid w:val="007352C3"/>
    <w:rsid w:val="0073543C"/>
    <w:rsid w:val="007355C8"/>
    <w:rsid w:val="00735BEB"/>
    <w:rsid w:val="00735F0E"/>
    <w:rsid w:val="00735F1C"/>
    <w:rsid w:val="00736ADB"/>
    <w:rsid w:val="007413A2"/>
    <w:rsid w:val="00742CC4"/>
    <w:rsid w:val="00744B60"/>
    <w:rsid w:val="00746215"/>
    <w:rsid w:val="007466A2"/>
    <w:rsid w:val="00751132"/>
    <w:rsid w:val="00751CAE"/>
    <w:rsid w:val="00752B2C"/>
    <w:rsid w:val="00752C43"/>
    <w:rsid w:val="00754255"/>
    <w:rsid w:val="00755452"/>
    <w:rsid w:val="00755774"/>
    <w:rsid w:val="00756321"/>
    <w:rsid w:val="007608BE"/>
    <w:rsid w:val="0076167E"/>
    <w:rsid w:val="00763428"/>
    <w:rsid w:val="00765DA1"/>
    <w:rsid w:val="007667D3"/>
    <w:rsid w:val="0076710C"/>
    <w:rsid w:val="0076768F"/>
    <w:rsid w:val="0077100E"/>
    <w:rsid w:val="007724B7"/>
    <w:rsid w:val="00775828"/>
    <w:rsid w:val="00776274"/>
    <w:rsid w:val="007766AE"/>
    <w:rsid w:val="007775C6"/>
    <w:rsid w:val="00781A58"/>
    <w:rsid w:val="007833DC"/>
    <w:rsid w:val="00784AAB"/>
    <w:rsid w:val="00785CB7"/>
    <w:rsid w:val="00785E0F"/>
    <w:rsid w:val="0078656B"/>
    <w:rsid w:val="00786DBA"/>
    <w:rsid w:val="0079189A"/>
    <w:rsid w:val="00792640"/>
    <w:rsid w:val="00792643"/>
    <w:rsid w:val="007941E7"/>
    <w:rsid w:val="007944E3"/>
    <w:rsid w:val="0079698D"/>
    <w:rsid w:val="00797562"/>
    <w:rsid w:val="00797955"/>
    <w:rsid w:val="00797AE5"/>
    <w:rsid w:val="00797C03"/>
    <w:rsid w:val="007A0544"/>
    <w:rsid w:val="007A16D8"/>
    <w:rsid w:val="007A178E"/>
    <w:rsid w:val="007A2C7C"/>
    <w:rsid w:val="007A357D"/>
    <w:rsid w:val="007A437F"/>
    <w:rsid w:val="007A460B"/>
    <w:rsid w:val="007A4683"/>
    <w:rsid w:val="007A4C87"/>
    <w:rsid w:val="007A4F5E"/>
    <w:rsid w:val="007A50CA"/>
    <w:rsid w:val="007A7538"/>
    <w:rsid w:val="007B1D66"/>
    <w:rsid w:val="007B2D10"/>
    <w:rsid w:val="007B4033"/>
    <w:rsid w:val="007B6014"/>
    <w:rsid w:val="007B661C"/>
    <w:rsid w:val="007B7E3A"/>
    <w:rsid w:val="007B7EC6"/>
    <w:rsid w:val="007C1027"/>
    <w:rsid w:val="007C282E"/>
    <w:rsid w:val="007C4462"/>
    <w:rsid w:val="007C467C"/>
    <w:rsid w:val="007C492C"/>
    <w:rsid w:val="007C6C8E"/>
    <w:rsid w:val="007C6CDF"/>
    <w:rsid w:val="007C7AA9"/>
    <w:rsid w:val="007D3E00"/>
    <w:rsid w:val="007D4AC9"/>
    <w:rsid w:val="007D777E"/>
    <w:rsid w:val="007E067A"/>
    <w:rsid w:val="007E07DC"/>
    <w:rsid w:val="007E15AA"/>
    <w:rsid w:val="007E2197"/>
    <w:rsid w:val="007E3ADC"/>
    <w:rsid w:val="007E3B54"/>
    <w:rsid w:val="007E4DA0"/>
    <w:rsid w:val="007E5E2D"/>
    <w:rsid w:val="007E716E"/>
    <w:rsid w:val="007E7426"/>
    <w:rsid w:val="007F13B2"/>
    <w:rsid w:val="007F5951"/>
    <w:rsid w:val="007F64AB"/>
    <w:rsid w:val="007F69C0"/>
    <w:rsid w:val="00800FBB"/>
    <w:rsid w:val="0080169E"/>
    <w:rsid w:val="00801D8D"/>
    <w:rsid w:val="00802302"/>
    <w:rsid w:val="00802454"/>
    <w:rsid w:val="00802C05"/>
    <w:rsid w:val="0080374B"/>
    <w:rsid w:val="00803D7B"/>
    <w:rsid w:val="0080420E"/>
    <w:rsid w:val="0080458D"/>
    <w:rsid w:val="008068E3"/>
    <w:rsid w:val="0080745E"/>
    <w:rsid w:val="00810879"/>
    <w:rsid w:val="008111E4"/>
    <w:rsid w:val="00814606"/>
    <w:rsid w:val="00814A51"/>
    <w:rsid w:val="0081775F"/>
    <w:rsid w:val="008201E3"/>
    <w:rsid w:val="0082048A"/>
    <w:rsid w:val="00821382"/>
    <w:rsid w:val="00821947"/>
    <w:rsid w:val="00825D5D"/>
    <w:rsid w:val="00826FE5"/>
    <w:rsid w:val="00827537"/>
    <w:rsid w:val="00827A46"/>
    <w:rsid w:val="008314EF"/>
    <w:rsid w:val="00831F92"/>
    <w:rsid w:val="00834758"/>
    <w:rsid w:val="00837CCB"/>
    <w:rsid w:val="00841616"/>
    <w:rsid w:val="00841D1D"/>
    <w:rsid w:val="00842BE1"/>
    <w:rsid w:val="008432F4"/>
    <w:rsid w:val="00844774"/>
    <w:rsid w:val="00846366"/>
    <w:rsid w:val="008464DE"/>
    <w:rsid w:val="00846DE4"/>
    <w:rsid w:val="00850D0D"/>
    <w:rsid w:val="008522AD"/>
    <w:rsid w:val="00852CCF"/>
    <w:rsid w:val="0085367F"/>
    <w:rsid w:val="008536D1"/>
    <w:rsid w:val="00853D07"/>
    <w:rsid w:val="00854DA2"/>
    <w:rsid w:val="0085794D"/>
    <w:rsid w:val="008610E4"/>
    <w:rsid w:val="008618D6"/>
    <w:rsid w:val="00861E2C"/>
    <w:rsid w:val="008642E6"/>
    <w:rsid w:val="0086522C"/>
    <w:rsid w:val="00865585"/>
    <w:rsid w:val="00870040"/>
    <w:rsid w:val="0087004C"/>
    <w:rsid w:val="0087051F"/>
    <w:rsid w:val="00871299"/>
    <w:rsid w:val="00871F85"/>
    <w:rsid w:val="00872B01"/>
    <w:rsid w:val="00872CD8"/>
    <w:rsid w:val="00874FCC"/>
    <w:rsid w:val="008808B7"/>
    <w:rsid w:val="00880EF0"/>
    <w:rsid w:val="00881802"/>
    <w:rsid w:val="00881C58"/>
    <w:rsid w:val="008825C8"/>
    <w:rsid w:val="008826F5"/>
    <w:rsid w:val="0088522E"/>
    <w:rsid w:val="008862D1"/>
    <w:rsid w:val="00887545"/>
    <w:rsid w:val="00892275"/>
    <w:rsid w:val="0089252A"/>
    <w:rsid w:val="00894278"/>
    <w:rsid w:val="008942CD"/>
    <w:rsid w:val="00895221"/>
    <w:rsid w:val="00895DD3"/>
    <w:rsid w:val="008A34D2"/>
    <w:rsid w:val="008A51EA"/>
    <w:rsid w:val="008A552D"/>
    <w:rsid w:val="008A68C3"/>
    <w:rsid w:val="008A69B8"/>
    <w:rsid w:val="008A77EF"/>
    <w:rsid w:val="008B02F4"/>
    <w:rsid w:val="008B2A6F"/>
    <w:rsid w:val="008B2EA5"/>
    <w:rsid w:val="008B48BC"/>
    <w:rsid w:val="008B51D1"/>
    <w:rsid w:val="008B5CEB"/>
    <w:rsid w:val="008C0D72"/>
    <w:rsid w:val="008C1637"/>
    <w:rsid w:val="008C39E8"/>
    <w:rsid w:val="008C585B"/>
    <w:rsid w:val="008C5A39"/>
    <w:rsid w:val="008C5F4C"/>
    <w:rsid w:val="008C677B"/>
    <w:rsid w:val="008D0484"/>
    <w:rsid w:val="008D09B0"/>
    <w:rsid w:val="008D2BAD"/>
    <w:rsid w:val="008D33C5"/>
    <w:rsid w:val="008D47F8"/>
    <w:rsid w:val="008D51A2"/>
    <w:rsid w:val="008D569F"/>
    <w:rsid w:val="008D7B05"/>
    <w:rsid w:val="008E0BB6"/>
    <w:rsid w:val="008E1C7C"/>
    <w:rsid w:val="008E1D30"/>
    <w:rsid w:val="008E48E1"/>
    <w:rsid w:val="008E4EFA"/>
    <w:rsid w:val="008E5E26"/>
    <w:rsid w:val="008E63A1"/>
    <w:rsid w:val="008E6876"/>
    <w:rsid w:val="008F0EA0"/>
    <w:rsid w:val="008F2250"/>
    <w:rsid w:val="008F4405"/>
    <w:rsid w:val="008F44DA"/>
    <w:rsid w:val="008F4515"/>
    <w:rsid w:val="008F6BDD"/>
    <w:rsid w:val="008F733B"/>
    <w:rsid w:val="008F757D"/>
    <w:rsid w:val="00900C7B"/>
    <w:rsid w:val="00902B7C"/>
    <w:rsid w:val="00903043"/>
    <w:rsid w:val="00904F45"/>
    <w:rsid w:val="00905997"/>
    <w:rsid w:val="00905CC3"/>
    <w:rsid w:val="009063CA"/>
    <w:rsid w:val="00906475"/>
    <w:rsid w:val="0090662D"/>
    <w:rsid w:val="00907FC3"/>
    <w:rsid w:val="009136A8"/>
    <w:rsid w:val="00914CD3"/>
    <w:rsid w:val="00915364"/>
    <w:rsid w:val="009156B9"/>
    <w:rsid w:val="009165FD"/>
    <w:rsid w:val="00916FFB"/>
    <w:rsid w:val="00917892"/>
    <w:rsid w:val="00921018"/>
    <w:rsid w:val="009221D3"/>
    <w:rsid w:val="00922285"/>
    <w:rsid w:val="009233F2"/>
    <w:rsid w:val="00923625"/>
    <w:rsid w:val="00923952"/>
    <w:rsid w:val="009268F7"/>
    <w:rsid w:val="009272F6"/>
    <w:rsid w:val="00927533"/>
    <w:rsid w:val="00931E23"/>
    <w:rsid w:val="009325D3"/>
    <w:rsid w:val="00932724"/>
    <w:rsid w:val="009350E0"/>
    <w:rsid w:val="00935D45"/>
    <w:rsid w:val="00936D5D"/>
    <w:rsid w:val="00937140"/>
    <w:rsid w:val="00937529"/>
    <w:rsid w:val="00941753"/>
    <w:rsid w:val="00942769"/>
    <w:rsid w:val="0094325B"/>
    <w:rsid w:val="00943382"/>
    <w:rsid w:val="00946149"/>
    <w:rsid w:val="00947391"/>
    <w:rsid w:val="0095130C"/>
    <w:rsid w:val="00953B40"/>
    <w:rsid w:val="00955B17"/>
    <w:rsid w:val="009621CE"/>
    <w:rsid w:val="00964899"/>
    <w:rsid w:val="009649C7"/>
    <w:rsid w:val="00965B2D"/>
    <w:rsid w:val="0097080D"/>
    <w:rsid w:val="00970E4E"/>
    <w:rsid w:val="00972BAD"/>
    <w:rsid w:val="00974FAC"/>
    <w:rsid w:val="00976154"/>
    <w:rsid w:val="009767F7"/>
    <w:rsid w:val="009779EA"/>
    <w:rsid w:val="00982EBB"/>
    <w:rsid w:val="009836DE"/>
    <w:rsid w:val="009841A1"/>
    <w:rsid w:val="009865C6"/>
    <w:rsid w:val="009901AD"/>
    <w:rsid w:val="00995C99"/>
    <w:rsid w:val="009A0784"/>
    <w:rsid w:val="009A167A"/>
    <w:rsid w:val="009A34DC"/>
    <w:rsid w:val="009A42CE"/>
    <w:rsid w:val="009A5AAF"/>
    <w:rsid w:val="009A5BD5"/>
    <w:rsid w:val="009A7E2F"/>
    <w:rsid w:val="009B1876"/>
    <w:rsid w:val="009B30B6"/>
    <w:rsid w:val="009B572E"/>
    <w:rsid w:val="009B5996"/>
    <w:rsid w:val="009B6855"/>
    <w:rsid w:val="009C0B16"/>
    <w:rsid w:val="009C2004"/>
    <w:rsid w:val="009C2A03"/>
    <w:rsid w:val="009C4EC0"/>
    <w:rsid w:val="009C56C2"/>
    <w:rsid w:val="009C701E"/>
    <w:rsid w:val="009C75E3"/>
    <w:rsid w:val="009D01F6"/>
    <w:rsid w:val="009D2D4C"/>
    <w:rsid w:val="009D2F87"/>
    <w:rsid w:val="009D3098"/>
    <w:rsid w:val="009D3C24"/>
    <w:rsid w:val="009D5522"/>
    <w:rsid w:val="009D592C"/>
    <w:rsid w:val="009D7AD3"/>
    <w:rsid w:val="009D7ED8"/>
    <w:rsid w:val="009E0505"/>
    <w:rsid w:val="009E1793"/>
    <w:rsid w:val="009E3773"/>
    <w:rsid w:val="009E4E75"/>
    <w:rsid w:val="009E7E30"/>
    <w:rsid w:val="009F0BB7"/>
    <w:rsid w:val="009F3513"/>
    <w:rsid w:val="009F525E"/>
    <w:rsid w:val="009F64D7"/>
    <w:rsid w:val="009F751E"/>
    <w:rsid w:val="009F76B8"/>
    <w:rsid w:val="00A01517"/>
    <w:rsid w:val="00A035B2"/>
    <w:rsid w:val="00A035F6"/>
    <w:rsid w:val="00A05A2A"/>
    <w:rsid w:val="00A06A78"/>
    <w:rsid w:val="00A06D4D"/>
    <w:rsid w:val="00A1549C"/>
    <w:rsid w:val="00A15BAA"/>
    <w:rsid w:val="00A15E25"/>
    <w:rsid w:val="00A17392"/>
    <w:rsid w:val="00A21F4A"/>
    <w:rsid w:val="00A23C51"/>
    <w:rsid w:val="00A27210"/>
    <w:rsid w:val="00A30F96"/>
    <w:rsid w:val="00A3241F"/>
    <w:rsid w:val="00A32DA2"/>
    <w:rsid w:val="00A33382"/>
    <w:rsid w:val="00A34C39"/>
    <w:rsid w:val="00A350EE"/>
    <w:rsid w:val="00A352A7"/>
    <w:rsid w:val="00A35D15"/>
    <w:rsid w:val="00A3613E"/>
    <w:rsid w:val="00A364BA"/>
    <w:rsid w:val="00A3653C"/>
    <w:rsid w:val="00A36ACF"/>
    <w:rsid w:val="00A36B37"/>
    <w:rsid w:val="00A406B3"/>
    <w:rsid w:val="00A421CF"/>
    <w:rsid w:val="00A426D1"/>
    <w:rsid w:val="00A430A4"/>
    <w:rsid w:val="00A433DA"/>
    <w:rsid w:val="00A43962"/>
    <w:rsid w:val="00A469DB"/>
    <w:rsid w:val="00A47DFF"/>
    <w:rsid w:val="00A5021D"/>
    <w:rsid w:val="00A53B93"/>
    <w:rsid w:val="00A54561"/>
    <w:rsid w:val="00A5466C"/>
    <w:rsid w:val="00A56293"/>
    <w:rsid w:val="00A5769D"/>
    <w:rsid w:val="00A57B88"/>
    <w:rsid w:val="00A605E5"/>
    <w:rsid w:val="00A6089D"/>
    <w:rsid w:val="00A6159F"/>
    <w:rsid w:val="00A618BF"/>
    <w:rsid w:val="00A625FE"/>
    <w:rsid w:val="00A6270A"/>
    <w:rsid w:val="00A66FCA"/>
    <w:rsid w:val="00A6783A"/>
    <w:rsid w:val="00A702F1"/>
    <w:rsid w:val="00A705E8"/>
    <w:rsid w:val="00A7174D"/>
    <w:rsid w:val="00A72199"/>
    <w:rsid w:val="00A7223C"/>
    <w:rsid w:val="00A73FDB"/>
    <w:rsid w:val="00A74979"/>
    <w:rsid w:val="00A754EA"/>
    <w:rsid w:val="00A77148"/>
    <w:rsid w:val="00A80FA2"/>
    <w:rsid w:val="00A81569"/>
    <w:rsid w:val="00A8211F"/>
    <w:rsid w:val="00A84941"/>
    <w:rsid w:val="00A861E7"/>
    <w:rsid w:val="00A908A9"/>
    <w:rsid w:val="00A90C52"/>
    <w:rsid w:val="00A91545"/>
    <w:rsid w:val="00A91F93"/>
    <w:rsid w:val="00A92147"/>
    <w:rsid w:val="00A924CC"/>
    <w:rsid w:val="00A940AC"/>
    <w:rsid w:val="00A94308"/>
    <w:rsid w:val="00A9495C"/>
    <w:rsid w:val="00A94E58"/>
    <w:rsid w:val="00A95FD0"/>
    <w:rsid w:val="00A97597"/>
    <w:rsid w:val="00A97D1A"/>
    <w:rsid w:val="00AA2BC5"/>
    <w:rsid w:val="00AA3106"/>
    <w:rsid w:val="00AA4B0E"/>
    <w:rsid w:val="00AA5726"/>
    <w:rsid w:val="00AA58E6"/>
    <w:rsid w:val="00AB00B4"/>
    <w:rsid w:val="00AB1316"/>
    <w:rsid w:val="00AB3550"/>
    <w:rsid w:val="00AB3E13"/>
    <w:rsid w:val="00AB69AB"/>
    <w:rsid w:val="00AC033C"/>
    <w:rsid w:val="00AC0963"/>
    <w:rsid w:val="00AC1CB2"/>
    <w:rsid w:val="00AC6C39"/>
    <w:rsid w:val="00AD0AD0"/>
    <w:rsid w:val="00AD290A"/>
    <w:rsid w:val="00AD2A40"/>
    <w:rsid w:val="00AD2FD0"/>
    <w:rsid w:val="00AD4766"/>
    <w:rsid w:val="00AD47B0"/>
    <w:rsid w:val="00AD5CB3"/>
    <w:rsid w:val="00AD78AD"/>
    <w:rsid w:val="00AE1986"/>
    <w:rsid w:val="00AE2B1A"/>
    <w:rsid w:val="00AE4A4F"/>
    <w:rsid w:val="00AE4B04"/>
    <w:rsid w:val="00AE5EB9"/>
    <w:rsid w:val="00AE6351"/>
    <w:rsid w:val="00AF4572"/>
    <w:rsid w:val="00AF45D3"/>
    <w:rsid w:val="00AF7498"/>
    <w:rsid w:val="00AF78A7"/>
    <w:rsid w:val="00B000E7"/>
    <w:rsid w:val="00B05A85"/>
    <w:rsid w:val="00B07101"/>
    <w:rsid w:val="00B07F54"/>
    <w:rsid w:val="00B1004B"/>
    <w:rsid w:val="00B10403"/>
    <w:rsid w:val="00B11214"/>
    <w:rsid w:val="00B1410B"/>
    <w:rsid w:val="00B15371"/>
    <w:rsid w:val="00B157DA"/>
    <w:rsid w:val="00B1627B"/>
    <w:rsid w:val="00B1692B"/>
    <w:rsid w:val="00B16AFF"/>
    <w:rsid w:val="00B17B81"/>
    <w:rsid w:val="00B21EE5"/>
    <w:rsid w:val="00B23112"/>
    <w:rsid w:val="00B25265"/>
    <w:rsid w:val="00B252B1"/>
    <w:rsid w:val="00B25399"/>
    <w:rsid w:val="00B262DE"/>
    <w:rsid w:val="00B26AFC"/>
    <w:rsid w:val="00B27A86"/>
    <w:rsid w:val="00B3010D"/>
    <w:rsid w:val="00B31389"/>
    <w:rsid w:val="00B34703"/>
    <w:rsid w:val="00B35107"/>
    <w:rsid w:val="00B403DE"/>
    <w:rsid w:val="00B4107F"/>
    <w:rsid w:val="00B42811"/>
    <w:rsid w:val="00B42C75"/>
    <w:rsid w:val="00B43548"/>
    <w:rsid w:val="00B43F7F"/>
    <w:rsid w:val="00B4457F"/>
    <w:rsid w:val="00B450B8"/>
    <w:rsid w:val="00B45A9B"/>
    <w:rsid w:val="00B462EB"/>
    <w:rsid w:val="00B51935"/>
    <w:rsid w:val="00B52846"/>
    <w:rsid w:val="00B53B63"/>
    <w:rsid w:val="00B54C83"/>
    <w:rsid w:val="00B5583D"/>
    <w:rsid w:val="00B558EF"/>
    <w:rsid w:val="00B561DD"/>
    <w:rsid w:val="00B579B5"/>
    <w:rsid w:val="00B57FEA"/>
    <w:rsid w:val="00B62955"/>
    <w:rsid w:val="00B62F76"/>
    <w:rsid w:val="00B63689"/>
    <w:rsid w:val="00B646B1"/>
    <w:rsid w:val="00B67166"/>
    <w:rsid w:val="00B67EB5"/>
    <w:rsid w:val="00B701BB"/>
    <w:rsid w:val="00B72A76"/>
    <w:rsid w:val="00B72C70"/>
    <w:rsid w:val="00B733BF"/>
    <w:rsid w:val="00B74D71"/>
    <w:rsid w:val="00B77965"/>
    <w:rsid w:val="00B80845"/>
    <w:rsid w:val="00B8151E"/>
    <w:rsid w:val="00B82DA7"/>
    <w:rsid w:val="00B83683"/>
    <w:rsid w:val="00B84239"/>
    <w:rsid w:val="00B84EDD"/>
    <w:rsid w:val="00B85735"/>
    <w:rsid w:val="00B8653C"/>
    <w:rsid w:val="00B865B6"/>
    <w:rsid w:val="00B8670F"/>
    <w:rsid w:val="00B91057"/>
    <w:rsid w:val="00B95E7F"/>
    <w:rsid w:val="00B967E1"/>
    <w:rsid w:val="00B97122"/>
    <w:rsid w:val="00B972B6"/>
    <w:rsid w:val="00BA0E02"/>
    <w:rsid w:val="00BA41A1"/>
    <w:rsid w:val="00BA4FFA"/>
    <w:rsid w:val="00BA5763"/>
    <w:rsid w:val="00BA5792"/>
    <w:rsid w:val="00BA70D4"/>
    <w:rsid w:val="00BB05D9"/>
    <w:rsid w:val="00BB1F03"/>
    <w:rsid w:val="00BB31EC"/>
    <w:rsid w:val="00BB4582"/>
    <w:rsid w:val="00BB577D"/>
    <w:rsid w:val="00BB6922"/>
    <w:rsid w:val="00BB6B95"/>
    <w:rsid w:val="00BC159A"/>
    <w:rsid w:val="00BC345D"/>
    <w:rsid w:val="00BC3574"/>
    <w:rsid w:val="00BC5A8B"/>
    <w:rsid w:val="00BC672C"/>
    <w:rsid w:val="00BC6A21"/>
    <w:rsid w:val="00BD1503"/>
    <w:rsid w:val="00BD5566"/>
    <w:rsid w:val="00BD7BCA"/>
    <w:rsid w:val="00BD7F99"/>
    <w:rsid w:val="00BE02A0"/>
    <w:rsid w:val="00BE0A07"/>
    <w:rsid w:val="00BE0DA1"/>
    <w:rsid w:val="00BE14E4"/>
    <w:rsid w:val="00BE2420"/>
    <w:rsid w:val="00BE4E37"/>
    <w:rsid w:val="00BF117D"/>
    <w:rsid w:val="00BF3B3D"/>
    <w:rsid w:val="00BF4CBD"/>
    <w:rsid w:val="00C015F6"/>
    <w:rsid w:val="00C039A0"/>
    <w:rsid w:val="00C0452C"/>
    <w:rsid w:val="00C0495E"/>
    <w:rsid w:val="00C052CA"/>
    <w:rsid w:val="00C05AFA"/>
    <w:rsid w:val="00C07603"/>
    <w:rsid w:val="00C11445"/>
    <w:rsid w:val="00C124BA"/>
    <w:rsid w:val="00C125CF"/>
    <w:rsid w:val="00C13202"/>
    <w:rsid w:val="00C14865"/>
    <w:rsid w:val="00C15FEB"/>
    <w:rsid w:val="00C1771D"/>
    <w:rsid w:val="00C1795B"/>
    <w:rsid w:val="00C209B0"/>
    <w:rsid w:val="00C21E83"/>
    <w:rsid w:val="00C243AE"/>
    <w:rsid w:val="00C24A0F"/>
    <w:rsid w:val="00C25FEE"/>
    <w:rsid w:val="00C307E6"/>
    <w:rsid w:val="00C33D6F"/>
    <w:rsid w:val="00C372E4"/>
    <w:rsid w:val="00C405C6"/>
    <w:rsid w:val="00C4156F"/>
    <w:rsid w:val="00C4300C"/>
    <w:rsid w:val="00C447F1"/>
    <w:rsid w:val="00C4677B"/>
    <w:rsid w:val="00C5200E"/>
    <w:rsid w:val="00C52589"/>
    <w:rsid w:val="00C526C5"/>
    <w:rsid w:val="00C535D3"/>
    <w:rsid w:val="00C5375B"/>
    <w:rsid w:val="00C54B66"/>
    <w:rsid w:val="00C55698"/>
    <w:rsid w:val="00C57C08"/>
    <w:rsid w:val="00C57F97"/>
    <w:rsid w:val="00C611C2"/>
    <w:rsid w:val="00C616B7"/>
    <w:rsid w:val="00C65314"/>
    <w:rsid w:val="00C6549B"/>
    <w:rsid w:val="00C66507"/>
    <w:rsid w:val="00C706CA"/>
    <w:rsid w:val="00C72E9E"/>
    <w:rsid w:val="00C74012"/>
    <w:rsid w:val="00C76332"/>
    <w:rsid w:val="00C776A9"/>
    <w:rsid w:val="00C77833"/>
    <w:rsid w:val="00C7794A"/>
    <w:rsid w:val="00C81A30"/>
    <w:rsid w:val="00C82411"/>
    <w:rsid w:val="00C8380F"/>
    <w:rsid w:val="00C839D0"/>
    <w:rsid w:val="00C83A61"/>
    <w:rsid w:val="00C83EF7"/>
    <w:rsid w:val="00C85577"/>
    <w:rsid w:val="00C86188"/>
    <w:rsid w:val="00C864EC"/>
    <w:rsid w:val="00C8679B"/>
    <w:rsid w:val="00C90111"/>
    <w:rsid w:val="00C96591"/>
    <w:rsid w:val="00C975A3"/>
    <w:rsid w:val="00CA25A6"/>
    <w:rsid w:val="00CA26E2"/>
    <w:rsid w:val="00CA2918"/>
    <w:rsid w:val="00CA2E2C"/>
    <w:rsid w:val="00CA3008"/>
    <w:rsid w:val="00CA58B0"/>
    <w:rsid w:val="00CB1F75"/>
    <w:rsid w:val="00CB2D83"/>
    <w:rsid w:val="00CB2F01"/>
    <w:rsid w:val="00CB48B1"/>
    <w:rsid w:val="00CB5647"/>
    <w:rsid w:val="00CB5FDE"/>
    <w:rsid w:val="00CB7738"/>
    <w:rsid w:val="00CB7CDA"/>
    <w:rsid w:val="00CC08D9"/>
    <w:rsid w:val="00CC0E5F"/>
    <w:rsid w:val="00CC103A"/>
    <w:rsid w:val="00CC1286"/>
    <w:rsid w:val="00CC2AD7"/>
    <w:rsid w:val="00CC32A2"/>
    <w:rsid w:val="00CC4081"/>
    <w:rsid w:val="00CC4B37"/>
    <w:rsid w:val="00CC748A"/>
    <w:rsid w:val="00CC7671"/>
    <w:rsid w:val="00CC7B20"/>
    <w:rsid w:val="00CD1C8A"/>
    <w:rsid w:val="00CD28F7"/>
    <w:rsid w:val="00CD671F"/>
    <w:rsid w:val="00CD6C43"/>
    <w:rsid w:val="00CD748C"/>
    <w:rsid w:val="00CE2457"/>
    <w:rsid w:val="00CE35CE"/>
    <w:rsid w:val="00CE3CFE"/>
    <w:rsid w:val="00CE51BD"/>
    <w:rsid w:val="00CE55D2"/>
    <w:rsid w:val="00CE5BE8"/>
    <w:rsid w:val="00CE734B"/>
    <w:rsid w:val="00CF0464"/>
    <w:rsid w:val="00CF046E"/>
    <w:rsid w:val="00CF24A6"/>
    <w:rsid w:val="00CF2AB5"/>
    <w:rsid w:val="00CF3760"/>
    <w:rsid w:val="00CF6D98"/>
    <w:rsid w:val="00CF72E3"/>
    <w:rsid w:val="00CF739F"/>
    <w:rsid w:val="00D03196"/>
    <w:rsid w:val="00D040DD"/>
    <w:rsid w:val="00D057BD"/>
    <w:rsid w:val="00D072DB"/>
    <w:rsid w:val="00D0751D"/>
    <w:rsid w:val="00D1133F"/>
    <w:rsid w:val="00D11631"/>
    <w:rsid w:val="00D11C17"/>
    <w:rsid w:val="00D136B5"/>
    <w:rsid w:val="00D159B2"/>
    <w:rsid w:val="00D177FF"/>
    <w:rsid w:val="00D206E1"/>
    <w:rsid w:val="00D22B40"/>
    <w:rsid w:val="00D22FBF"/>
    <w:rsid w:val="00D248F4"/>
    <w:rsid w:val="00D24ACB"/>
    <w:rsid w:val="00D262FC"/>
    <w:rsid w:val="00D2779F"/>
    <w:rsid w:val="00D30ADF"/>
    <w:rsid w:val="00D3110B"/>
    <w:rsid w:val="00D32ECE"/>
    <w:rsid w:val="00D32EEF"/>
    <w:rsid w:val="00D338B8"/>
    <w:rsid w:val="00D3754E"/>
    <w:rsid w:val="00D41ED9"/>
    <w:rsid w:val="00D44AAB"/>
    <w:rsid w:val="00D44E68"/>
    <w:rsid w:val="00D54489"/>
    <w:rsid w:val="00D54A8F"/>
    <w:rsid w:val="00D5520C"/>
    <w:rsid w:val="00D55F82"/>
    <w:rsid w:val="00D567EF"/>
    <w:rsid w:val="00D56F64"/>
    <w:rsid w:val="00D578C3"/>
    <w:rsid w:val="00D60AE1"/>
    <w:rsid w:val="00D60FC1"/>
    <w:rsid w:val="00D6236C"/>
    <w:rsid w:val="00D62E3D"/>
    <w:rsid w:val="00D62FC9"/>
    <w:rsid w:val="00D63B5B"/>
    <w:rsid w:val="00D63E88"/>
    <w:rsid w:val="00D643BE"/>
    <w:rsid w:val="00D645BE"/>
    <w:rsid w:val="00D659E0"/>
    <w:rsid w:val="00D66E9C"/>
    <w:rsid w:val="00D67407"/>
    <w:rsid w:val="00D70F4B"/>
    <w:rsid w:val="00D72EAA"/>
    <w:rsid w:val="00D7417A"/>
    <w:rsid w:val="00D747F0"/>
    <w:rsid w:val="00D74E1F"/>
    <w:rsid w:val="00D74F8C"/>
    <w:rsid w:val="00D75361"/>
    <w:rsid w:val="00D75DEB"/>
    <w:rsid w:val="00D75F7A"/>
    <w:rsid w:val="00D76D4E"/>
    <w:rsid w:val="00D76E81"/>
    <w:rsid w:val="00D80162"/>
    <w:rsid w:val="00D803B0"/>
    <w:rsid w:val="00D803B3"/>
    <w:rsid w:val="00D81C88"/>
    <w:rsid w:val="00D83EA6"/>
    <w:rsid w:val="00D843CC"/>
    <w:rsid w:val="00D84A02"/>
    <w:rsid w:val="00D84D32"/>
    <w:rsid w:val="00D85736"/>
    <w:rsid w:val="00D872D5"/>
    <w:rsid w:val="00D87810"/>
    <w:rsid w:val="00D87846"/>
    <w:rsid w:val="00D90C1C"/>
    <w:rsid w:val="00D91028"/>
    <w:rsid w:val="00D91360"/>
    <w:rsid w:val="00D9197B"/>
    <w:rsid w:val="00D9315A"/>
    <w:rsid w:val="00D9615C"/>
    <w:rsid w:val="00D97170"/>
    <w:rsid w:val="00DA1C3F"/>
    <w:rsid w:val="00DA29C8"/>
    <w:rsid w:val="00DA6F01"/>
    <w:rsid w:val="00DA7B5D"/>
    <w:rsid w:val="00DB009E"/>
    <w:rsid w:val="00DB3930"/>
    <w:rsid w:val="00DB5A00"/>
    <w:rsid w:val="00DB6342"/>
    <w:rsid w:val="00DB6354"/>
    <w:rsid w:val="00DB6C39"/>
    <w:rsid w:val="00DB70EB"/>
    <w:rsid w:val="00DC0439"/>
    <w:rsid w:val="00DC0967"/>
    <w:rsid w:val="00DC29D0"/>
    <w:rsid w:val="00DC2E9B"/>
    <w:rsid w:val="00DC35A7"/>
    <w:rsid w:val="00DC4790"/>
    <w:rsid w:val="00DC6957"/>
    <w:rsid w:val="00DD13D1"/>
    <w:rsid w:val="00DD14DA"/>
    <w:rsid w:val="00DD1593"/>
    <w:rsid w:val="00DD16CF"/>
    <w:rsid w:val="00DD2C63"/>
    <w:rsid w:val="00DD34EB"/>
    <w:rsid w:val="00DD4844"/>
    <w:rsid w:val="00DD6C5D"/>
    <w:rsid w:val="00DD7786"/>
    <w:rsid w:val="00DE00D9"/>
    <w:rsid w:val="00DE04B3"/>
    <w:rsid w:val="00DE1594"/>
    <w:rsid w:val="00DE211E"/>
    <w:rsid w:val="00DE2BAA"/>
    <w:rsid w:val="00DE396C"/>
    <w:rsid w:val="00DE3ABD"/>
    <w:rsid w:val="00DE4DD1"/>
    <w:rsid w:val="00DE576A"/>
    <w:rsid w:val="00DE5999"/>
    <w:rsid w:val="00DE6E11"/>
    <w:rsid w:val="00DE6ED3"/>
    <w:rsid w:val="00DE6F46"/>
    <w:rsid w:val="00DF2562"/>
    <w:rsid w:val="00DF6A00"/>
    <w:rsid w:val="00E01D69"/>
    <w:rsid w:val="00E023C2"/>
    <w:rsid w:val="00E0382A"/>
    <w:rsid w:val="00E03B13"/>
    <w:rsid w:val="00E06CB3"/>
    <w:rsid w:val="00E07F5D"/>
    <w:rsid w:val="00E149EB"/>
    <w:rsid w:val="00E14B76"/>
    <w:rsid w:val="00E15E9E"/>
    <w:rsid w:val="00E162AE"/>
    <w:rsid w:val="00E16550"/>
    <w:rsid w:val="00E1666A"/>
    <w:rsid w:val="00E16D6B"/>
    <w:rsid w:val="00E22278"/>
    <w:rsid w:val="00E23721"/>
    <w:rsid w:val="00E24502"/>
    <w:rsid w:val="00E24AA4"/>
    <w:rsid w:val="00E25592"/>
    <w:rsid w:val="00E25B87"/>
    <w:rsid w:val="00E3054B"/>
    <w:rsid w:val="00E32891"/>
    <w:rsid w:val="00E3397A"/>
    <w:rsid w:val="00E3403F"/>
    <w:rsid w:val="00E366BB"/>
    <w:rsid w:val="00E36BE7"/>
    <w:rsid w:val="00E400BF"/>
    <w:rsid w:val="00E404D1"/>
    <w:rsid w:val="00E407BA"/>
    <w:rsid w:val="00E40E07"/>
    <w:rsid w:val="00E4140A"/>
    <w:rsid w:val="00E41452"/>
    <w:rsid w:val="00E419B2"/>
    <w:rsid w:val="00E422B9"/>
    <w:rsid w:val="00E42D72"/>
    <w:rsid w:val="00E43E23"/>
    <w:rsid w:val="00E443A0"/>
    <w:rsid w:val="00E46A21"/>
    <w:rsid w:val="00E47150"/>
    <w:rsid w:val="00E472A3"/>
    <w:rsid w:val="00E47CEC"/>
    <w:rsid w:val="00E50D03"/>
    <w:rsid w:val="00E5339E"/>
    <w:rsid w:val="00E53411"/>
    <w:rsid w:val="00E53624"/>
    <w:rsid w:val="00E552FD"/>
    <w:rsid w:val="00E56ED9"/>
    <w:rsid w:val="00E57792"/>
    <w:rsid w:val="00E57E8C"/>
    <w:rsid w:val="00E62D36"/>
    <w:rsid w:val="00E63C5E"/>
    <w:rsid w:val="00E645EB"/>
    <w:rsid w:val="00E65E96"/>
    <w:rsid w:val="00E66906"/>
    <w:rsid w:val="00E66ABB"/>
    <w:rsid w:val="00E706D2"/>
    <w:rsid w:val="00E71793"/>
    <w:rsid w:val="00E736D5"/>
    <w:rsid w:val="00E800C7"/>
    <w:rsid w:val="00E805A2"/>
    <w:rsid w:val="00E80696"/>
    <w:rsid w:val="00E843D9"/>
    <w:rsid w:val="00E8481A"/>
    <w:rsid w:val="00E84C3B"/>
    <w:rsid w:val="00E84D24"/>
    <w:rsid w:val="00E85123"/>
    <w:rsid w:val="00E86690"/>
    <w:rsid w:val="00E87D7B"/>
    <w:rsid w:val="00E90591"/>
    <w:rsid w:val="00E91D86"/>
    <w:rsid w:val="00E950A5"/>
    <w:rsid w:val="00E96761"/>
    <w:rsid w:val="00E96EFD"/>
    <w:rsid w:val="00EA39BD"/>
    <w:rsid w:val="00EA58BA"/>
    <w:rsid w:val="00EA5C1E"/>
    <w:rsid w:val="00EA65E2"/>
    <w:rsid w:val="00EA6ADD"/>
    <w:rsid w:val="00EB0C96"/>
    <w:rsid w:val="00EB189D"/>
    <w:rsid w:val="00EB2DB4"/>
    <w:rsid w:val="00EB310F"/>
    <w:rsid w:val="00EB6F53"/>
    <w:rsid w:val="00EC029F"/>
    <w:rsid w:val="00EC1DB5"/>
    <w:rsid w:val="00EC2001"/>
    <w:rsid w:val="00EC2248"/>
    <w:rsid w:val="00EC50E3"/>
    <w:rsid w:val="00EC65BE"/>
    <w:rsid w:val="00EC7BE1"/>
    <w:rsid w:val="00ED046D"/>
    <w:rsid w:val="00ED1207"/>
    <w:rsid w:val="00ED25E5"/>
    <w:rsid w:val="00ED5BBD"/>
    <w:rsid w:val="00ED682E"/>
    <w:rsid w:val="00EE0521"/>
    <w:rsid w:val="00EE2FA4"/>
    <w:rsid w:val="00EE37EA"/>
    <w:rsid w:val="00EE38A6"/>
    <w:rsid w:val="00EE6BFB"/>
    <w:rsid w:val="00EE7114"/>
    <w:rsid w:val="00EE715C"/>
    <w:rsid w:val="00EF066F"/>
    <w:rsid w:val="00EF12C5"/>
    <w:rsid w:val="00EF1B11"/>
    <w:rsid w:val="00EF4C00"/>
    <w:rsid w:val="00EF6B20"/>
    <w:rsid w:val="00F00E2F"/>
    <w:rsid w:val="00F02B5A"/>
    <w:rsid w:val="00F03411"/>
    <w:rsid w:val="00F12180"/>
    <w:rsid w:val="00F13F4B"/>
    <w:rsid w:val="00F16110"/>
    <w:rsid w:val="00F177B2"/>
    <w:rsid w:val="00F21527"/>
    <w:rsid w:val="00F21918"/>
    <w:rsid w:val="00F24645"/>
    <w:rsid w:val="00F262D4"/>
    <w:rsid w:val="00F2712F"/>
    <w:rsid w:val="00F274CC"/>
    <w:rsid w:val="00F30D7B"/>
    <w:rsid w:val="00F30E0B"/>
    <w:rsid w:val="00F31E63"/>
    <w:rsid w:val="00F3292B"/>
    <w:rsid w:val="00F32A39"/>
    <w:rsid w:val="00F33FC2"/>
    <w:rsid w:val="00F3500E"/>
    <w:rsid w:val="00F36AFA"/>
    <w:rsid w:val="00F36D94"/>
    <w:rsid w:val="00F41058"/>
    <w:rsid w:val="00F41A9F"/>
    <w:rsid w:val="00F42A2F"/>
    <w:rsid w:val="00F451F9"/>
    <w:rsid w:val="00F458FB"/>
    <w:rsid w:val="00F478D0"/>
    <w:rsid w:val="00F47FD9"/>
    <w:rsid w:val="00F5169E"/>
    <w:rsid w:val="00F519A2"/>
    <w:rsid w:val="00F52090"/>
    <w:rsid w:val="00F52119"/>
    <w:rsid w:val="00F55846"/>
    <w:rsid w:val="00F55E28"/>
    <w:rsid w:val="00F55FD7"/>
    <w:rsid w:val="00F568E5"/>
    <w:rsid w:val="00F61BEC"/>
    <w:rsid w:val="00F62321"/>
    <w:rsid w:val="00F63659"/>
    <w:rsid w:val="00F64D76"/>
    <w:rsid w:val="00F64F1B"/>
    <w:rsid w:val="00F651A2"/>
    <w:rsid w:val="00F662C2"/>
    <w:rsid w:val="00F66499"/>
    <w:rsid w:val="00F66F7D"/>
    <w:rsid w:val="00F703EF"/>
    <w:rsid w:val="00F70BEB"/>
    <w:rsid w:val="00F70CD8"/>
    <w:rsid w:val="00F71156"/>
    <w:rsid w:val="00F75796"/>
    <w:rsid w:val="00F771A9"/>
    <w:rsid w:val="00F82119"/>
    <w:rsid w:val="00F83206"/>
    <w:rsid w:val="00F85E92"/>
    <w:rsid w:val="00F86DFA"/>
    <w:rsid w:val="00F91661"/>
    <w:rsid w:val="00F93D18"/>
    <w:rsid w:val="00F9614D"/>
    <w:rsid w:val="00F96B9A"/>
    <w:rsid w:val="00FA212F"/>
    <w:rsid w:val="00FA3366"/>
    <w:rsid w:val="00FA3475"/>
    <w:rsid w:val="00FA369B"/>
    <w:rsid w:val="00FA4588"/>
    <w:rsid w:val="00FA45D3"/>
    <w:rsid w:val="00FA4783"/>
    <w:rsid w:val="00FA4841"/>
    <w:rsid w:val="00FA4864"/>
    <w:rsid w:val="00FA4A64"/>
    <w:rsid w:val="00FA5B45"/>
    <w:rsid w:val="00FB313D"/>
    <w:rsid w:val="00FB5938"/>
    <w:rsid w:val="00FB6743"/>
    <w:rsid w:val="00FB6E58"/>
    <w:rsid w:val="00FB6EDF"/>
    <w:rsid w:val="00FC0AF2"/>
    <w:rsid w:val="00FC172B"/>
    <w:rsid w:val="00FC27C5"/>
    <w:rsid w:val="00FC4DD0"/>
    <w:rsid w:val="00FC4EBB"/>
    <w:rsid w:val="00FC50FB"/>
    <w:rsid w:val="00FC542F"/>
    <w:rsid w:val="00FC55F6"/>
    <w:rsid w:val="00FC643E"/>
    <w:rsid w:val="00FC6BCE"/>
    <w:rsid w:val="00FC7278"/>
    <w:rsid w:val="00FC7D4A"/>
    <w:rsid w:val="00FD2216"/>
    <w:rsid w:val="00FD351F"/>
    <w:rsid w:val="00FD3CF1"/>
    <w:rsid w:val="00FD4093"/>
    <w:rsid w:val="00FD4A11"/>
    <w:rsid w:val="00FE02BD"/>
    <w:rsid w:val="00FE0E70"/>
    <w:rsid w:val="00FE29DF"/>
    <w:rsid w:val="00FE2E1A"/>
    <w:rsid w:val="00FE5035"/>
    <w:rsid w:val="00FE6E2D"/>
    <w:rsid w:val="00FF381E"/>
    <w:rsid w:val="00FF41E5"/>
    <w:rsid w:val="00FF63D9"/>
    <w:rsid w:val="00FF76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FF9B0"/>
  <w15:docId w15:val="{479F99CE-EE4E-4CCB-B59F-EC7ECEB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STAR" w:eastAsia="Times New Roman" w:hAnsi="TSTAR" w:cs="Arial"/>
        <w:sz w:val="16"/>
        <w:szCs w:val="16"/>
        <w:lang w:val="de-CH" w:eastAsia="de-CH"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D4A11"/>
    <w:pPr>
      <w:spacing w:line="260" w:lineRule="exact"/>
    </w:pPr>
    <w:rPr>
      <w:rFonts w:ascii="T-Star" w:hAnsi="T-Star"/>
      <w:sz w:val="19"/>
    </w:rPr>
  </w:style>
  <w:style w:type="paragraph" w:styleId="Heading1">
    <w:name w:val="heading 1"/>
    <w:basedOn w:val="Normal"/>
    <w:next w:val="Fliesstext"/>
    <w:qFormat/>
    <w:rsid w:val="00EA39BD"/>
    <w:pPr>
      <w:keepNext/>
      <w:numPr>
        <w:numId w:val="6"/>
      </w:numPr>
      <w:spacing w:before="20" w:line="240" w:lineRule="auto"/>
      <w:outlineLvl w:val="0"/>
    </w:pPr>
    <w:rPr>
      <w:rFonts w:cs="Times New Roman"/>
      <w:b/>
      <w:sz w:val="24"/>
      <w:szCs w:val="20"/>
    </w:rPr>
  </w:style>
  <w:style w:type="paragraph" w:styleId="Heading2">
    <w:name w:val="heading 2"/>
    <w:basedOn w:val="Heading1"/>
    <w:next w:val="Fliesstext"/>
    <w:qFormat/>
    <w:rsid w:val="00253C2B"/>
    <w:pPr>
      <w:numPr>
        <w:ilvl w:val="1"/>
      </w:numPr>
      <w:spacing w:line="260" w:lineRule="exact"/>
      <w:outlineLvl w:val="1"/>
    </w:pPr>
    <w:rPr>
      <w:sz w:val="19"/>
    </w:rPr>
  </w:style>
  <w:style w:type="paragraph" w:styleId="Heading3">
    <w:name w:val="heading 3"/>
    <w:basedOn w:val="Heading2"/>
    <w:next w:val="Fliesstext"/>
    <w:qFormat/>
    <w:rsid w:val="000800FD"/>
    <w:pPr>
      <w:numPr>
        <w:ilvl w:val="2"/>
      </w:numPr>
      <w:outlineLvl w:val="2"/>
    </w:pPr>
  </w:style>
  <w:style w:type="paragraph" w:styleId="Heading4">
    <w:name w:val="heading 4"/>
    <w:basedOn w:val="Normal"/>
    <w:next w:val="Fliesstext"/>
    <w:link w:val="Heading4Char"/>
    <w:rsid w:val="003E1A6C"/>
    <w:pPr>
      <w:keepNext/>
      <w:tabs>
        <w:tab w:val="num" w:pos="907"/>
      </w:tabs>
      <w:spacing w:after="280" w:line="280" w:lineRule="exact"/>
      <w:ind w:left="907" w:hanging="907"/>
      <w:outlineLvl w:val="3"/>
    </w:pPr>
    <w:rPr>
      <w:rFonts w:cs="Times New Roman"/>
      <w:szCs w:val="20"/>
    </w:rPr>
  </w:style>
  <w:style w:type="paragraph" w:styleId="Heading5">
    <w:name w:val="heading 5"/>
    <w:basedOn w:val="Normal"/>
    <w:next w:val="Normal"/>
    <w:link w:val="Heading5Char"/>
    <w:rsid w:val="003E1A6C"/>
    <w:pPr>
      <w:tabs>
        <w:tab w:val="num" w:pos="1008"/>
      </w:tabs>
      <w:spacing w:before="240" w:after="60"/>
      <w:ind w:left="1009" w:hanging="1009"/>
      <w:outlineLvl w:val="4"/>
    </w:pPr>
    <w:rPr>
      <w:rFonts w:cs="Times New Roman"/>
      <w:szCs w:val="20"/>
    </w:rPr>
  </w:style>
  <w:style w:type="paragraph" w:styleId="Heading6">
    <w:name w:val="heading 6"/>
    <w:basedOn w:val="Normal"/>
    <w:next w:val="Normal"/>
    <w:link w:val="Heading6Char"/>
    <w:rsid w:val="003E1A6C"/>
    <w:pPr>
      <w:tabs>
        <w:tab w:val="num" w:pos="1152"/>
      </w:tabs>
      <w:spacing w:before="240" w:after="60"/>
      <w:ind w:left="1151" w:hanging="1151"/>
      <w:outlineLvl w:val="5"/>
    </w:pPr>
    <w:rPr>
      <w:rFonts w:ascii="Times New Roman" w:hAnsi="Times New Roman" w:cs="Times New Roman"/>
      <w:i/>
      <w:szCs w:val="20"/>
    </w:rPr>
  </w:style>
  <w:style w:type="paragraph" w:styleId="Heading7">
    <w:name w:val="heading 7"/>
    <w:basedOn w:val="Heading1"/>
    <w:next w:val="Fliesstext"/>
    <w:link w:val="Heading7Char"/>
    <w:rsid w:val="003E1A6C"/>
    <w:pPr>
      <w:pageBreakBefore/>
      <w:numPr>
        <w:ilvl w:val="6"/>
      </w:numPr>
      <w:outlineLvl w:val="6"/>
    </w:pPr>
  </w:style>
  <w:style w:type="paragraph" w:styleId="Heading8">
    <w:name w:val="heading 8"/>
    <w:basedOn w:val="Heading2"/>
    <w:next w:val="Fliesstext"/>
    <w:link w:val="Heading8Char"/>
    <w:rsid w:val="003E1A6C"/>
    <w:pPr>
      <w:numPr>
        <w:ilvl w:val="7"/>
      </w:numPr>
      <w:outlineLvl w:val="7"/>
    </w:pPr>
  </w:style>
  <w:style w:type="paragraph" w:styleId="Heading9">
    <w:name w:val="heading 9"/>
    <w:basedOn w:val="Heading3"/>
    <w:next w:val="Fliesstext"/>
    <w:link w:val="Heading9Char"/>
    <w:rsid w:val="0057083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644"/>
    <w:pPr>
      <w:pBdr>
        <w:bottom w:val="single" w:sz="4" w:space="2" w:color="auto"/>
      </w:pBdr>
      <w:tabs>
        <w:tab w:val="right" w:pos="9393"/>
      </w:tabs>
      <w:spacing w:before="120"/>
    </w:pPr>
  </w:style>
  <w:style w:type="paragraph" w:styleId="Footer">
    <w:name w:val="footer"/>
    <w:basedOn w:val="Normal"/>
    <w:link w:val="FooterChar"/>
    <w:unhideWhenUsed/>
    <w:rsid w:val="00726190"/>
    <w:pPr>
      <w:tabs>
        <w:tab w:val="center" w:pos="4536"/>
        <w:tab w:val="right" w:pos="9072"/>
      </w:tabs>
      <w:spacing w:line="240" w:lineRule="auto"/>
    </w:pPr>
  </w:style>
  <w:style w:type="paragraph" w:customStyle="1" w:styleId="BeKopfFusslinks">
    <w:name w:val="Be_Kopf_Fuss_links"/>
    <w:basedOn w:val="Normal"/>
    <w:semiHidden/>
    <w:rsid w:val="00C209B0"/>
    <w:pPr>
      <w:spacing w:line="200" w:lineRule="exact"/>
    </w:pPr>
    <w:rPr>
      <w:sz w:val="16"/>
    </w:rPr>
  </w:style>
  <w:style w:type="character" w:customStyle="1" w:styleId="FooterChar">
    <w:name w:val="Footer Char"/>
    <w:basedOn w:val="DefaultParagraphFont"/>
    <w:link w:val="Footer"/>
    <w:rsid w:val="00726190"/>
    <w:rPr>
      <w:rFonts w:ascii="T-Star" w:hAnsi="T-Star"/>
      <w:sz w:val="20"/>
    </w:rPr>
  </w:style>
  <w:style w:type="character" w:styleId="CommentReference">
    <w:name w:val="annotation reference"/>
    <w:basedOn w:val="DefaultParagraphFont"/>
    <w:semiHidden/>
    <w:unhideWhenUsed/>
    <w:rsid w:val="00A84941"/>
    <w:rPr>
      <w:sz w:val="16"/>
      <w:szCs w:val="16"/>
    </w:rPr>
  </w:style>
  <w:style w:type="paragraph" w:styleId="CommentText">
    <w:name w:val="annotation text"/>
    <w:basedOn w:val="Normal"/>
    <w:link w:val="CommentTextChar"/>
    <w:semiHidden/>
    <w:unhideWhenUsed/>
    <w:rsid w:val="00A84941"/>
    <w:pPr>
      <w:spacing w:line="240" w:lineRule="auto"/>
    </w:pPr>
    <w:rPr>
      <w:szCs w:val="20"/>
    </w:rPr>
  </w:style>
  <w:style w:type="character" w:styleId="PageNumber">
    <w:name w:val="page number"/>
    <w:basedOn w:val="DefaultParagraphFont"/>
    <w:semiHidden/>
    <w:rsid w:val="00324F7B"/>
  </w:style>
  <w:style w:type="paragraph" w:customStyle="1" w:styleId="Abschnittstitel">
    <w:name w:val="Abschnittstitel"/>
    <w:basedOn w:val="Normal"/>
    <w:qFormat/>
    <w:rsid w:val="00230D54"/>
    <w:pPr>
      <w:jc w:val="both"/>
    </w:pPr>
    <w:rPr>
      <w:rFonts w:cs="Times New Roman"/>
      <w:b/>
      <w:bCs/>
      <w:szCs w:val="20"/>
    </w:rPr>
  </w:style>
  <w:style w:type="numbering" w:styleId="111111">
    <w:name w:val="Outline List 2"/>
    <w:basedOn w:val="NoList"/>
    <w:semiHidden/>
    <w:rsid w:val="00295459"/>
    <w:pPr>
      <w:numPr>
        <w:numId w:val="3"/>
      </w:numPr>
    </w:pPr>
  </w:style>
  <w:style w:type="character" w:styleId="Hyperlink">
    <w:name w:val="Hyperlink"/>
    <w:semiHidden/>
    <w:rsid w:val="00DC29D0"/>
    <w:rPr>
      <w:color w:val="auto"/>
      <w:u w:val="single"/>
    </w:rPr>
  </w:style>
  <w:style w:type="table" w:styleId="TableGrid">
    <w:name w:val="Table Grid"/>
    <w:basedOn w:val="TableNormal"/>
    <w:semiHidden/>
    <w:rsid w:val="000F0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semiHidden/>
    <w:rsid w:val="00A84941"/>
    <w:rPr>
      <w:sz w:val="20"/>
      <w:szCs w:val="20"/>
    </w:rPr>
  </w:style>
  <w:style w:type="table" w:customStyle="1" w:styleId="TabFStandard">
    <w:name w:val="TabF_Standard"/>
    <w:basedOn w:val="TableNormal"/>
    <w:semiHidden/>
    <w:rsid w:val="000F08CA"/>
    <w:tblPr>
      <w:tblInd w:w="737" w:type="dxa"/>
      <w:tblBorders>
        <w:top w:val="single" w:sz="8" w:space="0" w:color="auto"/>
        <w:bottom w:val="single" w:sz="8" w:space="0" w:color="auto"/>
        <w:insideH w:val="single" w:sz="6" w:space="0" w:color="auto"/>
      </w:tblBorders>
      <w:tblCellMar>
        <w:top w:w="28" w:type="dxa"/>
        <w:bottom w:w="28" w:type="dxa"/>
      </w:tblCellMar>
    </w:tblPr>
  </w:style>
  <w:style w:type="paragraph" w:styleId="CommentSubject">
    <w:name w:val="annotation subject"/>
    <w:basedOn w:val="CommentText"/>
    <w:next w:val="CommentText"/>
    <w:link w:val="CommentSubjectChar"/>
    <w:semiHidden/>
    <w:unhideWhenUsed/>
    <w:rsid w:val="00A84941"/>
    <w:rPr>
      <w:b/>
      <w:bCs/>
    </w:rPr>
  </w:style>
  <w:style w:type="table" w:customStyle="1" w:styleId="TabFKopfgrau">
    <w:name w:val="TabF_Kopf_grau"/>
    <w:basedOn w:val="TabFStandard"/>
    <w:rsid w:val="000F08CA"/>
    <w:tblPr/>
    <w:tblStylePr w:type="firstRow">
      <w:rPr>
        <w:b/>
      </w:rPr>
      <w:tblPr/>
      <w:tcPr>
        <w:tcBorders>
          <w:top w:val="single" w:sz="8" w:space="0" w:color="auto"/>
          <w:left w:val="nil"/>
          <w:bottom w:val="single" w:sz="8" w:space="0" w:color="auto"/>
          <w:right w:val="nil"/>
          <w:insideH w:val="nil"/>
          <w:insideV w:val="nil"/>
          <w:tl2br w:val="nil"/>
          <w:tr2bl w:val="nil"/>
        </w:tcBorders>
        <w:shd w:val="clear" w:color="auto" w:fill="D9D9D9"/>
      </w:tcPr>
    </w:tblStylePr>
  </w:style>
  <w:style w:type="character" w:customStyle="1" w:styleId="Heading7Char">
    <w:name w:val="Heading 7 Char"/>
    <w:basedOn w:val="DefaultParagraphFont"/>
    <w:link w:val="Heading7"/>
    <w:rsid w:val="003E1A6C"/>
    <w:rPr>
      <w:rFonts w:ascii="T-Star" w:hAnsi="T-Star" w:cs="Times New Roman"/>
      <w:b/>
      <w:sz w:val="24"/>
      <w:szCs w:val="20"/>
    </w:rPr>
  </w:style>
  <w:style w:type="paragraph" w:customStyle="1" w:styleId="Fliesstext">
    <w:name w:val="Fliesstext"/>
    <w:basedOn w:val="Normal"/>
    <w:link w:val="FliesstextZchnZchn"/>
    <w:qFormat/>
    <w:rsid w:val="00A80FA2"/>
  </w:style>
  <w:style w:type="paragraph" w:styleId="DocumentMap">
    <w:name w:val="Document Map"/>
    <w:basedOn w:val="Normal"/>
    <w:semiHidden/>
    <w:rsid w:val="003D75A9"/>
    <w:pPr>
      <w:shd w:val="clear" w:color="auto" w:fill="000080"/>
    </w:pPr>
    <w:rPr>
      <w:rFonts w:ascii="Tahoma" w:hAnsi="Tahoma" w:cs="Tahoma"/>
      <w:szCs w:val="20"/>
    </w:rPr>
  </w:style>
  <w:style w:type="numbering" w:customStyle="1" w:styleId="AufzhlungEBGnummeriert">
    <w:name w:val="Aufzählung EBG nummeriert"/>
    <w:basedOn w:val="NoList"/>
    <w:semiHidden/>
    <w:rsid w:val="00295459"/>
    <w:pPr>
      <w:numPr>
        <w:numId w:val="1"/>
      </w:numPr>
    </w:pPr>
  </w:style>
  <w:style w:type="paragraph" w:customStyle="1" w:styleId="Aufzhlungunnummeriert">
    <w:name w:val="Aufzählung unnummeriert"/>
    <w:basedOn w:val="Fliesstext"/>
    <w:qFormat/>
    <w:rsid w:val="00467741"/>
    <w:pPr>
      <w:numPr>
        <w:numId w:val="4"/>
      </w:numPr>
      <w:tabs>
        <w:tab w:val="right" w:pos="6691"/>
      </w:tabs>
      <w:contextualSpacing/>
    </w:pPr>
    <w:rPr>
      <w:rFonts w:cs="Times New Roman"/>
      <w:szCs w:val="20"/>
      <w:lang w:eastAsia="de-DE"/>
    </w:rPr>
  </w:style>
  <w:style w:type="paragraph" w:customStyle="1" w:styleId="Aufzhlungnummeriert">
    <w:name w:val="Aufzählung nummeriert"/>
    <w:basedOn w:val="Aufzhlungunnummeriert"/>
    <w:qFormat/>
    <w:rsid w:val="00295459"/>
    <w:pPr>
      <w:numPr>
        <w:numId w:val="5"/>
      </w:numPr>
    </w:pPr>
  </w:style>
  <w:style w:type="numbering" w:customStyle="1" w:styleId="AufzhlungEBG">
    <w:name w:val="Aufzählung_EBG"/>
    <w:basedOn w:val="NoList"/>
    <w:semiHidden/>
    <w:rsid w:val="00E71793"/>
    <w:pPr>
      <w:numPr>
        <w:numId w:val="2"/>
      </w:numPr>
    </w:pPr>
  </w:style>
  <w:style w:type="character" w:customStyle="1" w:styleId="Heading8Char">
    <w:name w:val="Heading 8 Char"/>
    <w:basedOn w:val="DefaultParagraphFont"/>
    <w:link w:val="Heading8"/>
    <w:rsid w:val="003E1A6C"/>
    <w:rPr>
      <w:rFonts w:ascii="T-Star" w:hAnsi="T-Star" w:cs="Times New Roman"/>
      <w:b/>
      <w:sz w:val="19"/>
      <w:szCs w:val="20"/>
    </w:rPr>
  </w:style>
  <w:style w:type="character" w:customStyle="1" w:styleId="Heading9Char">
    <w:name w:val="Heading 9 Char"/>
    <w:basedOn w:val="DefaultParagraphFont"/>
    <w:link w:val="Heading9"/>
    <w:rsid w:val="00570836"/>
    <w:rPr>
      <w:rFonts w:ascii="T-Star" w:hAnsi="T-Star" w:cs="Times New Roman"/>
      <w:b/>
      <w:sz w:val="19"/>
      <w:szCs w:val="20"/>
    </w:rPr>
  </w:style>
  <w:style w:type="character" w:customStyle="1" w:styleId="FliesstextZchnZchn">
    <w:name w:val="Fliesstext Zchn Zchn"/>
    <w:link w:val="Fliesstext"/>
    <w:rsid w:val="00A80FA2"/>
    <w:rPr>
      <w:sz w:val="20"/>
    </w:rPr>
  </w:style>
  <w:style w:type="character" w:customStyle="1" w:styleId="CommentSubjectChar">
    <w:name w:val="Comment Subject Char"/>
    <w:basedOn w:val="CommentTextChar"/>
    <w:link w:val="CommentSubject"/>
    <w:semiHidden/>
    <w:rsid w:val="00A84941"/>
    <w:rPr>
      <w:b/>
      <w:bCs/>
      <w:sz w:val="20"/>
      <w:szCs w:val="20"/>
    </w:rPr>
  </w:style>
  <w:style w:type="paragraph" w:styleId="BalloonText">
    <w:name w:val="Balloon Text"/>
    <w:basedOn w:val="Normal"/>
    <w:link w:val="BalloonTextChar"/>
    <w:semiHidden/>
    <w:unhideWhenUsed/>
    <w:rsid w:val="00A849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84941"/>
    <w:rPr>
      <w:rFonts w:ascii="Segoe UI" w:hAnsi="Segoe UI" w:cs="Segoe UI"/>
      <w:sz w:val="18"/>
      <w:szCs w:val="18"/>
    </w:rPr>
  </w:style>
  <w:style w:type="paragraph" w:customStyle="1" w:styleId="FusszeileAdresse">
    <w:name w:val="Fusszeile_Adresse"/>
    <w:basedOn w:val="Normal"/>
    <w:rsid w:val="00A84941"/>
    <w:pPr>
      <w:spacing w:line="200" w:lineRule="exact"/>
    </w:pPr>
    <w:rPr>
      <w:sz w:val="16"/>
    </w:rPr>
  </w:style>
  <w:style w:type="paragraph" w:customStyle="1" w:styleId="FusszeileClaim">
    <w:name w:val="Fusszeile_Claim"/>
    <w:basedOn w:val="Fliesstext"/>
    <w:rsid w:val="00A74979"/>
    <w:pPr>
      <w:spacing w:before="200"/>
    </w:pPr>
    <w:rPr>
      <w:b/>
      <w:sz w:val="22"/>
      <w:szCs w:val="22"/>
    </w:rPr>
  </w:style>
  <w:style w:type="character" w:customStyle="1" w:styleId="Heading4Char">
    <w:name w:val="Heading 4 Char"/>
    <w:basedOn w:val="DefaultParagraphFont"/>
    <w:link w:val="Heading4"/>
    <w:rsid w:val="003E1A6C"/>
    <w:rPr>
      <w:rFonts w:ascii="T-Star" w:hAnsi="T-Star" w:cs="Times New Roman"/>
      <w:sz w:val="19"/>
      <w:szCs w:val="20"/>
    </w:rPr>
  </w:style>
  <w:style w:type="character" w:customStyle="1" w:styleId="Heading5Char">
    <w:name w:val="Heading 5 Char"/>
    <w:basedOn w:val="DefaultParagraphFont"/>
    <w:link w:val="Heading5"/>
    <w:rsid w:val="003E1A6C"/>
    <w:rPr>
      <w:rFonts w:ascii="T-Star" w:hAnsi="T-Star" w:cs="Times New Roman"/>
      <w:sz w:val="19"/>
      <w:szCs w:val="20"/>
    </w:rPr>
  </w:style>
  <w:style w:type="character" w:customStyle="1" w:styleId="Heading6Char">
    <w:name w:val="Heading 6 Char"/>
    <w:basedOn w:val="DefaultParagraphFont"/>
    <w:link w:val="Heading6"/>
    <w:rsid w:val="003E1A6C"/>
    <w:rPr>
      <w:rFonts w:ascii="Times New Roman" w:hAnsi="Times New Roman" w:cs="Times New Roman"/>
      <w:i/>
      <w:sz w:val="19"/>
      <w:szCs w:val="20"/>
    </w:rPr>
  </w:style>
  <w:style w:type="paragraph" w:customStyle="1" w:styleId="EBGFusszeile1">
    <w:name w:val="EBG_Fusszeile1"/>
    <w:semiHidden/>
    <w:rsid w:val="007E07DC"/>
    <w:pPr>
      <w:spacing w:line="240" w:lineRule="exact"/>
      <w:ind w:right="-597"/>
      <w:jc w:val="right"/>
    </w:pPr>
    <w:rPr>
      <w:rFonts w:ascii="Arial Black" w:hAnsi="Arial Black"/>
      <w:w w:val="93"/>
      <w:sz w:val="18"/>
      <w:szCs w:val="18"/>
      <w:lang w:eastAsia="de-DE"/>
    </w:rPr>
  </w:style>
  <w:style w:type="character" w:customStyle="1" w:styleId="grau70">
    <w:name w:val="_grau70"/>
    <w:rsid w:val="007E07DC"/>
    <w:rPr>
      <w:color w:val="717171"/>
    </w:rPr>
  </w:style>
  <w:style w:type="paragraph" w:customStyle="1" w:styleId="EBGFusszeile2">
    <w:name w:val="EBG_Fusszeile2"/>
    <w:basedOn w:val="EBGFusszeile1"/>
    <w:semiHidden/>
    <w:rsid w:val="007E07DC"/>
    <w:rPr>
      <w:rFonts w:ascii="Arial" w:hAnsi="Arial"/>
      <w:w w:val="100"/>
      <w:sz w:val="16"/>
      <w:szCs w:val="16"/>
    </w:rPr>
  </w:style>
  <w:style w:type="paragraph" w:styleId="TOC2">
    <w:name w:val="toc 2"/>
    <w:basedOn w:val="Normal"/>
    <w:next w:val="Normal"/>
    <w:autoRedefine/>
    <w:uiPriority w:val="39"/>
    <w:rsid w:val="005A71AD"/>
    <w:pPr>
      <w:tabs>
        <w:tab w:val="left" w:pos="1134"/>
        <w:tab w:val="right" w:leader="dot" w:pos="9402"/>
      </w:tabs>
      <w:spacing w:before="20" w:line="240" w:lineRule="auto"/>
      <w:ind w:left="1134" w:hanging="567"/>
    </w:pPr>
    <w:rPr>
      <w:noProof/>
      <w:szCs w:val="20"/>
      <w:lang w:eastAsia="de-DE"/>
    </w:rPr>
  </w:style>
  <w:style w:type="paragraph" w:customStyle="1" w:styleId="EBGKopfzeile">
    <w:name w:val="EBG_Kopfzeile"/>
    <w:basedOn w:val="Normal"/>
    <w:link w:val="EBGKopfzeileZchn"/>
    <w:semiHidden/>
    <w:rsid w:val="007E07DC"/>
    <w:pPr>
      <w:spacing w:line="240" w:lineRule="auto"/>
      <w:ind w:right="-569"/>
      <w:jc w:val="right"/>
    </w:pPr>
    <w:rPr>
      <w:rFonts w:ascii="Arial" w:hAnsi="Arial"/>
      <w:sz w:val="20"/>
      <w:szCs w:val="22"/>
      <w:lang w:eastAsia="de-DE"/>
    </w:rPr>
  </w:style>
  <w:style w:type="character" w:customStyle="1" w:styleId="EBGKopfzeileZchn">
    <w:name w:val="EBG_Kopfzeile Zchn"/>
    <w:link w:val="EBGKopfzeile"/>
    <w:semiHidden/>
    <w:rsid w:val="007E07DC"/>
    <w:rPr>
      <w:rFonts w:ascii="Arial" w:hAnsi="Arial"/>
      <w:sz w:val="20"/>
      <w:szCs w:val="22"/>
      <w:lang w:eastAsia="de-DE"/>
    </w:rPr>
  </w:style>
  <w:style w:type="paragraph" w:customStyle="1" w:styleId="FormularText">
    <w:name w:val="Formular_Text"/>
    <w:basedOn w:val="Normal"/>
    <w:rsid w:val="007E07DC"/>
    <w:pPr>
      <w:spacing w:line="240" w:lineRule="auto"/>
    </w:pPr>
    <w:rPr>
      <w:szCs w:val="20"/>
      <w:lang w:eastAsia="de-DE"/>
    </w:rPr>
  </w:style>
  <w:style w:type="paragraph" w:customStyle="1" w:styleId="FormularHaupttitel">
    <w:name w:val="Formular_Haupttitel"/>
    <w:basedOn w:val="FormularText"/>
    <w:rsid w:val="007E07DC"/>
    <w:pPr>
      <w:spacing w:before="120" w:after="120"/>
    </w:pPr>
    <w:rPr>
      <w:sz w:val="32"/>
      <w:szCs w:val="32"/>
    </w:rPr>
  </w:style>
  <w:style w:type="paragraph" w:styleId="TOC1">
    <w:name w:val="toc 1"/>
    <w:basedOn w:val="Normal"/>
    <w:next w:val="Normal"/>
    <w:autoRedefine/>
    <w:uiPriority w:val="39"/>
    <w:rsid w:val="00204A93"/>
    <w:pPr>
      <w:tabs>
        <w:tab w:val="left" w:pos="567"/>
        <w:tab w:val="right" w:leader="dot" w:pos="9402"/>
      </w:tabs>
      <w:spacing w:before="20" w:line="240" w:lineRule="auto"/>
      <w:ind w:left="567" w:hanging="567"/>
    </w:pPr>
    <w:rPr>
      <w:rFonts w:cs="Times New Roman"/>
      <w:b/>
      <w:bCs/>
      <w:noProof/>
      <w:szCs w:val="20"/>
      <w:lang w:eastAsia="de-DE"/>
    </w:rPr>
  </w:style>
  <w:style w:type="paragraph" w:customStyle="1" w:styleId="FormularTextklein">
    <w:name w:val="Formular_Text_klein"/>
    <w:basedOn w:val="FormularText"/>
    <w:rsid w:val="00DE2BAA"/>
    <w:rPr>
      <w:sz w:val="16"/>
    </w:rPr>
  </w:style>
  <w:style w:type="numbering" w:customStyle="1" w:styleId="LFAufzEBGnum">
    <w:name w:val="LF_Aufz_EBG_num"/>
    <w:basedOn w:val="NoList"/>
    <w:semiHidden/>
    <w:rsid w:val="00DE2BAA"/>
  </w:style>
  <w:style w:type="numbering" w:customStyle="1" w:styleId="LFAufzEBGun">
    <w:name w:val="LF_Aufz_EBG_un"/>
    <w:basedOn w:val="NoList"/>
    <w:semiHidden/>
    <w:rsid w:val="00DE2BAA"/>
  </w:style>
  <w:style w:type="paragraph" w:customStyle="1" w:styleId="FormularZustndig">
    <w:name w:val="Formular_Zuständig"/>
    <w:basedOn w:val="Fliesstext"/>
    <w:rsid w:val="000800FD"/>
    <w:pPr>
      <w:jc w:val="center"/>
    </w:pPr>
    <w:rPr>
      <w:rFonts w:cs="Times New Roman"/>
      <w:szCs w:val="20"/>
      <w:lang w:eastAsia="de-DE"/>
    </w:rPr>
  </w:style>
  <w:style w:type="table" w:customStyle="1" w:styleId="TabFKopfgrau1">
    <w:name w:val="TabF_Kopf_grau1"/>
    <w:basedOn w:val="TabFStandard"/>
    <w:rsid w:val="00763428"/>
    <w:pPr>
      <w:spacing w:line="270" w:lineRule="exact"/>
    </w:pPr>
    <w:rPr>
      <w:rFonts w:ascii="T-Star" w:hAnsi="T-Star"/>
      <w:sz w:val="20"/>
    </w:rPr>
    <w:tblPr>
      <w:tblInd w:w="0" w:type="dxa"/>
      <w:tblBorders>
        <w:top w:val="none" w:sz="0" w:space="0" w:color="auto"/>
        <w:bottom w:val="none" w:sz="0" w:space="0" w:color="auto"/>
        <w:insideH w:val="single" w:sz="12" w:space="0" w:color="FFFFFF" w:themeColor="background1"/>
        <w:insideV w:val="single" w:sz="12" w:space="0" w:color="FFFFFF" w:themeColor="background1"/>
      </w:tblBorders>
      <w:tblCellMar>
        <w:left w:w="85" w:type="dxa"/>
        <w:right w:w="85" w:type="dxa"/>
      </w:tblCellMar>
    </w:tblPr>
    <w:tcPr>
      <w:shd w:val="clear" w:color="auto" w:fill="F2F2F2" w:themeFill="background1" w:themeFillShade="F2"/>
    </w:tcPr>
    <w:tblStylePr w:type="firstRow">
      <w:pPr>
        <w:wordWrap/>
        <w:spacing w:beforeLines="0" w:before="0" w:beforeAutospacing="0" w:afterLines="0" w:after="0" w:afterAutospacing="0" w:line="270" w:lineRule="atLeast"/>
        <w:ind w:leftChars="0" w:left="0" w:rightChars="0" w:right="0" w:firstLineChars="0" w:firstLine="0"/>
        <w:contextualSpacing w:val="0"/>
        <w:mirrorIndents w:val="0"/>
        <w:jc w:val="left"/>
      </w:pPr>
      <w:rPr>
        <w:rFonts w:ascii="TSTAR" w:hAnsi="TSTAR"/>
        <w:b/>
        <w:sz w:val="20"/>
      </w:rPr>
      <w:tblPr/>
      <w:trPr>
        <w:tblHeader/>
      </w:trPr>
      <w:tcPr>
        <w:tcBorders>
          <w:top w:val="nil"/>
          <w:left w:val="nil"/>
          <w:bottom w:val="single" w:sz="12" w:space="0" w:color="FFFFFF" w:themeColor="background1"/>
          <w:right w:val="nil"/>
          <w:insideH w:val="single" w:sz="12" w:space="0" w:color="FFFFFF" w:themeColor="background1"/>
          <w:insideV w:val="single" w:sz="12" w:space="0" w:color="FFFFFF" w:themeColor="background1"/>
          <w:tl2br w:val="nil"/>
          <w:tr2bl w:val="nil"/>
        </w:tcBorders>
        <w:shd w:val="clear" w:color="auto" w:fill="D9D9D9" w:themeFill="background1" w:themeFillShade="D9"/>
      </w:tcPr>
    </w:tblStylePr>
  </w:style>
  <w:style w:type="paragraph" w:customStyle="1" w:styleId="TabAufzhlung">
    <w:name w:val="Tab_Aufzählung"/>
    <w:basedOn w:val="Aufzhlungunnummeriert"/>
    <w:qFormat/>
    <w:rsid w:val="00763428"/>
    <w:pPr>
      <w:numPr>
        <w:numId w:val="0"/>
      </w:numPr>
      <w:tabs>
        <w:tab w:val="left" w:pos="181"/>
        <w:tab w:val="num" w:pos="284"/>
      </w:tabs>
      <w:ind w:left="181" w:hanging="181"/>
    </w:pPr>
  </w:style>
  <w:style w:type="paragraph" w:customStyle="1" w:styleId="FormularDatum-Zeit">
    <w:name w:val="Formular_Datum-Zeit"/>
    <w:basedOn w:val="FormularText"/>
    <w:rsid w:val="00F5169E"/>
  </w:style>
  <w:style w:type="character" w:styleId="PlaceholderText">
    <w:name w:val="Placeholder Text"/>
    <w:basedOn w:val="DefaultParagraphFont"/>
    <w:uiPriority w:val="99"/>
    <w:semiHidden/>
    <w:rsid w:val="00503B24"/>
    <w:rPr>
      <w:color w:val="808080"/>
    </w:rPr>
  </w:style>
  <w:style w:type="paragraph" w:styleId="ListParagraph">
    <w:name w:val="List Paragraph"/>
    <w:basedOn w:val="Normal"/>
    <w:uiPriority w:val="34"/>
    <w:qFormat/>
    <w:rsid w:val="00B17B81"/>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paragraph" w:styleId="NormalWeb">
    <w:name w:val="Normal (Web)"/>
    <w:basedOn w:val="Normal"/>
    <w:uiPriority w:val="99"/>
    <w:unhideWhenUsed/>
    <w:rsid w:val="00CB48B1"/>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9325D3"/>
    <w:rPr>
      <w:i/>
      <w:iCs/>
    </w:rPr>
  </w:style>
  <w:style w:type="character" w:styleId="UnresolvedMention">
    <w:name w:val="Unresolved Mention"/>
    <w:basedOn w:val="DefaultParagraphFont"/>
    <w:uiPriority w:val="99"/>
    <w:semiHidden/>
    <w:unhideWhenUsed/>
    <w:rsid w:val="0014615F"/>
    <w:rPr>
      <w:color w:val="605E5C"/>
      <w:shd w:val="clear" w:color="auto" w:fill="E1DFDD"/>
    </w:rPr>
  </w:style>
  <w:style w:type="paragraph" w:styleId="Bibliography">
    <w:name w:val="Bibliography"/>
    <w:basedOn w:val="Normal"/>
    <w:next w:val="Normal"/>
    <w:uiPriority w:val="37"/>
    <w:unhideWhenUsed/>
    <w:rsid w:val="007A4683"/>
    <w:pPr>
      <w:spacing w:after="240" w:line="240" w:lineRule="exact"/>
    </w:pPr>
  </w:style>
  <w:style w:type="paragraph" w:styleId="HTMLPreformatted">
    <w:name w:val="HTML Preformatted"/>
    <w:basedOn w:val="Normal"/>
    <w:link w:val="HTMLPreformattedChar"/>
    <w:uiPriority w:val="99"/>
    <w:semiHidden/>
    <w:unhideWhenUsed/>
    <w:rsid w:val="00327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73CB"/>
    <w:rPr>
      <w:rFonts w:ascii="Courier New" w:hAnsi="Courier New" w:cs="Courier New"/>
      <w:sz w:val="20"/>
      <w:szCs w:val="20"/>
    </w:rPr>
  </w:style>
  <w:style w:type="character" w:customStyle="1" w:styleId="gnvwddmdd3b">
    <w:name w:val="gnvwddmdd3b"/>
    <w:basedOn w:val="DefaultParagraphFont"/>
    <w:rsid w:val="003273CB"/>
  </w:style>
  <w:style w:type="character" w:styleId="HTMLCode">
    <w:name w:val="HTML Code"/>
    <w:basedOn w:val="DefaultParagraphFont"/>
    <w:uiPriority w:val="99"/>
    <w:semiHidden/>
    <w:unhideWhenUsed/>
    <w:rsid w:val="0079698D"/>
    <w:rPr>
      <w:rFonts w:ascii="Courier New" w:eastAsiaTheme="minorHAnsi" w:hAnsi="Courier New" w:cs="Courier New" w:hint="default"/>
      <w:sz w:val="20"/>
      <w:szCs w:val="20"/>
    </w:rPr>
  </w:style>
  <w:style w:type="character" w:styleId="Strong">
    <w:name w:val="Strong"/>
    <w:basedOn w:val="DefaultParagraphFont"/>
    <w:uiPriority w:val="22"/>
    <w:qFormat/>
    <w:rsid w:val="00217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439912">
      <w:bodyDiv w:val="1"/>
      <w:marLeft w:val="0"/>
      <w:marRight w:val="0"/>
      <w:marTop w:val="0"/>
      <w:marBottom w:val="0"/>
      <w:divBdr>
        <w:top w:val="none" w:sz="0" w:space="0" w:color="auto"/>
        <w:left w:val="none" w:sz="0" w:space="0" w:color="auto"/>
        <w:bottom w:val="none" w:sz="0" w:space="0" w:color="auto"/>
        <w:right w:val="none" w:sz="0" w:space="0" w:color="auto"/>
      </w:divBdr>
    </w:div>
    <w:div w:id="787552971">
      <w:bodyDiv w:val="1"/>
      <w:marLeft w:val="0"/>
      <w:marRight w:val="0"/>
      <w:marTop w:val="0"/>
      <w:marBottom w:val="0"/>
      <w:divBdr>
        <w:top w:val="none" w:sz="0" w:space="0" w:color="auto"/>
        <w:left w:val="none" w:sz="0" w:space="0" w:color="auto"/>
        <w:bottom w:val="none" w:sz="0" w:space="0" w:color="auto"/>
        <w:right w:val="none" w:sz="0" w:space="0" w:color="auto"/>
      </w:divBdr>
    </w:div>
    <w:div w:id="873805084">
      <w:bodyDiv w:val="1"/>
      <w:marLeft w:val="0"/>
      <w:marRight w:val="0"/>
      <w:marTop w:val="0"/>
      <w:marBottom w:val="0"/>
      <w:divBdr>
        <w:top w:val="none" w:sz="0" w:space="0" w:color="auto"/>
        <w:left w:val="none" w:sz="0" w:space="0" w:color="auto"/>
        <w:bottom w:val="none" w:sz="0" w:space="0" w:color="auto"/>
        <w:right w:val="none" w:sz="0" w:space="0" w:color="auto"/>
      </w:divBdr>
    </w:div>
    <w:div w:id="959796187">
      <w:bodyDiv w:val="1"/>
      <w:marLeft w:val="0"/>
      <w:marRight w:val="0"/>
      <w:marTop w:val="0"/>
      <w:marBottom w:val="0"/>
      <w:divBdr>
        <w:top w:val="none" w:sz="0" w:space="0" w:color="auto"/>
        <w:left w:val="none" w:sz="0" w:space="0" w:color="auto"/>
        <w:bottom w:val="none" w:sz="0" w:space="0" w:color="auto"/>
        <w:right w:val="none" w:sz="0" w:space="0" w:color="auto"/>
      </w:divBdr>
    </w:div>
    <w:div w:id="970016173">
      <w:bodyDiv w:val="1"/>
      <w:marLeft w:val="0"/>
      <w:marRight w:val="0"/>
      <w:marTop w:val="0"/>
      <w:marBottom w:val="0"/>
      <w:divBdr>
        <w:top w:val="none" w:sz="0" w:space="0" w:color="auto"/>
        <w:left w:val="none" w:sz="0" w:space="0" w:color="auto"/>
        <w:bottom w:val="none" w:sz="0" w:space="0" w:color="auto"/>
        <w:right w:val="none" w:sz="0" w:space="0" w:color="auto"/>
      </w:divBdr>
      <w:divsChild>
        <w:div w:id="1888570427">
          <w:marLeft w:val="0"/>
          <w:marRight w:val="0"/>
          <w:marTop w:val="0"/>
          <w:marBottom w:val="0"/>
          <w:divBdr>
            <w:top w:val="none" w:sz="0" w:space="0" w:color="auto"/>
            <w:left w:val="none" w:sz="0" w:space="0" w:color="auto"/>
            <w:bottom w:val="none" w:sz="0" w:space="0" w:color="auto"/>
            <w:right w:val="none" w:sz="0" w:space="0" w:color="auto"/>
          </w:divBdr>
        </w:div>
      </w:divsChild>
    </w:div>
    <w:div w:id="1039671896">
      <w:bodyDiv w:val="1"/>
      <w:marLeft w:val="0"/>
      <w:marRight w:val="0"/>
      <w:marTop w:val="0"/>
      <w:marBottom w:val="0"/>
      <w:divBdr>
        <w:top w:val="none" w:sz="0" w:space="0" w:color="auto"/>
        <w:left w:val="none" w:sz="0" w:space="0" w:color="auto"/>
        <w:bottom w:val="none" w:sz="0" w:space="0" w:color="auto"/>
        <w:right w:val="none" w:sz="0" w:space="0" w:color="auto"/>
      </w:divBdr>
    </w:div>
    <w:div w:id="1109008550">
      <w:bodyDiv w:val="1"/>
      <w:marLeft w:val="0"/>
      <w:marRight w:val="0"/>
      <w:marTop w:val="0"/>
      <w:marBottom w:val="0"/>
      <w:divBdr>
        <w:top w:val="none" w:sz="0" w:space="0" w:color="auto"/>
        <w:left w:val="none" w:sz="0" w:space="0" w:color="auto"/>
        <w:bottom w:val="none" w:sz="0" w:space="0" w:color="auto"/>
        <w:right w:val="none" w:sz="0" w:space="0" w:color="auto"/>
      </w:divBdr>
    </w:div>
    <w:div w:id="1120883791">
      <w:bodyDiv w:val="1"/>
      <w:marLeft w:val="0"/>
      <w:marRight w:val="0"/>
      <w:marTop w:val="0"/>
      <w:marBottom w:val="0"/>
      <w:divBdr>
        <w:top w:val="none" w:sz="0" w:space="0" w:color="auto"/>
        <w:left w:val="none" w:sz="0" w:space="0" w:color="auto"/>
        <w:bottom w:val="none" w:sz="0" w:space="0" w:color="auto"/>
        <w:right w:val="none" w:sz="0" w:space="0" w:color="auto"/>
      </w:divBdr>
    </w:div>
    <w:div w:id="1453010363">
      <w:bodyDiv w:val="1"/>
      <w:marLeft w:val="0"/>
      <w:marRight w:val="0"/>
      <w:marTop w:val="0"/>
      <w:marBottom w:val="0"/>
      <w:divBdr>
        <w:top w:val="none" w:sz="0" w:space="0" w:color="auto"/>
        <w:left w:val="none" w:sz="0" w:space="0" w:color="auto"/>
        <w:bottom w:val="none" w:sz="0" w:space="0" w:color="auto"/>
        <w:right w:val="none" w:sz="0" w:space="0" w:color="auto"/>
      </w:divBdr>
    </w:div>
    <w:div w:id="1587686761">
      <w:bodyDiv w:val="1"/>
      <w:marLeft w:val="0"/>
      <w:marRight w:val="0"/>
      <w:marTop w:val="0"/>
      <w:marBottom w:val="0"/>
      <w:divBdr>
        <w:top w:val="none" w:sz="0" w:space="0" w:color="auto"/>
        <w:left w:val="none" w:sz="0" w:space="0" w:color="auto"/>
        <w:bottom w:val="none" w:sz="0" w:space="0" w:color="auto"/>
        <w:right w:val="none" w:sz="0" w:space="0" w:color="auto"/>
      </w:divBdr>
    </w:div>
    <w:div w:id="1866752794">
      <w:bodyDiv w:val="1"/>
      <w:marLeft w:val="0"/>
      <w:marRight w:val="0"/>
      <w:marTop w:val="0"/>
      <w:marBottom w:val="0"/>
      <w:divBdr>
        <w:top w:val="none" w:sz="0" w:space="0" w:color="auto"/>
        <w:left w:val="none" w:sz="0" w:space="0" w:color="auto"/>
        <w:bottom w:val="none" w:sz="0" w:space="0" w:color="auto"/>
        <w:right w:val="none" w:sz="0" w:space="0" w:color="auto"/>
      </w:divBdr>
    </w:div>
    <w:div w:id="210568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R:\00_Dokumentenvorlagen\P_Protokoll_T-STAR_D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71F769B905C324E9D8729BB11F39196" ma:contentTypeVersion="2" ma:contentTypeDescription="Ein neues Dokument erstellen." ma:contentTypeScope="" ma:versionID="f65286cd5b0c03e6fcc0337f0733126e">
  <xsd:schema xmlns:xsd="http://www.w3.org/2001/XMLSchema" xmlns:xs="http://www.w3.org/2001/XMLSchema" xmlns:p="http://schemas.microsoft.com/office/2006/metadata/properties" xmlns:ns2="002c2250-87b0-41a1-8a63-78dd733826aa" targetNamespace="http://schemas.microsoft.com/office/2006/metadata/properties" ma:root="true" ma:fieldsID="d0036cb42a92dfac19cf6e8445503838" ns2:_="">
    <xsd:import namespace="002c2250-87b0-41a1-8a63-78dd733826a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c2250-87b0-41a1-8a63-78dd733826a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002c2250-87b0-41a1-8a63-78dd733826aa">
      <UserInfo>
        <DisplayName>Jungo Barbara</DisplayName>
        <AccountId>83</AccountId>
        <AccountType/>
      </UserInfo>
    </SharedWithUsers>
  </documentManagement>
</p:properties>
</file>

<file path=customXml/itemProps1.xml><?xml version="1.0" encoding="utf-8"?>
<ds:datastoreItem xmlns:ds="http://schemas.openxmlformats.org/officeDocument/2006/customXml" ds:itemID="{AFAC7728-0FF3-4A61-B501-7A1FBB102D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c2250-87b0-41a1-8a63-78dd73382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CF890-D642-4B94-BC70-9C7529F613D7}">
  <ds:schemaRefs>
    <ds:schemaRef ds:uri="http://schemas.microsoft.com/sharepoint/v3/contenttype/forms"/>
  </ds:schemaRefs>
</ds:datastoreItem>
</file>

<file path=customXml/itemProps3.xml><?xml version="1.0" encoding="utf-8"?>
<ds:datastoreItem xmlns:ds="http://schemas.openxmlformats.org/officeDocument/2006/customXml" ds:itemID="{6B539019-8955-485C-BB9F-FE80906DA267}">
  <ds:schemaRefs>
    <ds:schemaRef ds:uri="http://schemas.openxmlformats.org/officeDocument/2006/bibliography"/>
  </ds:schemaRefs>
</ds:datastoreItem>
</file>

<file path=customXml/itemProps4.xml><?xml version="1.0" encoding="utf-8"?>
<ds:datastoreItem xmlns:ds="http://schemas.openxmlformats.org/officeDocument/2006/customXml" ds:itemID="{F0B4656F-51F8-4972-AD41-49371F94FFCE}">
  <ds:schemaRefs>
    <ds:schemaRef ds:uri="http://schemas.microsoft.com/office/2006/metadata/properties"/>
    <ds:schemaRef ds:uri="http://schemas.microsoft.com/office/infopath/2007/PartnerControls"/>
    <ds:schemaRef ds:uri="002c2250-87b0-41a1-8a63-78dd733826aa"/>
  </ds:schemaRefs>
</ds:datastoreItem>
</file>

<file path=docProps/app.xml><?xml version="1.0" encoding="utf-8"?>
<Properties xmlns="http://schemas.openxmlformats.org/officeDocument/2006/extended-properties" xmlns:vt="http://schemas.openxmlformats.org/officeDocument/2006/docPropsVTypes">
  <Template>P_Protokoll_T-STAR_DE.dotx</Template>
  <TotalTime>0</TotalTime>
  <Pages>2</Pages>
  <Words>521</Words>
  <Characters>3036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Emch+Berger AG Bern</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Tschan David</dc:creator>
  <cp:lastModifiedBy>Patricia Gribi</cp:lastModifiedBy>
  <cp:revision>643</cp:revision>
  <cp:lastPrinted>2024-03-11T16:15:00Z</cp:lastPrinted>
  <dcterms:created xsi:type="dcterms:W3CDTF">2024-02-18T14:30:00Z</dcterms:created>
  <dcterms:modified xsi:type="dcterms:W3CDTF">2024-05-21T19:06:00Z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0x010100671F769B905C324E9D8729BB11F39196</vt:lpwstr>
  </property>
  <property fmtid="{D5CDD505-2E9C-101B-9397-08002B2CF9AE}" pid="3" name="ZOTERO_PREF_1">
    <vt:lpwstr>&lt;data data-version="3" zotero-version="6.0.30"&gt;&lt;session id="4dHAAsfh"/&gt;&lt;style id="http://www.zotero.org/styles/copernicus-publications" hasBibliography="1" bibliographyStyleHasBeenSet="1"/&gt;&lt;prefs&gt;&lt;pref name="fieldType" value="Field"/&gt;&lt;/prefs&gt;&lt;/data&gt;</vt:lpwstr>
  </property>
</Properties>
</file>